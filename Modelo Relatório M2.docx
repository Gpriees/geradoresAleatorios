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92E2D6" w14:textId="77777777" w:rsidR="00EC49FE" w:rsidRPr="00D75FC6" w:rsidRDefault="00947D51" w:rsidP="0039084B">
      <w:pPr>
        <w:pStyle w:val="Ttulo"/>
        <w:rPr>
          <w:sz w:val="20"/>
          <w:szCs w:val="20"/>
          <w:lang w:val="pt-BR"/>
        </w:rPr>
      </w:pPr>
      <w:r w:rsidRPr="00D75FC6">
        <w:rPr>
          <w:sz w:val="20"/>
          <w:szCs w:val="20"/>
          <w:lang w:val="pt-BR"/>
        </w:rPr>
        <w:t>Gerador de Números Aleatórios</w:t>
      </w:r>
    </w:p>
    <w:p w14:paraId="50151D08" w14:textId="7612DFC3" w:rsidR="00EC49FE" w:rsidRPr="00D75FC6" w:rsidRDefault="00E90171" w:rsidP="0039084B">
      <w:pPr>
        <w:pStyle w:val="Author"/>
        <w:rPr>
          <w:sz w:val="20"/>
          <w:szCs w:val="20"/>
          <w:lang w:val="pt-BR"/>
        </w:rPr>
      </w:pPr>
      <w:r w:rsidRPr="00E90171">
        <w:rPr>
          <w:sz w:val="20"/>
          <w:szCs w:val="20"/>
        </w:rPr>
        <w:t xml:space="preserve">Alan </w:t>
      </w:r>
      <w:proofErr w:type="spellStart"/>
      <w:r w:rsidRPr="00E90171">
        <w:rPr>
          <w:sz w:val="20"/>
          <w:szCs w:val="20"/>
        </w:rPr>
        <w:t>Siqueira</w:t>
      </w:r>
      <w:proofErr w:type="spellEnd"/>
      <w:r w:rsidR="00EC49FE" w:rsidRPr="00D75FC6">
        <w:rPr>
          <w:sz w:val="20"/>
          <w:szCs w:val="20"/>
          <w:lang w:val="pt-BR"/>
        </w:rPr>
        <w:t xml:space="preserve">, </w:t>
      </w:r>
      <w:r>
        <w:rPr>
          <w:sz w:val="20"/>
          <w:szCs w:val="20"/>
          <w:lang w:val="pt-BR"/>
        </w:rPr>
        <w:t>Guilherme Pries Carvalho</w:t>
      </w:r>
    </w:p>
    <w:p w14:paraId="5507AE52" w14:textId="5ADD7778" w:rsidR="00EC49FE" w:rsidRDefault="00E90171" w:rsidP="00EE70EF">
      <w:pPr>
        <w:pStyle w:val="Email"/>
        <w:rPr>
          <w:lang w:val="pt-BR"/>
        </w:rPr>
      </w:pPr>
      <w:r>
        <w:t>alan.siqueira@hotmail.com</w:t>
      </w:r>
      <w:r w:rsidR="00EC49FE" w:rsidRPr="00D75FC6">
        <w:rPr>
          <w:lang w:val="pt-BR"/>
        </w:rPr>
        <w:t>,</w:t>
      </w:r>
      <w:r w:rsidR="00A4324E" w:rsidRPr="00D75FC6">
        <w:rPr>
          <w:lang w:val="pt-BR"/>
        </w:rPr>
        <w:t xml:space="preserve"> </w:t>
      </w:r>
      <w:r>
        <w:rPr>
          <w:lang w:val="pt-BR"/>
        </w:rPr>
        <w:t>g.priees@gmail.com</w:t>
      </w:r>
      <w:r w:rsidR="00EC49FE" w:rsidRPr="00D75FC6">
        <w:rPr>
          <w:lang w:val="pt-BR"/>
        </w:rPr>
        <w:t xml:space="preserve"> </w:t>
      </w:r>
    </w:p>
    <w:p w14:paraId="710FCEF9" w14:textId="10338F9F" w:rsidR="00D75FC6" w:rsidRDefault="00D75FC6" w:rsidP="00F86300">
      <w:pPr>
        <w:pStyle w:val="Ttulo1"/>
        <w:rPr>
          <w:sz w:val="20"/>
          <w:lang w:val="pt-BR"/>
        </w:rPr>
      </w:pPr>
      <w:r w:rsidRPr="00F04A5E">
        <w:rPr>
          <w:sz w:val="20"/>
          <w:lang w:val="pt-BR"/>
        </w:rPr>
        <w:t>1. Obtenção da Semente</w:t>
      </w:r>
    </w:p>
    <w:p w14:paraId="3CC1BAC4" w14:textId="25196EA1" w:rsidR="00BB0BBB" w:rsidRDefault="00F86300" w:rsidP="00D75FC6">
      <w:pPr>
        <w:rPr>
          <w:sz w:val="20"/>
          <w:lang w:val="pt-BR"/>
        </w:rPr>
      </w:pPr>
      <w:r>
        <w:rPr>
          <w:sz w:val="20"/>
          <w:lang w:val="pt-BR"/>
        </w:rPr>
        <w:tab/>
      </w:r>
      <w:r w:rsidR="00BB0BBB">
        <w:rPr>
          <w:sz w:val="20"/>
          <w:lang w:val="pt-BR"/>
        </w:rPr>
        <w:t xml:space="preserve">A semente utilizada nos métodos 6 e 7 foi obtida utilizando as informações de posicionamento do mouse. Após abrir a aplicação, ou atualizar a página da mesma, um contador de 2000 milissegundos é disparado que ao termino da contagem coleta a posição “X” e “Y” do mouse do usuário naquele momento, esses valores são utilizados então na seguinte formula para a obtenção da semente: </w:t>
      </w:r>
    </w:p>
    <w:p w14:paraId="04F65067" w14:textId="5BB5CA3E" w:rsidR="00BB0BBB" w:rsidRDefault="00BB0BBB" w:rsidP="00F86300">
      <w:pPr>
        <w:jc w:val="center"/>
        <w:rPr>
          <w:rFonts w:ascii="Courier New" w:hAnsi="Courier New" w:cs="Courier New"/>
          <w:b/>
          <w:sz w:val="20"/>
          <w:lang w:val="pt-BR"/>
        </w:rPr>
      </w:pPr>
      <w:r w:rsidRPr="00F86300">
        <w:rPr>
          <w:rFonts w:ascii="Courier New" w:hAnsi="Courier New" w:cs="Courier New"/>
          <w:b/>
          <w:sz w:val="20"/>
          <w:lang w:val="pt-BR"/>
        </w:rPr>
        <w:t>{(</w:t>
      </w:r>
      <w:proofErr w:type="spellStart"/>
      <w:r w:rsidRPr="00F86300">
        <w:rPr>
          <w:rFonts w:ascii="Courier New" w:hAnsi="Courier New" w:cs="Courier New"/>
          <w:b/>
          <w:sz w:val="20"/>
          <w:lang w:val="pt-BR"/>
        </w:rPr>
        <w:t>posX</w:t>
      </w:r>
      <w:proofErr w:type="spellEnd"/>
      <w:r w:rsidRPr="00F86300">
        <w:rPr>
          <w:rFonts w:ascii="Courier New" w:hAnsi="Courier New" w:cs="Courier New"/>
          <w:b/>
          <w:sz w:val="20"/>
          <w:lang w:val="pt-BR"/>
        </w:rPr>
        <w:t xml:space="preserve"> * </w:t>
      </w:r>
      <w:proofErr w:type="spellStart"/>
      <w:r w:rsidRPr="00F86300">
        <w:rPr>
          <w:rFonts w:ascii="Courier New" w:hAnsi="Courier New" w:cs="Courier New"/>
          <w:b/>
          <w:sz w:val="20"/>
          <w:lang w:val="pt-BR"/>
        </w:rPr>
        <w:t>posY</w:t>
      </w:r>
      <w:proofErr w:type="spellEnd"/>
      <w:r w:rsidRPr="00F86300">
        <w:rPr>
          <w:rFonts w:ascii="Courier New" w:hAnsi="Courier New" w:cs="Courier New"/>
          <w:b/>
          <w:sz w:val="20"/>
          <w:lang w:val="pt-BR"/>
        </w:rPr>
        <w:t>) % 100}</w:t>
      </w:r>
    </w:p>
    <w:p w14:paraId="681CA1EF" w14:textId="77777777" w:rsidR="00F86300" w:rsidRPr="00F86300" w:rsidRDefault="00F86300" w:rsidP="00F86300">
      <w:pPr>
        <w:jc w:val="center"/>
        <w:rPr>
          <w:rFonts w:ascii="Courier New" w:hAnsi="Courier New" w:cs="Courier New"/>
          <w:b/>
          <w:sz w:val="20"/>
          <w:lang w:val="pt-BR"/>
        </w:rPr>
      </w:pPr>
    </w:p>
    <w:p w14:paraId="068422D8" w14:textId="77777777" w:rsidR="00D75FC6" w:rsidRPr="00F04A5E" w:rsidRDefault="00D75FC6" w:rsidP="00F04A5E">
      <w:pPr>
        <w:pStyle w:val="Ttulo1"/>
        <w:rPr>
          <w:sz w:val="20"/>
          <w:lang w:val="pt-BR"/>
        </w:rPr>
      </w:pPr>
      <w:r w:rsidRPr="00F04A5E">
        <w:rPr>
          <w:sz w:val="20"/>
          <w:lang w:val="pt-BR"/>
        </w:rPr>
        <w:t>2. Dados Obtidos</w:t>
      </w:r>
    </w:p>
    <w:tbl>
      <w:tblPr>
        <w:tblStyle w:val="Tabelacomgrade"/>
        <w:tblW w:w="0" w:type="auto"/>
        <w:jc w:val="center"/>
        <w:tblLook w:val="04A0" w:firstRow="1" w:lastRow="0" w:firstColumn="1" w:lastColumn="0" w:noHBand="0" w:noVBand="1"/>
      </w:tblPr>
      <w:tblGrid>
        <w:gridCol w:w="4217"/>
        <w:gridCol w:w="4278"/>
      </w:tblGrid>
      <w:tr w:rsidR="00D75FC6" w:rsidRPr="00966671" w14:paraId="560D0A8F" w14:textId="77777777" w:rsidTr="00966671">
        <w:trPr>
          <w:jc w:val="center"/>
        </w:trPr>
        <w:tc>
          <w:tcPr>
            <w:tcW w:w="4322" w:type="dxa"/>
            <w:vAlign w:val="center"/>
          </w:tcPr>
          <w:p w14:paraId="163959AA" w14:textId="77777777" w:rsidR="00D75FC6" w:rsidRPr="00966671" w:rsidRDefault="00D75FC6" w:rsidP="00966671">
            <w:pPr>
              <w:pStyle w:val="SemEspaamento"/>
              <w:jc w:val="center"/>
              <w:rPr>
                <w:rFonts w:ascii="Times New Roman" w:hAnsi="Times New Roman"/>
                <w:sz w:val="20"/>
                <w:lang w:val="pt-BR"/>
              </w:rPr>
            </w:pPr>
            <w:r w:rsidRPr="00966671">
              <w:rPr>
                <w:rFonts w:ascii="Times New Roman" w:hAnsi="Times New Roman"/>
                <w:sz w:val="20"/>
                <w:lang w:val="pt-BR"/>
              </w:rPr>
              <w:t>Linguagem de Programação Utilizada</w:t>
            </w:r>
          </w:p>
        </w:tc>
        <w:tc>
          <w:tcPr>
            <w:tcW w:w="4323" w:type="dxa"/>
            <w:vAlign w:val="center"/>
          </w:tcPr>
          <w:p w14:paraId="31319425" w14:textId="77777777" w:rsidR="00D75FC6" w:rsidRPr="00966671" w:rsidRDefault="00D75FC6" w:rsidP="00966671">
            <w:pPr>
              <w:pStyle w:val="SemEspaamento"/>
              <w:jc w:val="center"/>
              <w:rPr>
                <w:rFonts w:ascii="Times New Roman" w:hAnsi="Times New Roman"/>
                <w:sz w:val="20"/>
                <w:lang w:val="pt-BR"/>
              </w:rPr>
            </w:pPr>
            <w:r w:rsidRPr="00966671">
              <w:rPr>
                <w:rFonts w:ascii="Times New Roman" w:hAnsi="Times New Roman"/>
                <w:sz w:val="20"/>
                <w:lang w:val="pt-BR"/>
              </w:rPr>
              <w:t>Função utilizada para gerar a semente entre os métodos 1 e 5</w:t>
            </w:r>
          </w:p>
        </w:tc>
      </w:tr>
      <w:tr w:rsidR="00D75FC6" w:rsidRPr="00966671" w14:paraId="6ACED6DF" w14:textId="77777777" w:rsidTr="00966671">
        <w:trPr>
          <w:jc w:val="center"/>
        </w:trPr>
        <w:tc>
          <w:tcPr>
            <w:tcW w:w="4322" w:type="dxa"/>
            <w:vAlign w:val="center"/>
          </w:tcPr>
          <w:p w14:paraId="4D5AF5DA" w14:textId="3F542761" w:rsidR="00D75FC6" w:rsidRPr="00966671" w:rsidRDefault="00F86300" w:rsidP="00966671">
            <w:pPr>
              <w:pStyle w:val="SemEspaamento"/>
              <w:jc w:val="center"/>
              <w:rPr>
                <w:rFonts w:ascii="Times New Roman" w:hAnsi="Times New Roman"/>
                <w:sz w:val="20"/>
                <w:lang w:val="pt-BR"/>
              </w:rPr>
            </w:pPr>
            <w:r w:rsidRPr="00966671">
              <w:rPr>
                <w:rFonts w:ascii="Times New Roman" w:hAnsi="Times New Roman"/>
                <w:sz w:val="20"/>
                <w:lang w:val="pt-BR"/>
              </w:rPr>
              <w:t>Java Script</w:t>
            </w:r>
          </w:p>
        </w:tc>
        <w:tc>
          <w:tcPr>
            <w:tcW w:w="4323" w:type="dxa"/>
            <w:vAlign w:val="center"/>
          </w:tcPr>
          <w:p w14:paraId="3C8D4835" w14:textId="77777777" w:rsidR="00966671" w:rsidRPr="00966671" w:rsidRDefault="00966671" w:rsidP="00966671">
            <w:pPr>
              <w:pStyle w:val="SemEspaamento"/>
              <w:jc w:val="center"/>
              <w:rPr>
                <w:rFonts w:ascii="Times New Roman" w:hAnsi="Times New Roman"/>
                <w:sz w:val="20"/>
                <w:lang w:val="pt-BR"/>
              </w:rPr>
            </w:pPr>
            <w:r w:rsidRPr="00966671">
              <w:rPr>
                <w:rFonts w:ascii="Times New Roman" w:hAnsi="Times New Roman"/>
                <w:sz w:val="20"/>
                <w:lang w:val="pt-BR"/>
              </w:rPr>
              <w:t xml:space="preserve">Os valores possíveis foram fixados entre 0 e 100, e </w:t>
            </w:r>
            <w:r w:rsidRPr="00966671">
              <w:rPr>
                <w:rFonts w:ascii="Times New Roman" w:hAnsi="Times New Roman"/>
                <w:sz w:val="20"/>
                <w:lang w:val="pt-BR"/>
              </w:rPr>
              <w:t>retiradas do</w:t>
            </w:r>
            <w:r w:rsidRPr="00966671">
              <w:rPr>
                <w:rFonts w:ascii="Times New Roman" w:hAnsi="Times New Roman"/>
                <w:sz w:val="20"/>
                <w:lang w:val="pt-BR"/>
              </w:rPr>
              <w:t xml:space="preserve"> serviço gerador de números aleatórios disponível em:</w:t>
            </w:r>
          </w:p>
          <w:p w14:paraId="3596873C" w14:textId="57C52065" w:rsidR="00966671" w:rsidRPr="00966671" w:rsidRDefault="00966671" w:rsidP="00966671">
            <w:pPr>
              <w:pStyle w:val="SemEspaamento"/>
              <w:jc w:val="center"/>
              <w:rPr>
                <w:rFonts w:ascii="Times New Roman" w:hAnsi="Times New Roman"/>
                <w:sz w:val="20"/>
                <w:lang w:val="pt-BR"/>
              </w:rPr>
            </w:pPr>
            <w:r w:rsidRPr="00966671">
              <w:rPr>
                <w:rFonts w:ascii="Times New Roman" w:hAnsi="Times New Roman"/>
                <w:sz w:val="20"/>
                <w:lang w:val="pt-BR"/>
              </w:rPr>
              <w:t>(</w:t>
            </w:r>
            <w:hyperlink r:id="rId7" w:history="1">
              <w:r w:rsidRPr="00966671">
                <w:rPr>
                  <w:rStyle w:val="Hyperlink"/>
                  <w:rFonts w:ascii="Times New Roman" w:hAnsi="Times New Roman"/>
                  <w:sz w:val="20"/>
                  <w:lang w:val="pt-BR"/>
                </w:rPr>
                <w:t>https://www.random.org/integers</w:t>
              </w:r>
            </w:hyperlink>
            <w:r w:rsidRPr="00966671">
              <w:rPr>
                <w:rFonts w:ascii="Times New Roman" w:hAnsi="Times New Roman"/>
                <w:sz w:val="20"/>
                <w:lang w:val="pt-BR"/>
              </w:rPr>
              <w:t>)</w:t>
            </w:r>
          </w:p>
        </w:tc>
      </w:tr>
    </w:tbl>
    <w:p w14:paraId="1504E519" w14:textId="77777777" w:rsidR="00D75FC6" w:rsidRPr="00F04A5E" w:rsidRDefault="00D75FC6" w:rsidP="00D75FC6">
      <w:pPr>
        <w:pStyle w:val="Ttulo1"/>
        <w:rPr>
          <w:sz w:val="20"/>
          <w:lang w:val="pt-BR"/>
        </w:rPr>
      </w:pPr>
      <w:r w:rsidRPr="00F04A5E">
        <w:rPr>
          <w:sz w:val="20"/>
          <w:lang w:val="pt-BR"/>
        </w:rPr>
        <w:t>2.1. Quadrado do Meio</w:t>
      </w:r>
    </w:p>
    <w:p w14:paraId="5FC47927" w14:textId="586353FF" w:rsidR="00D75FC6" w:rsidRDefault="00D75FC6" w:rsidP="00AD7F23">
      <w:pPr>
        <w:rPr>
          <w:sz w:val="20"/>
          <w:lang w:val="pt-BR"/>
        </w:rPr>
      </w:pPr>
      <w:r w:rsidRPr="00F04A5E">
        <w:rPr>
          <w:sz w:val="20"/>
          <w:lang w:val="pt-BR"/>
        </w:rPr>
        <w:tab/>
      </w:r>
      <w:r w:rsidR="00AD7F23">
        <w:rPr>
          <w:sz w:val="20"/>
          <w:lang w:val="pt-BR"/>
        </w:rPr>
        <w:t xml:space="preserve">Sementes e resultados do Qui-quadrado, ver na </w:t>
      </w:r>
      <w:r w:rsidR="00AD7F23" w:rsidRPr="00AD7F23">
        <w:rPr>
          <w:i/>
          <w:sz w:val="20"/>
          <w:lang w:val="pt-BR" w:eastAsia="en-US"/>
        </w:rPr>
        <w:t>Tabela de Mensuração de dados</w:t>
      </w:r>
      <w:r w:rsidR="00AD7F23">
        <w:rPr>
          <w:i/>
          <w:sz w:val="20"/>
          <w:lang w:val="pt-BR" w:eastAsia="en-US"/>
        </w:rPr>
        <w:t xml:space="preserve"> </w:t>
      </w:r>
      <w:r w:rsidR="00AD7F23" w:rsidRPr="00AD7F23">
        <w:rPr>
          <w:sz w:val="20"/>
          <w:lang w:val="pt-BR" w:eastAsia="en-US"/>
        </w:rPr>
        <w:t>no fim deste documento.</w:t>
      </w:r>
    </w:p>
    <w:p w14:paraId="32798FD9" w14:textId="67A0FFA2" w:rsidR="00C33DF7" w:rsidRDefault="00C33DF7" w:rsidP="00D75FC6">
      <w:pPr>
        <w:rPr>
          <w:sz w:val="20"/>
          <w:lang w:val="pt-BR"/>
        </w:rPr>
      </w:pPr>
      <w:r>
        <w:rPr>
          <w:noProof/>
          <w:lang w:val="pt-BR"/>
        </w:rPr>
        <w:drawing>
          <wp:inline distT="0" distB="0" distL="0" distR="0" wp14:anchorId="2D65B837" wp14:editId="246DAA4E">
            <wp:extent cx="5400675" cy="3070225"/>
            <wp:effectExtent l="0" t="0" r="9525" b="15875"/>
            <wp:docPr id="1" name="Gráfico 1">
              <a:extLst xmlns:a="http://schemas.openxmlformats.org/drawingml/2006/main">
                <a:ext uri="{FF2B5EF4-FFF2-40B4-BE49-F238E27FC236}">
                  <a16:creationId xmlns:a16="http://schemas.microsoft.com/office/drawing/2014/main" id="{2A3F1039-4DCF-4D04-91BA-4365DF2AD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7BC99D" w14:textId="1EB6801F" w:rsidR="00C33DF7" w:rsidRDefault="00C33DF7" w:rsidP="00D75FC6">
      <w:pPr>
        <w:rPr>
          <w:sz w:val="20"/>
          <w:lang w:val="pt-BR"/>
        </w:rPr>
      </w:pPr>
      <w:r>
        <w:rPr>
          <w:noProof/>
          <w:lang w:val="pt-BR"/>
        </w:rPr>
        <w:lastRenderedPageBreak/>
        <w:drawing>
          <wp:inline distT="0" distB="0" distL="0" distR="0" wp14:anchorId="0B4599E3" wp14:editId="7B6BF150">
            <wp:extent cx="5400675" cy="3070225"/>
            <wp:effectExtent l="0" t="0" r="9525" b="15875"/>
            <wp:docPr id="2" name="Gráfico 2">
              <a:extLst xmlns:a="http://schemas.openxmlformats.org/drawingml/2006/main">
                <a:ext uri="{FF2B5EF4-FFF2-40B4-BE49-F238E27FC236}">
                  <a16:creationId xmlns:a16="http://schemas.microsoft.com/office/drawing/2014/main" id="{2A3F1039-4DCF-4D04-91BA-4365DF2AD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5DEA6C" w14:textId="41C9A232" w:rsidR="00C33DF7" w:rsidRPr="00F04A5E" w:rsidRDefault="00C33DF7" w:rsidP="00D75FC6">
      <w:pPr>
        <w:rPr>
          <w:sz w:val="20"/>
          <w:lang w:val="pt-BR"/>
        </w:rPr>
      </w:pPr>
      <w:r>
        <w:rPr>
          <w:noProof/>
          <w:lang w:val="pt-BR"/>
        </w:rPr>
        <w:drawing>
          <wp:inline distT="0" distB="0" distL="0" distR="0" wp14:anchorId="6F6042A2" wp14:editId="247F012A">
            <wp:extent cx="5400675" cy="3070225"/>
            <wp:effectExtent l="0" t="0" r="9525" b="15875"/>
            <wp:docPr id="3" name="Gráfico 3">
              <a:extLst xmlns:a="http://schemas.openxmlformats.org/drawingml/2006/main">
                <a:ext uri="{FF2B5EF4-FFF2-40B4-BE49-F238E27FC236}">
                  <a16:creationId xmlns:a16="http://schemas.microsoft.com/office/drawing/2014/main" id="{2A3F1039-4DCF-4D04-91BA-4365DF2AD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68B1A6" w14:textId="748B48A9" w:rsidR="00D75FC6" w:rsidRDefault="00D75FC6" w:rsidP="00D75FC6">
      <w:pPr>
        <w:pStyle w:val="Ttulo1"/>
        <w:rPr>
          <w:sz w:val="20"/>
          <w:lang w:val="pt-BR"/>
        </w:rPr>
      </w:pPr>
      <w:r w:rsidRPr="00F04A5E">
        <w:rPr>
          <w:sz w:val="20"/>
          <w:lang w:val="pt-BR"/>
        </w:rPr>
        <w:t>2.2. Congruente Linear Baseado em Potências</w:t>
      </w:r>
    </w:p>
    <w:p w14:paraId="1E6F6A71" w14:textId="699CB91C" w:rsidR="00090DF1" w:rsidRDefault="00090DF1" w:rsidP="00090DF1">
      <w:pPr>
        <w:rPr>
          <w:sz w:val="20"/>
          <w:lang w:val="pt-BR" w:eastAsia="en-US"/>
        </w:rPr>
      </w:pPr>
      <w:r>
        <w:rPr>
          <w:lang w:val="pt-BR"/>
        </w:rPr>
        <w:tab/>
      </w:r>
      <w:r>
        <w:rPr>
          <w:sz w:val="20"/>
          <w:lang w:val="pt-BR"/>
        </w:rPr>
        <w:t xml:space="preserve">Sementes e resultados do Qui-quadrado, ver na </w:t>
      </w:r>
      <w:r w:rsidRPr="00AD7F23">
        <w:rPr>
          <w:i/>
          <w:sz w:val="20"/>
          <w:lang w:val="pt-BR" w:eastAsia="en-US"/>
        </w:rPr>
        <w:t>Tabela de Mensuração de dados</w:t>
      </w:r>
      <w:r>
        <w:rPr>
          <w:i/>
          <w:sz w:val="20"/>
          <w:lang w:val="pt-BR" w:eastAsia="en-US"/>
        </w:rPr>
        <w:t xml:space="preserve"> </w:t>
      </w:r>
      <w:r w:rsidRPr="00AD7F23">
        <w:rPr>
          <w:sz w:val="20"/>
          <w:lang w:val="pt-BR" w:eastAsia="en-US"/>
        </w:rPr>
        <w:t>no fim deste documento.</w:t>
      </w:r>
    </w:p>
    <w:p w14:paraId="3C76510C" w14:textId="77777777" w:rsidR="00090DF1" w:rsidRDefault="00090DF1" w:rsidP="00090DF1">
      <w:pPr>
        <w:rPr>
          <w:sz w:val="20"/>
          <w:lang w:val="pt-BR" w:eastAsia="en-US"/>
        </w:rPr>
      </w:pPr>
    </w:p>
    <w:tbl>
      <w:tblPr>
        <w:tblStyle w:val="Tabelacomgrade"/>
        <w:tblW w:w="0" w:type="auto"/>
        <w:jc w:val="center"/>
        <w:tblLook w:val="04A0" w:firstRow="1" w:lastRow="0" w:firstColumn="1" w:lastColumn="0" w:noHBand="0" w:noVBand="1"/>
      </w:tblPr>
      <w:tblGrid>
        <w:gridCol w:w="1729"/>
        <w:gridCol w:w="1729"/>
        <w:gridCol w:w="1729"/>
      </w:tblGrid>
      <w:tr w:rsidR="00090DF1" w:rsidRPr="00090DF1" w14:paraId="5ED0C7FB" w14:textId="0A6796BE" w:rsidTr="00090DF1">
        <w:trPr>
          <w:trHeight w:val="115"/>
          <w:jc w:val="center"/>
        </w:trPr>
        <w:tc>
          <w:tcPr>
            <w:tcW w:w="1729" w:type="dxa"/>
            <w:vAlign w:val="center"/>
          </w:tcPr>
          <w:p w14:paraId="14D593EE" w14:textId="77777777" w:rsidR="00090DF1" w:rsidRPr="00090DF1" w:rsidRDefault="00090DF1" w:rsidP="00090DF1">
            <w:pPr>
              <w:pStyle w:val="SemEspaamento"/>
              <w:jc w:val="center"/>
              <w:rPr>
                <w:rFonts w:ascii="Times New Roman" w:hAnsi="Times New Roman"/>
                <w:lang w:val="pt-BR"/>
              </w:rPr>
            </w:pPr>
            <w:proofErr w:type="gramStart"/>
            <w:r w:rsidRPr="00090DF1">
              <w:rPr>
                <w:rFonts w:ascii="Times New Roman" w:hAnsi="Times New Roman"/>
                <w:lang w:val="pt-BR"/>
              </w:rPr>
              <w:t>a</w:t>
            </w:r>
            <w:proofErr w:type="gramEnd"/>
          </w:p>
        </w:tc>
        <w:tc>
          <w:tcPr>
            <w:tcW w:w="1729" w:type="dxa"/>
            <w:vAlign w:val="center"/>
          </w:tcPr>
          <w:p w14:paraId="6098BE7E" w14:textId="77777777" w:rsidR="00090DF1" w:rsidRPr="00090DF1" w:rsidRDefault="00090DF1" w:rsidP="00090DF1">
            <w:pPr>
              <w:pStyle w:val="SemEspaamento"/>
              <w:jc w:val="center"/>
              <w:rPr>
                <w:rFonts w:ascii="Times New Roman" w:hAnsi="Times New Roman"/>
                <w:lang w:val="pt-BR"/>
              </w:rPr>
            </w:pPr>
            <w:proofErr w:type="gramStart"/>
            <w:r w:rsidRPr="00090DF1">
              <w:rPr>
                <w:rFonts w:ascii="Times New Roman" w:hAnsi="Times New Roman"/>
                <w:lang w:val="pt-BR"/>
              </w:rPr>
              <w:t>m</w:t>
            </w:r>
            <w:proofErr w:type="gramEnd"/>
          </w:p>
        </w:tc>
        <w:tc>
          <w:tcPr>
            <w:tcW w:w="1729" w:type="dxa"/>
            <w:vAlign w:val="center"/>
          </w:tcPr>
          <w:p w14:paraId="430EB4FD" w14:textId="6FE66C7C" w:rsidR="00090DF1" w:rsidRPr="00090DF1" w:rsidRDefault="00090DF1" w:rsidP="00090DF1">
            <w:pPr>
              <w:pStyle w:val="SemEspaamento"/>
              <w:jc w:val="center"/>
              <w:rPr>
                <w:rFonts w:ascii="Times New Roman" w:hAnsi="Times New Roman"/>
                <w:lang w:val="pt-BR"/>
              </w:rPr>
            </w:pPr>
            <w:proofErr w:type="gramStart"/>
            <w:r w:rsidRPr="00090DF1">
              <w:rPr>
                <w:rFonts w:ascii="Times New Roman" w:hAnsi="Times New Roman"/>
                <w:lang w:val="pt-BR"/>
              </w:rPr>
              <w:t>n</w:t>
            </w:r>
            <w:proofErr w:type="gramEnd"/>
          </w:p>
        </w:tc>
      </w:tr>
      <w:tr w:rsidR="00090DF1" w:rsidRPr="00090DF1" w14:paraId="50414CE7" w14:textId="26423011" w:rsidTr="00090DF1">
        <w:trPr>
          <w:jc w:val="center"/>
        </w:trPr>
        <w:tc>
          <w:tcPr>
            <w:tcW w:w="1729" w:type="dxa"/>
            <w:vAlign w:val="center"/>
          </w:tcPr>
          <w:p w14:paraId="0A94CAB8" w14:textId="751FBF07" w:rsidR="00090DF1" w:rsidRPr="00090DF1" w:rsidRDefault="00090DF1" w:rsidP="00090DF1">
            <w:pPr>
              <w:pStyle w:val="SemEspaamento"/>
              <w:jc w:val="center"/>
              <w:rPr>
                <w:rFonts w:ascii="Times New Roman" w:hAnsi="Times New Roman"/>
                <w:lang w:val="pt-BR"/>
              </w:rPr>
            </w:pPr>
            <w:r w:rsidRPr="00090DF1">
              <w:rPr>
                <w:rFonts w:ascii="Times New Roman" w:hAnsi="Times New Roman"/>
              </w:rPr>
              <w:t>2,718281828</w:t>
            </w:r>
          </w:p>
        </w:tc>
        <w:tc>
          <w:tcPr>
            <w:tcW w:w="1729" w:type="dxa"/>
            <w:vAlign w:val="center"/>
          </w:tcPr>
          <w:p w14:paraId="0931A2DA" w14:textId="2A5C6F39" w:rsidR="00090DF1" w:rsidRPr="00090DF1" w:rsidRDefault="00090DF1" w:rsidP="00090DF1">
            <w:pPr>
              <w:pStyle w:val="SemEspaamento"/>
              <w:jc w:val="center"/>
              <w:rPr>
                <w:rFonts w:ascii="Times New Roman" w:hAnsi="Times New Roman"/>
                <w:lang w:val="pt-BR"/>
              </w:rPr>
            </w:pPr>
            <w:r w:rsidRPr="00090DF1">
              <w:rPr>
                <w:rFonts w:ascii="Times New Roman" w:hAnsi="Times New Roman"/>
                <w:lang w:val="pt-BR"/>
              </w:rPr>
              <w:t>100</w:t>
            </w:r>
          </w:p>
        </w:tc>
        <w:tc>
          <w:tcPr>
            <w:tcW w:w="1729" w:type="dxa"/>
            <w:vAlign w:val="center"/>
          </w:tcPr>
          <w:p w14:paraId="543AD411" w14:textId="29EAD0A7" w:rsidR="00090DF1" w:rsidRPr="00090DF1" w:rsidRDefault="00090DF1" w:rsidP="00090DF1">
            <w:pPr>
              <w:pStyle w:val="SemEspaamento"/>
              <w:jc w:val="center"/>
              <w:rPr>
                <w:rFonts w:ascii="Times New Roman" w:hAnsi="Times New Roman"/>
                <w:lang w:val="pt-BR"/>
              </w:rPr>
            </w:pPr>
            <w:r w:rsidRPr="00090DF1">
              <w:rPr>
                <w:rFonts w:ascii="Times New Roman" w:hAnsi="Times New Roman"/>
                <w:lang w:val="pt-BR"/>
              </w:rPr>
              <w:t>Igual a semente</w:t>
            </w:r>
          </w:p>
        </w:tc>
      </w:tr>
    </w:tbl>
    <w:p w14:paraId="62F504FE" w14:textId="0A85B042" w:rsidR="00681291" w:rsidRDefault="00681291" w:rsidP="00D75FC6">
      <w:pPr>
        <w:rPr>
          <w:sz w:val="20"/>
          <w:lang w:val="pt-BR"/>
        </w:rPr>
      </w:pPr>
      <w:r>
        <w:rPr>
          <w:noProof/>
          <w:lang w:val="pt-BR"/>
        </w:rPr>
        <w:lastRenderedPageBreak/>
        <w:drawing>
          <wp:inline distT="0" distB="0" distL="0" distR="0" wp14:anchorId="3897F727" wp14:editId="1806FDAF">
            <wp:extent cx="5400675" cy="2948940"/>
            <wp:effectExtent l="0" t="0" r="9525" b="3810"/>
            <wp:docPr id="6" name="Gráfico 6">
              <a:extLst xmlns:a="http://schemas.openxmlformats.org/drawingml/2006/main">
                <a:ext uri="{FF2B5EF4-FFF2-40B4-BE49-F238E27FC236}">
                  <a16:creationId xmlns:a16="http://schemas.microsoft.com/office/drawing/2014/main" id="{3654FCC5-51ED-4495-B275-80C89A0F1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C788F3" w14:textId="0F298F2B" w:rsidR="00681291" w:rsidRDefault="00681291" w:rsidP="00D75FC6">
      <w:pPr>
        <w:rPr>
          <w:sz w:val="20"/>
          <w:lang w:val="pt-BR"/>
        </w:rPr>
      </w:pPr>
      <w:r>
        <w:rPr>
          <w:noProof/>
          <w:lang w:val="pt-BR"/>
        </w:rPr>
        <w:drawing>
          <wp:inline distT="0" distB="0" distL="0" distR="0" wp14:anchorId="07413516" wp14:editId="7EE1491D">
            <wp:extent cx="5400675" cy="2948940"/>
            <wp:effectExtent l="0" t="0" r="9525" b="3810"/>
            <wp:docPr id="7" name="Gráfico 7">
              <a:extLst xmlns:a="http://schemas.openxmlformats.org/drawingml/2006/main">
                <a:ext uri="{FF2B5EF4-FFF2-40B4-BE49-F238E27FC236}">
                  <a16:creationId xmlns:a16="http://schemas.microsoft.com/office/drawing/2014/main" id="{3654FCC5-51ED-4495-B275-80C89A0F1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662BE1" w14:textId="70EE3895" w:rsidR="00681291" w:rsidRDefault="00681291" w:rsidP="00D75FC6">
      <w:pPr>
        <w:rPr>
          <w:sz w:val="20"/>
          <w:lang w:val="pt-BR"/>
        </w:rPr>
      </w:pPr>
      <w:r>
        <w:rPr>
          <w:noProof/>
          <w:lang w:val="pt-BR"/>
        </w:rPr>
        <w:lastRenderedPageBreak/>
        <w:drawing>
          <wp:inline distT="0" distB="0" distL="0" distR="0" wp14:anchorId="7DFD9CE4" wp14:editId="4A2C3C8A">
            <wp:extent cx="5400675" cy="2948940"/>
            <wp:effectExtent l="0" t="0" r="9525" b="3810"/>
            <wp:docPr id="8" name="Gráfico 8">
              <a:extLst xmlns:a="http://schemas.openxmlformats.org/drawingml/2006/main">
                <a:ext uri="{FF2B5EF4-FFF2-40B4-BE49-F238E27FC236}">
                  <a16:creationId xmlns:a16="http://schemas.microsoft.com/office/drawing/2014/main" id="{3654FCC5-51ED-4495-B275-80C89A0F1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DC2414" w14:textId="77777777" w:rsidR="00681291" w:rsidRPr="00AD7F23" w:rsidRDefault="00681291" w:rsidP="00D75FC6">
      <w:pPr>
        <w:rPr>
          <w:sz w:val="20"/>
          <w:lang w:val="pt-BR"/>
        </w:rPr>
      </w:pPr>
    </w:p>
    <w:p w14:paraId="01D8E3EC" w14:textId="7B4E42EF" w:rsidR="00D75FC6" w:rsidRDefault="00D75FC6" w:rsidP="00D75FC6">
      <w:pPr>
        <w:pStyle w:val="Ttulo1"/>
        <w:rPr>
          <w:sz w:val="20"/>
          <w:lang w:val="pt-BR"/>
        </w:rPr>
      </w:pPr>
      <w:r w:rsidRPr="00F04A5E">
        <w:rPr>
          <w:sz w:val="20"/>
          <w:lang w:val="pt-BR"/>
        </w:rPr>
        <w:t>2.3. Congruente Linear Adaptado</w:t>
      </w:r>
    </w:p>
    <w:p w14:paraId="708B1642" w14:textId="22100617" w:rsidR="00090DF1" w:rsidRDefault="00090DF1" w:rsidP="00D75FC6">
      <w:pPr>
        <w:rPr>
          <w:sz w:val="20"/>
          <w:lang w:val="pt-BR"/>
        </w:rPr>
      </w:pPr>
      <w:r>
        <w:rPr>
          <w:lang w:val="pt-BR"/>
        </w:rPr>
        <w:tab/>
      </w:r>
      <w:r>
        <w:rPr>
          <w:sz w:val="20"/>
          <w:lang w:val="pt-BR"/>
        </w:rPr>
        <w:t xml:space="preserve">Sementes e resultados do Qui-quadrado, ver na </w:t>
      </w:r>
      <w:r w:rsidRPr="00AD7F23">
        <w:rPr>
          <w:i/>
          <w:sz w:val="20"/>
          <w:lang w:val="pt-BR" w:eastAsia="en-US"/>
        </w:rPr>
        <w:t>Tabela de Mensuração de dados</w:t>
      </w:r>
      <w:r>
        <w:rPr>
          <w:i/>
          <w:sz w:val="20"/>
          <w:lang w:val="pt-BR" w:eastAsia="en-US"/>
        </w:rPr>
        <w:t xml:space="preserve"> </w:t>
      </w:r>
      <w:r w:rsidRPr="00AD7F23">
        <w:rPr>
          <w:sz w:val="20"/>
          <w:lang w:val="pt-BR" w:eastAsia="en-US"/>
        </w:rPr>
        <w:t>no fim deste documento.</w:t>
      </w:r>
      <w:r w:rsidR="00D75FC6" w:rsidRPr="00F04A5E">
        <w:rPr>
          <w:sz w:val="20"/>
          <w:lang w:val="pt-BR"/>
        </w:rPr>
        <w:tab/>
      </w:r>
    </w:p>
    <w:p w14:paraId="5BC653D4" w14:textId="77777777" w:rsidR="00090DF1" w:rsidRDefault="00090DF1" w:rsidP="00D75FC6">
      <w:pPr>
        <w:rPr>
          <w:noProof/>
          <w:lang w:val="pt-BR"/>
        </w:rPr>
      </w:pPr>
    </w:p>
    <w:tbl>
      <w:tblPr>
        <w:tblStyle w:val="Tabelacomgrade"/>
        <w:tblW w:w="0" w:type="auto"/>
        <w:jc w:val="center"/>
        <w:tblLook w:val="04A0" w:firstRow="1" w:lastRow="0" w:firstColumn="1" w:lastColumn="0" w:noHBand="0" w:noVBand="1"/>
      </w:tblPr>
      <w:tblGrid>
        <w:gridCol w:w="1729"/>
        <w:gridCol w:w="1729"/>
        <w:gridCol w:w="1729"/>
      </w:tblGrid>
      <w:tr w:rsidR="00090DF1" w:rsidRPr="00090DF1" w14:paraId="56D67186" w14:textId="77777777" w:rsidTr="008C1BC0">
        <w:trPr>
          <w:trHeight w:val="115"/>
          <w:jc w:val="center"/>
        </w:trPr>
        <w:tc>
          <w:tcPr>
            <w:tcW w:w="1729" w:type="dxa"/>
            <w:vAlign w:val="center"/>
          </w:tcPr>
          <w:p w14:paraId="22E1D31F" w14:textId="77777777" w:rsidR="00090DF1" w:rsidRPr="00090DF1" w:rsidRDefault="00090DF1" w:rsidP="008C1BC0">
            <w:pPr>
              <w:pStyle w:val="SemEspaamento"/>
              <w:jc w:val="center"/>
              <w:rPr>
                <w:rFonts w:ascii="Times New Roman" w:hAnsi="Times New Roman"/>
                <w:lang w:val="pt-BR"/>
              </w:rPr>
            </w:pPr>
            <w:proofErr w:type="gramStart"/>
            <w:r w:rsidRPr="00090DF1">
              <w:rPr>
                <w:rFonts w:ascii="Times New Roman" w:hAnsi="Times New Roman"/>
                <w:lang w:val="pt-BR"/>
              </w:rPr>
              <w:t>a</w:t>
            </w:r>
            <w:proofErr w:type="gramEnd"/>
          </w:p>
        </w:tc>
        <w:tc>
          <w:tcPr>
            <w:tcW w:w="1729" w:type="dxa"/>
            <w:vAlign w:val="center"/>
          </w:tcPr>
          <w:p w14:paraId="4C6D0A87" w14:textId="79A1A560" w:rsidR="00090DF1" w:rsidRPr="00090DF1" w:rsidRDefault="00090DF1" w:rsidP="008C1BC0">
            <w:pPr>
              <w:pStyle w:val="SemEspaamento"/>
              <w:jc w:val="center"/>
              <w:rPr>
                <w:rFonts w:ascii="Times New Roman" w:hAnsi="Times New Roman"/>
                <w:lang w:val="pt-BR"/>
              </w:rPr>
            </w:pPr>
            <w:proofErr w:type="gramStart"/>
            <w:r>
              <w:rPr>
                <w:rFonts w:ascii="Times New Roman" w:hAnsi="Times New Roman"/>
                <w:lang w:val="pt-BR"/>
              </w:rPr>
              <w:t>b</w:t>
            </w:r>
            <w:proofErr w:type="gramEnd"/>
          </w:p>
        </w:tc>
        <w:tc>
          <w:tcPr>
            <w:tcW w:w="1729" w:type="dxa"/>
            <w:vAlign w:val="center"/>
          </w:tcPr>
          <w:p w14:paraId="0E39B4B6" w14:textId="7498EA38" w:rsidR="00090DF1" w:rsidRPr="00090DF1" w:rsidRDefault="00090DF1" w:rsidP="008C1BC0">
            <w:pPr>
              <w:pStyle w:val="SemEspaamento"/>
              <w:jc w:val="center"/>
              <w:rPr>
                <w:rFonts w:ascii="Times New Roman" w:hAnsi="Times New Roman"/>
                <w:lang w:val="pt-BR"/>
              </w:rPr>
            </w:pPr>
            <w:proofErr w:type="gramStart"/>
            <w:r>
              <w:rPr>
                <w:rFonts w:ascii="Times New Roman" w:hAnsi="Times New Roman"/>
                <w:lang w:val="pt-BR"/>
              </w:rPr>
              <w:t>m</w:t>
            </w:r>
            <w:proofErr w:type="gramEnd"/>
          </w:p>
        </w:tc>
      </w:tr>
      <w:tr w:rsidR="00090DF1" w:rsidRPr="00090DF1" w14:paraId="672187D0" w14:textId="77777777" w:rsidTr="008C1BC0">
        <w:trPr>
          <w:jc w:val="center"/>
        </w:trPr>
        <w:tc>
          <w:tcPr>
            <w:tcW w:w="1729" w:type="dxa"/>
            <w:vAlign w:val="center"/>
          </w:tcPr>
          <w:p w14:paraId="7BCDFF7D" w14:textId="77777777" w:rsidR="00090DF1" w:rsidRPr="00090DF1" w:rsidRDefault="00090DF1" w:rsidP="008C1BC0">
            <w:pPr>
              <w:pStyle w:val="SemEspaamento"/>
              <w:jc w:val="center"/>
              <w:rPr>
                <w:rFonts w:ascii="Times New Roman" w:hAnsi="Times New Roman"/>
                <w:lang w:val="pt-BR"/>
              </w:rPr>
            </w:pPr>
            <w:r w:rsidRPr="00090DF1">
              <w:rPr>
                <w:rFonts w:ascii="Times New Roman" w:hAnsi="Times New Roman"/>
              </w:rPr>
              <w:t>2,718281828</w:t>
            </w:r>
          </w:p>
        </w:tc>
        <w:tc>
          <w:tcPr>
            <w:tcW w:w="1729" w:type="dxa"/>
            <w:vAlign w:val="center"/>
          </w:tcPr>
          <w:p w14:paraId="28CF4823" w14:textId="2BFB1FC9" w:rsidR="00090DF1" w:rsidRPr="00090DF1" w:rsidRDefault="00090DF1" w:rsidP="008C1BC0">
            <w:pPr>
              <w:pStyle w:val="SemEspaamento"/>
              <w:jc w:val="center"/>
              <w:rPr>
                <w:rFonts w:ascii="Times New Roman" w:hAnsi="Times New Roman"/>
                <w:lang w:val="pt-BR"/>
              </w:rPr>
            </w:pPr>
            <w:r>
              <w:rPr>
                <w:rFonts w:ascii="Times New Roman" w:hAnsi="Times New Roman"/>
                <w:lang w:val="pt-BR"/>
              </w:rPr>
              <w:t>1234</w:t>
            </w:r>
          </w:p>
        </w:tc>
        <w:tc>
          <w:tcPr>
            <w:tcW w:w="1729" w:type="dxa"/>
            <w:vAlign w:val="center"/>
          </w:tcPr>
          <w:p w14:paraId="330F2595" w14:textId="6F954A03" w:rsidR="00090DF1" w:rsidRPr="00090DF1" w:rsidRDefault="00090DF1" w:rsidP="008C1BC0">
            <w:pPr>
              <w:pStyle w:val="SemEspaamento"/>
              <w:jc w:val="center"/>
              <w:rPr>
                <w:rFonts w:ascii="Times New Roman" w:hAnsi="Times New Roman"/>
                <w:lang w:val="pt-BR"/>
              </w:rPr>
            </w:pPr>
            <w:r>
              <w:rPr>
                <w:rFonts w:ascii="Times New Roman" w:hAnsi="Times New Roman"/>
                <w:lang w:val="pt-BR"/>
              </w:rPr>
              <w:t>100</w:t>
            </w:r>
          </w:p>
        </w:tc>
      </w:tr>
    </w:tbl>
    <w:p w14:paraId="7007F0D5" w14:textId="47D2797A" w:rsidR="00681291" w:rsidRDefault="00F110A2" w:rsidP="00D75FC6">
      <w:pPr>
        <w:rPr>
          <w:sz w:val="20"/>
          <w:lang w:val="pt-BR"/>
        </w:rPr>
      </w:pPr>
      <w:r>
        <w:rPr>
          <w:noProof/>
          <w:lang w:val="pt-BR"/>
        </w:rPr>
        <w:drawing>
          <wp:inline distT="0" distB="0" distL="0" distR="0" wp14:anchorId="09FC7424" wp14:editId="1412BCBB">
            <wp:extent cx="5400675" cy="2249170"/>
            <wp:effectExtent l="0" t="0" r="9525" b="17780"/>
            <wp:docPr id="9" name="Gráfico 9">
              <a:extLst xmlns:a="http://schemas.openxmlformats.org/drawingml/2006/main">
                <a:ext uri="{FF2B5EF4-FFF2-40B4-BE49-F238E27FC236}">
                  <a16:creationId xmlns:a16="http://schemas.microsoft.com/office/drawing/2014/main" id="{0B1ABD24-A915-4CC3-9435-EFF99C2DFA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B42928" w14:textId="69739344" w:rsidR="00F110A2" w:rsidRDefault="00F110A2" w:rsidP="00D75FC6">
      <w:pPr>
        <w:rPr>
          <w:sz w:val="20"/>
          <w:lang w:val="pt-BR"/>
        </w:rPr>
      </w:pPr>
      <w:r>
        <w:rPr>
          <w:noProof/>
          <w:lang w:val="pt-BR"/>
        </w:rPr>
        <w:lastRenderedPageBreak/>
        <w:drawing>
          <wp:inline distT="0" distB="0" distL="0" distR="0" wp14:anchorId="089EF78C" wp14:editId="0117CB40">
            <wp:extent cx="5400675" cy="2249170"/>
            <wp:effectExtent l="0" t="0" r="9525" b="17780"/>
            <wp:docPr id="10" name="Gráfico 10">
              <a:extLst xmlns:a="http://schemas.openxmlformats.org/drawingml/2006/main">
                <a:ext uri="{FF2B5EF4-FFF2-40B4-BE49-F238E27FC236}">
                  <a16:creationId xmlns:a16="http://schemas.microsoft.com/office/drawing/2014/main" id="{0B1ABD24-A915-4CC3-9435-EFF99C2DFA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E58AFC" w14:textId="5DB9DB76" w:rsidR="00F110A2" w:rsidRPr="00681291" w:rsidRDefault="00F110A2" w:rsidP="00D75FC6">
      <w:pPr>
        <w:rPr>
          <w:sz w:val="20"/>
          <w:lang w:val="pt-BR"/>
        </w:rPr>
      </w:pPr>
      <w:r>
        <w:rPr>
          <w:noProof/>
          <w:lang w:val="pt-BR"/>
        </w:rPr>
        <w:drawing>
          <wp:inline distT="0" distB="0" distL="0" distR="0" wp14:anchorId="3E251469" wp14:editId="438E53C3">
            <wp:extent cx="5400675" cy="2249170"/>
            <wp:effectExtent l="0" t="0" r="9525" b="17780"/>
            <wp:docPr id="11" name="Gráfico 11">
              <a:extLst xmlns:a="http://schemas.openxmlformats.org/drawingml/2006/main">
                <a:ext uri="{FF2B5EF4-FFF2-40B4-BE49-F238E27FC236}">
                  <a16:creationId xmlns:a16="http://schemas.microsoft.com/office/drawing/2014/main" id="{0B1ABD24-A915-4CC3-9435-EFF99C2DFA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6DEBBC" w14:textId="5EDD58E0" w:rsidR="00D75FC6" w:rsidRDefault="00D75FC6" w:rsidP="00D75FC6">
      <w:pPr>
        <w:pStyle w:val="Ttulo1"/>
        <w:rPr>
          <w:sz w:val="20"/>
          <w:lang w:val="pt-BR"/>
        </w:rPr>
      </w:pPr>
      <w:r w:rsidRPr="00F04A5E">
        <w:rPr>
          <w:sz w:val="20"/>
          <w:lang w:val="pt-BR"/>
        </w:rPr>
        <w:t>2.4. Congruente Linear Multiplicativo</w:t>
      </w:r>
    </w:p>
    <w:p w14:paraId="29F93D93" w14:textId="465D1622" w:rsidR="00D75FC6" w:rsidRPr="00F04A5E" w:rsidRDefault="00090DF1" w:rsidP="001948BD">
      <w:pPr>
        <w:rPr>
          <w:sz w:val="20"/>
          <w:lang w:val="pt-BR"/>
        </w:rPr>
      </w:pPr>
      <w:r>
        <w:rPr>
          <w:lang w:val="pt-BR"/>
        </w:rPr>
        <w:tab/>
      </w:r>
      <w:r>
        <w:rPr>
          <w:sz w:val="20"/>
          <w:lang w:val="pt-BR"/>
        </w:rPr>
        <w:t xml:space="preserve">Sementes e resultados do Qui-quadrado, ver na </w:t>
      </w:r>
      <w:r w:rsidRPr="00AD7F23">
        <w:rPr>
          <w:i/>
          <w:sz w:val="20"/>
          <w:lang w:val="pt-BR" w:eastAsia="en-US"/>
        </w:rPr>
        <w:t>Tabela de Mensuração de dados</w:t>
      </w:r>
      <w:r>
        <w:rPr>
          <w:i/>
          <w:sz w:val="20"/>
          <w:lang w:val="pt-BR" w:eastAsia="en-US"/>
        </w:rPr>
        <w:t xml:space="preserve"> </w:t>
      </w:r>
      <w:r w:rsidRPr="00AD7F23">
        <w:rPr>
          <w:sz w:val="20"/>
          <w:lang w:val="pt-BR" w:eastAsia="en-US"/>
        </w:rPr>
        <w:t>no fim deste documento.</w:t>
      </w:r>
    </w:p>
    <w:p w14:paraId="36DE6E3F" w14:textId="77777777" w:rsidR="001948BD" w:rsidRPr="00F04A5E" w:rsidRDefault="00D75FC6" w:rsidP="00D75FC6">
      <w:pPr>
        <w:rPr>
          <w:sz w:val="20"/>
          <w:lang w:val="pt-BR"/>
        </w:rPr>
      </w:pPr>
      <w:r w:rsidRPr="00F04A5E">
        <w:rPr>
          <w:sz w:val="20"/>
          <w:lang w:val="pt-BR"/>
        </w:rPr>
        <w:tab/>
      </w:r>
    </w:p>
    <w:tbl>
      <w:tblPr>
        <w:tblStyle w:val="Tabelacomgrade"/>
        <w:tblW w:w="0" w:type="auto"/>
        <w:jc w:val="center"/>
        <w:tblLook w:val="04A0" w:firstRow="1" w:lastRow="0" w:firstColumn="1" w:lastColumn="0" w:noHBand="0" w:noVBand="1"/>
      </w:tblPr>
      <w:tblGrid>
        <w:gridCol w:w="1729"/>
        <w:gridCol w:w="1729"/>
      </w:tblGrid>
      <w:tr w:rsidR="001948BD" w:rsidRPr="00090DF1" w14:paraId="63E783DC" w14:textId="77777777" w:rsidTr="008C1BC0">
        <w:trPr>
          <w:trHeight w:val="115"/>
          <w:jc w:val="center"/>
        </w:trPr>
        <w:tc>
          <w:tcPr>
            <w:tcW w:w="1729" w:type="dxa"/>
            <w:vAlign w:val="center"/>
          </w:tcPr>
          <w:p w14:paraId="0E38369D" w14:textId="77777777" w:rsidR="001948BD" w:rsidRPr="00090DF1" w:rsidRDefault="001948BD" w:rsidP="008C1BC0">
            <w:pPr>
              <w:pStyle w:val="SemEspaamento"/>
              <w:jc w:val="center"/>
              <w:rPr>
                <w:rFonts w:ascii="Times New Roman" w:hAnsi="Times New Roman"/>
                <w:lang w:val="pt-BR"/>
              </w:rPr>
            </w:pPr>
            <w:proofErr w:type="gramStart"/>
            <w:r w:rsidRPr="00090DF1">
              <w:rPr>
                <w:rFonts w:ascii="Times New Roman" w:hAnsi="Times New Roman"/>
                <w:lang w:val="pt-BR"/>
              </w:rPr>
              <w:t>a</w:t>
            </w:r>
            <w:proofErr w:type="gramEnd"/>
          </w:p>
        </w:tc>
        <w:tc>
          <w:tcPr>
            <w:tcW w:w="1729" w:type="dxa"/>
            <w:vAlign w:val="center"/>
          </w:tcPr>
          <w:p w14:paraId="1D93E2B4" w14:textId="77777777" w:rsidR="001948BD" w:rsidRPr="00090DF1" w:rsidRDefault="001948BD" w:rsidP="008C1BC0">
            <w:pPr>
              <w:pStyle w:val="SemEspaamento"/>
              <w:jc w:val="center"/>
              <w:rPr>
                <w:rFonts w:ascii="Times New Roman" w:hAnsi="Times New Roman"/>
                <w:lang w:val="pt-BR"/>
              </w:rPr>
            </w:pPr>
            <w:proofErr w:type="gramStart"/>
            <w:r w:rsidRPr="00090DF1">
              <w:rPr>
                <w:rFonts w:ascii="Times New Roman" w:hAnsi="Times New Roman"/>
                <w:lang w:val="pt-BR"/>
              </w:rPr>
              <w:t>m</w:t>
            </w:r>
            <w:proofErr w:type="gramEnd"/>
          </w:p>
        </w:tc>
      </w:tr>
      <w:tr w:rsidR="001948BD" w:rsidRPr="00090DF1" w14:paraId="7242B20B" w14:textId="77777777" w:rsidTr="008C1BC0">
        <w:trPr>
          <w:jc w:val="center"/>
        </w:trPr>
        <w:tc>
          <w:tcPr>
            <w:tcW w:w="1729" w:type="dxa"/>
            <w:vAlign w:val="center"/>
          </w:tcPr>
          <w:p w14:paraId="43BA69BC" w14:textId="77777777" w:rsidR="001948BD" w:rsidRPr="00090DF1" w:rsidRDefault="001948BD" w:rsidP="008C1BC0">
            <w:pPr>
              <w:pStyle w:val="SemEspaamento"/>
              <w:jc w:val="center"/>
              <w:rPr>
                <w:rFonts w:ascii="Times New Roman" w:hAnsi="Times New Roman"/>
                <w:lang w:val="pt-BR"/>
              </w:rPr>
            </w:pPr>
            <w:r w:rsidRPr="00090DF1">
              <w:rPr>
                <w:rFonts w:ascii="Times New Roman" w:hAnsi="Times New Roman"/>
              </w:rPr>
              <w:t>2,718281828</w:t>
            </w:r>
          </w:p>
        </w:tc>
        <w:tc>
          <w:tcPr>
            <w:tcW w:w="1729" w:type="dxa"/>
            <w:vAlign w:val="center"/>
          </w:tcPr>
          <w:p w14:paraId="617730D4" w14:textId="77777777" w:rsidR="001948BD" w:rsidRPr="00090DF1" w:rsidRDefault="001948BD" w:rsidP="008C1BC0">
            <w:pPr>
              <w:pStyle w:val="SemEspaamento"/>
              <w:jc w:val="center"/>
              <w:rPr>
                <w:rFonts w:ascii="Times New Roman" w:hAnsi="Times New Roman"/>
                <w:lang w:val="pt-BR"/>
              </w:rPr>
            </w:pPr>
            <w:r w:rsidRPr="00090DF1">
              <w:rPr>
                <w:rFonts w:ascii="Times New Roman" w:hAnsi="Times New Roman"/>
                <w:lang w:val="pt-BR"/>
              </w:rPr>
              <w:t>100</w:t>
            </w:r>
          </w:p>
        </w:tc>
      </w:tr>
    </w:tbl>
    <w:p w14:paraId="59BC05AB" w14:textId="21D65743" w:rsidR="00D75FC6" w:rsidRPr="00F04A5E" w:rsidRDefault="00D75FC6" w:rsidP="00D75FC6">
      <w:pPr>
        <w:rPr>
          <w:sz w:val="20"/>
          <w:lang w:val="pt-BR"/>
        </w:rPr>
      </w:pPr>
    </w:p>
    <w:p w14:paraId="05FB62B6" w14:textId="50649218" w:rsidR="00F110A2" w:rsidRDefault="00F3161D" w:rsidP="00D75FC6">
      <w:pPr>
        <w:pStyle w:val="Ttulo1"/>
        <w:rPr>
          <w:b w:val="0"/>
          <w:sz w:val="20"/>
          <w:lang w:val="pt-BR"/>
        </w:rPr>
      </w:pPr>
      <w:r>
        <w:rPr>
          <w:noProof/>
          <w:lang w:val="pt-BR"/>
        </w:rPr>
        <w:lastRenderedPageBreak/>
        <w:drawing>
          <wp:inline distT="0" distB="0" distL="0" distR="0" wp14:anchorId="220C8389" wp14:editId="50793A3F">
            <wp:extent cx="5400675" cy="2249170"/>
            <wp:effectExtent l="0" t="0" r="9525" b="17780"/>
            <wp:docPr id="12" name="Gráfico 12">
              <a:extLst xmlns:a="http://schemas.openxmlformats.org/drawingml/2006/main">
                <a:ext uri="{FF2B5EF4-FFF2-40B4-BE49-F238E27FC236}">
                  <a16:creationId xmlns:a16="http://schemas.microsoft.com/office/drawing/2014/main" id="{D06EE4BA-E99B-4DD4-B1A9-72CE32ED9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457943" w14:textId="0B6388FF" w:rsidR="00F3161D" w:rsidRDefault="00F3161D" w:rsidP="00F3161D">
      <w:pPr>
        <w:rPr>
          <w:lang w:val="pt-BR"/>
        </w:rPr>
      </w:pPr>
      <w:r>
        <w:rPr>
          <w:noProof/>
          <w:lang w:val="pt-BR"/>
        </w:rPr>
        <w:drawing>
          <wp:inline distT="0" distB="0" distL="0" distR="0" wp14:anchorId="27CE26B0" wp14:editId="1AEE4299">
            <wp:extent cx="5400675" cy="2249170"/>
            <wp:effectExtent l="0" t="0" r="9525" b="17780"/>
            <wp:docPr id="13" name="Gráfico 13">
              <a:extLst xmlns:a="http://schemas.openxmlformats.org/drawingml/2006/main">
                <a:ext uri="{FF2B5EF4-FFF2-40B4-BE49-F238E27FC236}">
                  <a16:creationId xmlns:a16="http://schemas.microsoft.com/office/drawing/2014/main" id="{D06EE4BA-E99B-4DD4-B1A9-72CE32ED9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8B5FD4" w14:textId="4542DFC5" w:rsidR="00F3161D" w:rsidRPr="00F3161D" w:rsidRDefault="00F3161D" w:rsidP="00F3161D">
      <w:pPr>
        <w:rPr>
          <w:lang w:val="pt-BR"/>
        </w:rPr>
      </w:pPr>
      <w:r>
        <w:rPr>
          <w:noProof/>
          <w:lang w:val="pt-BR"/>
        </w:rPr>
        <w:drawing>
          <wp:inline distT="0" distB="0" distL="0" distR="0" wp14:anchorId="318F736A" wp14:editId="08BBC30D">
            <wp:extent cx="5400675" cy="2249170"/>
            <wp:effectExtent l="0" t="0" r="9525" b="17780"/>
            <wp:docPr id="14" name="Gráfico 14">
              <a:extLst xmlns:a="http://schemas.openxmlformats.org/drawingml/2006/main">
                <a:ext uri="{FF2B5EF4-FFF2-40B4-BE49-F238E27FC236}">
                  <a16:creationId xmlns:a16="http://schemas.microsoft.com/office/drawing/2014/main" id="{D06EE4BA-E99B-4DD4-B1A9-72CE32ED95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C9F22E" w14:textId="56A30FC4" w:rsidR="00D75FC6" w:rsidRDefault="00D75FC6" w:rsidP="00D75FC6">
      <w:pPr>
        <w:pStyle w:val="Ttulo1"/>
        <w:rPr>
          <w:sz w:val="20"/>
          <w:lang w:val="pt-BR"/>
        </w:rPr>
      </w:pPr>
      <w:r w:rsidRPr="00F04A5E">
        <w:rPr>
          <w:sz w:val="20"/>
          <w:lang w:val="pt-BR"/>
        </w:rPr>
        <w:t>2.5. Atraso de Fibonacci</w:t>
      </w:r>
    </w:p>
    <w:p w14:paraId="495CC3C0" w14:textId="142DDA70" w:rsidR="00D75FC6" w:rsidRDefault="00090DF1" w:rsidP="001948BD">
      <w:pPr>
        <w:rPr>
          <w:sz w:val="20"/>
          <w:lang w:val="pt-BR"/>
        </w:rPr>
      </w:pPr>
      <w:r>
        <w:rPr>
          <w:lang w:val="pt-BR"/>
        </w:rPr>
        <w:tab/>
      </w:r>
      <w:r>
        <w:rPr>
          <w:sz w:val="20"/>
          <w:lang w:val="pt-BR"/>
        </w:rPr>
        <w:t xml:space="preserve">Sementes e resultados do Qui-quadrado, ver na </w:t>
      </w:r>
      <w:r w:rsidRPr="00AD7F23">
        <w:rPr>
          <w:i/>
          <w:sz w:val="20"/>
          <w:lang w:val="pt-BR" w:eastAsia="en-US"/>
        </w:rPr>
        <w:t>Tabela de Mensuração de dados</w:t>
      </w:r>
      <w:r>
        <w:rPr>
          <w:i/>
          <w:sz w:val="20"/>
          <w:lang w:val="pt-BR" w:eastAsia="en-US"/>
        </w:rPr>
        <w:t xml:space="preserve"> </w:t>
      </w:r>
      <w:r w:rsidRPr="00AD7F23">
        <w:rPr>
          <w:sz w:val="20"/>
          <w:lang w:val="pt-BR" w:eastAsia="en-US"/>
        </w:rPr>
        <w:t>no fim deste documento.</w:t>
      </w:r>
    </w:p>
    <w:p w14:paraId="0642DDCC" w14:textId="60BD3EE6" w:rsidR="00806051" w:rsidRDefault="00F3161D" w:rsidP="00D75FC6">
      <w:pPr>
        <w:rPr>
          <w:sz w:val="20"/>
          <w:lang w:val="pt-BR"/>
        </w:rPr>
      </w:pPr>
      <w:r>
        <w:rPr>
          <w:noProof/>
          <w:lang w:val="pt-BR"/>
        </w:rPr>
        <w:lastRenderedPageBreak/>
        <w:drawing>
          <wp:inline distT="0" distB="0" distL="0" distR="0" wp14:anchorId="3959D718" wp14:editId="1CC9895C">
            <wp:extent cx="5400675" cy="2321560"/>
            <wp:effectExtent l="0" t="0" r="9525" b="2540"/>
            <wp:docPr id="15" name="Gráfico 15">
              <a:extLst xmlns:a="http://schemas.openxmlformats.org/drawingml/2006/main">
                <a:ext uri="{FF2B5EF4-FFF2-40B4-BE49-F238E27FC236}">
                  <a16:creationId xmlns:a16="http://schemas.microsoft.com/office/drawing/2014/main" id="{CB87C2AF-ED2F-4275-8256-1179CB3A1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22E208" w14:textId="0201C969" w:rsidR="00F3161D" w:rsidRDefault="00F3161D" w:rsidP="00D75FC6">
      <w:pPr>
        <w:rPr>
          <w:sz w:val="20"/>
          <w:lang w:val="pt-BR"/>
        </w:rPr>
      </w:pPr>
      <w:r>
        <w:rPr>
          <w:noProof/>
          <w:lang w:val="pt-BR"/>
        </w:rPr>
        <w:drawing>
          <wp:inline distT="0" distB="0" distL="0" distR="0" wp14:anchorId="77CA0DA8" wp14:editId="09E4810E">
            <wp:extent cx="5400675" cy="2321560"/>
            <wp:effectExtent l="0" t="0" r="9525" b="2540"/>
            <wp:docPr id="16" name="Gráfico 16">
              <a:extLst xmlns:a="http://schemas.openxmlformats.org/drawingml/2006/main">
                <a:ext uri="{FF2B5EF4-FFF2-40B4-BE49-F238E27FC236}">
                  <a16:creationId xmlns:a16="http://schemas.microsoft.com/office/drawing/2014/main" id="{CB87C2AF-ED2F-4275-8256-1179CB3A1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986E41" w14:textId="387E5A2A" w:rsidR="00F3161D" w:rsidRPr="00F04A5E" w:rsidRDefault="00F3161D" w:rsidP="00D75FC6">
      <w:pPr>
        <w:rPr>
          <w:sz w:val="20"/>
          <w:lang w:val="pt-BR"/>
        </w:rPr>
      </w:pPr>
      <w:r>
        <w:rPr>
          <w:noProof/>
          <w:lang w:val="pt-BR"/>
        </w:rPr>
        <w:drawing>
          <wp:inline distT="0" distB="0" distL="0" distR="0" wp14:anchorId="6255D406" wp14:editId="6467BBFC">
            <wp:extent cx="5400675" cy="2321560"/>
            <wp:effectExtent l="0" t="0" r="9525" b="2540"/>
            <wp:docPr id="17" name="Gráfico 17">
              <a:extLst xmlns:a="http://schemas.openxmlformats.org/drawingml/2006/main">
                <a:ext uri="{FF2B5EF4-FFF2-40B4-BE49-F238E27FC236}">
                  <a16:creationId xmlns:a16="http://schemas.microsoft.com/office/drawing/2014/main" id="{CB87C2AF-ED2F-4275-8256-1179CB3A1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6CE6BF4" w14:textId="4CE69AA4" w:rsidR="00D75FC6" w:rsidRDefault="00D75FC6" w:rsidP="00D75FC6">
      <w:pPr>
        <w:pStyle w:val="Ttulo1"/>
        <w:rPr>
          <w:sz w:val="20"/>
          <w:lang w:val="pt-BR"/>
        </w:rPr>
      </w:pPr>
      <w:r w:rsidRPr="00F04A5E">
        <w:rPr>
          <w:sz w:val="20"/>
          <w:lang w:val="pt-BR"/>
        </w:rPr>
        <w:t>2.6. Seu método</w:t>
      </w:r>
      <w:r w:rsidR="00100603">
        <w:rPr>
          <w:sz w:val="20"/>
          <w:lang w:val="pt-BR"/>
        </w:rPr>
        <w:t xml:space="preserve"> – Parâmetros Sugeridos.</w:t>
      </w:r>
    </w:p>
    <w:p w14:paraId="45C75FDE" w14:textId="2E4BF23B" w:rsidR="00090DF1" w:rsidRPr="00090DF1" w:rsidRDefault="00090DF1" w:rsidP="00090DF1">
      <w:pPr>
        <w:rPr>
          <w:lang w:val="pt-BR"/>
        </w:rPr>
      </w:pPr>
      <w:r>
        <w:rPr>
          <w:lang w:val="pt-BR"/>
        </w:rPr>
        <w:tab/>
      </w:r>
      <w:r>
        <w:rPr>
          <w:sz w:val="20"/>
          <w:lang w:val="pt-BR"/>
        </w:rPr>
        <w:t xml:space="preserve">Sementes e resultados do Qui-quadrado, ver na </w:t>
      </w:r>
      <w:r w:rsidRPr="00AD7F23">
        <w:rPr>
          <w:i/>
          <w:sz w:val="20"/>
          <w:lang w:val="pt-BR" w:eastAsia="en-US"/>
        </w:rPr>
        <w:t>Tabela de Mensuração de dados</w:t>
      </w:r>
      <w:r>
        <w:rPr>
          <w:i/>
          <w:sz w:val="20"/>
          <w:lang w:val="pt-BR" w:eastAsia="en-US"/>
        </w:rPr>
        <w:t xml:space="preserve"> </w:t>
      </w:r>
      <w:r w:rsidRPr="00AD7F23">
        <w:rPr>
          <w:sz w:val="20"/>
          <w:lang w:val="pt-BR" w:eastAsia="en-US"/>
        </w:rPr>
        <w:t>no fim deste documento.</w:t>
      </w:r>
    </w:p>
    <w:p w14:paraId="3BE0DFB2" w14:textId="77777777" w:rsidR="001948BD" w:rsidRDefault="00D75FC6" w:rsidP="00D75FC6">
      <w:pPr>
        <w:rPr>
          <w:sz w:val="20"/>
          <w:lang w:val="pt-BR"/>
        </w:rPr>
      </w:pPr>
      <w:r w:rsidRPr="00F04A5E">
        <w:rPr>
          <w:sz w:val="20"/>
          <w:lang w:val="pt-BR"/>
        </w:rPr>
        <w:tab/>
      </w:r>
    </w:p>
    <w:tbl>
      <w:tblPr>
        <w:tblStyle w:val="Tabelacomgrade"/>
        <w:tblW w:w="0" w:type="auto"/>
        <w:jc w:val="center"/>
        <w:tblLook w:val="04A0" w:firstRow="1" w:lastRow="0" w:firstColumn="1" w:lastColumn="0" w:noHBand="0" w:noVBand="1"/>
      </w:tblPr>
      <w:tblGrid>
        <w:gridCol w:w="1729"/>
        <w:gridCol w:w="1729"/>
      </w:tblGrid>
      <w:tr w:rsidR="001948BD" w:rsidRPr="00090DF1" w14:paraId="194A872C" w14:textId="77777777" w:rsidTr="008C1BC0">
        <w:trPr>
          <w:trHeight w:val="115"/>
          <w:jc w:val="center"/>
        </w:trPr>
        <w:tc>
          <w:tcPr>
            <w:tcW w:w="1729" w:type="dxa"/>
            <w:vAlign w:val="center"/>
          </w:tcPr>
          <w:p w14:paraId="3CF28096" w14:textId="77777777" w:rsidR="001948BD" w:rsidRPr="00090DF1" w:rsidRDefault="001948BD" w:rsidP="008C1BC0">
            <w:pPr>
              <w:pStyle w:val="SemEspaamento"/>
              <w:jc w:val="center"/>
              <w:rPr>
                <w:rFonts w:ascii="Times New Roman" w:hAnsi="Times New Roman"/>
                <w:lang w:val="pt-BR"/>
              </w:rPr>
            </w:pPr>
            <w:proofErr w:type="gramStart"/>
            <w:r w:rsidRPr="00090DF1">
              <w:rPr>
                <w:rFonts w:ascii="Times New Roman" w:hAnsi="Times New Roman"/>
                <w:lang w:val="pt-BR"/>
              </w:rPr>
              <w:t>a</w:t>
            </w:r>
            <w:proofErr w:type="gramEnd"/>
          </w:p>
        </w:tc>
        <w:tc>
          <w:tcPr>
            <w:tcW w:w="1729" w:type="dxa"/>
            <w:vAlign w:val="center"/>
          </w:tcPr>
          <w:p w14:paraId="3E3BDAED" w14:textId="77777777" w:rsidR="001948BD" w:rsidRPr="00090DF1" w:rsidRDefault="001948BD" w:rsidP="008C1BC0">
            <w:pPr>
              <w:pStyle w:val="SemEspaamento"/>
              <w:jc w:val="center"/>
              <w:rPr>
                <w:rFonts w:ascii="Times New Roman" w:hAnsi="Times New Roman"/>
                <w:lang w:val="pt-BR"/>
              </w:rPr>
            </w:pPr>
            <w:proofErr w:type="gramStart"/>
            <w:r w:rsidRPr="00090DF1">
              <w:rPr>
                <w:rFonts w:ascii="Times New Roman" w:hAnsi="Times New Roman"/>
                <w:lang w:val="pt-BR"/>
              </w:rPr>
              <w:t>m</w:t>
            </w:r>
            <w:proofErr w:type="gramEnd"/>
          </w:p>
        </w:tc>
      </w:tr>
      <w:tr w:rsidR="001948BD" w:rsidRPr="00090DF1" w14:paraId="7604E390" w14:textId="77777777" w:rsidTr="008C1BC0">
        <w:trPr>
          <w:jc w:val="center"/>
        </w:trPr>
        <w:tc>
          <w:tcPr>
            <w:tcW w:w="1729" w:type="dxa"/>
            <w:vAlign w:val="center"/>
          </w:tcPr>
          <w:p w14:paraId="5B306AFD" w14:textId="2CF750B0" w:rsidR="001948BD" w:rsidRPr="001948BD" w:rsidRDefault="001948BD" w:rsidP="008C1BC0">
            <w:pPr>
              <w:pStyle w:val="SemEspaamento"/>
              <w:jc w:val="center"/>
              <w:rPr>
                <w:rFonts w:ascii="Times New Roman" w:hAnsi="Times New Roman"/>
                <w:vertAlign w:val="superscript"/>
                <w:lang w:val="pt-BR"/>
              </w:rPr>
            </w:pPr>
            <w:r>
              <w:rPr>
                <w:rFonts w:ascii="Times New Roman" w:hAnsi="Times New Roman"/>
                <w:lang w:val="pt-BR"/>
              </w:rPr>
              <w:t>7</w:t>
            </w:r>
            <w:r>
              <w:rPr>
                <w:rFonts w:ascii="Times New Roman" w:hAnsi="Times New Roman"/>
                <w:vertAlign w:val="superscript"/>
                <w:lang w:val="pt-BR"/>
              </w:rPr>
              <w:t>5</w:t>
            </w:r>
          </w:p>
        </w:tc>
        <w:tc>
          <w:tcPr>
            <w:tcW w:w="1729" w:type="dxa"/>
            <w:vAlign w:val="center"/>
          </w:tcPr>
          <w:p w14:paraId="6B855B1A" w14:textId="05280D3F" w:rsidR="001948BD" w:rsidRPr="001948BD" w:rsidRDefault="001948BD" w:rsidP="001948BD">
            <w:pPr>
              <w:pStyle w:val="SemEspaamento"/>
              <w:jc w:val="center"/>
              <w:rPr>
                <w:rFonts w:ascii="Times New Roman" w:hAnsi="Times New Roman"/>
                <w:lang w:val="pt-BR"/>
              </w:rPr>
            </w:pPr>
            <w:r>
              <w:rPr>
                <w:rFonts w:ascii="Times New Roman" w:hAnsi="Times New Roman"/>
                <w:lang w:val="pt-BR"/>
              </w:rPr>
              <w:t>2</w:t>
            </w:r>
            <w:r>
              <w:rPr>
                <w:rFonts w:ascii="Times New Roman" w:hAnsi="Times New Roman"/>
                <w:vertAlign w:val="superscript"/>
                <w:lang w:val="pt-BR"/>
              </w:rPr>
              <w:t xml:space="preserve">31 </w:t>
            </w:r>
            <w:r>
              <w:rPr>
                <w:rFonts w:ascii="Times New Roman" w:hAnsi="Times New Roman"/>
                <w:lang w:val="pt-BR"/>
              </w:rPr>
              <w:t>-1</w:t>
            </w:r>
          </w:p>
        </w:tc>
      </w:tr>
    </w:tbl>
    <w:p w14:paraId="381022E4" w14:textId="3ACF4041" w:rsidR="00D75FC6" w:rsidRDefault="00D75FC6" w:rsidP="00D75FC6">
      <w:pPr>
        <w:rPr>
          <w:sz w:val="20"/>
          <w:lang w:val="pt-BR"/>
        </w:rPr>
      </w:pPr>
    </w:p>
    <w:p w14:paraId="21A19969" w14:textId="62F5723A" w:rsidR="00100603" w:rsidRDefault="00100603" w:rsidP="00D75FC6">
      <w:pPr>
        <w:rPr>
          <w:sz w:val="20"/>
          <w:lang w:val="pt-BR"/>
        </w:rPr>
      </w:pPr>
      <w:r>
        <w:rPr>
          <w:noProof/>
          <w:lang w:val="pt-BR"/>
        </w:rPr>
        <w:lastRenderedPageBreak/>
        <w:drawing>
          <wp:inline distT="0" distB="0" distL="0" distR="0" wp14:anchorId="1FB504ED" wp14:editId="292DA90C">
            <wp:extent cx="5400675" cy="2317750"/>
            <wp:effectExtent l="0" t="0" r="9525" b="6350"/>
            <wp:docPr id="18" name="Gráfico 18">
              <a:extLst xmlns:a="http://schemas.openxmlformats.org/drawingml/2006/main">
                <a:ext uri="{FF2B5EF4-FFF2-40B4-BE49-F238E27FC236}">
                  <a16:creationId xmlns:a16="http://schemas.microsoft.com/office/drawing/2014/main" id="{CD3ED05D-C684-4252-85E0-B6DBF3055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D2C0025" w14:textId="35C0419E" w:rsidR="00100603" w:rsidRDefault="00100603" w:rsidP="00D75FC6">
      <w:pPr>
        <w:rPr>
          <w:sz w:val="20"/>
          <w:lang w:val="pt-BR"/>
        </w:rPr>
      </w:pPr>
      <w:r>
        <w:rPr>
          <w:noProof/>
          <w:lang w:val="pt-BR"/>
        </w:rPr>
        <w:drawing>
          <wp:inline distT="0" distB="0" distL="0" distR="0" wp14:anchorId="0889A9EB" wp14:editId="4D76EB2A">
            <wp:extent cx="5400675" cy="2317750"/>
            <wp:effectExtent l="0" t="0" r="9525" b="6350"/>
            <wp:docPr id="19" name="Gráfico 19">
              <a:extLst xmlns:a="http://schemas.openxmlformats.org/drawingml/2006/main">
                <a:ext uri="{FF2B5EF4-FFF2-40B4-BE49-F238E27FC236}">
                  <a16:creationId xmlns:a16="http://schemas.microsoft.com/office/drawing/2014/main" id="{CD3ED05D-C684-4252-85E0-B6DBF3055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A221D7" w14:textId="41A0D4AA" w:rsidR="00100603" w:rsidRDefault="00100603" w:rsidP="00D75FC6">
      <w:pPr>
        <w:rPr>
          <w:sz w:val="20"/>
          <w:lang w:val="pt-BR"/>
        </w:rPr>
      </w:pPr>
      <w:r>
        <w:rPr>
          <w:noProof/>
          <w:lang w:val="pt-BR"/>
        </w:rPr>
        <w:drawing>
          <wp:inline distT="0" distB="0" distL="0" distR="0" wp14:anchorId="7363A335" wp14:editId="245DEEE8">
            <wp:extent cx="5400675" cy="2317750"/>
            <wp:effectExtent l="0" t="0" r="9525" b="6350"/>
            <wp:docPr id="20" name="Gráfico 20">
              <a:extLst xmlns:a="http://schemas.openxmlformats.org/drawingml/2006/main">
                <a:ext uri="{FF2B5EF4-FFF2-40B4-BE49-F238E27FC236}">
                  <a16:creationId xmlns:a16="http://schemas.microsoft.com/office/drawing/2014/main" id="{CD3ED05D-C684-4252-85E0-B6DBF3055C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0B5C3E" w14:textId="5E698A7C" w:rsidR="00100603" w:rsidRDefault="00100603" w:rsidP="00D75FC6">
      <w:pPr>
        <w:rPr>
          <w:sz w:val="20"/>
          <w:lang w:val="pt-BR"/>
        </w:rPr>
      </w:pPr>
    </w:p>
    <w:p w14:paraId="49271D42" w14:textId="329891E8" w:rsidR="00100603" w:rsidRDefault="00100603" w:rsidP="00100603">
      <w:pPr>
        <w:pStyle w:val="Ttulo1"/>
        <w:rPr>
          <w:sz w:val="20"/>
          <w:lang w:val="pt-BR"/>
        </w:rPr>
      </w:pPr>
      <w:r>
        <w:rPr>
          <w:sz w:val="20"/>
          <w:lang w:val="pt-BR"/>
        </w:rPr>
        <w:t>2.7</w:t>
      </w:r>
      <w:r w:rsidRPr="00F04A5E">
        <w:rPr>
          <w:sz w:val="20"/>
          <w:lang w:val="pt-BR"/>
        </w:rPr>
        <w:t>. Seu método</w:t>
      </w:r>
      <w:r>
        <w:rPr>
          <w:sz w:val="20"/>
          <w:lang w:val="pt-BR"/>
        </w:rPr>
        <w:t xml:space="preserve"> – Parâmetros</w:t>
      </w:r>
      <w:r>
        <w:rPr>
          <w:sz w:val="20"/>
          <w:lang w:val="pt-BR"/>
        </w:rPr>
        <w:t xml:space="preserve"> Arbitrários</w:t>
      </w:r>
      <w:r>
        <w:rPr>
          <w:sz w:val="20"/>
          <w:lang w:val="pt-BR"/>
        </w:rPr>
        <w:t>.</w:t>
      </w:r>
    </w:p>
    <w:p w14:paraId="22224E45" w14:textId="6C90E753" w:rsidR="00090DF1" w:rsidRDefault="00090DF1" w:rsidP="00090DF1">
      <w:pPr>
        <w:rPr>
          <w:sz w:val="20"/>
          <w:lang w:val="pt-BR" w:eastAsia="en-US"/>
        </w:rPr>
      </w:pPr>
      <w:r>
        <w:rPr>
          <w:lang w:val="pt-BR"/>
        </w:rPr>
        <w:tab/>
      </w:r>
      <w:r>
        <w:rPr>
          <w:sz w:val="20"/>
          <w:lang w:val="pt-BR"/>
        </w:rPr>
        <w:t xml:space="preserve">Sementes e resultados do Qui-quadrado, ver na </w:t>
      </w:r>
      <w:r w:rsidRPr="00AD7F23">
        <w:rPr>
          <w:i/>
          <w:sz w:val="20"/>
          <w:lang w:val="pt-BR" w:eastAsia="en-US"/>
        </w:rPr>
        <w:t>Tabela de Mensuração de dados</w:t>
      </w:r>
      <w:r>
        <w:rPr>
          <w:i/>
          <w:sz w:val="20"/>
          <w:lang w:val="pt-BR" w:eastAsia="en-US"/>
        </w:rPr>
        <w:t xml:space="preserve"> </w:t>
      </w:r>
      <w:r w:rsidRPr="00AD7F23">
        <w:rPr>
          <w:sz w:val="20"/>
          <w:lang w:val="pt-BR" w:eastAsia="en-US"/>
        </w:rPr>
        <w:t>no fim deste documento.</w:t>
      </w:r>
    </w:p>
    <w:tbl>
      <w:tblPr>
        <w:tblStyle w:val="Tabelacomgrade"/>
        <w:tblW w:w="0" w:type="auto"/>
        <w:jc w:val="center"/>
        <w:tblLook w:val="04A0" w:firstRow="1" w:lastRow="0" w:firstColumn="1" w:lastColumn="0" w:noHBand="0" w:noVBand="1"/>
      </w:tblPr>
      <w:tblGrid>
        <w:gridCol w:w="1729"/>
        <w:gridCol w:w="1729"/>
      </w:tblGrid>
      <w:tr w:rsidR="001948BD" w:rsidRPr="00090DF1" w14:paraId="7D9FC096" w14:textId="77777777" w:rsidTr="008C1BC0">
        <w:trPr>
          <w:trHeight w:val="115"/>
          <w:jc w:val="center"/>
        </w:trPr>
        <w:tc>
          <w:tcPr>
            <w:tcW w:w="1729" w:type="dxa"/>
            <w:vAlign w:val="center"/>
          </w:tcPr>
          <w:p w14:paraId="4AF8076D" w14:textId="77777777" w:rsidR="001948BD" w:rsidRPr="00090DF1" w:rsidRDefault="001948BD" w:rsidP="008C1BC0">
            <w:pPr>
              <w:pStyle w:val="SemEspaamento"/>
              <w:jc w:val="center"/>
              <w:rPr>
                <w:rFonts w:ascii="Times New Roman" w:hAnsi="Times New Roman"/>
                <w:lang w:val="pt-BR"/>
              </w:rPr>
            </w:pPr>
            <w:proofErr w:type="gramStart"/>
            <w:r w:rsidRPr="00090DF1">
              <w:rPr>
                <w:rFonts w:ascii="Times New Roman" w:hAnsi="Times New Roman"/>
                <w:lang w:val="pt-BR"/>
              </w:rPr>
              <w:t>a</w:t>
            </w:r>
            <w:proofErr w:type="gramEnd"/>
          </w:p>
        </w:tc>
        <w:tc>
          <w:tcPr>
            <w:tcW w:w="1729" w:type="dxa"/>
            <w:vAlign w:val="center"/>
          </w:tcPr>
          <w:p w14:paraId="2841C142" w14:textId="77777777" w:rsidR="001948BD" w:rsidRPr="00090DF1" w:rsidRDefault="001948BD" w:rsidP="008C1BC0">
            <w:pPr>
              <w:pStyle w:val="SemEspaamento"/>
              <w:jc w:val="center"/>
              <w:rPr>
                <w:rFonts w:ascii="Times New Roman" w:hAnsi="Times New Roman"/>
                <w:lang w:val="pt-BR"/>
              </w:rPr>
            </w:pPr>
            <w:proofErr w:type="gramStart"/>
            <w:r w:rsidRPr="00090DF1">
              <w:rPr>
                <w:rFonts w:ascii="Times New Roman" w:hAnsi="Times New Roman"/>
                <w:lang w:val="pt-BR"/>
              </w:rPr>
              <w:t>m</w:t>
            </w:r>
            <w:proofErr w:type="gramEnd"/>
          </w:p>
        </w:tc>
      </w:tr>
      <w:tr w:rsidR="001948BD" w:rsidRPr="00090DF1" w14:paraId="512D22CA" w14:textId="77777777" w:rsidTr="008C1BC0">
        <w:trPr>
          <w:jc w:val="center"/>
        </w:trPr>
        <w:tc>
          <w:tcPr>
            <w:tcW w:w="1729" w:type="dxa"/>
            <w:vAlign w:val="center"/>
          </w:tcPr>
          <w:p w14:paraId="74AC42DC" w14:textId="530AE646" w:rsidR="001948BD" w:rsidRPr="00090DF1" w:rsidRDefault="001948BD" w:rsidP="008C1BC0">
            <w:pPr>
              <w:pStyle w:val="SemEspaamento"/>
              <w:jc w:val="center"/>
              <w:rPr>
                <w:rFonts w:ascii="Times New Roman" w:hAnsi="Times New Roman"/>
                <w:lang w:val="pt-BR"/>
              </w:rPr>
            </w:pPr>
            <w:proofErr w:type="gramStart"/>
            <w:r>
              <w:rPr>
                <w:rFonts w:ascii="Times New Roman" w:hAnsi="Times New Roman"/>
                <w:lang w:val="pt-BR"/>
              </w:rPr>
              <w:t>π</w:t>
            </w:r>
            <w:proofErr w:type="gramEnd"/>
          </w:p>
        </w:tc>
        <w:tc>
          <w:tcPr>
            <w:tcW w:w="1729" w:type="dxa"/>
            <w:vAlign w:val="center"/>
          </w:tcPr>
          <w:p w14:paraId="0F8DE23E" w14:textId="2EE9090A" w:rsidR="001948BD" w:rsidRPr="001948BD" w:rsidRDefault="001948BD" w:rsidP="008C1BC0">
            <w:pPr>
              <w:pStyle w:val="SemEspaamento"/>
              <w:jc w:val="center"/>
              <w:rPr>
                <w:rFonts w:ascii="Times New Roman" w:hAnsi="Times New Roman"/>
                <w:lang w:val="pt-BR"/>
              </w:rPr>
            </w:pPr>
            <w:r>
              <w:rPr>
                <w:rFonts w:ascii="Times New Roman" w:hAnsi="Times New Roman"/>
                <w:lang w:val="pt-BR"/>
              </w:rPr>
              <w:t>7</w:t>
            </w:r>
            <w:r>
              <w:rPr>
                <w:rFonts w:ascii="Times New Roman" w:hAnsi="Times New Roman"/>
                <w:vertAlign w:val="superscript"/>
                <w:lang w:val="pt-BR"/>
              </w:rPr>
              <w:t>12</w:t>
            </w:r>
            <w:r>
              <w:rPr>
                <w:rFonts w:ascii="Times New Roman" w:hAnsi="Times New Roman"/>
                <w:lang w:val="pt-BR"/>
              </w:rPr>
              <w:t xml:space="preserve"> -1</w:t>
            </w:r>
          </w:p>
        </w:tc>
      </w:tr>
    </w:tbl>
    <w:p w14:paraId="0E075943" w14:textId="77777777" w:rsidR="001948BD" w:rsidRPr="00090DF1" w:rsidRDefault="001948BD" w:rsidP="00090DF1">
      <w:pPr>
        <w:rPr>
          <w:lang w:val="pt-BR"/>
        </w:rPr>
      </w:pPr>
    </w:p>
    <w:p w14:paraId="11F29DED" w14:textId="00D29D3E" w:rsidR="00100603" w:rsidRDefault="00100603" w:rsidP="00D75FC6">
      <w:pPr>
        <w:rPr>
          <w:sz w:val="20"/>
          <w:lang w:val="pt-BR"/>
        </w:rPr>
      </w:pPr>
      <w:r>
        <w:rPr>
          <w:noProof/>
          <w:lang w:val="pt-BR"/>
        </w:rPr>
        <w:lastRenderedPageBreak/>
        <w:drawing>
          <wp:inline distT="0" distB="0" distL="0" distR="0" wp14:anchorId="72CD2645" wp14:editId="77CD84F5">
            <wp:extent cx="5400675" cy="2317750"/>
            <wp:effectExtent l="0" t="0" r="9525" b="6350"/>
            <wp:docPr id="21" name="Gráfico 21">
              <a:extLst xmlns:a="http://schemas.openxmlformats.org/drawingml/2006/main">
                <a:ext uri="{FF2B5EF4-FFF2-40B4-BE49-F238E27FC236}">
                  <a16:creationId xmlns:a16="http://schemas.microsoft.com/office/drawing/2014/main" id="{CFF07C15-8844-4E59-9FDE-BD4689B36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AE6FDDC" w14:textId="020D7C52" w:rsidR="00100603" w:rsidRDefault="00100603" w:rsidP="00D75FC6">
      <w:pPr>
        <w:rPr>
          <w:sz w:val="20"/>
          <w:lang w:val="pt-BR"/>
        </w:rPr>
      </w:pPr>
      <w:r>
        <w:rPr>
          <w:noProof/>
          <w:lang w:val="pt-BR"/>
        </w:rPr>
        <w:drawing>
          <wp:inline distT="0" distB="0" distL="0" distR="0" wp14:anchorId="22135D9A" wp14:editId="53EDE843">
            <wp:extent cx="5400675" cy="2317750"/>
            <wp:effectExtent l="0" t="0" r="9525" b="6350"/>
            <wp:docPr id="22" name="Gráfico 22">
              <a:extLst xmlns:a="http://schemas.openxmlformats.org/drawingml/2006/main">
                <a:ext uri="{FF2B5EF4-FFF2-40B4-BE49-F238E27FC236}">
                  <a16:creationId xmlns:a16="http://schemas.microsoft.com/office/drawing/2014/main" id="{CFF07C15-8844-4E59-9FDE-BD4689B36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A670B10" w14:textId="270713A4" w:rsidR="00100603" w:rsidRPr="00F04A5E" w:rsidRDefault="00100603" w:rsidP="00D75FC6">
      <w:pPr>
        <w:rPr>
          <w:sz w:val="20"/>
          <w:lang w:val="pt-BR"/>
        </w:rPr>
      </w:pPr>
      <w:r>
        <w:rPr>
          <w:noProof/>
          <w:lang w:val="pt-BR"/>
        </w:rPr>
        <w:drawing>
          <wp:inline distT="0" distB="0" distL="0" distR="0" wp14:anchorId="55895132" wp14:editId="4A0D52F5">
            <wp:extent cx="5400675" cy="2317750"/>
            <wp:effectExtent l="0" t="0" r="9525" b="6350"/>
            <wp:docPr id="23" name="Gráfico 23">
              <a:extLst xmlns:a="http://schemas.openxmlformats.org/drawingml/2006/main">
                <a:ext uri="{FF2B5EF4-FFF2-40B4-BE49-F238E27FC236}">
                  <a16:creationId xmlns:a16="http://schemas.microsoft.com/office/drawing/2014/main" id="{CFF07C15-8844-4E59-9FDE-BD4689B36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1767F5" w14:textId="06FAFD6D" w:rsidR="00D75FC6" w:rsidRDefault="00D75FC6" w:rsidP="00D75FC6">
      <w:pPr>
        <w:pStyle w:val="Ttulo1"/>
        <w:rPr>
          <w:sz w:val="20"/>
          <w:lang w:val="pt-BR"/>
        </w:rPr>
      </w:pPr>
      <w:r w:rsidRPr="00F04A5E">
        <w:rPr>
          <w:sz w:val="20"/>
          <w:lang w:val="pt-BR"/>
        </w:rPr>
        <w:t>3. Conclusões</w:t>
      </w:r>
    </w:p>
    <w:p w14:paraId="65D8E050" w14:textId="4C225339" w:rsidR="00405F9B" w:rsidRDefault="00405F9B" w:rsidP="00405F9B">
      <w:pPr>
        <w:rPr>
          <w:lang w:val="pt-BR"/>
        </w:rPr>
      </w:pPr>
    </w:p>
    <w:p w14:paraId="77F927EC" w14:textId="3F7FC455" w:rsidR="00405F9B" w:rsidRDefault="00405F9B" w:rsidP="00D75FC6">
      <w:pPr>
        <w:rPr>
          <w:lang w:val="pt-BR"/>
        </w:rPr>
      </w:pPr>
      <w:r>
        <w:rPr>
          <w:lang w:val="pt-BR"/>
        </w:rPr>
        <w:t>Algumas fragilidades foram encontradas, e algumas delas, mais prejudiciais, foram tratadas em cada caso, como apresentado a baixo:</w:t>
      </w:r>
    </w:p>
    <w:p w14:paraId="0A0BA13B" w14:textId="503667BE" w:rsidR="00405F9B" w:rsidRDefault="006F7323" w:rsidP="00D75FC6">
      <w:pPr>
        <w:rPr>
          <w:lang w:val="pt-BR"/>
        </w:rPr>
      </w:pPr>
      <w:r>
        <w:rPr>
          <w:lang w:val="pt-BR"/>
        </w:rPr>
        <w:t xml:space="preserve">Quadrado do meio – Tende a entrar em um loop apresentando sempre uma mesma determinada sequência de valores, em algumas sementes testadas as sequencias aconteciam em um loop com dois valores onde um levava ao outro. Multiplicação por 0 foi um problema encontrado que necessitou ser tratado pois impossibilitava a os testes. </w:t>
      </w:r>
      <w:r>
        <w:rPr>
          <w:lang w:val="pt-BR"/>
        </w:rPr>
        <w:lastRenderedPageBreak/>
        <w:t xml:space="preserve">Para isso sempre que o resultado 0 aparecia duas vezes consecutivas o mesmo era substituído pelo valor da semente. </w:t>
      </w:r>
    </w:p>
    <w:p w14:paraId="61DC590C" w14:textId="50105882" w:rsidR="00026554" w:rsidRDefault="00026554" w:rsidP="00D75FC6">
      <w:pPr>
        <w:rPr>
          <w:lang w:val="pt-BR"/>
        </w:rPr>
      </w:pPr>
      <w:r>
        <w:rPr>
          <w:lang w:val="pt-BR"/>
        </w:rPr>
        <w:t xml:space="preserve">Congruente linear baseado em Potência – Foi utilizado números decimais no parâmetro A para tentar minimizar loops de sequências numéricas, com isso tivemos uma pequena melhora no desempenho. Para evitar multiplicações por 0 os resultados foram somados a 1 em toda repetição.  Uma função foi utilizada para que os resultados coletados fossem sempre números inteiros. </w:t>
      </w:r>
    </w:p>
    <w:p w14:paraId="08C70DED" w14:textId="2E648DB3" w:rsidR="00026554" w:rsidRDefault="00026554" w:rsidP="00D75FC6">
      <w:pPr>
        <w:rPr>
          <w:lang w:val="pt-BR"/>
        </w:rPr>
      </w:pPr>
      <w:r>
        <w:rPr>
          <w:lang w:val="pt-BR"/>
        </w:rPr>
        <w:t>Congruente linear</w:t>
      </w:r>
      <w:r>
        <w:rPr>
          <w:lang w:val="pt-BR"/>
        </w:rPr>
        <w:t xml:space="preserve"> Adaptado</w:t>
      </w:r>
      <w:r w:rsidR="003E670D">
        <w:rPr>
          <w:lang w:val="pt-BR"/>
        </w:rPr>
        <w:t xml:space="preserve"> &amp; Multiplicativo</w:t>
      </w:r>
      <w:r>
        <w:rPr>
          <w:lang w:val="pt-BR"/>
        </w:rPr>
        <w:t xml:space="preserve"> – </w:t>
      </w:r>
      <w:r w:rsidR="003E670D">
        <w:rPr>
          <w:lang w:val="pt-BR"/>
        </w:rPr>
        <w:t>Ambos os métodos não</w:t>
      </w:r>
      <w:r>
        <w:rPr>
          <w:lang w:val="pt-BR"/>
        </w:rPr>
        <w:t xml:space="preserve"> apresent</w:t>
      </w:r>
      <w:r w:rsidR="003E670D">
        <w:rPr>
          <w:lang w:val="pt-BR"/>
        </w:rPr>
        <w:t>aram</w:t>
      </w:r>
      <w:r>
        <w:rPr>
          <w:lang w:val="pt-BR"/>
        </w:rPr>
        <w:t xml:space="preserve"> problemas que impedissem a execução do experimento. Por utilizar</w:t>
      </w:r>
      <w:r w:rsidR="003E670D">
        <w:rPr>
          <w:lang w:val="pt-BR"/>
        </w:rPr>
        <w:t>em</w:t>
      </w:r>
      <w:r>
        <w:rPr>
          <w:lang w:val="pt-BR"/>
        </w:rPr>
        <w:t xml:space="preserve"> também de números </w:t>
      </w:r>
      <w:r w:rsidR="003E670D">
        <w:rPr>
          <w:lang w:val="pt-BR"/>
        </w:rPr>
        <w:t xml:space="preserve">decimais como paramentos, uma função para transformar os resultados em números inteiros foi utilizada. </w:t>
      </w:r>
    </w:p>
    <w:p w14:paraId="67F7DFBB" w14:textId="69853C3C" w:rsidR="003E670D" w:rsidRDefault="003E670D" w:rsidP="00D75FC6">
      <w:pPr>
        <w:rPr>
          <w:lang w:val="pt-BR"/>
        </w:rPr>
      </w:pPr>
      <w:r>
        <w:rPr>
          <w:lang w:val="pt-BR"/>
        </w:rPr>
        <w:t xml:space="preserve">Fibonacci – Foi utilizado funções para apresentar somente resultados inteiros positivos. </w:t>
      </w:r>
    </w:p>
    <w:p w14:paraId="3764C0C9" w14:textId="5DF98845" w:rsidR="003E670D" w:rsidRDefault="003E670D" w:rsidP="00D75FC6">
      <w:pPr>
        <w:rPr>
          <w:lang w:val="pt-BR"/>
        </w:rPr>
      </w:pPr>
      <w:r>
        <w:rPr>
          <w:lang w:val="pt-BR"/>
        </w:rPr>
        <w:t>Medido próprio com parâmetros sugeridos &amp; Arbitrários – Foi necessário também utilizar funções para transformar os valores coletados em números inteiros positivos.</w:t>
      </w:r>
    </w:p>
    <w:p w14:paraId="48ED9F93" w14:textId="5F0FA271" w:rsidR="003E670D" w:rsidRDefault="003E670D" w:rsidP="00D75FC6">
      <w:pPr>
        <w:rPr>
          <w:lang w:val="pt-BR"/>
        </w:rPr>
      </w:pPr>
    </w:p>
    <w:p w14:paraId="75D7B34C" w14:textId="77777777" w:rsidR="003E670D" w:rsidRDefault="003E670D" w:rsidP="00D75FC6">
      <w:pPr>
        <w:rPr>
          <w:lang w:val="pt-BR"/>
        </w:rPr>
      </w:pPr>
    </w:p>
    <w:p w14:paraId="42FC07C2" w14:textId="604B8E68" w:rsidR="00EC49FE" w:rsidRPr="00F04A5E" w:rsidRDefault="00F04A5E" w:rsidP="00D75FC6">
      <w:pPr>
        <w:rPr>
          <w:sz w:val="20"/>
          <w:lang w:val="pt-BR"/>
        </w:rPr>
        <w:sectPr w:rsidR="00EC49FE" w:rsidRPr="00F04A5E" w:rsidSect="00E90171">
          <w:headerReference w:type="even" r:id="rId29"/>
          <w:headerReference w:type="default" r:id="rId30"/>
          <w:footerReference w:type="even" r:id="rId31"/>
          <w:footerReference w:type="first" r:id="rId32"/>
          <w:type w:val="continuous"/>
          <w:pgSz w:w="11907" w:h="16840" w:code="9"/>
          <w:pgMar w:top="1417" w:right="1701" w:bottom="1417" w:left="1701" w:header="964" w:footer="964" w:gutter="0"/>
          <w:pgNumType w:start="101"/>
          <w:cols w:space="454"/>
          <w:docGrid w:linePitch="326"/>
        </w:sectPr>
      </w:pPr>
      <w:bookmarkStart w:id="0" w:name="_GoBack"/>
      <w:bookmarkEnd w:id="0"/>
      <w:r>
        <w:rPr>
          <w:sz w:val="20"/>
          <w:lang w:val="pt-BR"/>
        </w:rPr>
        <w:t>.</w:t>
      </w:r>
    </w:p>
    <w:p w14:paraId="59C26A94" w14:textId="1C92E7EE" w:rsidR="00D75FC6" w:rsidRDefault="00F04A5E" w:rsidP="00D75FC6">
      <w:pPr>
        <w:pStyle w:val="Reference"/>
        <w:jc w:val="center"/>
        <w:rPr>
          <w:sz w:val="20"/>
          <w:lang w:val="pt-BR" w:eastAsia="en-US"/>
        </w:rPr>
      </w:pPr>
      <w:r>
        <w:rPr>
          <w:sz w:val="20"/>
          <w:lang w:val="pt-BR" w:eastAsia="en-US"/>
        </w:rPr>
        <w:lastRenderedPageBreak/>
        <w:t xml:space="preserve">Tabela </w:t>
      </w:r>
      <w:r w:rsidR="00AD7F23">
        <w:rPr>
          <w:sz w:val="20"/>
          <w:lang w:val="pt-BR" w:eastAsia="en-US"/>
        </w:rPr>
        <w:t>de</w:t>
      </w:r>
      <w:r>
        <w:rPr>
          <w:sz w:val="20"/>
          <w:lang w:val="pt-BR" w:eastAsia="en-US"/>
        </w:rPr>
        <w:t xml:space="preserve"> </w:t>
      </w:r>
      <w:r w:rsidR="00AD7F23">
        <w:rPr>
          <w:sz w:val="20"/>
          <w:lang w:val="pt-BR" w:eastAsia="en-US"/>
        </w:rPr>
        <w:t>M</w:t>
      </w:r>
      <w:r>
        <w:rPr>
          <w:sz w:val="20"/>
          <w:lang w:val="pt-BR" w:eastAsia="en-US"/>
        </w:rPr>
        <w:t>ensuração de dados</w:t>
      </w:r>
      <w:r w:rsidR="00AD7F23">
        <w:rPr>
          <w:sz w:val="20"/>
          <w:lang w:val="pt-BR" w:eastAsia="en-US"/>
        </w:rPr>
        <w:t>.</w:t>
      </w:r>
    </w:p>
    <w:p w14:paraId="127F8616" w14:textId="77777777" w:rsidR="00D75FC6" w:rsidRDefault="00D75FC6" w:rsidP="00D75FC6">
      <w:pPr>
        <w:pStyle w:val="Reference"/>
        <w:jc w:val="center"/>
        <w:rPr>
          <w:sz w:val="20"/>
          <w:lang w:val="pt-BR" w:eastAsia="en-US"/>
        </w:rPr>
      </w:pPr>
    </w:p>
    <w:tbl>
      <w:tblPr>
        <w:tblStyle w:val="Tabelacomgrade"/>
        <w:tblW w:w="15551" w:type="dxa"/>
        <w:jc w:val="center"/>
        <w:tblLook w:val="04A0" w:firstRow="1" w:lastRow="0" w:firstColumn="1" w:lastColumn="0" w:noHBand="0" w:noVBand="1"/>
      </w:tblPr>
      <w:tblGrid>
        <w:gridCol w:w="3136"/>
        <w:gridCol w:w="1395"/>
        <w:gridCol w:w="1134"/>
        <w:gridCol w:w="1418"/>
        <w:gridCol w:w="1417"/>
        <w:gridCol w:w="1418"/>
        <w:gridCol w:w="1417"/>
        <w:gridCol w:w="1418"/>
        <w:gridCol w:w="1417"/>
        <w:gridCol w:w="1381"/>
      </w:tblGrid>
      <w:tr w:rsidR="008F32C8" w14:paraId="5F47272B" w14:textId="77777777" w:rsidTr="008F32C8">
        <w:trPr>
          <w:trHeight w:val="622"/>
          <w:jc w:val="center"/>
        </w:trPr>
        <w:tc>
          <w:tcPr>
            <w:tcW w:w="3136" w:type="dxa"/>
            <w:shd w:val="clear" w:color="auto" w:fill="A8D08D" w:themeFill="accent6" w:themeFillTint="99"/>
            <w:vAlign w:val="center"/>
          </w:tcPr>
          <w:p w14:paraId="4147B70F" w14:textId="77777777" w:rsidR="00F04A5E" w:rsidRDefault="00F04A5E" w:rsidP="008F32C8">
            <w:pPr>
              <w:pStyle w:val="Reference"/>
              <w:ind w:left="0" w:firstLine="0"/>
              <w:jc w:val="center"/>
              <w:rPr>
                <w:sz w:val="20"/>
                <w:lang w:val="pt-BR" w:eastAsia="en-US"/>
              </w:rPr>
            </w:pPr>
            <w:r>
              <w:rPr>
                <w:sz w:val="20"/>
                <w:lang w:val="pt-BR" w:eastAsia="en-US"/>
              </w:rPr>
              <w:t>Método</w:t>
            </w:r>
          </w:p>
        </w:tc>
        <w:tc>
          <w:tcPr>
            <w:tcW w:w="1395" w:type="dxa"/>
            <w:shd w:val="clear" w:color="auto" w:fill="A8D08D" w:themeFill="accent6" w:themeFillTint="99"/>
            <w:vAlign w:val="center"/>
          </w:tcPr>
          <w:p w14:paraId="774695B5" w14:textId="77777777" w:rsidR="00F04A5E" w:rsidRDefault="00F04A5E" w:rsidP="008F32C8">
            <w:pPr>
              <w:pStyle w:val="Reference"/>
              <w:ind w:left="0" w:firstLine="0"/>
              <w:jc w:val="center"/>
              <w:rPr>
                <w:sz w:val="20"/>
                <w:lang w:val="pt-BR" w:eastAsia="en-US"/>
              </w:rPr>
            </w:pPr>
            <w:r>
              <w:rPr>
                <w:sz w:val="20"/>
                <w:lang w:val="pt-BR" w:eastAsia="en-US"/>
              </w:rPr>
              <w:t>Semente 1 – 500</w:t>
            </w:r>
          </w:p>
        </w:tc>
        <w:tc>
          <w:tcPr>
            <w:tcW w:w="1134" w:type="dxa"/>
            <w:shd w:val="clear" w:color="auto" w:fill="A8D08D" w:themeFill="accent6" w:themeFillTint="99"/>
            <w:vAlign w:val="center"/>
          </w:tcPr>
          <w:p w14:paraId="69EA4A18" w14:textId="77777777" w:rsidR="00F04A5E" w:rsidRDefault="00F04A5E" w:rsidP="008F32C8">
            <w:pPr>
              <w:pStyle w:val="Reference"/>
              <w:ind w:left="0" w:firstLine="0"/>
              <w:jc w:val="center"/>
              <w:rPr>
                <w:sz w:val="20"/>
                <w:lang w:val="pt-BR" w:eastAsia="en-US"/>
              </w:rPr>
            </w:pPr>
            <w:r>
              <w:rPr>
                <w:sz w:val="20"/>
                <w:lang w:val="pt-BR" w:eastAsia="en-US"/>
              </w:rPr>
              <w:t>Semente 2 – 500</w:t>
            </w:r>
          </w:p>
        </w:tc>
        <w:tc>
          <w:tcPr>
            <w:tcW w:w="1418" w:type="dxa"/>
            <w:shd w:val="clear" w:color="auto" w:fill="A8D08D" w:themeFill="accent6" w:themeFillTint="99"/>
            <w:vAlign w:val="center"/>
          </w:tcPr>
          <w:p w14:paraId="5C2978F9" w14:textId="77777777" w:rsidR="00F04A5E" w:rsidRDefault="00F04A5E" w:rsidP="008F32C8">
            <w:pPr>
              <w:pStyle w:val="Reference"/>
              <w:ind w:left="0" w:firstLine="0"/>
              <w:jc w:val="center"/>
              <w:rPr>
                <w:sz w:val="20"/>
                <w:lang w:val="pt-BR" w:eastAsia="en-US"/>
              </w:rPr>
            </w:pPr>
            <w:r>
              <w:rPr>
                <w:sz w:val="20"/>
                <w:lang w:val="pt-BR" w:eastAsia="en-US"/>
              </w:rPr>
              <w:t>Semente 3 – 500</w:t>
            </w:r>
          </w:p>
        </w:tc>
        <w:tc>
          <w:tcPr>
            <w:tcW w:w="1417" w:type="dxa"/>
            <w:shd w:val="clear" w:color="auto" w:fill="A8D08D" w:themeFill="accent6" w:themeFillTint="99"/>
            <w:vAlign w:val="center"/>
          </w:tcPr>
          <w:p w14:paraId="3E12C4C5" w14:textId="77777777" w:rsidR="00F04A5E" w:rsidRDefault="00F04A5E" w:rsidP="008F32C8">
            <w:pPr>
              <w:pStyle w:val="Reference"/>
              <w:ind w:left="0" w:firstLine="0"/>
              <w:jc w:val="center"/>
              <w:rPr>
                <w:sz w:val="20"/>
                <w:lang w:val="pt-BR" w:eastAsia="en-US"/>
              </w:rPr>
            </w:pPr>
            <w:r>
              <w:rPr>
                <w:sz w:val="20"/>
                <w:lang w:val="pt-BR" w:eastAsia="en-US"/>
              </w:rPr>
              <w:t>Semente 1 – 1500</w:t>
            </w:r>
          </w:p>
        </w:tc>
        <w:tc>
          <w:tcPr>
            <w:tcW w:w="1418" w:type="dxa"/>
            <w:shd w:val="clear" w:color="auto" w:fill="A8D08D" w:themeFill="accent6" w:themeFillTint="99"/>
            <w:vAlign w:val="center"/>
          </w:tcPr>
          <w:p w14:paraId="71138B03" w14:textId="77777777" w:rsidR="00F04A5E" w:rsidRDefault="00F04A5E" w:rsidP="008F32C8">
            <w:pPr>
              <w:pStyle w:val="Reference"/>
              <w:ind w:left="0" w:firstLine="0"/>
              <w:jc w:val="center"/>
              <w:rPr>
                <w:sz w:val="20"/>
                <w:lang w:val="pt-BR" w:eastAsia="en-US"/>
              </w:rPr>
            </w:pPr>
            <w:r>
              <w:rPr>
                <w:sz w:val="20"/>
                <w:lang w:val="pt-BR" w:eastAsia="en-US"/>
              </w:rPr>
              <w:t>Semente 2 – 1500</w:t>
            </w:r>
          </w:p>
        </w:tc>
        <w:tc>
          <w:tcPr>
            <w:tcW w:w="1417" w:type="dxa"/>
            <w:shd w:val="clear" w:color="auto" w:fill="A8D08D" w:themeFill="accent6" w:themeFillTint="99"/>
            <w:vAlign w:val="center"/>
          </w:tcPr>
          <w:p w14:paraId="15C8DCF1" w14:textId="77777777" w:rsidR="00F04A5E" w:rsidRDefault="00F04A5E" w:rsidP="008F32C8">
            <w:pPr>
              <w:pStyle w:val="Reference"/>
              <w:ind w:left="0" w:firstLine="0"/>
              <w:jc w:val="center"/>
              <w:rPr>
                <w:sz w:val="20"/>
                <w:lang w:val="pt-BR" w:eastAsia="en-US"/>
              </w:rPr>
            </w:pPr>
            <w:r>
              <w:rPr>
                <w:sz w:val="20"/>
                <w:lang w:val="pt-BR" w:eastAsia="en-US"/>
              </w:rPr>
              <w:t>Semente 3 – 1500</w:t>
            </w:r>
          </w:p>
        </w:tc>
        <w:tc>
          <w:tcPr>
            <w:tcW w:w="1418" w:type="dxa"/>
            <w:shd w:val="clear" w:color="auto" w:fill="A8D08D" w:themeFill="accent6" w:themeFillTint="99"/>
            <w:vAlign w:val="center"/>
          </w:tcPr>
          <w:p w14:paraId="55D0BDED" w14:textId="77777777" w:rsidR="00F04A5E" w:rsidRDefault="00F04A5E" w:rsidP="008F32C8">
            <w:pPr>
              <w:pStyle w:val="Reference"/>
              <w:ind w:left="0" w:firstLine="0"/>
              <w:jc w:val="center"/>
              <w:rPr>
                <w:sz w:val="20"/>
                <w:lang w:val="pt-BR" w:eastAsia="en-US"/>
              </w:rPr>
            </w:pPr>
            <w:r>
              <w:rPr>
                <w:sz w:val="20"/>
                <w:lang w:val="pt-BR" w:eastAsia="en-US"/>
              </w:rPr>
              <w:t>Semente 1 - 3000</w:t>
            </w:r>
          </w:p>
        </w:tc>
        <w:tc>
          <w:tcPr>
            <w:tcW w:w="1417" w:type="dxa"/>
            <w:shd w:val="clear" w:color="auto" w:fill="A8D08D" w:themeFill="accent6" w:themeFillTint="99"/>
            <w:vAlign w:val="center"/>
          </w:tcPr>
          <w:p w14:paraId="441305AA" w14:textId="77777777" w:rsidR="00F04A5E" w:rsidRDefault="00F04A5E" w:rsidP="008F32C8">
            <w:pPr>
              <w:pStyle w:val="Reference"/>
              <w:ind w:left="0" w:firstLine="0"/>
              <w:jc w:val="center"/>
              <w:rPr>
                <w:sz w:val="20"/>
                <w:lang w:val="pt-BR" w:eastAsia="en-US"/>
              </w:rPr>
            </w:pPr>
            <w:r>
              <w:rPr>
                <w:sz w:val="20"/>
                <w:lang w:val="pt-BR" w:eastAsia="en-US"/>
              </w:rPr>
              <w:t>Semente 2 - 3000</w:t>
            </w:r>
          </w:p>
        </w:tc>
        <w:tc>
          <w:tcPr>
            <w:tcW w:w="1381" w:type="dxa"/>
            <w:shd w:val="clear" w:color="auto" w:fill="A8D08D" w:themeFill="accent6" w:themeFillTint="99"/>
            <w:vAlign w:val="center"/>
          </w:tcPr>
          <w:p w14:paraId="28CD190F" w14:textId="77777777" w:rsidR="00F04A5E" w:rsidRDefault="00F04A5E" w:rsidP="008F32C8">
            <w:pPr>
              <w:pStyle w:val="Reference"/>
              <w:ind w:left="0" w:firstLine="0"/>
              <w:jc w:val="center"/>
              <w:rPr>
                <w:sz w:val="20"/>
                <w:lang w:val="pt-BR" w:eastAsia="en-US"/>
              </w:rPr>
            </w:pPr>
            <w:r>
              <w:rPr>
                <w:sz w:val="20"/>
                <w:lang w:val="pt-BR" w:eastAsia="en-US"/>
              </w:rPr>
              <w:t>Semente 3 - 3000</w:t>
            </w:r>
          </w:p>
        </w:tc>
      </w:tr>
      <w:tr w:rsidR="008F32C8" w14:paraId="17F0B7D1" w14:textId="77777777" w:rsidTr="008F32C8">
        <w:trPr>
          <w:trHeight w:val="436"/>
          <w:jc w:val="center"/>
        </w:trPr>
        <w:tc>
          <w:tcPr>
            <w:tcW w:w="3136" w:type="dxa"/>
            <w:shd w:val="clear" w:color="auto" w:fill="A8D08D" w:themeFill="accent6" w:themeFillTint="99"/>
            <w:vAlign w:val="center"/>
          </w:tcPr>
          <w:p w14:paraId="47B68AD7" w14:textId="77777777" w:rsidR="00F04A5E" w:rsidRDefault="00F04A5E" w:rsidP="008F32C8">
            <w:pPr>
              <w:pStyle w:val="Reference"/>
              <w:ind w:left="0" w:firstLine="0"/>
              <w:jc w:val="center"/>
              <w:rPr>
                <w:sz w:val="20"/>
                <w:lang w:val="pt-BR" w:eastAsia="en-US"/>
              </w:rPr>
            </w:pPr>
            <w:r>
              <w:rPr>
                <w:sz w:val="20"/>
                <w:lang w:val="pt-BR" w:eastAsia="en-US"/>
              </w:rPr>
              <w:t>Quadrado do Meio</w:t>
            </w:r>
          </w:p>
        </w:tc>
        <w:tc>
          <w:tcPr>
            <w:tcW w:w="1395" w:type="dxa"/>
            <w:shd w:val="clear" w:color="auto" w:fill="E7E6E6" w:themeFill="background2"/>
            <w:vAlign w:val="center"/>
          </w:tcPr>
          <w:p w14:paraId="40F93B5D" w14:textId="385F4C84" w:rsidR="00F04A5E" w:rsidRDefault="008A6B68" w:rsidP="008F32C8">
            <w:pPr>
              <w:pStyle w:val="Reference"/>
              <w:ind w:left="0" w:firstLine="0"/>
              <w:jc w:val="center"/>
              <w:rPr>
                <w:sz w:val="20"/>
                <w:lang w:val="pt-BR" w:eastAsia="en-US"/>
              </w:rPr>
            </w:pPr>
            <w:r>
              <w:rPr>
                <w:sz w:val="20"/>
                <w:lang w:val="pt-BR" w:eastAsia="en-US"/>
              </w:rPr>
              <w:t>21</w:t>
            </w:r>
          </w:p>
        </w:tc>
        <w:tc>
          <w:tcPr>
            <w:tcW w:w="1134" w:type="dxa"/>
            <w:shd w:val="clear" w:color="auto" w:fill="E7E6E6" w:themeFill="background2"/>
            <w:vAlign w:val="center"/>
          </w:tcPr>
          <w:p w14:paraId="34672FC9" w14:textId="4F5D5242" w:rsidR="00F04A5E" w:rsidRDefault="008A6B68" w:rsidP="008F32C8">
            <w:pPr>
              <w:pStyle w:val="Reference"/>
              <w:ind w:left="0" w:firstLine="0"/>
              <w:jc w:val="center"/>
              <w:rPr>
                <w:sz w:val="20"/>
                <w:lang w:val="pt-BR" w:eastAsia="en-US"/>
              </w:rPr>
            </w:pPr>
            <w:r>
              <w:rPr>
                <w:sz w:val="20"/>
                <w:lang w:val="pt-BR" w:eastAsia="en-US"/>
              </w:rPr>
              <w:t>55</w:t>
            </w:r>
          </w:p>
        </w:tc>
        <w:tc>
          <w:tcPr>
            <w:tcW w:w="1418" w:type="dxa"/>
            <w:shd w:val="clear" w:color="auto" w:fill="E7E6E6" w:themeFill="background2"/>
            <w:vAlign w:val="center"/>
          </w:tcPr>
          <w:p w14:paraId="75A0F30E" w14:textId="2AEB0F0C" w:rsidR="00F04A5E" w:rsidRDefault="008F32C8" w:rsidP="008F32C8">
            <w:pPr>
              <w:pStyle w:val="Reference"/>
              <w:ind w:left="0" w:firstLine="0"/>
              <w:jc w:val="center"/>
              <w:rPr>
                <w:sz w:val="20"/>
                <w:lang w:val="pt-BR" w:eastAsia="en-US"/>
              </w:rPr>
            </w:pPr>
            <w:r>
              <w:rPr>
                <w:sz w:val="20"/>
                <w:lang w:val="pt-BR" w:eastAsia="en-US"/>
              </w:rPr>
              <w:t>97</w:t>
            </w:r>
          </w:p>
        </w:tc>
        <w:tc>
          <w:tcPr>
            <w:tcW w:w="1417" w:type="dxa"/>
            <w:shd w:val="clear" w:color="auto" w:fill="E7E6E6" w:themeFill="background2"/>
            <w:vAlign w:val="center"/>
          </w:tcPr>
          <w:p w14:paraId="3A995367" w14:textId="1F4B06D9" w:rsidR="00F04A5E" w:rsidRDefault="008A6B68" w:rsidP="008F32C8">
            <w:pPr>
              <w:pStyle w:val="Reference"/>
              <w:ind w:left="0" w:firstLine="0"/>
              <w:jc w:val="center"/>
              <w:rPr>
                <w:sz w:val="20"/>
                <w:lang w:val="pt-BR" w:eastAsia="en-US"/>
              </w:rPr>
            </w:pPr>
            <w:r>
              <w:rPr>
                <w:sz w:val="20"/>
                <w:lang w:val="pt-BR" w:eastAsia="en-US"/>
              </w:rPr>
              <w:t>21</w:t>
            </w:r>
          </w:p>
        </w:tc>
        <w:tc>
          <w:tcPr>
            <w:tcW w:w="1418" w:type="dxa"/>
            <w:shd w:val="clear" w:color="auto" w:fill="E7E6E6" w:themeFill="background2"/>
            <w:vAlign w:val="center"/>
          </w:tcPr>
          <w:p w14:paraId="27215EE0" w14:textId="2C0EA4FE" w:rsidR="00F04A5E" w:rsidRDefault="008A6B68" w:rsidP="008F32C8">
            <w:pPr>
              <w:pStyle w:val="Reference"/>
              <w:ind w:left="0" w:firstLine="0"/>
              <w:jc w:val="center"/>
              <w:rPr>
                <w:sz w:val="20"/>
                <w:lang w:val="pt-BR" w:eastAsia="en-US"/>
              </w:rPr>
            </w:pPr>
            <w:r>
              <w:rPr>
                <w:sz w:val="20"/>
                <w:lang w:val="pt-BR" w:eastAsia="en-US"/>
              </w:rPr>
              <w:t>55</w:t>
            </w:r>
          </w:p>
        </w:tc>
        <w:tc>
          <w:tcPr>
            <w:tcW w:w="1417" w:type="dxa"/>
            <w:shd w:val="clear" w:color="auto" w:fill="E7E6E6" w:themeFill="background2"/>
            <w:vAlign w:val="center"/>
          </w:tcPr>
          <w:p w14:paraId="464183A7" w14:textId="7A2EA6A5" w:rsidR="00F04A5E" w:rsidRDefault="008F32C8" w:rsidP="008F32C8">
            <w:pPr>
              <w:pStyle w:val="Reference"/>
              <w:ind w:left="0" w:firstLine="0"/>
              <w:jc w:val="center"/>
              <w:rPr>
                <w:sz w:val="20"/>
                <w:lang w:val="pt-BR" w:eastAsia="en-US"/>
              </w:rPr>
            </w:pPr>
            <w:r>
              <w:rPr>
                <w:sz w:val="20"/>
                <w:lang w:val="pt-BR" w:eastAsia="en-US"/>
              </w:rPr>
              <w:t>97</w:t>
            </w:r>
          </w:p>
        </w:tc>
        <w:tc>
          <w:tcPr>
            <w:tcW w:w="1418" w:type="dxa"/>
            <w:shd w:val="clear" w:color="auto" w:fill="E7E6E6" w:themeFill="background2"/>
            <w:vAlign w:val="center"/>
          </w:tcPr>
          <w:p w14:paraId="5A64740F" w14:textId="02A36836" w:rsidR="00F04A5E" w:rsidRDefault="008A6B68" w:rsidP="008F32C8">
            <w:pPr>
              <w:pStyle w:val="Reference"/>
              <w:ind w:left="0" w:firstLine="0"/>
              <w:jc w:val="center"/>
              <w:rPr>
                <w:sz w:val="20"/>
                <w:lang w:val="pt-BR" w:eastAsia="en-US"/>
              </w:rPr>
            </w:pPr>
            <w:r>
              <w:rPr>
                <w:sz w:val="20"/>
                <w:lang w:val="pt-BR" w:eastAsia="en-US"/>
              </w:rPr>
              <w:t>21</w:t>
            </w:r>
          </w:p>
        </w:tc>
        <w:tc>
          <w:tcPr>
            <w:tcW w:w="1417" w:type="dxa"/>
            <w:shd w:val="clear" w:color="auto" w:fill="E7E6E6" w:themeFill="background2"/>
            <w:vAlign w:val="center"/>
          </w:tcPr>
          <w:p w14:paraId="5AC54DD9" w14:textId="59A1BE12" w:rsidR="00F04A5E" w:rsidRDefault="008A6B68" w:rsidP="008F32C8">
            <w:pPr>
              <w:pStyle w:val="Reference"/>
              <w:ind w:left="0" w:firstLine="0"/>
              <w:jc w:val="center"/>
              <w:rPr>
                <w:sz w:val="20"/>
                <w:lang w:val="pt-BR" w:eastAsia="en-US"/>
              </w:rPr>
            </w:pPr>
            <w:r>
              <w:rPr>
                <w:sz w:val="20"/>
                <w:lang w:val="pt-BR" w:eastAsia="en-US"/>
              </w:rPr>
              <w:t>55</w:t>
            </w:r>
          </w:p>
        </w:tc>
        <w:tc>
          <w:tcPr>
            <w:tcW w:w="1381" w:type="dxa"/>
            <w:shd w:val="clear" w:color="auto" w:fill="E7E6E6" w:themeFill="background2"/>
            <w:vAlign w:val="center"/>
          </w:tcPr>
          <w:p w14:paraId="5E4854F9" w14:textId="04FA8C0B" w:rsidR="00F04A5E" w:rsidRDefault="008F32C8" w:rsidP="008F32C8">
            <w:pPr>
              <w:pStyle w:val="Reference"/>
              <w:ind w:left="0" w:firstLine="0"/>
              <w:jc w:val="center"/>
              <w:rPr>
                <w:sz w:val="20"/>
                <w:lang w:val="pt-BR" w:eastAsia="en-US"/>
              </w:rPr>
            </w:pPr>
            <w:r>
              <w:rPr>
                <w:sz w:val="20"/>
                <w:lang w:val="pt-BR" w:eastAsia="en-US"/>
              </w:rPr>
              <w:t>97</w:t>
            </w:r>
          </w:p>
        </w:tc>
      </w:tr>
      <w:tr w:rsidR="008F32C8" w14:paraId="5214DF7F" w14:textId="77777777" w:rsidTr="008F32C8">
        <w:trPr>
          <w:trHeight w:val="413"/>
          <w:jc w:val="center"/>
        </w:trPr>
        <w:tc>
          <w:tcPr>
            <w:tcW w:w="3136" w:type="dxa"/>
            <w:shd w:val="clear" w:color="auto" w:fill="A8D08D" w:themeFill="accent6" w:themeFillTint="99"/>
            <w:vAlign w:val="center"/>
          </w:tcPr>
          <w:p w14:paraId="08C87ADC" w14:textId="77777777" w:rsidR="00F04A5E" w:rsidRDefault="00F04A5E" w:rsidP="008F32C8">
            <w:pPr>
              <w:pStyle w:val="Reference"/>
              <w:ind w:left="0" w:firstLine="0"/>
              <w:jc w:val="center"/>
              <w:rPr>
                <w:sz w:val="20"/>
                <w:lang w:val="pt-BR" w:eastAsia="en-US"/>
              </w:rPr>
            </w:pPr>
            <w:r>
              <w:rPr>
                <w:sz w:val="20"/>
                <w:lang w:val="pt-BR" w:eastAsia="en-US"/>
              </w:rPr>
              <w:t>Qui-Quadrado</w:t>
            </w:r>
          </w:p>
        </w:tc>
        <w:tc>
          <w:tcPr>
            <w:tcW w:w="1395" w:type="dxa"/>
            <w:shd w:val="clear" w:color="auto" w:fill="E7E6E6" w:themeFill="background2"/>
            <w:vAlign w:val="center"/>
          </w:tcPr>
          <w:p w14:paraId="0E1E0AAA" w14:textId="393B468C"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3351,8</w:t>
            </w:r>
          </w:p>
        </w:tc>
        <w:tc>
          <w:tcPr>
            <w:tcW w:w="1134" w:type="dxa"/>
            <w:shd w:val="clear" w:color="auto" w:fill="E7E6E6" w:themeFill="background2"/>
            <w:vAlign w:val="center"/>
          </w:tcPr>
          <w:p w14:paraId="318BCCD6" w14:textId="4D1B307D"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3260,6</w:t>
            </w:r>
          </w:p>
        </w:tc>
        <w:tc>
          <w:tcPr>
            <w:tcW w:w="1418" w:type="dxa"/>
            <w:shd w:val="clear" w:color="auto" w:fill="E7E6E6" w:themeFill="background2"/>
            <w:vAlign w:val="center"/>
          </w:tcPr>
          <w:p w14:paraId="5B3E069B" w14:textId="5FF4CAF3"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3260,6</w:t>
            </w:r>
          </w:p>
        </w:tc>
        <w:tc>
          <w:tcPr>
            <w:tcW w:w="1417" w:type="dxa"/>
            <w:shd w:val="clear" w:color="auto" w:fill="E7E6E6" w:themeFill="background2"/>
            <w:vAlign w:val="center"/>
          </w:tcPr>
          <w:p w14:paraId="7590527B" w14:textId="3113D786"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10053,6</w:t>
            </w:r>
          </w:p>
        </w:tc>
        <w:tc>
          <w:tcPr>
            <w:tcW w:w="1418" w:type="dxa"/>
            <w:shd w:val="clear" w:color="auto" w:fill="E7E6E6" w:themeFill="background2"/>
            <w:vAlign w:val="center"/>
          </w:tcPr>
          <w:p w14:paraId="3CB92149" w14:textId="59C5ADA0"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9961,8</w:t>
            </w:r>
          </w:p>
        </w:tc>
        <w:tc>
          <w:tcPr>
            <w:tcW w:w="1417" w:type="dxa"/>
            <w:shd w:val="clear" w:color="auto" w:fill="E7E6E6" w:themeFill="background2"/>
            <w:vAlign w:val="center"/>
          </w:tcPr>
          <w:p w14:paraId="253EB6E0" w14:textId="25BAD986"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9961,8</w:t>
            </w:r>
          </w:p>
        </w:tc>
        <w:tc>
          <w:tcPr>
            <w:tcW w:w="1418" w:type="dxa"/>
            <w:shd w:val="clear" w:color="auto" w:fill="E7E6E6" w:themeFill="background2"/>
            <w:vAlign w:val="center"/>
          </w:tcPr>
          <w:p w14:paraId="71FA828B" w14:textId="34626E3A"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20107</w:t>
            </w:r>
          </w:p>
        </w:tc>
        <w:tc>
          <w:tcPr>
            <w:tcW w:w="1417" w:type="dxa"/>
            <w:shd w:val="clear" w:color="auto" w:fill="E7E6E6" w:themeFill="background2"/>
            <w:vAlign w:val="center"/>
          </w:tcPr>
          <w:p w14:paraId="326F002A" w14:textId="002FBD9A"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20015</w:t>
            </w:r>
          </w:p>
        </w:tc>
        <w:tc>
          <w:tcPr>
            <w:tcW w:w="1381" w:type="dxa"/>
            <w:shd w:val="clear" w:color="auto" w:fill="E7E6E6" w:themeFill="background2"/>
            <w:vAlign w:val="center"/>
          </w:tcPr>
          <w:p w14:paraId="676613DC" w14:textId="7713E6A2"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20015</w:t>
            </w:r>
          </w:p>
        </w:tc>
      </w:tr>
      <w:tr w:rsidR="008F32C8" w14:paraId="1ABFF67D" w14:textId="77777777" w:rsidTr="008F32C8">
        <w:trPr>
          <w:trHeight w:val="420"/>
          <w:jc w:val="center"/>
        </w:trPr>
        <w:tc>
          <w:tcPr>
            <w:tcW w:w="3136" w:type="dxa"/>
            <w:shd w:val="clear" w:color="auto" w:fill="A8D08D" w:themeFill="accent6" w:themeFillTint="99"/>
            <w:vAlign w:val="center"/>
          </w:tcPr>
          <w:p w14:paraId="05CEFFA7" w14:textId="15E5CEB9" w:rsidR="00F04A5E" w:rsidRDefault="008F32C8" w:rsidP="008F32C8">
            <w:pPr>
              <w:pStyle w:val="Reference"/>
              <w:ind w:left="0" w:firstLine="0"/>
              <w:jc w:val="center"/>
              <w:rPr>
                <w:sz w:val="20"/>
                <w:lang w:val="pt-BR" w:eastAsia="en-US"/>
              </w:rPr>
            </w:pPr>
            <w:r>
              <w:rPr>
                <w:sz w:val="20"/>
                <w:lang w:val="pt-BR" w:eastAsia="en-US"/>
              </w:rPr>
              <w:t>Congruente L.</w:t>
            </w:r>
            <w:r w:rsidR="00F04A5E">
              <w:rPr>
                <w:sz w:val="20"/>
                <w:lang w:val="pt-BR" w:eastAsia="en-US"/>
              </w:rPr>
              <w:t xml:space="preserve"> Base Pot.</w:t>
            </w:r>
          </w:p>
        </w:tc>
        <w:tc>
          <w:tcPr>
            <w:tcW w:w="1395" w:type="dxa"/>
            <w:vAlign w:val="center"/>
          </w:tcPr>
          <w:p w14:paraId="71326E73" w14:textId="20CF120E" w:rsidR="00F04A5E" w:rsidRDefault="008A6B68" w:rsidP="008F32C8">
            <w:pPr>
              <w:pStyle w:val="Reference"/>
              <w:ind w:left="0" w:firstLine="0"/>
              <w:jc w:val="center"/>
              <w:rPr>
                <w:sz w:val="20"/>
                <w:lang w:val="pt-BR" w:eastAsia="en-US"/>
              </w:rPr>
            </w:pPr>
            <w:r>
              <w:rPr>
                <w:sz w:val="20"/>
                <w:lang w:val="pt-BR" w:eastAsia="en-US"/>
              </w:rPr>
              <w:t>21</w:t>
            </w:r>
          </w:p>
        </w:tc>
        <w:tc>
          <w:tcPr>
            <w:tcW w:w="1134" w:type="dxa"/>
            <w:vAlign w:val="center"/>
          </w:tcPr>
          <w:p w14:paraId="36C4283D" w14:textId="35189C70" w:rsidR="00F04A5E" w:rsidRDefault="008A6B68" w:rsidP="008F32C8">
            <w:pPr>
              <w:pStyle w:val="Reference"/>
              <w:ind w:left="0" w:firstLine="0"/>
              <w:jc w:val="center"/>
              <w:rPr>
                <w:sz w:val="20"/>
                <w:lang w:val="pt-BR" w:eastAsia="en-US"/>
              </w:rPr>
            </w:pPr>
            <w:r>
              <w:rPr>
                <w:sz w:val="20"/>
                <w:lang w:val="pt-BR" w:eastAsia="en-US"/>
              </w:rPr>
              <w:t>55</w:t>
            </w:r>
          </w:p>
        </w:tc>
        <w:tc>
          <w:tcPr>
            <w:tcW w:w="1418" w:type="dxa"/>
            <w:vAlign w:val="center"/>
          </w:tcPr>
          <w:p w14:paraId="1E488CBF" w14:textId="09115230" w:rsidR="00F04A5E" w:rsidRDefault="008F32C8" w:rsidP="008F32C8">
            <w:pPr>
              <w:pStyle w:val="Reference"/>
              <w:ind w:left="0" w:firstLine="0"/>
              <w:jc w:val="center"/>
              <w:rPr>
                <w:sz w:val="20"/>
                <w:lang w:val="pt-BR" w:eastAsia="en-US"/>
              </w:rPr>
            </w:pPr>
            <w:r>
              <w:rPr>
                <w:sz w:val="20"/>
                <w:lang w:val="pt-BR" w:eastAsia="en-US"/>
              </w:rPr>
              <w:t>97</w:t>
            </w:r>
          </w:p>
        </w:tc>
        <w:tc>
          <w:tcPr>
            <w:tcW w:w="1417" w:type="dxa"/>
            <w:vAlign w:val="center"/>
          </w:tcPr>
          <w:p w14:paraId="604C3408" w14:textId="5E565AC0" w:rsidR="00F04A5E" w:rsidRDefault="008A6B68" w:rsidP="008F32C8">
            <w:pPr>
              <w:pStyle w:val="Reference"/>
              <w:ind w:left="0" w:firstLine="0"/>
              <w:jc w:val="center"/>
              <w:rPr>
                <w:sz w:val="20"/>
                <w:lang w:val="pt-BR" w:eastAsia="en-US"/>
              </w:rPr>
            </w:pPr>
            <w:r>
              <w:rPr>
                <w:sz w:val="20"/>
                <w:lang w:val="pt-BR" w:eastAsia="en-US"/>
              </w:rPr>
              <w:t>21</w:t>
            </w:r>
          </w:p>
        </w:tc>
        <w:tc>
          <w:tcPr>
            <w:tcW w:w="1418" w:type="dxa"/>
            <w:vAlign w:val="center"/>
          </w:tcPr>
          <w:p w14:paraId="6674FD08" w14:textId="493EA57D" w:rsidR="00F04A5E" w:rsidRDefault="008A6B68" w:rsidP="008F32C8">
            <w:pPr>
              <w:pStyle w:val="Reference"/>
              <w:ind w:left="0" w:firstLine="0"/>
              <w:jc w:val="center"/>
              <w:rPr>
                <w:sz w:val="20"/>
                <w:lang w:val="pt-BR" w:eastAsia="en-US"/>
              </w:rPr>
            </w:pPr>
            <w:r>
              <w:rPr>
                <w:sz w:val="20"/>
                <w:lang w:val="pt-BR" w:eastAsia="en-US"/>
              </w:rPr>
              <w:t>55</w:t>
            </w:r>
          </w:p>
        </w:tc>
        <w:tc>
          <w:tcPr>
            <w:tcW w:w="1417" w:type="dxa"/>
            <w:vAlign w:val="center"/>
          </w:tcPr>
          <w:p w14:paraId="311C0BDA" w14:textId="483B6016" w:rsidR="00F04A5E" w:rsidRDefault="008F32C8" w:rsidP="008F32C8">
            <w:pPr>
              <w:pStyle w:val="Reference"/>
              <w:ind w:left="0" w:firstLine="0"/>
              <w:jc w:val="center"/>
              <w:rPr>
                <w:sz w:val="20"/>
                <w:lang w:val="pt-BR" w:eastAsia="en-US"/>
              </w:rPr>
            </w:pPr>
            <w:r>
              <w:rPr>
                <w:sz w:val="20"/>
                <w:lang w:val="pt-BR" w:eastAsia="en-US"/>
              </w:rPr>
              <w:t>97</w:t>
            </w:r>
          </w:p>
        </w:tc>
        <w:tc>
          <w:tcPr>
            <w:tcW w:w="1418" w:type="dxa"/>
            <w:vAlign w:val="center"/>
          </w:tcPr>
          <w:p w14:paraId="1BFF6BE9" w14:textId="0E99AC41" w:rsidR="00F04A5E" w:rsidRDefault="008A6B68" w:rsidP="008F32C8">
            <w:pPr>
              <w:pStyle w:val="Reference"/>
              <w:ind w:left="0" w:firstLine="0"/>
              <w:jc w:val="center"/>
              <w:rPr>
                <w:sz w:val="20"/>
                <w:lang w:val="pt-BR" w:eastAsia="en-US"/>
              </w:rPr>
            </w:pPr>
            <w:r>
              <w:rPr>
                <w:sz w:val="20"/>
                <w:lang w:val="pt-BR" w:eastAsia="en-US"/>
              </w:rPr>
              <w:t>21</w:t>
            </w:r>
          </w:p>
        </w:tc>
        <w:tc>
          <w:tcPr>
            <w:tcW w:w="1417" w:type="dxa"/>
            <w:vAlign w:val="center"/>
          </w:tcPr>
          <w:p w14:paraId="30DB8896" w14:textId="06B86201" w:rsidR="00F04A5E" w:rsidRDefault="008A6B68" w:rsidP="008F32C8">
            <w:pPr>
              <w:pStyle w:val="Reference"/>
              <w:ind w:left="0" w:firstLine="0"/>
              <w:jc w:val="center"/>
              <w:rPr>
                <w:sz w:val="20"/>
                <w:lang w:val="pt-BR" w:eastAsia="en-US"/>
              </w:rPr>
            </w:pPr>
            <w:r>
              <w:rPr>
                <w:sz w:val="20"/>
                <w:lang w:val="pt-BR" w:eastAsia="en-US"/>
              </w:rPr>
              <w:t>55</w:t>
            </w:r>
          </w:p>
        </w:tc>
        <w:tc>
          <w:tcPr>
            <w:tcW w:w="1381" w:type="dxa"/>
            <w:vAlign w:val="center"/>
          </w:tcPr>
          <w:p w14:paraId="7113AC25" w14:textId="651B2616" w:rsidR="00F04A5E" w:rsidRDefault="008F32C8" w:rsidP="008F32C8">
            <w:pPr>
              <w:pStyle w:val="Reference"/>
              <w:ind w:left="0" w:firstLine="0"/>
              <w:jc w:val="center"/>
              <w:rPr>
                <w:sz w:val="20"/>
                <w:lang w:val="pt-BR" w:eastAsia="en-US"/>
              </w:rPr>
            </w:pPr>
            <w:r>
              <w:rPr>
                <w:sz w:val="20"/>
                <w:lang w:val="pt-BR" w:eastAsia="en-US"/>
              </w:rPr>
              <w:t>97</w:t>
            </w:r>
          </w:p>
        </w:tc>
      </w:tr>
      <w:tr w:rsidR="008F32C8" w14:paraId="6840918E" w14:textId="77777777" w:rsidTr="008F32C8">
        <w:trPr>
          <w:trHeight w:val="364"/>
          <w:jc w:val="center"/>
        </w:trPr>
        <w:tc>
          <w:tcPr>
            <w:tcW w:w="3136" w:type="dxa"/>
            <w:shd w:val="clear" w:color="auto" w:fill="A8D08D" w:themeFill="accent6" w:themeFillTint="99"/>
            <w:vAlign w:val="center"/>
          </w:tcPr>
          <w:p w14:paraId="515FD461" w14:textId="77777777" w:rsidR="00F04A5E" w:rsidRDefault="00F04A5E" w:rsidP="008F32C8">
            <w:pPr>
              <w:pStyle w:val="Reference"/>
              <w:ind w:left="0" w:firstLine="0"/>
              <w:jc w:val="center"/>
              <w:rPr>
                <w:sz w:val="20"/>
                <w:lang w:val="pt-BR" w:eastAsia="en-US"/>
              </w:rPr>
            </w:pPr>
            <w:r>
              <w:rPr>
                <w:sz w:val="20"/>
                <w:lang w:val="pt-BR" w:eastAsia="en-US"/>
              </w:rPr>
              <w:t>Qui-Quadrado</w:t>
            </w:r>
          </w:p>
        </w:tc>
        <w:tc>
          <w:tcPr>
            <w:tcW w:w="1395" w:type="dxa"/>
            <w:vAlign w:val="center"/>
          </w:tcPr>
          <w:p w14:paraId="64636534" w14:textId="56F66F32"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5061</w:t>
            </w:r>
          </w:p>
        </w:tc>
        <w:tc>
          <w:tcPr>
            <w:tcW w:w="1134" w:type="dxa"/>
            <w:vAlign w:val="center"/>
          </w:tcPr>
          <w:p w14:paraId="542E5F2B" w14:textId="187F598C"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4821,4</w:t>
            </w:r>
          </w:p>
        </w:tc>
        <w:tc>
          <w:tcPr>
            <w:tcW w:w="1418" w:type="dxa"/>
            <w:vAlign w:val="center"/>
          </w:tcPr>
          <w:p w14:paraId="1205E850" w14:textId="222709F6"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4995</w:t>
            </w:r>
          </w:p>
        </w:tc>
        <w:tc>
          <w:tcPr>
            <w:tcW w:w="1417" w:type="dxa"/>
            <w:vAlign w:val="center"/>
          </w:tcPr>
          <w:p w14:paraId="07AE09ED" w14:textId="19DB001D"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15181,8</w:t>
            </w:r>
          </w:p>
        </w:tc>
        <w:tc>
          <w:tcPr>
            <w:tcW w:w="1418" w:type="dxa"/>
            <w:vAlign w:val="center"/>
          </w:tcPr>
          <w:p w14:paraId="3ABF79CD" w14:textId="78421D19"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14939</w:t>
            </w:r>
          </w:p>
        </w:tc>
        <w:tc>
          <w:tcPr>
            <w:tcW w:w="1417" w:type="dxa"/>
            <w:vAlign w:val="center"/>
          </w:tcPr>
          <w:p w14:paraId="5EB089DC" w14:textId="2126C67C"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15115,4</w:t>
            </w:r>
          </w:p>
        </w:tc>
        <w:tc>
          <w:tcPr>
            <w:tcW w:w="1418" w:type="dxa"/>
            <w:vAlign w:val="center"/>
          </w:tcPr>
          <w:p w14:paraId="35A59557" w14:textId="10466841"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30363,4</w:t>
            </w:r>
          </w:p>
        </w:tc>
        <w:tc>
          <w:tcPr>
            <w:tcW w:w="1417" w:type="dxa"/>
            <w:vAlign w:val="center"/>
          </w:tcPr>
          <w:p w14:paraId="2C5EEAF8" w14:textId="6EF6184E"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30119,7</w:t>
            </w:r>
          </w:p>
        </w:tc>
        <w:tc>
          <w:tcPr>
            <w:tcW w:w="1381" w:type="dxa"/>
            <w:vAlign w:val="center"/>
          </w:tcPr>
          <w:p w14:paraId="5069070E" w14:textId="3E479A65"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30296,8</w:t>
            </w:r>
          </w:p>
        </w:tc>
      </w:tr>
      <w:tr w:rsidR="008F32C8" w14:paraId="606C2722" w14:textId="77777777" w:rsidTr="008F32C8">
        <w:trPr>
          <w:trHeight w:val="364"/>
          <w:jc w:val="center"/>
        </w:trPr>
        <w:tc>
          <w:tcPr>
            <w:tcW w:w="3136" w:type="dxa"/>
            <w:shd w:val="clear" w:color="auto" w:fill="A8D08D" w:themeFill="accent6" w:themeFillTint="99"/>
            <w:vAlign w:val="center"/>
          </w:tcPr>
          <w:p w14:paraId="101CDCE4" w14:textId="77777777" w:rsidR="00F04A5E" w:rsidRDefault="00F04A5E" w:rsidP="008F32C8">
            <w:pPr>
              <w:pStyle w:val="Reference"/>
              <w:ind w:left="0" w:firstLine="0"/>
              <w:jc w:val="center"/>
              <w:rPr>
                <w:sz w:val="20"/>
                <w:lang w:val="pt-BR" w:eastAsia="en-US"/>
              </w:rPr>
            </w:pPr>
            <w:r>
              <w:rPr>
                <w:sz w:val="20"/>
                <w:lang w:val="pt-BR" w:eastAsia="en-US"/>
              </w:rPr>
              <w:t xml:space="preserve">Congruente L. </w:t>
            </w:r>
            <w:proofErr w:type="spellStart"/>
            <w:r>
              <w:rPr>
                <w:sz w:val="20"/>
                <w:lang w:val="pt-BR" w:eastAsia="en-US"/>
              </w:rPr>
              <w:t>Adapt</w:t>
            </w:r>
            <w:proofErr w:type="spellEnd"/>
          </w:p>
        </w:tc>
        <w:tc>
          <w:tcPr>
            <w:tcW w:w="1395" w:type="dxa"/>
            <w:shd w:val="clear" w:color="auto" w:fill="E7E6E6" w:themeFill="background2"/>
            <w:vAlign w:val="center"/>
          </w:tcPr>
          <w:p w14:paraId="3E52C44F" w14:textId="25E976C0" w:rsidR="00F04A5E" w:rsidRDefault="008A6B68" w:rsidP="008F32C8">
            <w:pPr>
              <w:pStyle w:val="Reference"/>
              <w:ind w:left="0" w:firstLine="0"/>
              <w:jc w:val="center"/>
              <w:rPr>
                <w:sz w:val="20"/>
                <w:lang w:val="pt-BR" w:eastAsia="en-US"/>
              </w:rPr>
            </w:pPr>
            <w:r>
              <w:rPr>
                <w:sz w:val="20"/>
                <w:lang w:val="pt-BR" w:eastAsia="en-US"/>
              </w:rPr>
              <w:t>21</w:t>
            </w:r>
          </w:p>
        </w:tc>
        <w:tc>
          <w:tcPr>
            <w:tcW w:w="1134" w:type="dxa"/>
            <w:shd w:val="clear" w:color="auto" w:fill="E7E6E6" w:themeFill="background2"/>
            <w:vAlign w:val="center"/>
          </w:tcPr>
          <w:p w14:paraId="0841EE5C" w14:textId="1775A4FD" w:rsidR="00F04A5E" w:rsidRDefault="008A6B68" w:rsidP="008F32C8">
            <w:pPr>
              <w:pStyle w:val="Reference"/>
              <w:ind w:left="0" w:firstLine="0"/>
              <w:jc w:val="center"/>
              <w:rPr>
                <w:sz w:val="20"/>
                <w:lang w:val="pt-BR" w:eastAsia="en-US"/>
              </w:rPr>
            </w:pPr>
            <w:r>
              <w:rPr>
                <w:sz w:val="20"/>
                <w:lang w:val="pt-BR" w:eastAsia="en-US"/>
              </w:rPr>
              <w:t>55</w:t>
            </w:r>
          </w:p>
        </w:tc>
        <w:tc>
          <w:tcPr>
            <w:tcW w:w="1418" w:type="dxa"/>
            <w:shd w:val="clear" w:color="auto" w:fill="E7E6E6" w:themeFill="background2"/>
            <w:vAlign w:val="center"/>
          </w:tcPr>
          <w:p w14:paraId="6461E2DC" w14:textId="2A1B1235" w:rsidR="00F04A5E" w:rsidRDefault="008F32C8" w:rsidP="008F32C8">
            <w:pPr>
              <w:pStyle w:val="Reference"/>
              <w:ind w:left="0" w:firstLine="0"/>
              <w:jc w:val="center"/>
              <w:rPr>
                <w:sz w:val="20"/>
                <w:lang w:val="pt-BR" w:eastAsia="en-US"/>
              </w:rPr>
            </w:pPr>
            <w:r>
              <w:rPr>
                <w:sz w:val="20"/>
                <w:lang w:val="pt-BR" w:eastAsia="en-US"/>
              </w:rPr>
              <w:t>97</w:t>
            </w:r>
          </w:p>
        </w:tc>
        <w:tc>
          <w:tcPr>
            <w:tcW w:w="1417" w:type="dxa"/>
            <w:shd w:val="clear" w:color="auto" w:fill="E7E6E6" w:themeFill="background2"/>
            <w:vAlign w:val="center"/>
          </w:tcPr>
          <w:p w14:paraId="1A490EE8" w14:textId="56C679BA" w:rsidR="00F04A5E" w:rsidRDefault="008A6B68" w:rsidP="008F32C8">
            <w:pPr>
              <w:pStyle w:val="Reference"/>
              <w:ind w:left="0" w:firstLine="0"/>
              <w:jc w:val="center"/>
              <w:rPr>
                <w:sz w:val="20"/>
                <w:lang w:val="pt-BR" w:eastAsia="en-US"/>
              </w:rPr>
            </w:pPr>
            <w:r>
              <w:rPr>
                <w:sz w:val="20"/>
                <w:lang w:val="pt-BR" w:eastAsia="en-US"/>
              </w:rPr>
              <w:t>21</w:t>
            </w:r>
          </w:p>
        </w:tc>
        <w:tc>
          <w:tcPr>
            <w:tcW w:w="1418" w:type="dxa"/>
            <w:shd w:val="clear" w:color="auto" w:fill="E7E6E6" w:themeFill="background2"/>
            <w:vAlign w:val="center"/>
          </w:tcPr>
          <w:p w14:paraId="7FCD8CDB" w14:textId="041846A1" w:rsidR="00F04A5E" w:rsidRDefault="008A6B68" w:rsidP="008F32C8">
            <w:pPr>
              <w:pStyle w:val="Reference"/>
              <w:ind w:left="0" w:firstLine="0"/>
              <w:jc w:val="center"/>
              <w:rPr>
                <w:sz w:val="20"/>
                <w:lang w:val="pt-BR" w:eastAsia="en-US"/>
              </w:rPr>
            </w:pPr>
            <w:r>
              <w:rPr>
                <w:sz w:val="20"/>
                <w:lang w:val="pt-BR" w:eastAsia="en-US"/>
              </w:rPr>
              <w:t>55</w:t>
            </w:r>
          </w:p>
        </w:tc>
        <w:tc>
          <w:tcPr>
            <w:tcW w:w="1417" w:type="dxa"/>
            <w:shd w:val="clear" w:color="auto" w:fill="E7E6E6" w:themeFill="background2"/>
            <w:vAlign w:val="center"/>
          </w:tcPr>
          <w:p w14:paraId="0BA19EB4" w14:textId="67723FEA" w:rsidR="00F04A5E" w:rsidRDefault="008F32C8" w:rsidP="008F32C8">
            <w:pPr>
              <w:pStyle w:val="Reference"/>
              <w:ind w:left="0" w:firstLine="0"/>
              <w:jc w:val="center"/>
              <w:rPr>
                <w:sz w:val="20"/>
                <w:lang w:val="pt-BR" w:eastAsia="en-US"/>
              </w:rPr>
            </w:pPr>
            <w:r>
              <w:rPr>
                <w:sz w:val="20"/>
                <w:lang w:val="pt-BR" w:eastAsia="en-US"/>
              </w:rPr>
              <w:t>97</w:t>
            </w:r>
          </w:p>
        </w:tc>
        <w:tc>
          <w:tcPr>
            <w:tcW w:w="1418" w:type="dxa"/>
            <w:shd w:val="clear" w:color="auto" w:fill="E7E6E6" w:themeFill="background2"/>
            <w:vAlign w:val="center"/>
          </w:tcPr>
          <w:p w14:paraId="52521DA8" w14:textId="14C602BE" w:rsidR="00F04A5E" w:rsidRDefault="008A6B68" w:rsidP="008F32C8">
            <w:pPr>
              <w:pStyle w:val="Reference"/>
              <w:ind w:left="0" w:firstLine="0"/>
              <w:jc w:val="center"/>
              <w:rPr>
                <w:sz w:val="20"/>
                <w:lang w:val="pt-BR" w:eastAsia="en-US"/>
              </w:rPr>
            </w:pPr>
            <w:r>
              <w:rPr>
                <w:sz w:val="20"/>
                <w:lang w:val="pt-BR" w:eastAsia="en-US"/>
              </w:rPr>
              <w:t>21</w:t>
            </w:r>
          </w:p>
        </w:tc>
        <w:tc>
          <w:tcPr>
            <w:tcW w:w="1417" w:type="dxa"/>
            <w:shd w:val="clear" w:color="auto" w:fill="E7E6E6" w:themeFill="background2"/>
            <w:vAlign w:val="center"/>
          </w:tcPr>
          <w:p w14:paraId="33488DB3" w14:textId="0010E0B5" w:rsidR="00F04A5E" w:rsidRDefault="008A6B68" w:rsidP="008F32C8">
            <w:pPr>
              <w:pStyle w:val="Reference"/>
              <w:ind w:left="0" w:firstLine="0"/>
              <w:jc w:val="center"/>
              <w:rPr>
                <w:sz w:val="20"/>
                <w:lang w:val="pt-BR" w:eastAsia="en-US"/>
              </w:rPr>
            </w:pPr>
            <w:r>
              <w:rPr>
                <w:sz w:val="20"/>
                <w:lang w:val="pt-BR" w:eastAsia="en-US"/>
              </w:rPr>
              <w:t>55</w:t>
            </w:r>
          </w:p>
        </w:tc>
        <w:tc>
          <w:tcPr>
            <w:tcW w:w="1381" w:type="dxa"/>
            <w:shd w:val="clear" w:color="auto" w:fill="E7E6E6" w:themeFill="background2"/>
            <w:vAlign w:val="center"/>
          </w:tcPr>
          <w:p w14:paraId="0170D370" w14:textId="1FB88398" w:rsidR="00F04A5E" w:rsidRDefault="008F32C8" w:rsidP="008F32C8">
            <w:pPr>
              <w:pStyle w:val="Reference"/>
              <w:ind w:left="0" w:firstLine="0"/>
              <w:jc w:val="center"/>
              <w:rPr>
                <w:sz w:val="20"/>
                <w:lang w:val="pt-BR" w:eastAsia="en-US"/>
              </w:rPr>
            </w:pPr>
            <w:r>
              <w:rPr>
                <w:sz w:val="20"/>
                <w:lang w:val="pt-BR" w:eastAsia="en-US"/>
              </w:rPr>
              <w:t>97</w:t>
            </w:r>
          </w:p>
        </w:tc>
      </w:tr>
      <w:tr w:rsidR="008F32C8" w14:paraId="0AF5B10D" w14:textId="77777777" w:rsidTr="008F32C8">
        <w:trPr>
          <w:trHeight w:val="385"/>
          <w:jc w:val="center"/>
        </w:trPr>
        <w:tc>
          <w:tcPr>
            <w:tcW w:w="3136" w:type="dxa"/>
            <w:shd w:val="clear" w:color="auto" w:fill="A8D08D" w:themeFill="accent6" w:themeFillTint="99"/>
            <w:vAlign w:val="center"/>
          </w:tcPr>
          <w:p w14:paraId="30262D14" w14:textId="77777777" w:rsidR="00F04A5E" w:rsidRDefault="00F04A5E" w:rsidP="008F32C8">
            <w:pPr>
              <w:pStyle w:val="Reference"/>
              <w:ind w:left="0" w:firstLine="0"/>
              <w:jc w:val="center"/>
              <w:rPr>
                <w:sz w:val="20"/>
                <w:lang w:val="pt-BR" w:eastAsia="en-US"/>
              </w:rPr>
            </w:pPr>
            <w:r>
              <w:rPr>
                <w:sz w:val="20"/>
                <w:lang w:val="pt-BR" w:eastAsia="en-US"/>
              </w:rPr>
              <w:t>Qui-Quadrado</w:t>
            </w:r>
          </w:p>
        </w:tc>
        <w:tc>
          <w:tcPr>
            <w:tcW w:w="1395" w:type="dxa"/>
            <w:shd w:val="clear" w:color="auto" w:fill="E7E6E6" w:themeFill="background2"/>
            <w:vAlign w:val="center"/>
          </w:tcPr>
          <w:p w14:paraId="439C2285" w14:textId="5C620463"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116,6</w:t>
            </w:r>
          </w:p>
        </w:tc>
        <w:tc>
          <w:tcPr>
            <w:tcW w:w="1134" w:type="dxa"/>
            <w:shd w:val="clear" w:color="auto" w:fill="E7E6E6" w:themeFill="background2"/>
            <w:vAlign w:val="center"/>
          </w:tcPr>
          <w:p w14:paraId="57E52261" w14:textId="5E4AEA68"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148,2</w:t>
            </w:r>
          </w:p>
        </w:tc>
        <w:tc>
          <w:tcPr>
            <w:tcW w:w="1418" w:type="dxa"/>
            <w:shd w:val="clear" w:color="auto" w:fill="E7E6E6" w:themeFill="background2"/>
            <w:vAlign w:val="center"/>
          </w:tcPr>
          <w:p w14:paraId="0C64C9D2" w14:textId="287C72ED"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111,8</w:t>
            </w:r>
          </w:p>
        </w:tc>
        <w:tc>
          <w:tcPr>
            <w:tcW w:w="1417" w:type="dxa"/>
            <w:shd w:val="clear" w:color="auto" w:fill="E7E6E6" w:themeFill="background2"/>
            <w:vAlign w:val="center"/>
          </w:tcPr>
          <w:p w14:paraId="119F23F5" w14:textId="45084614"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200,7</w:t>
            </w:r>
          </w:p>
        </w:tc>
        <w:tc>
          <w:tcPr>
            <w:tcW w:w="1418" w:type="dxa"/>
            <w:shd w:val="clear" w:color="auto" w:fill="E7E6E6" w:themeFill="background2"/>
            <w:vAlign w:val="center"/>
          </w:tcPr>
          <w:p w14:paraId="213316FE" w14:textId="69753BB7"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184,3</w:t>
            </w:r>
          </w:p>
        </w:tc>
        <w:tc>
          <w:tcPr>
            <w:tcW w:w="1417" w:type="dxa"/>
            <w:shd w:val="clear" w:color="auto" w:fill="E7E6E6" w:themeFill="background2"/>
            <w:vAlign w:val="center"/>
          </w:tcPr>
          <w:p w14:paraId="4005CF76" w14:textId="5180BC23"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168,4</w:t>
            </w:r>
          </w:p>
        </w:tc>
        <w:tc>
          <w:tcPr>
            <w:tcW w:w="1418" w:type="dxa"/>
            <w:shd w:val="clear" w:color="auto" w:fill="E7E6E6" w:themeFill="background2"/>
            <w:vAlign w:val="center"/>
          </w:tcPr>
          <w:p w14:paraId="39F4BCC2" w14:textId="64FCEF20"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279</w:t>
            </w:r>
          </w:p>
        </w:tc>
        <w:tc>
          <w:tcPr>
            <w:tcW w:w="1417" w:type="dxa"/>
            <w:shd w:val="clear" w:color="auto" w:fill="E7E6E6" w:themeFill="background2"/>
            <w:vAlign w:val="center"/>
          </w:tcPr>
          <w:p w14:paraId="7CFA1E9D" w14:textId="52BE70B1"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256,9</w:t>
            </w:r>
          </w:p>
        </w:tc>
        <w:tc>
          <w:tcPr>
            <w:tcW w:w="1381" w:type="dxa"/>
            <w:shd w:val="clear" w:color="auto" w:fill="E7E6E6" w:themeFill="background2"/>
            <w:vAlign w:val="center"/>
          </w:tcPr>
          <w:p w14:paraId="22755975" w14:textId="720F58A7" w:rsidR="00F04A5E" w:rsidRPr="00073375" w:rsidRDefault="00073375"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277,4</w:t>
            </w:r>
          </w:p>
        </w:tc>
      </w:tr>
      <w:tr w:rsidR="008F32C8" w14:paraId="08A0AC6C" w14:textId="77777777" w:rsidTr="008F32C8">
        <w:trPr>
          <w:trHeight w:val="400"/>
          <w:jc w:val="center"/>
        </w:trPr>
        <w:tc>
          <w:tcPr>
            <w:tcW w:w="3136" w:type="dxa"/>
            <w:shd w:val="clear" w:color="auto" w:fill="A8D08D" w:themeFill="accent6" w:themeFillTint="99"/>
            <w:vAlign w:val="center"/>
          </w:tcPr>
          <w:p w14:paraId="0E960782" w14:textId="77777777" w:rsidR="00F04A5E" w:rsidRDefault="00F04A5E" w:rsidP="008F32C8">
            <w:pPr>
              <w:pStyle w:val="Reference"/>
              <w:ind w:left="0" w:firstLine="0"/>
              <w:jc w:val="center"/>
              <w:rPr>
                <w:sz w:val="20"/>
                <w:lang w:val="pt-BR" w:eastAsia="en-US"/>
              </w:rPr>
            </w:pPr>
            <w:r>
              <w:rPr>
                <w:sz w:val="20"/>
                <w:lang w:val="pt-BR" w:eastAsia="en-US"/>
              </w:rPr>
              <w:t>Congruente L. M.</w:t>
            </w:r>
          </w:p>
        </w:tc>
        <w:tc>
          <w:tcPr>
            <w:tcW w:w="1395" w:type="dxa"/>
            <w:vAlign w:val="center"/>
          </w:tcPr>
          <w:p w14:paraId="2CAABA27" w14:textId="1DD29406" w:rsidR="00F04A5E" w:rsidRDefault="008A6B68" w:rsidP="008F32C8">
            <w:pPr>
              <w:pStyle w:val="Reference"/>
              <w:ind w:left="0" w:firstLine="0"/>
              <w:jc w:val="center"/>
              <w:rPr>
                <w:sz w:val="20"/>
                <w:lang w:val="pt-BR" w:eastAsia="en-US"/>
              </w:rPr>
            </w:pPr>
            <w:r>
              <w:rPr>
                <w:sz w:val="20"/>
                <w:lang w:val="pt-BR" w:eastAsia="en-US"/>
              </w:rPr>
              <w:t>21</w:t>
            </w:r>
          </w:p>
        </w:tc>
        <w:tc>
          <w:tcPr>
            <w:tcW w:w="1134" w:type="dxa"/>
            <w:vAlign w:val="center"/>
          </w:tcPr>
          <w:p w14:paraId="2CB43F4A" w14:textId="23DC3681" w:rsidR="00F04A5E" w:rsidRDefault="008A6B68" w:rsidP="008F32C8">
            <w:pPr>
              <w:pStyle w:val="Reference"/>
              <w:ind w:left="0" w:firstLine="0"/>
              <w:jc w:val="center"/>
              <w:rPr>
                <w:sz w:val="20"/>
                <w:lang w:val="pt-BR" w:eastAsia="en-US"/>
              </w:rPr>
            </w:pPr>
            <w:r>
              <w:rPr>
                <w:sz w:val="20"/>
                <w:lang w:val="pt-BR" w:eastAsia="en-US"/>
              </w:rPr>
              <w:t>55</w:t>
            </w:r>
          </w:p>
        </w:tc>
        <w:tc>
          <w:tcPr>
            <w:tcW w:w="1418" w:type="dxa"/>
            <w:vAlign w:val="center"/>
          </w:tcPr>
          <w:p w14:paraId="19ECBA8C" w14:textId="1B8BA2EA" w:rsidR="00F04A5E" w:rsidRDefault="008F32C8" w:rsidP="008F32C8">
            <w:pPr>
              <w:pStyle w:val="Reference"/>
              <w:ind w:left="0" w:firstLine="0"/>
              <w:jc w:val="center"/>
              <w:rPr>
                <w:sz w:val="20"/>
                <w:lang w:val="pt-BR" w:eastAsia="en-US"/>
              </w:rPr>
            </w:pPr>
            <w:r>
              <w:rPr>
                <w:sz w:val="20"/>
                <w:lang w:val="pt-BR" w:eastAsia="en-US"/>
              </w:rPr>
              <w:t>97</w:t>
            </w:r>
          </w:p>
        </w:tc>
        <w:tc>
          <w:tcPr>
            <w:tcW w:w="1417" w:type="dxa"/>
            <w:vAlign w:val="center"/>
          </w:tcPr>
          <w:p w14:paraId="29BD5D56" w14:textId="0362E673" w:rsidR="00F04A5E" w:rsidRDefault="008F32C8" w:rsidP="008F32C8">
            <w:pPr>
              <w:pStyle w:val="Reference"/>
              <w:ind w:left="0" w:firstLine="0"/>
              <w:jc w:val="center"/>
              <w:rPr>
                <w:sz w:val="20"/>
                <w:lang w:val="pt-BR" w:eastAsia="en-US"/>
              </w:rPr>
            </w:pPr>
            <w:r>
              <w:rPr>
                <w:sz w:val="20"/>
                <w:lang w:val="pt-BR" w:eastAsia="en-US"/>
              </w:rPr>
              <w:t>21</w:t>
            </w:r>
          </w:p>
        </w:tc>
        <w:tc>
          <w:tcPr>
            <w:tcW w:w="1418" w:type="dxa"/>
            <w:vAlign w:val="center"/>
          </w:tcPr>
          <w:p w14:paraId="60B262DD" w14:textId="4E3C5466" w:rsidR="00F04A5E" w:rsidRDefault="008A6B68" w:rsidP="008F32C8">
            <w:pPr>
              <w:pStyle w:val="Reference"/>
              <w:ind w:left="0" w:firstLine="0"/>
              <w:jc w:val="center"/>
              <w:rPr>
                <w:sz w:val="20"/>
                <w:lang w:val="pt-BR" w:eastAsia="en-US"/>
              </w:rPr>
            </w:pPr>
            <w:r>
              <w:rPr>
                <w:sz w:val="20"/>
                <w:lang w:val="pt-BR" w:eastAsia="en-US"/>
              </w:rPr>
              <w:t>55</w:t>
            </w:r>
          </w:p>
        </w:tc>
        <w:tc>
          <w:tcPr>
            <w:tcW w:w="1417" w:type="dxa"/>
            <w:vAlign w:val="center"/>
          </w:tcPr>
          <w:p w14:paraId="3687A216" w14:textId="2FF9F0C8" w:rsidR="00F04A5E" w:rsidRDefault="008F32C8" w:rsidP="008F32C8">
            <w:pPr>
              <w:pStyle w:val="Reference"/>
              <w:ind w:left="0" w:firstLine="0"/>
              <w:jc w:val="center"/>
              <w:rPr>
                <w:sz w:val="20"/>
                <w:lang w:val="pt-BR" w:eastAsia="en-US"/>
              </w:rPr>
            </w:pPr>
            <w:r>
              <w:rPr>
                <w:sz w:val="20"/>
                <w:lang w:val="pt-BR" w:eastAsia="en-US"/>
              </w:rPr>
              <w:t>97</w:t>
            </w:r>
          </w:p>
        </w:tc>
        <w:tc>
          <w:tcPr>
            <w:tcW w:w="1418" w:type="dxa"/>
            <w:vAlign w:val="center"/>
          </w:tcPr>
          <w:p w14:paraId="0C61EBC1" w14:textId="62077D8F" w:rsidR="00F04A5E" w:rsidRDefault="008A6B68" w:rsidP="008F32C8">
            <w:pPr>
              <w:pStyle w:val="Reference"/>
              <w:ind w:left="0" w:firstLine="0"/>
              <w:jc w:val="center"/>
              <w:rPr>
                <w:sz w:val="20"/>
                <w:lang w:val="pt-BR" w:eastAsia="en-US"/>
              </w:rPr>
            </w:pPr>
            <w:r>
              <w:rPr>
                <w:sz w:val="20"/>
                <w:lang w:val="pt-BR" w:eastAsia="en-US"/>
              </w:rPr>
              <w:t>21</w:t>
            </w:r>
          </w:p>
        </w:tc>
        <w:tc>
          <w:tcPr>
            <w:tcW w:w="1417" w:type="dxa"/>
            <w:vAlign w:val="center"/>
          </w:tcPr>
          <w:p w14:paraId="239E02B6" w14:textId="04991F3E" w:rsidR="00F04A5E" w:rsidRDefault="008A6B68" w:rsidP="008F32C8">
            <w:pPr>
              <w:pStyle w:val="Reference"/>
              <w:ind w:left="0" w:firstLine="0"/>
              <w:jc w:val="center"/>
              <w:rPr>
                <w:sz w:val="20"/>
                <w:lang w:val="pt-BR" w:eastAsia="en-US"/>
              </w:rPr>
            </w:pPr>
            <w:r>
              <w:rPr>
                <w:sz w:val="20"/>
                <w:lang w:val="pt-BR" w:eastAsia="en-US"/>
              </w:rPr>
              <w:t>55</w:t>
            </w:r>
          </w:p>
        </w:tc>
        <w:tc>
          <w:tcPr>
            <w:tcW w:w="1381" w:type="dxa"/>
            <w:vAlign w:val="center"/>
          </w:tcPr>
          <w:p w14:paraId="7FDAD169" w14:textId="18E209A8" w:rsidR="00F04A5E" w:rsidRDefault="008F32C8" w:rsidP="008F32C8">
            <w:pPr>
              <w:pStyle w:val="Reference"/>
              <w:ind w:left="0" w:firstLine="0"/>
              <w:jc w:val="center"/>
              <w:rPr>
                <w:sz w:val="20"/>
                <w:lang w:val="pt-BR" w:eastAsia="en-US"/>
              </w:rPr>
            </w:pPr>
            <w:r>
              <w:rPr>
                <w:sz w:val="20"/>
                <w:lang w:val="pt-BR" w:eastAsia="en-US"/>
              </w:rPr>
              <w:t>97</w:t>
            </w:r>
          </w:p>
        </w:tc>
      </w:tr>
      <w:tr w:rsidR="008F32C8" w14:paraId="011D4B26" w14:textId="77777777" w:rsidTr="008F32C8">
        <w:trPr>
          <w:trHeight w:val="385"/>
          <w:jc w:val="center"/>
        </w:trPr>
        <w:tc>
          <w:tcPr>
            <w:tcW w:w="3136" w:type="dxa"/>
            <w:shd w:val="clear" w:color="auto" w:fill="A8D08D" w:themeFill="accent6" w:themeFillTint="99"/>
            <w:vAlign w:val="center"/>
          </w:tcPr>
          <w:p w14:paraId="170367B4" w14:textId="77777777" w:rsidR="00F04A5E" w:rsidRDefault="00F04A5E" w:rsidP="008F32C8">
            <w:pPr>
              <w:pStyle w:val="Reference"/>
              <w:ind w:left="0" w:firstLine="0"/>
              <w:jc w:val="center"/>
              <w:rPr>
                <w:sz w:val="20"/>
                <w:lang w:val="pt-BR" w:eastAsia="en-US"/>
              </w:rPr>
            </w:pPr>
            <w:r>
              <w:rPr>
                <w:sz w:val="20"/>
                <w:lang w:val="pt-BR" w:eastAsia="en-US"/>
              </w:rPr>
              <w:t>Qui-Quadrado</w:t>
            </w:r>
          </w:p>
        </w:tc>
        <w:tc>
          <w:tcPr>
            <w:tcW w:w="1395" w:type="dxa"/>
            <w:vAlign w:val="center"/>
          </w:tcPr>
          <w:p w14:paraId="78AE2E44" w14:textId="4562197D"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107,8</w:t>
            </w:r>
          </w:p>
        </w:tc>
        <w:tc>
          <w:tcPr>
            <w:tcW w:w="1134" w:type="dxa"/>
            <w:vAlign w:val="center"/>
          </w:tcPr>
          <w:p w14:paraId="4D31EAA7" w14:textId="064E070E"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115,8</w:t>
            </w:r>
          </w:p>
        </w:tc>
        <w:tc>
          <w:tcPr>
            <w:tcW w:w="1418" w:type="dxa"/>
            <w:vAlign w:val="center"/>
          </w:tcPr>
          <w:p w14:paraId="0F03DD91" w14:textId="66FB4B50"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82,6</w:t>
            </w:r>
          </w:p>
        </w:tc>
        <w:tc>
          <w:tcPr>
            <w:tcW w:w="1417" w:type="dxa"/>
            <w:vAlign w:val="center"/>
          </w:tcPr>
          <w:p w14:paraId="2257AF70" w14:textId="5D070404"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102,2</w:t>
            </w:r>
          </w:p>
        </w:tc>
        <w:tc>
          <w:tcPr>
            <w:tcW w:w="1418" w:type="dxa"/>
            <w:vAlign w:val="center"/>
          </w:tcPr>
          <w:p w14:paraId="18F2122A" w14:textId="5F6406A8"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121,6</w:t>
            </w:r>
          </w:p>
        </w:tc>
        <w:tc>
          <w:tcPr>
            <w:tcW w:w="1417" w:type="dxa"/>
            <w:vAlign w:val="center"/>
          </w:tcPr>
          <w:p w14:paraId="19AF8AC2" w14:textId="1129570D"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124,2</w:t>
            </w:r>
          </w:p>
        </w:tc>
        <w:tc>
          <w:tcPr>
            <w:tcW w:w="1418" w:type="dxa"/>
            <w:vAlign w:val="center"/>
          </w:tcPr>
          <w:p w14:paraId="7E6B0279" w14:textId="60294503"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162,8</w:t>
            </w:r>
          </w:p>
        </w:tc>
        <w:tc>
          <w:tcPr>
            <w:tcW w:w="1417" w:type="dxa"/>
            <w:vAlign w:val="center"/>
          </w:tcPr>
          <w:p w14:paraId="6A4ADF87" w14:textId="74DC83D5"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171,8</w:t>
            </w:r>
          </w:p>
        </w:tc>
        <w:tc>
          <w:tcPr>
            <w:tcW w:w="1381" w:type="dxa"/>
            <w:vAlign w:val="center"/>
          </w:tcPr>
          <w:p w14:paraId="556E3CBF" w14:textId="5B55DD41" w:rsidR="00F04A5E" w:rsidRPr="008A6728" w:rsidRDefault="008A672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203,46</w:t>
            </w:r>
          </w:p>
        </w:tc>
      </w:tr>
      <w:tr w:rsidR="008F32C8" w14:paraId="7F18C56B" w14:textId="77777777" w:rsidTr="008F32C8">
        <w:trPr>
          <w:trHeight w:val="385"/>
          <w:jc w:val="center"/>
        </w:trPr>
        <w:tc>
          <w:tcPr>
            <w:tcW w:w="3136" w:type="dxa"/>
            <w:shd w:val="clear" w:color="auto" w:fill="A8D08D" w:themeFill="accent6" w:themeFillTint="99"/>
            <w:vAlign w:val="center"/>
          </w:tcPr>
          <w:p w14:paraId="5BD8A986" w14:textId="77777777" w:rsidR="00F04A5E" w:rsidRDefault="00F04A5E" w:rsidP="008F32C8">
            <w:pPr>
              <w:pStyle w:val="Reference"/>
              <w:ind w:left="0" w:firstLine="0"/>
              <w:jc w:val="center"/>
              <w:rPr>
                <w:sz w:val="20"/>
                <w:lang w:val="pt-BR" w:eastAsia="en-US"/>
              </w:rPr>
            </w:pPr>
            <w:r>
              <w:rPr>
                <w:sz w:val="20"/>
                <w:lang w:val="pt-BR" w:eastAsia="en-US"/>
              </w:rPr>
              <w:t>Fibonacci</w:t>
            </w:r>
          </w:p>
        </w:tc>
        <w:tc>
          <w:tcPr>
            <w:tcW w:w="1395" w:type="dxa"/>
            <w:shd w:val="clear" w:color="auto" w:fill="E7E6E6" w:themeFill="background2"/>
            <w:vAlign w:val="center"/>
          </w:tcPr>
          <w:p w14:paraId="21EC66C7" w14:textId="41DFB877" w:rsidR="00F04A5E" w:rsidRDefault="008A6B68" w:rsidP="008F32C8">
            <w:pPr>
              <w:pStyle w:val="Reference"/>
              <w:ind w:left="0" w:firstLine="0"/>
              <w:jc w:val="center"/>
              <w:rPr>
                <w:sz w:val="20"/>
                <w:lang w:val="pt-BR" w:eastAsia="en-US"/>
              </w:rPr>
            </w:pPr>
            <w:r>
              <w:rPr>
                <w:sz w:val="20"/>
                <w:lang w:val="pt-BR" w:eastAsia="en-US"/>
              </w:rPr>
              <w:t>21</w:t>
            </w:r>
          </w:p>
        </w:tc>
        <w:tc>
          <w:tcPr>
            <w:tcW w:w="1134" w:type="dxa"/>
            <w:shd w:val="clear" w:color="auto" w:fill="E7E6E6" w:themeFill="background2"/>
            <w:vAlign w:val="center"/>
          </w:tcPr>
          <w:p w14:paraId="052FB138" w14:textId="423489C7" w:rsidR="00F04A5E" w:rsidRDefault="008A6B68" w:rsidP="008F32C8">
            <w:pPr>
              <w:pStyle w:val="Reference"/>
              <w:ind w:left="0" w:firstLine="0"/>
              <w:jc w:val="center"/>
              <w:rPr>
                <w:sz w:val="20"/>
                <w:lang w:val="pt-BR" w:eastAsia="en-US"/>
              </w:rPr>
            </w:pPr>
            <w:r>
              <w:rPr>
                <w:sz w:val="20"/>
                <w:lang w:val="pt-BR" w:eastAsia="en-US"/>
              </w:rPr>
              <w:t>55</w:t>
            </w:r>
          </w:p>
        </w:tc>
        <w:tc>
          <w:tcPr>
            <w:tcW w:w="1418" w:type="dxa"/>
            <w:shd w:val="clear" w:color="auto" w:fill="E7E6E6" w:themeFill="background2"/>
            <w:vAlign w:val="center"/>
          </w:tcPr>
          <w:p w14:paraId="11AE6B6B" w14:textId="43C2A486" w:rsidR="00F04A5E" w:rsidRDefault="008F32C8" w:rsidP="008F32C8">
            <w:pPr>
              <w:pStyle w:val="Reference"/>
              <w:ind w:left="0" w:firstLine="0"/>
              <w:jc w:val="center"/>
              <w:rPr>
                <w:sz w:val="20"/>
                <w:lang w:val="pt-BR" w:eastAsia="en-US"/>
              </w:rPr>
            </w:pPr>
            <w:r>
              <w:rPr>
                <w:sz w:val="20"/>
                <w:lang w:val="pt-BR" w:eastAsia="en-US"/>
              </w:rPr>
              <w:t>97</w:t>
            </w:r>
          </w:p>
        </w:tc>
        <w:tc>
          <w:tcPr>
            <w:tcW w:w="1417" w:type="dxa"/>
            <w:shd w:val="clear" w:color="auto" w:fill="E7E6E6" w:themeFill="background2"/>
            <w:vAlign w:val="center"/>
          </w:tcPr>
          <w:p w14:paraId="6B5B9294" w14:textId="3CD17451" w:rsidR="00F04A5E" w:rsidRDefault="008A6B68" w:rsidP="008F32C8">
            <w:pPr>
              <w:pStyle w:val="Reference"/>
              <w:ind w:left="0" w:firstLine="0"/>
              <w:jc w:val="center"/>
              <w:rPr>
                <w:sz w:val="20"/>
                <w:lang w:val="pt-BR" w:eastAsia="en-US"/>
              </w:rPr>
            </w:pPr>
            <w:r>
              <w:rPr>
                <w:sz w:val="20"/>
                <w:lang w:val="pt-BR" w:eastAsia="en-US"/>
              </w:rPr>
              <w:t>21</w:t>
            </w:r>
          </w:p>
        </w:tc>
        <w:tc>
          <w:tcPr>
            <w:tcW w:w="1418" w:type="dxa"/>
            <w:shd w:val="clear" w:color="auto" w:fill="E7E6E6" w:themeFill="background2"/>
            <w:vAlign w:val="center"/>
          </w:tcPr>
          <w:p w14:paraId="33132623" w14:textId="45372C77" w:rsidR="00F04A5E" w:rsidRDefault="008A6B68" w:rsidP="008F32C8">
            <w:pPr>
              <w:pStyle w:val="Reference"/>
              <w:ind w:left="0" w:firstLine="0"/>
              <w:jc w:val="center"/>
              <w:rPr>
                <w:sz w:val="20"/>
                <w:lang w:val="pt-BR" w:eastAsia="en-US"/>
              </w:rPr>
            </w:pPr>
            <w:r>
              <w:rPr>
                <w:sz w:val="20"/>
                <w:lang w:val="pt-BR" w:eastAsia="en-US"/>
              </w:rPr>
              <w:t>55</w:t>
            </w:r>
          </w:p>
        </w:tc>
        <w:tc>
          <w:tcPr>
            <w:tcW w:w="1417" w:type="dxa"/>
            <w:shd w:val="clear" w:color="auto" w:fill="E7E6E6" w:themeFill="background2"/>
            <w:vAlign w:val="center"/>
          </w:tcPr>
          <w:p w14:paraId="00AAD5A0" w14:textId="15A3BB2F" w:rsidR="00F04A5E" w:rsidRDefault="008F32C8" w:rsidP="008F32C8">
            <w:pPr>
              <w:pStyle w:val="Reference"/>
              <w:ind w:left="0" w:firstLine="0"/>
              <w:jc w:val="center"/>
              <w:rPr>
                <w:sz w:val="20"/>
                <w:lang w:val="pt-BR" w:eastAsia="en-US"/>
              </w:rPr>
            </w:pPr>
            <w:r>
              <w:rPr>
                <w:sz w:val="20"/>
                <w:lang w:val="pt-BR" w:eastAsia="en-US"/>
              </w:rPr>
              <w:t>97</w:t>
            </w:r>
          </w:p>
        </w:tc>
        <w:tc>
          <w:tcPr>
            <w:tcW w:w="1418" w:type="dxa"/>
            <w:shd w:val="clear" w:color="auto" w:fill="E7E6E6" w:themeFill="background2"/>
            <w:vAlign w:val="center"/>
          </w:tcPr>
          <w:p w14:paraId="34D2047D" w14:textId="48487D5E" w:rsidR="00F04A5E" w:rsidRDefault="008A6B68" w:rsidP="008F32C8">
            <w:pPr>
              <w:pStyle w:val="Reference"/>
              <w:ind w:left="0" w:firstLine="0"/>
              <w:jc w:val="center"/>
              <w:rPr>
                <w:sz w:val="20"/>
                <w:lang w:val="pt-BR" w:eastAsia="en-US"/>
              </w:rPr>
            </w:pPr>
            <w:r>
              <w:rPr>
                <w:sz w:val="20"/>
                <w:lang w:val="pt-BR" w:eastAsia="en-US"/>
              </w:rPr>
              <w:t>21</w:t>
            </w:r>
          </w:p>
        </w:tc>
        <w:tc>
          <w:tcPr>
            <w:tcW w:w="1417" w:type="dxa"/>
            <w:shd w:val="clear" w:color="auto" w:fill="E7E6E6" w:themeFill="background2"/>
            <w:vAlign w:val="center"/>
          </w:tcPr>
          <w:p w14:paraId="7802ED13" w14:textId="227C7F52" w:rsidR="008F32C8" w:rsidRDefault="008F32C8" w:rsidP="008F32C8">
            <w:pPr>
              <w:pStyle w:val="Reference"/>
              <w:ind w:left="0" w:firstLine="0"/>
              <w:jc w:val="center"/>
              <w:rPr>
                <w:sz w:val="20"/>
                <w:lang w:val="pt-BR" w:eastAsia="en-US"/>
              </w:rPr>
            </w:pPr>
            <w:r>
              <w:rPr>
                <w:sz w:val="20"/>
                <w:lang w:val="pt-BR" w:eastAsia="en-US"/>
              </w:rPr>
              <w:t>55</w:t>
            </w:r>
          </w:p>
        </w:tc>
        <w:tc>
          <w:tcPr>
            <w:tcW w:w="1381" w:type="dxa"/>
            <w:shd w:val="clear" w:color="auto" w:fill="E7E6E6" w:themeFill="background2"/>
            <w:vAlign w:val="center"/>
          </w:tcPr>
          <w:p w14:paraId="234DEA0D" w14:textId="3BA7B6B7" w:rsidR="00F04A5E" w:rsidRDefault="008F32C8" w:rsidP="008F32C8">
            <w:pPr>
              <w:pStyle w:val="Reference"/>
              <w:ind w:left="0" w:firstLine="0"/>
              <w:jc w:val="center"/>
              <w:rPr>
                <w:sz w:val="20"/>
                <w:lang w:val="pt-BR" w:eastAsia="en-US"/>
              </w:rPr>
            </w:pPr>
            <w:r>
              <w:rPr>
                <w:sz w:val="20"/>
                <w:lang w:val="pt-BR" w:eastAsia="en-US"/>
              </w:rPr>
              <w:t>97</w:t>
            </w:r>
          </w:p>
        </w:tc>
      </w:tr>
      <w:tr w:rsidR="008F32C8" w14:paraId="7F620340" w14:textId="77777777" w:rsidTr="008F32C8">
        <w:trPr>
          <w:trHeight w:val="385"/>
          <w:jc w:val="center"/>
        </w:trPr>
        <w:tc>
          <w:tcPr>
            <w:tcW w:w="3136" w:type="dxa"/>
            <w:shd w:val="clear" w:color="auto" w:fill="A8D08D" w:themeFill="accent6" w:themeFillTint="99"/>
            <w:vAlign w:val="center"/>
          </w:tcPr>
          <w:p w14:paraId="745A8BC2" w14:textId="77777777" w:rsidR="00F04A5E" w:rsidRDefault="00F04A5E" w:rsidP="008F32C8">
            <w:pPr>
              <w:pStyle w:val="Reference"/>
              <w:ind w:left="0" w:firstLine="0"/>
              <w:jc w:val="center"/>
              <w:rPr>
                <w:sz w:val="20"/>
                <w:lang w:val="pt-BR" w:eastAsia="en-US"/>
              </w:rPr>
            </w:pPr>
            <w:r>
              <w:rPr>
                <w:sz w:val="20"/>
                <w:lang w:val="pt-BR" w:eastAsia="en-US"/>
              </w:rPr>
              <w:t>Qui-Quadrado</w:t>
            </w:r>
          </w:p>
        </w:tc>
        <w:tc>
          <w:tcPr>
            <w:tcW w:w="1395" w:type="dxa"/>
            <w:shd w:val="clear" w:color="auto" w:fill="E7E6E6" w:themeFill="background2"/>
            <w:vAlign w:val="center"/>
          </w:tcPr>
          <w:p w14:paraId="50B09546" w14:textId="47C51F74"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92,8</w:t>
            </w:r>
          </w:p>
        </w:tc>
        <w:tc>
          <w:tcPr>
            <w:tcW w:w="1134" w:type="dxa"/>
            <w:shd w:val="clear" w:color="auto" w:fill="E7E6E6" w:themeFill="background2"/>
            <w:vAlign w:val="center"/>
          </w:tcPr>
          <w:p w14:paraId="215B8BC1" w14:textId="7CA20C9B"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114,8</w:t>
            </w:r>
          </w:p>
        </w:tc>
        <w:tc>
          <w:tcPr>
            <w:tcW w:w="1418" w:type="dxa"/>
            <w:shd w:val="clear" w:color="auto" w:fill="E7E6E6" w:themeFill="background2"/>
            <w:vAlign w:val="center"/>
          </w:tcPr>
          <w:p w14:paraId="500D1F1D" w14:textId="65B7FD5A"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107,</w:t>
            </w:r>
            <w:r>
              <w:rPr>
                <w:rFonts w:ascii="Calibri" w:hAnsi="Calibri" w:cs="Calibri"/>
                <w:color w:val="000000"/>
                <w:sz w:val="22"/>
                <w:szCs w:val="22"/>
              </w:rPr>
              <w:t>2</w:t>
            </w:r>
          </w:p>
        </w:tc>
        <w:tc>
          <w:tcPr>
            <w:tcW w:w="1417" w:type="dxa"/>
            <w:shd w:val="clear" w:color="auto" w:fill="E7E6E6" w:themeFill="background2"/>
            <w:vAlign w:val="center"/>
          </w:tcPr>
          <w:p w14:paraId="226F77A0" w14:textId="4FDEAF04"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84,4</w:t>
            </w:r>
          </w:p>
        </w:tc>
        <w:tc>
          <w:tcPr>
            <w:tcW w:w="1418" w:type="dxa"/>
            <w:shd w:val="clear" w:color="auto" w:fill="E7E6E6" w:themeFill="background2"/>
            <w:vAlign w:val="center"/>
          </w:tcPr>
          <w:p w14:paraId="294CF1AB" w14:textId="7A6622B9"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93,06</w:t>
            </w:r>
          </w:p>
        </w:tc>
        <w:tc>
          <w:tcPr>
            <w:tcW w:w="1417" w:type="dxa"/>
            <w:shd w:val="clear" w:color="auto" w:fill="E7E6E6" w:themeFill="background2"/>
            <w:vAlign w:val="center"/>
          </w:tcPr>
          <w:p w14:paraId="07DFFDF9" w14:textId="25D85D80"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90,53</w:t>
            </w:r>
          </w:p>
        </w:tc>
        <w:tc>
          <w:tcPr>
            <w:tcW w:w="1418" w:type="dxa"/>
            <w:shd w:val="clear" w:color="auto" w:fill="E7E6E6" w:themeFill="background2"/>
            <w:vAlign w:val="center"/>
          </w:tcPr>
          <w:p w14:paraId="371EEC8F" w14:textId="1EEF142C"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109,2</w:t>
            </w:r>
          </w:p>
        </w:tc>
        <w:tc>
          <w:tcPr>
            <w:tcW w:w="1417" w:type="dxa"/>
            <w:shd w:val="clear" w:color="auto" w:fill="E7E6E6" w:themeFill="background2"/>
            <w:vAlign w:val="center"/>
          </w:tcPr>
          <w:p w14:paraId="3865FF25" w14:textId="50FEA016"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101,4</w:t>
            </w:r>
          </w:p>
        </w:tc>
        <w:tc>
          <w:tcPr>
            <w:tcW w:w="1381" w:type="dxa"/>
            <w:shd w:val="clear" w:color="auto" w:fill="E7E6E6" w:themeFill="background2"/>
            <w:vAlign w:val="center"/>
          </w:tcPr>
          <w:p w14:paraId="3BF9F613" w14:textId="2BAA3B20"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100,33</w:t>
            </w:r>
          </w:p>
        </w:tc>
      </w:tr>
      <w:tr w:rsidR="008F32C8" w14:paraId="7B3FCA73" w14:textId="77777777" w:rsidTr="008F32C8">
        <w:trPr>
          <w:trHeight w:val="385"/>
          <w:jc w:val="center"/>
        </w:trPr>
        <w:tc>
          <w:tcPr>
            <w:tcW w:w="3136" w:type="dxa"/>
            <w:shd w:val="clear" w:color="auto" w:fill="A8D08D" w:themeFill="accent6" w:themeFillTint="99"/>
            <w:vAlign w:val="center"/>
          </w:tcPr>
          <w:p w14:paraId="6E23B1F9" w14:textId="77777777" w:rsidR="00F04A5E" w:rsidRDefault="00F04A5E" w:rsidP="008F32C8">
            <w:pPr>
              <w:pStyle w:val="Reference"/>
              <w:ind w:left="0" w:firstLine="0"/>
              <w:jc w:val="center"/>
              <w:rPr>
                <w:sz w:val="20"/>
                <w:lang w:val="pt-BR" w:eastAsia="en-US"/>
              </w:rPr>
            </w:pPr>
            <w:r>
              <w:rPr>
                <w:sz w:val="20"/>
                <w:lang w:val="pt-BR" w:eastAsia="en-US"/>
              </w:rPr>
              <w:t>Seu Método Parâmetros Sugeridos</w:t>
            </w:r>
          </w:p>
        </w:tc>
        <w:tc>
          <w:tcPr>
            <w:tcW w:w="1395" w:type="dxa"/>
            <w:vAlign w:val="center"/>
          </w:tcPr>
          <w:p w14:paraId="6A6F83E2" w14:textId="472AF6D9" w:rsidR="00F04A5E" w:rsidRDefault="008A6B68" w:rsidP="008F32C8">
            <w:pPr>
              <w:pStyle w:val="Reference"/>
              <w:ind w:left="0" w:firstLine="0"/>
              <w:jc w:val="center"/>
              <w:rPr>
                <w:sz w:val="20"/>
                <w:lang w:val="pt-BR" w:eastAsia="en-US"/>
              </w:rPr>
            </w:pPr>
            <w:r>
              <w:rPr>
                <w:sz w:val="20"/>
                <w:lang w:val="pt-BR" w:eastAsia="en-US"/>
              </w:rPr>
              <w:t>15</w:t>
            </w:r>
          </w:p>
        </w:tc>
        <w:tc>
          <w:tcPr>
            <w:tcW w:w="1134" w:type="dxa"/>
            <w:vAlign w:val="center"/>
          </w:tcPr>
          <w:p w14:paraId="53235AA1" w14:textId="4BE646DB" w:rsidR="00F04A5E" w:rsidRDefault="008A6B68" w:rsidP="008F32C8">
            <w:pPr>
              <w:pStyle w:val="Reference"/>
              <w:ind w:left="0" w:firstLine="0"/>
              <w:jc w:val="center"/>
              <w:rPr>
                <w:sz w:val="20"/>
                <w:lang w:val="pt-BR" w:eastAsia="en-US"/>
              </w:rPr>
            </w:pPr>
            <w:r>
              <w:rPr>
                <w:sz w:val="20"/>
                <w:lang w:val="pt-BR" w:eastAsia="en-US"/>
              </w:rPr>
              <w:t>74</w:t>
            </w:r>
          </w:p>
        </w:tc>
        <w:tc>
          <w:tcPr>
            <w:tcW w:w="1418" w:type="dxa"/>
            <w:vAlign w:val="center"/>
          </w:tcPr>
          <w:p w14:paraId="0E58B10D" w14:textId="011A6D98" w:rsidR="00F04A5E" w:rsidRDefault="008F32C8" w:rsidP="008F32C8">
            <w:pPr>
              <w:pStyle w:val="Reference"/>
              <w:ind w:left="0" w:firstLine="0"/>
              <w:jc w:val="center"/>
              <w:rPr>
                <w:sz w:val="20"/>
                <w:lang w:val="pt-BR" w:eastAsia="en-US"/>
              </w:rPr>
            </w:pPr>
            <w:r>
              <w:rPr>
                <w:sz w:val="20"/>
                <w:lang w:val="pt-BR" w:eastAsia="en-US"/>
              </w:rPr>
              <w:t>80</w:t>
            </w:r>
          </w:p>
        </w:tc>
        <w:tc>
          <w:tcPr>
            <w:tcW w:w="1417" w:type="dxa"/>
            <w:vAlign w:val="center"/>
          </w:tcPr>
          <w:p w14:paraId="7B8CFC09" w14:textId="02C1136D" w:rsidR="00F04A5E" w:rsidRDefault="008A6B68" w:rsidP="008F32C8">
            <w:pPr>
              <w:pStyle w:val="Reference"/>
              <w:ind w:left="0" w:firstLine="0"/>
              <w:jc w:val="center"/>
              <w:rPr>
                <w:sz w:val="20"/>
                <w:lang w:val="pt-BR" w:eastAsia="en-US"/>
              </w:rPr>
            </w:pPr>
            <w:r>
              <w:rPr>
                <w:sz w:val="20"/>
                <w:lang w:val="pt-BR" w:eastAsia="en-US"/>
              </w:rPr>
              <w:t>15</w:t>
            </w:r>
          </w:p>
        </w:tc>
        <w:tc>
          <w:tcPr>
            <w:tcW w:w="1418" w:type="dxa"/>
            <w:vAlign w:val="center"/>
          </w:tcPr>
          <w:p w14:paraId="6AADEDF0" w14:textId="6CEB0CF7" w:rsidR="00F04A5E" w:rsidRDefault="008A6B68" w:rsidP="008F32C8">
            <w:pPr>
              <w:pStyle w:val="Reference"/>
              <w:ind w:left="0" w:firstLine="0"/>
              <w:jc w:val="center"/>
              <w:rPr>
                <w:sz w:val="20"/>
                <w:lang w:val="pt-BR" w:eastAsia="en-US"/>
              </w:rPr>
            </w:pPr>
            <w:r>
              <w:rPr>
                <w:sz w:val="20"/>
                <w:lang w:val="pt-BR" w:eastAsia="en-US"/>
              </w:rPr>
              <w:t>74</w:t>
            </w:r>
          </w:p>
        </w:tc>
        <w:tc>
          <w:tcPr>
            <w:tcW w:w="1417" w:type="dxa"/>
            <w:vAlign w:val="center"/>
          </w:tcPr>
          <w:p w14:paraId="2D8DF604" w14:textId="0292E72E" w:rsidR="00F04A5E" w:rsidRDefault="008F32C8" w:rsidP="008F32C8">
            <w:pPr>
              <w:pStyle w:val="Reference"/>
              <w:ind w:left="0" w:firstLine="0"/>
              <w:jc w:val="center"/>
              <w:rPr>
                <w:sz w:val="20"/>
                <w:lang w:val="pt-BR" w:eastAsia="en-US"/>
              </w:rPr>
            </w:pPr>
            <w:r>
              <w:rPr>
                <w:sz w:val="20"/>
                <w:lang w:val="pt-BR" w:eastAsia="en-US"/>
              </w:rPr>
              <w:t>80</w:t>
            </w:r>
          </w:p>
        </w:tc>
        <w:tc>
          <w:tcPr>
            <w:tcW w:w="1418" w:type="dxa"/>
            <w:vAlign w:val="center"/>
          </w:tcPr>
          <w:p w14:paraId="3A23CB86" w14:textId="738C3171" w:rsidR="00F04A5E" w:rsidRDefault="008A6B68" w:rsidP="008F32C8">
            <w:pPr>
              <w:pStyle w:val="Reference"/>
              <w:ind w:left="0" w:firstLine="0"/>
              <w:jc w:val="center"/>
              <w:rPr>
                <w:sz w:val="20"/>
                <w:lang w:val="pt-BR" w:eastAsia="en-US"/>
              </w:rPr>
            </w:pPr>
            <w:r>
              <w:rPr>
                <w:sz w:val="20"/>
                <w:lang w:val="pt-BR" w:eastAsia="en-US"/>
              </w:rPr>
              <w:t>15</w:t>
            </w:r>
          </w:p>
        </w:tc>
        <w:tc>
          <w:tcPr>
            <w:tcW w:w="1417" w:type="dxa"/>
            <w:vAlign w:val="center"/>
          </w:tcPr>
          <w:p w14:paraId="0A43A5E1" w14:textId="1D488AE0" w:rsidR="00F04A5E" w:rsidRDefault="008A6B68" w:rsidP="008F32C8">
            <w:pPr>
              <w:pStyle w:val="Reference"/>
              <w:ind w:left="0" w:firstLine="0"/>
              <w:jc w:val="center"/>
              <w:rPr>
                <w:sz w:val="20"/>
                <w:lang w:val="pt-BR" w:eastAsia="en-US"/>
              </w:rPr>
            </w:pPr>
            <w:r>
              <w:rPr>
                <w:sz w:val="20"/>
                <w:lang w:val="pt-BR" w:eastAsia="en-US"/>
              </w:rPr>
              <w:t>74</w:t>
            </w:r>
          </w:p>
        </w:tc>
        <w:tc>
          <w:tcPr>
            <w:tcW w:w="1381" w:type="dxa"/>
            <w:vAlign w:val="center"/>
          </w:tcPr>
          <w:p w14:paraId="603F662E" w14:textId="4C22C97E" w:rsidR="00F04A5E" w:rsidRDefault="008F32C8" w:rsidP="008F32C8">
            <w:pPr>
              <w:pStyle w:val="Reference"/>
              <w:ind w:left="0" w:firstLine="0"/>
              <w:jc w:val="center"/>
              <w:rPr>
                <w:sz w:val="20"/>
                <w:lang w:val="pt-BR" w:eastAsia="en-US"/>
              </w:rPr>
            </w:pPr>
            <w:r>
              <w:rPr>
                <w:sz w:val="20"/>
                <w:lang w:val="pt-BR" w:eastAsia="en-US"/>
              </w:rPr>
              <w:t>80</w:t>
            </w:r>
          </w:p>
        </w:tc>
      </w:tr>
      <w:tr w:rsidR="008F32C8" w14:paraId="11B37EF4" w14:textId="77777777" w:rsidTr="008F32C8">
        <w:trPr>
          <w:trHeight w:val="385"/>
          <w:jc w:val="center"/>
        </w:trPr>
        <w:tc>
          <w:tcPr>
            <w:tcW w:w="3136" w:type="dxa"/>
            <w:shd w:val="clear" w:color="auto" w:fill="A8D08D" w:themeFill="accent6" w:themeFillTint="99"/>
            <w:vAlign w:val="center"/>
          </w:tcPr>
          <w:p w14:paraId="59469284" w14:textId="77777777" w:rsidR="00F04A5E" w:rsidRDefault="00F04A5E" w:rsidP="008F32C8">
            <w:pPr>
              <w:pStyle w:val="Reference"/>
              <w:ind w:left="0" w:firstLine="0"/>
              <w:jc w:val="center"/>
              <w:rPr>
                <w:sz w:val="20"/>
                <w:lang w:val="pt-BR" w:eastAsia="en-US"/>
              </w:rPr>
            </w:pPr>
            <w:r>
              <w:rPr>
                <w:sz w:val="20"/>
                <w:lang w:val="pt-BR" w:eastAsia="en-US"/>
              </w:rPr>
              <w:t>Qui-Quadrado</w:t>
            </w:r>
          </w:p>
        </w:tc>
        <w:tc>
          <w:tcPr>
            <w:tcW w:w="1395" w:type="dxa"/>
            <w:vAlign w:val="center"/>
          </w:tcPr>
          <w:p w14:paraId="036FABCC" w14:textId="47CF37FA"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84,6</w:t>
            </w:r>
          </w:p>
        </w:tc>
        <w:tc>
          <w:tcPr>
            <w:tcW w:w="1134" w:type="dxa"/>
            <w:vAlign w:val="center"/>
          </w:tcPr>
          <w:p w14:paraId="6E1E5C6A" w14:textId="16129C6C"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104,2</w:t>
            </w:r>
          </w:p>
        </w:tc>
        <w:tc>
          <w:tcPr>
            <w:tcW w:w="1418" w:type="dxa"/>
            <w:vAlign w:val="center"/>
          </w:tcPr>
          <w:p w14:paraId="1DCC4E43" w14:textId="6F4678DA"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96,6</w:t>
            </w:r>
          </w:p>
        </w:tc>
        <w:tc>
          <w:tcPr>
            <w:tcW w:w="1417" w:type="dxa"/>
            <w:vAlign w:val="center"/>
          </w:tcPr>
          <w:p w14:paraId="41E32EA4" w14:textId="2127A2F9" w:rsidR="008A6B68" w:rsidRPr="008A6B68" w:rsidRDefault="008A6B68" w:rsidP="008F32C8">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92,2</w:t>
            </w:r>
          </w:p>
        </w:tc>
        <w:tc>
          <w:tcPr>
            <w:tcW w:w="1418" w:type="dxa"/>
            <w:vAlign w:val="center"/>
          </w:tcPr>
          <w:p w14:paraId="43811C4D" w14:textId="7244874C"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87,53</w:t>
            </w:r>
          </w:p>
        </w:tc>
        <w:tc>
          <w:tcPr>
            <w:tcW w:w="1417" w:type="dxa"/>
            <w:vAlign w:val="center"/>
          </w:tcPr>
          <w:p w14:paraId="4B277DD4" w14:textId="701A4D1A"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115,4</w:t>
            </w:r>
          </w:p>
        </w:tc>
        <w:tc>
          <w:tcPr>
            <w:tcW w:w="1418" w:type="dxa"/>
            <w:vAlign w:val="center"/>
          </w:tcPr>
          <w:p w14:paraId="45130F46" w14:textId="68B06CDE"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115,86</w:t>
            </w:r>
          </w:p>
        </w:tc>
        <w:tc>
          <w:tcPr>
            <w:tcW w:w="1417" w:type="dxa"/>
            <w:vAlign w:val="center"/>
          </w:tcPr>
          <w:p w14:paraId="073DC16E" w14:textId="67157ACA"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102,4</w:t>
            </w:r>
          </w:p>
        </w:tc>
        <w:tc>
          <w:tcPr>
            <w:tcW w:w="1381" w:type="dxa"/>
            <w:vAlign w:val="center"/>
          </w:tcPr>
          <w:p w14:paraId="673259FF" w14:textId="03FE4364"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87,13</w:t>
            </w:r>
          </w:p>
        </w:tc>
      </w:tr>
      <w:tr w:rsidR="008F32C8" w14:paraId="3A7E71AB" w14:textId="77777777" w:rsidTr="008F32C8">
        <w:trPr>
          <w:trHeight w:val="385"/>
          <w:jc w:val="center"/>
        </w:trPr>
        <w:tc>
          <w:tcPr>
            <w:tcW w:w="3136" w:type="dxa"/>
            <w:shd w:val="clear" w:color="auto" w:fill="A8D08D" w:themeFill="accent6" w:themeFillTint="99"/>
            <w:vAlign w:val="center"/>
          </w:tcPr>
          <w:p w14:paraId="2E1A1F06" w14:textId="2A0945AB" w:rsidR="00F04A5E" w:rsidRDefault="00F04A5E" w:rsidP="008F32C8">
            <w:pPr>
              <w:pStyle w:val="Reference"/>
              <w:ind w:left="0" w:firstLine="0"/>
              <w:jc w:val="center"/>
              <w:rPr>
                <w:sz w:val="20"/>
                <w:lang w:val="pt-BR" w:eastAsia="en-US"/>
              </w:rPr>
            </w:pPr>
            <w:r>
              <w:rPr>
                <w:sz w:val="20"/>
                <w:lang w:val="pt-BR" w:eastAsia="en-US"/>
              </w:rPr>
              <w:t>Seu Método com seus parâmetros</w:t>
            </w:r>
          </w:p>
        </w:tc>
        <w:tc>
          <w:tcPr>
            <w:tcW w:w="1395" w:type="dxa"/>
            <w:shd w:val="clear" w:color="auto" w:fill="E7E6E6" w:themeFill="background2"/>
            <w:vAlign w:val="center"/>
          </w:tcPr>
          <w:p w14:paraId="3B24EE7D" w14:textId="017E2E4B" w:rsidR="00F04A5E" w:rsidRDefault="008A6B68" w:rsidP="008F32C8">
            <w:pPr>
              <w:pStyle w:val="Reference"/>
              <w:ind w:left="0" w:firstLine="0"/>
              <w:jc w:val="center"/>
              <w:rPr>
                <w:sz w:val="20"/>
                <w:lang w:val="pt-BR" w:eastAsia="en-US"/>
              </w:rPr>
            </w:pPr>
            <w:r>
              <w:rPr>
                <w:sz w:val="20"/>
                <w:lang w:val="pt-BR" w:eastAsia="en-US"/>
              </w:rPr>
              <w:t>15</w:t>
            </w:r>
          </w:p>
        </w:tc>
        <w:tc>
          <w:tcPr>
            <w:tcW w:w="1134" w:type="dxa"/>
            <w:shd w:val="clear" w:color="auto" w:fill="E7E6E6" w:themeFill="background2"/>
            <w:vAlign w:val="center"/>
          </w:tcPr>
          <w:p w14:paraId="12DE0BED" w14:textId="18CC0A7C" w:rsidR="00F04A5E" w:rsidRDefault="008A6B68" w:rsidP="008F32C8">
            <w:pPr>
              <w:pStyle w:val="Reference"/>
              <w:ind w:left="0" w:firstLine="0"/>
              <w:jc w:val="center"/>
              <w:rPr>
                <w:sz w:val="20"/>
                <w:lang w:val="pt-BR" w:eastAsia="en-US"/>
              </w:rPr>
            </w:pPr>
            <w:r>
              <w:rPr>
                <w:sz w:val="20"/>
                <w:lang w:val="pt-BR" w:eastAsia="en-US"/>
              </w:rPr>
              <w:t>74</w:t>
            </w:r>
          </w:p>
        </w:tc>
        <w:tc>
          <w:tcPr>
            <w:tcW w:w="1418" w:type="dxa"/>
            <w:shd w:val="clear" w:color="auto" w:fill="E7E6E6" w:themeFill="background2"/>
            <w:vAlign w:val="center"/>
          </w:tcPr>
          <w:p w14:paraId="6B7C46C1" w14:textId="6D51317E" w:rsidR="00F04A5E" w:rsidRDefault="008F32C8" w:rsidP="008F32C8">
            <w:pPr>
              <w:pStyle w:val="Reference"/>
              <w:ind w:left="0" w:firstLine="0"/>
              <w:jc w:val="center"/>
              <w:rPr>
                <w:sz w:val="20"/>
                <w:lang w:val="pt-BR" w:eastAsia="en-US"/>
              </w:rPr>
            </w:pPr>
            <w:r>
              <w:rPr>
                <w:sz w:val="20"/>
                <w:lang w:val="pt-BR" w:eastAsia="en-US"/>
              </w:rPr>
              <w:t>80</w:t>
            </w:r>
          </w:p>
        </w:tc>
        <w:tc>
          <w:tcPr>
            <w:tcW w:w="1417" w:type="dxa"/>
            <w:shd w:val="clear" w:color="auto" w:fill="E7E6E6" w:themeFill="background2"/>
            <w:vAlign w:val="center"/>
          </w:tcPr>
          <w:p w14:paraId="19B35B24" w14:textId="28E3C4CB" w:rsidR="00F04A5E" w:rsidRDefault="008A6B68" w:rsidP="008F32C8">
            <w:pPr>
              <w:pStyle w:val="Reference"/>
              <w:ind w:left="0" w:firstLine="0"/>
              <w:jc w:val="center"/>
              <w:rPr>
                <w:sz w:val="20"/>
                <w:lang w:val="pt-BR" w:eastAsia="en-US"/>
              </w:rPr>
            </w:pPr>
            <w:r>
              <w:rPr>
                <w:sz w:val="20"/>
                <w:lang w:val="pt-BR" w:eastAsia="en-US"/>
              </w:rPr>
              <w:t>15</w:t>
            </w:r>
          </w:p>
        </w:tc>
        <w:tc>
          <w:tcPr>
            <w:tcW w:w="1418" w:type="dxa"/>
            <w:shd w:val="clear" w:color="auto" w:fill="E7E6E6" w:themeFill="background2"/>
            <w:vAlign w:val="center"/>
          </w:tcPr>
          <w:p w14:paraId="10BC45D4" w14:textId="666D45A4" w:rsidR="00F04A5E" w:rsidRDefault="008A6B68" w:rsidP="008F32C8">
            <w:pPr>
              <w:pStyle w:val="Reference"/>
              <w:ind w:left="0" w:firstLine="0"/>
              <w:jc w:val="center"/>
              <w:rPr>
                <w:sz w:val="20"/>
                <w:lang w:val="pt-BR" w:eastAsia="en-US"/>
              </w:rPr>
            </w:pPr>
            <w:r>
              <w:rPr>
                <w:sz w:val="20"/>
                <w:lang w:val="pt-BR" w:eastAsia="en-US"/>
              </w:rPr>
              <w:t>74</w:t>
            </w:r>
          </w:p>
        </w:tc>
        <w:tc>
          <w:tcPr>
            <w:tcW w:w="1417" w:type="dxa"/>
            <w:shd w:val="clear" w:color="auto" w:fill="E7E6E6" w:themeFill="background2"/>
            <w:vAlign w:val="center"/>
          </w:tcPr>
          <w:p w14:paraId="21CF9003" w14:textId="2C1200B5" w:rsidR="00F04A5E" w:rsidRDefault="008F32C8" w:rsidP="008F32C8">
            <w:pPr>
              <w:pStyle w:val="Reference"/>
              <w:ind w:left="0" w:firstLine="0"/>
              <w:jc w:val="center"/>
              <w:rPr>
                <w:sz w:val="20"/>
                <w:lang w:val="pt-BR" w:eastAsia="en-US"/>
              </w:rPr>
            </w:pPr>
            <w:r>
              <w:rPr>
                <w:sz w:val="20"/>
                <w:lang w:val="pt-BR" w:eastAsia="en-US"/>
              </w:rPr>
              <w:t>80</w:t>
            </w:r>
          </w:p>
        </w:tc>
        <w:tc>
          <w:tcPr>
            <w:tcW w:w="1418" w:type="dxa"/>
            <w:shd w:val="clear" w:color="auto" w:fill="E7E6E6" w:themeFill="background2"/>
            <w:vAlign w:val="center"/>
          </w:tcPr>
          <w:p w14:paraId="32D48D32" w14:textId="1D908AEE" w:rsidR="00F04A5E" w:rsidRDefault="008A6B68" w:rsidP="008F32C8">
            <w:pPr>
              <w:pStyle w:val="Reference"/>
              <w:ind w:left="0" w:firstLine="0"/>
              <w:jc w:val="center"/>
              <w:rPr>
                <w:sz w:val="20"/>
                <w:lang w:val="pt-BR" w:eastAsia="en-US"/>
              </w:rPr>
            </w:pPr>
            <w:r>
              <w:rPr>
                <w:sz w:val="20"/>
                <w:lang w:val="pt-BR" w:eastAsia="en-US"/>
              </w:rPr>
              <w:t>15</w:t>
            </w:r>
          </w:p>
        </w:tc>
        <w:tc>
          <w:tcPr>
            <w:tcW w:w="1417" w:type="dxa"/>
            <w:shd w:val="clear" w:color="auto" w:fill="E7E6E6" w:themeFill="background2"/>
            <w:vAlign w:val="center"/>
          </w:tcPr>
          <w:p w14:paraId="1F39834B" w14:textId="5D434FD6" w:rsidR="00F04A5E" w:rsidRDefault="008A6B68" w:rsidP="008F32C8">
            <w:pPr>
              <w:pStyle w:val="Reference"/>
              <w:ind w:left="0" w:firstLine="0"/>
              <w:jc w:val="center"/>
              <w:rPr>
                <w:sz w:val="20"/>
                <w:lang w:val="pt-BR" w:eastAsia="en-US"/>
              </w:rPr>
            </w:pPr>
            <w:r>
              <w:rPr>
                <w:sz w:val="20"/>
                <w:lang w:val="pt-BR" w:eastAsia="en-US"/>
              </w:rPr>
              <w:t>74</w:t>
            </w:r>
          </w:p>
        </w:tc>
        <w:tc>
          <w:tcPr>
            <w:tcW w:w="1381" w:type="dxa"/>
            <w:shd w:val="clear" w:color="auto" w:fill="E7E6E6" w:themeFill="background2"/>
            <w:vAlign w:val="center"/>
          </w:tcPr>
          <w:p w14:paraId="7C6E9CB3" w14:textId="1A108277" w:rsidR="00F04A5E" w:rsidRDefault="008F32C8" w:rsidP="008F32C8">
            <w:pPr>
              <w:pStyle w:val="Reference"/>
              <w:ind w:left="0" w:firstLine="0"/>
              <w:jc w:val="center"/>
              <w:rPr>
                <w:sz w:val="20"/>
                <w:lang w:val="pt-BR" w:eastAsia="en-US"/>
              </w:rPr>
            </w:pPr>
            <w:r>
              <w:rPr>
                <w:sz w:val="20"/>
                <w:lang w:val="pt-BR" w:eastAsia="en-US"/>
              </w:rPr>
              <w:t>80</w:t>
            </w:r>
          </w:p>
        </w:tc>
      </w:tr>
      <w:tr w:rsidR="008F32C8" w14:paraId="0E05DB78" w14:textId="77777777" w:rsidTr="008F32C8">
        <w:trPr>
          <w:trHeight w:val="385"/>
          <w:jc w:val="center"/>
        </w:trPr>
        <w:tc>
          <w:tcPr>
            <w:tcW w:w="3136" w:type="dxa"/>
            <w:shd w:val="clear" w:color="auto" w:fill="A8D08D" w:themeFill="accent6" w:themeFillTint="99"/>
            <w:vAlign w:val="center"/>
          </w:tcPr>
          <w:p w14:paraId="1FDB83AA" w14:textId="77777777" w:rsidR="00F04A5E" w:rsidRDefault="00F04A5E" w:rsidP="008F32C8">
            <w:pPr>
              <w:pStyle w:val="Reference"/>
              <w:ind w:left="0" w:firstLine="0"/>
              <w:jc w:val="center"/>
              <w:rPr>
                <w:sz w:val="20"/>
                <w:lang w:val="pt-BR" w:eastAsia="en-US"/>
              </w:rPr>
            </w:pPr>
            <w:r>
              <w:rPr>
                <w:sz w:val="20"/>
                <w:lang w:val="pt-BR" w:eastAsia="en-US"/>
              </w:rPr>
              <w:t>Qui-Quadrado</w:t>
            </w:r>
          </w:p>
        </w:tc>
        <w:tc>
          <w:tcPr>
            <w:tcW w:w="1395" w:type="dxa"/>
            <w:shd w:val="clear" w:color="auto" w:fill="E7E6E6" w:themeFill="background2"/>
            <w:vAlign w:val="center"/>
          </w:tcPr>
          <w:p w14:paraId="4356E2BB" w14:textId="46610222"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86,2</w:t>
            </w:r>
          </w:p>
        </w:tc>
        <w:tc>
          <w:tcPr>
            <w:tcW w:w="1134" w:type="dxa"/>
            <w:shd w:val="clear" w:color="auto" w:fill="E7E6E6" w:themeFill="background2"/>
            <w:vAlign w:val="center"/>
          </w:tcPr>
          <w:p w14:paraId="7744EED4" w14:textId="308017EC"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113</w:t>
            </w:r>
          </w:p>
        </w:tc>
        <w:tc>
          <w:tcPr>
            <w:tcW w:w="1418" w:type="dxa"/>
            <w:shd w:val="clear" w:color="auto" w:fill="E7E6E6" w:themeFill="background2"/>
            <w:vAlign w:val="center"/>
          </w:tcPr>
          <w:p w14:paraId="2A8B457C" w14:textId="43D6B0ED"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91,8</w:t>
            </w:r>
          </w:p>
        </w:tc>
        <w:tc>
          <w:tcPr>
            <w:tcW w:w="1417" w:type="dxa"/>
            <w:shd w:val="clear" w:color="auto" w:fill="E7E6E6" w:themeFill="background2"/>
            <w:vAlign w:val="center"/>
          </w:tcPr>
          <w:p w14:paraId="3BF5734C" w14:textId="3DFC992D" w:rsidR="00F04A5E" w:rsidRPr="008A6B68" w:rsidRDefault="008A6B68" w:rsidP="008F32C8">
            <w:pPr>
              <w:tabs>
                <w:tab w:val="clear" w:pos="720"/>
              </w:tabs>
              <w:spacing w:before="0"/>
              <w:jc w:val="center"/>
              <w:rPr>
                <w:rFonts w:ascii="Calibri" w:hAnsi="Calibri" w:cs="Calibri"/>
                <w:color w:val="000000"/>
                <w:sz w:val="22"/>
                <w:szCs w:val="22"/>
                <w:u w:val="single"/>
                <w:lang w:val="pt-BR"/>
              </w:rPr>
            </w:pPr>
            <w:r>
              <w:rPr>
                <w:rFonts w:ascii="Calibri" w:hAnsi="Calibri" w:cs="Calibri"/>
                <w:color w:val="000000"/>
                <w:sz w:val="22"/>
                <w:szCs w:val="22"/>
              </w:rPr>
              <w:t>117,13</w:t>
            </w:r>
          </w:p>
        </w:tc>
        <w:tc>
          <w:tcPr>
            <w:tcW w:w="1418" w:type="dxa"/>
            <w:shd w:val="clear" w:color="auto" w:fill="E7E6E6" w:themeFill="background2"/>
            <w:vAlign w:val="center"/>
          </w:tcPr>
          <w:p w14:paraId="52550EDD" w14:textId="088BB4C2"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86,2</w:t>
            </w:r>
          </w:p>
        </w:tc>
        <w:tc>
          <w:tcPr>
            <w:tcW w:w="1417" w:type="dxa"/>
            <w:shd w:val="clear" w:color="auto" w:fill="E7E6E6" w:themeFill="background2"/>
            <w:vAlign w:val="center"/>
          </w:tcPr>
          <w:p w14:paraId="24280F7A" w14:textId="17CF1B0F"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104,73</w:t>
            </w:r>
          </w:p>
        </w:tc>
        <w:tc>
          <w:tcPr>
            <w:tcW w:w="1418" w:type="dxa"/>
            <w:shd w:val="clear" w:color="auto" w:fill="E7E6E6" w:themeFill="background2"/>
            <w:vAlign w:val="center"/>
          </w:tcPr>
          <w:p w14:paraId="2FE670F8" w14:textId="2CA9F115" w:rsidR="00F04A5E" w:rsidRPr="008A6B68" w:rsidRDefault="008A6B68" w:rsidP="008F32C8">
            <w:pPr>
              <w:tabs>
                <w:tab w:val="clear" w:pos="720"/>
              </w:tabs>
              <w:spacing w:before="0"/>
              <w:jc w:val="center"/>
              <w:rPr>
                <w:rFonts w:ascii="Calibri" w:hAnsi="Calibri" w:cs="Calibri"/>
                <w:color w:val="000000"/>
                <w:sz w:val="22"/>
                <w:szCs w:val="22"/>
                <w:u w:val="single"/>
                <w:lang w:val="pt-BR"/>
              </w:rPr>
            </w:pPr>
            <w:r>
              <w:rPr>
                <w:rFonts w:ascii="Calibri" w:hAnsi="Calibri" w:cs="Calibri"/>
                <w:color w:val="000000"/>
                <w:sz w:val="22"/>
                <w:szCs w:val="22"/>
              </w:rPr>
              <w:t>111,53</w:t>
            </w:r>
          </w:p>
        </w:tc>
        <w:tc>
          <w:tcPr>
            <w:tcW w:w="1417" w:type="dxa"/>
            <w:shd w:val="clear" w:color="auto" w:fill="E7E6E6" w:themeFill="background2"/>
            <w:vAlign w:val="center"/>
          </w:tcPr>
          <w:p w14:paraId="3688B608" w14:textId="7B3C3B2F"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81,66</w:t>
            </w:r>
          </w:p>
        </w:tc>
        <w:tc>
          <w:tcPr>
            <w:tcW w:w="1381" w:type="dxa"/>
            <w:shd w:val="clear" w:color="auto" w:fill="E7E6E6" w:themeFill="background2"/>
            <w:vAlign w:val="center"/>
          </w:tcPr>
          <w:p w14:paraId="35BC25E0" w14:textId="7905610C" w:rsidR="00F04A5E" w:rsidRPr="008A6B68" w:rsidRDefault="008A6B68" w:rsidP="008F32C8">
            <w:pPr>
              <w:tabs>
                <w:tab w:val="clear" w:pos="720"/>
              </w:tabs>
              <w:spacing w:before="0"/>
              <w:jc w:val="center"/>
              <w:rPr>
                <w:rFonts w:ascii="Calibri" w:hAnsi="Calibri" w:cs="Calibri"/>
                <w:color w:val="000000"/>
                <w:sz w:val="22"/>
                <w:szCs w:val="22"/>
                <w:lang w:val="pt-BR"/>
              </w:rPr>
            </w:pPr>
            <w:r>
              <w:rPr>
                <w:rFonts w:ascii="Calibri" w:hAnsi="Calibri" w:cs="Calibri"/>
                <w:color w:val="000000"/>
                <w:sz w:val="22"/>
                <w:szCs w:val="22"/>
              </w:rPr>
              <w:t>114,46</w:t>
            </w:r>
          </w:p>
        </w:tc>
      </w:tr>
    </w:tbl>
    <w:p w14:paraId="11C13CF3" w14:textId="77777777" w:rsidR="00D75FC6" w:rsidRPr="00D75FC6" w:rsidRDefault="00D75FC6" w:rsidP="00D75FC6">
      <w:pPr>
        <w:pStyle w:val="Reference"/>
        <w:jc w:val="center"/>
        <w:rPr>
          <w:sz w:val="20"/>
          <w:lang w:val="pt-BR" w:eastAsia="en-US"/>
        </w:rPr>
      </w:pPr>
    </w:p>
    <w:p w14:paraId="3D4BEC27" w14:textId="77777777" w:rsidR="00D75FC6" w:rsidRPr="00D75FC6" w:rsidRDefault="00D75FC6" w:rsidP="002469A4">
      <w:pPr>
        <w:pStyle w:val="Reference"/>
        <w:rPr>
          <w:sz w:val="20"/>
          <w:lang w:val="pt-BR" w:eastAsia="en-US"/>
        </w:rPr>
      </w:pPr>
    </w:p>
    <w:sectPr w:rsidR="00D75FC6" w:rsidRPr="00D75FC6" w:rsidSect="00F04A5E">
      <w:headerReference w:type="even" r:id="rId33"/>
      <w:headerReference w:type="default" r:id="rId34"/>
      <w:footerReference w:type="even" r:id="rId35"/>
      <w:footerReference w:type="first" r:id="rId36"/>
      <w:pgSz w:w="16840" w:h="11907" w:orient="landscape" w:code="9"/>
      <w:pgMar w:top="720" w:right="720" w:bottom="720" w:left="720" w:header="964" w:footer="964" w:gutter="0"/>
      <w:pgNumType w:start="101"/>
      <w:cols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28633" w14:textId="77777777" w:rsidR="0018016D" w:rsidRDefault="0018016D">
      <w:r>
        <w:separator/>
      </w:r>
    </w:p>
  </w:endnote>
  <w:endnote w:type="continuationSeparator" w:id="0">
    <w:p w14:paraId="0BC64742" w14:textId="77777777" w:rsidR="0018016D" w:rsidRDefault="0018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61CFE" w14:textId="77777777" w:rsidR="005E5C4C" w:rsidRDefault="005E5C4C">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918" w14:textId="77777777" w:rsidR="005E5C4C" w:rsidRDefault="005E5C4C">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7D7AB" w14:textId="77777777" w:rsidR="005E5C4C" w:rsidRDefault="005E5C4C">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655E7" w14:textId="77777777" w:rsidR="005E5C4C" w:rsidRDefault="005E5C4C">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A0D0F" w14:textId="77777777" w:rsidR="0018016D" w:rsidRDefault="0018016D">
      <w:r>
        <w:separator/>
      </w:r>
    </w:p>
  </w:footnote>
  <w:footnote w:type="continuationSeparator" w:id="0">
    <w:p w14:paraId="0D6A9A46" w14:textId="77777777" w:rsidR="0018016D" w:rsidRDefault="00180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F7AE4" w14:textId="77777777" w:rsidR="005E5C4C" w:rsidRPr="00EC49FE" w:rsidRDefault="005E5C4C">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6EA479B" w14:textId="77777777" w:rsidR="005E5C4C" w:rsidRPr="00EC49FE" w:rsidRDefault="005E5C4C">
    <w:pPr>
      <w:jc w:val="right"/>
      <w:rPr>
        <w:lang w:val="pt-BR"/>
      </w:rPr>
    </w:pPr>
    <w:r w:rsidRPr="00EC49FE">
      <w:rPr>
        <w:lang w:val="pt-BR"/>
      </w:rPr>
      <w:t xml:space="preserve">S. Sandri, J. Stolfi, </w:t>
    </w:r>
    <w:proofErr w:type="gramStart"/>
    <w:r w:rsidRPr="00EC49FE">
      <w:rPr>
        <w:lang w:val="pt-BR"/>
      </w:rPr>
      <w:t>L.Velho</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AB41C" w14:textId="77777777" w:rsidR="005E5C4C" w:rsidRDefault="005E5C4C">
    <w:pPr>
      <w:framePr w:wrap="around" w:vAnchor="text" w:hAnchor="margin" w:xAlign="inside" w:y="1"/>
    </w:pPr>
  </w:p>
  <w:p w14:paraId="287C8C30" w14:textId="77777777" w:rsidR="005E5C4C" w:rsidRDefault="005E5C4C">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E585" w14:textId="77777777" w:rsidR="005E5C4C" w:rsidRPr="00EC49FE" w:rsidRDefault="005E5C4C">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951060B" w14:textId="77777777" w:rsidR="005E5C4C" w:rsidRPr="00EC49FE" w:rsidRDefault="005E5C4C">
    <w:pPr>
      <w:jc w:val="right"/>
      <w:rPr>
        <w:lang w:val="pt-BR"/>
      </w:rPr>
    </w:pPr>
    <w:r w:rsidRPr="00EC49FE">
      <w:rPr>
        <w:lang w:val="pt-BR"/>
      </w:rPr>
      <w:t xml:space="preserve">S. Sandri, J. Stolfi, </w:t>
    </w:r>
    <w:proofErr w:type="gramStart"/>
    <w:r w:rsidRPr="00EC49FE">
      <w:rPr>
        <w:lang w:val="pt-BR"/>
      </w:rPr>
      <w:t>L.Velho</w:t>
    </w:r>
    <w:proofErr w:type="gramEnd"/>
  </w:p>
  <w:p w14:paraId="4461AEF6" w14:textId="77777777" w:rsidR="005E5C4C" w:rsidRDefault="005E5C4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3C41" w14:textId="77777777" w:rsidR="005E5C4C" w:rsidRDefault="005E5C4C">
    <w:pPr>
      <w:framePr w:wrap="around" w:vAnchor="text" w:hAnchor="margin" w:xAlign="inside" w:y="1"/>
    </w:pPr>
  </w:p>
  <w:p w14:paraId="7CBF83D1" w14:textId="77777777" w:rsidR="005E5C4C" w:rsidRDefault="005E5C4C">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129B0"/>
    <w:rsid w:val="0001555C"/>
    <w:rsid w:val="00022497"/>
    <w:rsid w:val="00026554"/>
    <w:rsid w:val="00073375"/>
    <w:rsid w:val="00090DF1"/>
    <w:rsid w:val="00100603"/>
    <w:rsid w:val="0018016D"/>
    <w:rsid w:val="0019451A"/>
    <w:rsid w:val="001948BD"/>
    <w:rsid w:val="001A222E"/>
    <w:rsid w:val="001B0861"/>
    <w:rsid w:val="0022582D"/>
    <w:rsid w:val="002469A4"/>
    <w:rsid w:val="0025722C"/>
    <w:rsid w:val="00290562"/>
    <w:rsid w:val="002B788C"/>
    <w:rsid w:val="003112B6"/>
    <w:rsid w:val="0039084B"/>
    <w:rsid w:val="0039369B"/>
    <w:rsid w:val="003C25DE"/>
    <w:rsid w:val="003C5D8E"/>
    <w:rsid w:val="003E670D"/>
    <w:rsid w:val="003F4556"/>
    <w:rsid w:val="004023B2"/>
    <w:rsid w:val="00405F9B"/>
    <w:rsid w:val="00434C70"/>
    <w:rsid w:val="00460911"/>
    <w:rsid w:val="004A4FEF"/>
    <w:rsid w:val="005000B2"/>
    <w:rsid w:val="00556B9F"/>
    <w:rsid w:val="0058210C"/>
    <w:rsid w:val="005E5C4C"/>
    <w:rsid w:val="00603861"/>
    <w:rsid w:val="006639D7"/>
    <w:rsid w:val="00676E05"/>
    <w:rsid w:val="0068092C"/>
    <w:rsid w:val="00681291"/>
    <w:rsid w:val="006F7323"/>
    <w:rsid w:val="0076521C"/>
    <w:rsid w:val="0077452E"/>
    <w:rsid w:val="007B4B4C"/>
    <w:rsid w:val="007C4987"/>
    <w:rsid w:val="007C79D9"/>
    <w:rsid w:val="007D2AFA"/>
    <w:rsid w:val="00806051"/>
    <w:rsid w:val="00892EFF"/>
    <w:rsid w:val="008A6728"/>
    <w:rsid w:val="008A6B68"/>
    <w:rsid w:val="008B1055"/>
    <w:rsid w:val="008F32C8"/>
    <w:rsid w:val="0092301E"/>
    <w:rsid w:val="00947D51"/>
    <w:rsid w:val="00966671"/>
    <w:rsid w:val="00977226"/>
    <w:rsid w:val="009A3683"/>
    <w:rsid w:val="009C66C4"/>
    <w:rsid w:val="009E5BC1"/>
    <w:rsid w:val="00A4324E"/>
    <w:rsid w:val="00AD7F23"/>
    <w:rsid w:val="00B16E1E"/>
    <w:rsid w:val="00BB0BBB"/>
    <w:rsid w:val="00BD0E4A"/>
    <w:rsid w:val="00C02984"/>
    <w:rsid w:val="00C20BCF"/>
    <w:rsid w:val="00C33DF7"/>
    <w:rsid w:val="00C3594B"/>
    <w:rsid w:val="00C66FED"/>
    <w:rsid w:val="00CC071E"/>
    <w:rsid w:val="00D53200"/>
    <w:rsid w:val="00D7512A"/>
    <w:rsid w:val="00D75FC6"/>
    <w:rsid w:val="00DC776F"/>
    <w:rsid w:val="00DD7834"/>
    <w:rsid w:val="00E83C56"/>
    <w:rsid w:val="00E90171"/>
    <w:rsid w:val="00EC49FE"/>
    <w:rsid w:val="00EE49CD"/>
    <w:rsid w:val="00EE70EF"/>
    <w:rsid w:val="00F04A5E"/>
    <w:rsid w:val="00F05E7F"/>
    <w:rsid w:val="00F110A2"/>
    <w:rsid w:val="00F3161D"/>
    <w:rsid w:val="00F86300"/>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788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table" w:styleId="Tabelacomgrade">
    <w:name w:val="Table Grid"/>
    <w:basedOn w:val="Tabelanormal"/>
    <w:rsid w:val="00947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rsid w:val="00D75FC6"/>
    <w:pPr>
      <w:tabs>
        <w:tab w:val="clear" w:pos="720"/>
        <w:tab w:val="center" w:pos="4419"/>
        <w:tab w:val="right" w:pos="8838"/>
      </w:tabs>
    </w:pPr>
  </w:style>
  <w:style w:type="character" w:customStyle="1" w:styleId="RodapChar">
    <w:name w:val="Rodapé Char"/>
    <w:basedOn w:val="Fontepargpadro"/>
    <w:link w:val="Rodap"/>
    <w:rsid w:val="00D75FC6"/>
    <w:rPr>
      <w:rFonts w:ascii="Times" w:hAnsi="Times"/>
      <w:sz w:val="24"/>
      <w:lang w:val="en-US"/>
    </w:rPr>
  </w:style>
  <w:style w:type="paragraph" w:styleId="Cabealho">
    <w:name w:val="header"/>
    <w:basedOn w:val="Normal"/>
    <w:link w:val="CabealhoChar"/>
    <w:rsid w:val="00D75FC6"/>
    <w:pPr>
      <w:tabs>
        <w:tab w:val="clear" w:pos="720"/>
        <w:tab w:val="center" w:pos="4419"/>
        <w:tab w:val="right" w:pos="8838"/>
      </w:tabs>
    </w:pPr>
  </w:style>
  <w:style w:type="character" w:customStyle="1" w:styleId="CabealhoChar">
    <w:name w:val="Cabeçalho Char"/>
    <w:basedOn w:val="Fontepargpadro"/>
    <w:link w:val="Cabealho"/>
    <w:rsid w:val="00D75FC6"/>
    <w:rPr>
      <w:rFonts w:ascii="Times" w:hAnsi="Times"/>
      <w:sz w:val="24"/>
      <w:lang w:val="en-US"/>
    </w:rPr>
  </w:style>
  <w:style w:type="paragraph" w:styleId="NormalWeb">
    <w:name w:val="Normal (Web)"/>
    <w:basedOn w:val="Normal"/>
    <w:uiPriority w:val="99"/>
    <w:unhideWhenUsed/>
    <w:rsid w:val="00806051"/>
    <w:pPr>
      <w:tabs>
        <w:tab w:val="clear" w:pos="720"/>
      </w:tabs>
      <w:spacing w:before="100" w:beforeAutospacing="1" w:after="100" w:afterAutospacing="1"/>
      <w:jc w:val="left"/>
    </w:pPr>
    <w:rPr>
      <w:rFonts w:ascii="Times New Roman" w:hAnsi="Times New Roman"/>
      <w:szCs w:val="24"/>
      <w:lang w:val="pt-BR"/>
    </w:rPr>
  </w:style>
  <w:style w:type="paragraph" w:styleId="SemEspaamento">
    <w:name w:val="No Spacing"/>
    <w:uiPriority w:val="1"/>
    <w:qFormat/>
    <w:rsid w:val="00966671"/>
    <w:pPr>
      <w:tabs>
        <w:tab w:val="left" w:pos="720"/>
      </w:tabs>
      <w:jc w:val="both"/>
    </w:pPr>
    <w:rPr>
      <w:rFonts w:ascii="Times" w:hAnsi="Time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9733">
      <w:bodyDiv w:val="1"/>
      <w:marLeft w:val="0"/>
      <w:marRight w:val="0"/>
      <w:marTop w:val="0"/>
      <w:marBottom w:val="0"/>
      <w:divBdr>
        <w:top w:val="none" w:sz="0" w:space="0" w:color="auto"/>
        <w:left w:val="none" w:sz="0" w:space="0" w:color="auto"/>
        <w:bottom w:val="none" w:sz="0" w:space="0" w:color="auto"/>
        <w:right w:val="none" w:sz="0" w:space="0" w:color="auto"/>
      </w:divBdr>
    </w:div>
    <w:div w:id="59183337">
      <w:bodyDiv w:val="1"/>
      <w:marLeft w:val="0"/>
      <w:marRight w:val="0"/>
      <w:marTop w:val="0"/>
      <w:marBottom w:val="0"/>
      <w:divBdr>
        <w:top w:val="none" w:sz="0" w:space="0" w:color="auto"/>
        <w:left w:val="none" w:sz="0" w:space="0" w:color="auto"/>
        <w:bottom w:val="none" w:sz="0" w:space="0" w:color="auto"/>
        <w:right w:val="none" w:sz="0" w:space="0" w:color="auto"/>
      </w:divBdr>
    </w:div>
    <w:div w:id="81489928">
      <w:bodyDiv w:val="1"/>
      <w:marLeft w:val="0"/>
      <w:marRight w:val="0"/>
      <w:marTop w:val="0"/>
      <w:marBottom w:val="0"/>
      <w:divBdr>
        <w:top w:val="none" w:sz="0" w:space="0" w:color="auto"/>
        <w:left w:val="none" w:sz="0" w:space="0" w:color="auto"/>
        <w:bottom w:val="none" w:sz="0" w:space="0" w:color="auto"/>
        <w:right w:val="none" w:sz="0" w:space="0" w:color="auto"/>
      </w:divBdr>
    </w:div>
    <w:div w:id="87891526">
      <w:bodyDiv w:val="1"/>
      <w:marLeft w:val="0"/>
      <w:marRight w:val="0"/>
      <w:marTop w:val="0"/>
      <w:marBottom w:val="0"/>
      <w:divBdr>
        <w:top w:val="none" w:sz="0" w:space="0" w:color="auto"/>
        <w:left w:val="none" w:sz="0" w:space="0" w:color="auto"/>
        <w:bottom w:val="none" w:sz="0" w:space="0" w:color="auto"/>
        <w:right w:val="none" w:sz="0" w:space="0" w:color="auto"/>
      </w:divBdr>
    </w:div>
    <w:div w:id="137459266">
      <w:bodyDiv w:val="1"/>
      <w:marLeft w:val="0"/>
      <w:marRight w:val="0"/>
      <w:marTop w:val="0"/>
      <w:marBottom w:val="0"/>
      <w:divBdr>
        <w:top w:val="none" w:sz="0" w:space="0" w:color="auto"/>
        <w:left w:val="none" w:sz="0" w:space="0" w:color="auto"/>
        <w:bottom w:val="none" w:sz="0" w:space="0" w:color="auto"/>
        <w:right w:val="none" w:sz="0" w:space="0" w:color="auto"/>
      </w:divBdr>
    </w:div>
    <w:div w:id="187649248">
      <w:bodyDiv w:val="1"/>
      <w:marLeft w:val="0"/>
      <w:marRight w:val="0"/>
      <w:marTop w:val="0"/>
      <w:marBottom w:val="0"/>
      <w:divBdr>
        <w:top w:val="none" w:sz="0" w:space="0" w:color="auto"/>
        <w:left w:val="none" w:sz="0" w:space="0" w:color="auto"/>
        <w:bottom w:val="none" w:sz="0" w:space="0" w:color="auto"/>
        <w:right w:val="none" w:sz="0" w:space="0" w:color="auto"/>
      </w:divBdr>
    </w:div>
    <w:div w:id="205914157">
      <w:bodyDiv w:val="1"/>
      <w:marLeft w:val="0"/>
      <w:marRight w:val="0"/>
      <w:marTop w:val="0"/>
      <w:marBottom w:val="0"/>
      <w:divBdr>
        <w:top w:val="none" w:sz="0" w:space="0" w:color="auto"/>
        <w:left w:val="none" w:sz="0" w:space="0" w:color="auto"/>
        <w:bottom w:val="none" w:sz="0" w:space="0" w:color="auto"/>
        <w:right w:val="none" w:sz="0" w:space="0" w:color="auto"/>
      </w:divBdr>
    </w:div>
    <w:div w:id="265698043">
      <w:bodyDiv w:val="1"/>
      <w:marLeft w:val="0"/>
      <w:marRight w:val="0"/>
      <w:marTop w:val="0"/>
      <w:marBottom w:val="0"/>
      <w:divBdr>
        <w:top w:val="none" w:sz="0" w:space="0" w:color="auto"/>
        <w:left w:val="none" w:sz="0" w:space="0" w:color="auto"/>
        <w:bottom w:val="none" w:sz="0" w:space="0" w:color="auto"/>
        <w:right w:val="none" w:sz="0" w:space="0" w:color="auto"/>
      </w:divBdr>
    </w:div>
    <w:div w:id="270010661">
      <w:bodyDiv w:val="1"/>
      <w:marLeft w:val="0"/>
      <w:marRight w:val="0"/>
      <w:marTop w:val="0"/>
      <w:marBottom w:val="0"/>
      <w:divBdr>
        <w:top w:val="none" w:sz="0" w:space="0" w:color="auto"/>
        <w:left w:val="none" w:sz="0" w:space="0" w:color="auto"/>
        <w:bottom w:val="none" w:sz="0" w:space="0" w:color="auto"/>
        <w:right w:val="none" w:sz="0" w:space="0" w:color="auto"/>
      </w:divBdr>
    </w:div>
    <w:div w:id="287321641">
      <w:bodyDiv w:val="1"/>
      <w:marLeft w:val="0"/>
      <w:marRight w:val="0"/>
      <w:marTop w:val="0"/>
      <w:marBottom w:val="0"/>
      <w:divBdr>
        <w:top w:val="none" w:sz="0" w:space="0" w:color="auto"/>
        <w:left w:val="none" w:sz="0" w:space="0" w:color="auto"/>
        <w:bottom w:val="none" w:sz="0" w:space="0" w:color="auto"/>
        <w:right w:val="none" w:sz="0" w:space="0" w:color="auto"/>
      </w:divBdr>
    </w:div>
    <w:div w:id="342360072">
      <w:bodyDiv w:val="1"/>
      <w:marLeft w:val="0"/>
      <w:marRight w:val="0"/>
      <w:marTop w:val="0"/>
      <w:marBottom w:val="0"/>
      <w:divBdr>
        <w:top w:val="none" w:sz="0" w:space="0" w:color="auto"/>
        <w:left w:val="none" w:sz="0" w:space="0" w:color="auto"/>
        <w:bottom w:val="none" w:sz="0" w:space="0" w:color="auto"/>
        <w:right w:val="none" w:sz="0" w:space="0" w:color="auto"/>
      </w:divBdr>
    </w:div>
    <w:div w:id="364720364">
      <w:bodyDiv w:val="1"/>
      <w:marLeft w:val="0"/>
      <w:marRight w:val="0"/>
      <w:marTop w:val="0"/>
      <w:marBottom w:val="0"/>
      <w:divBdr>
        <w:top w:val="none" w:sz="0" w:space="0" w:color="auto"/>
        <w:left w:val="none" w:sz="0" w:space="0" w:color="auto"/>
        <w:bottom w:val="none" w:sz="0" w:space="0" w:color="auto"/>
        <w:right w:val="none" w:sz="0" w:space="0" w:color="auto"/>
      </w:divBdr>
    </w:div>
    <w:div w:id="37920590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49398165">
      <w:bodyDiv w:val="1"/>
      <w:marLeft w:val="0"/>
      <w:marRight w:val="0"/>
      <w:marTop w:val="0"/>
      <w:marBottom w:val="0"/>
      <w:divBdr>
        <w:top w:val="none" w:sz="0" w:space="0" w:color="auto"/>
        <w:left w:val="none" w:sz="0" w:space="0" w:color="auto"/>
        <w:bottom w:val="none" w:sz="0" w:space="0" w:color="auto"/>
        <w:right w:val="none" w:sz="0" w:space="0" w:color="auto"/>
      </w:divBdr>
    </w:div>
    <w:div w:id="552615929">
      <w:bodyDiv w:val="1"/>
      <w:marLeft w:val="0"/>
      <w:marRight w:val="0"/>
      <w:marTop w:val="0"/>
      <w:marBottom w:val="0"/>
      <w:divBdr>
        <w:top w:val="none" w:sz="0" w:space="0" w:color="auto"/>
        <w:left w:val="none" w:sz="0" w:space="0" w:color="auto"/>
        <w:bottom w:val="none" w:sz="0" w:space="0" w:color="auto"/>
        <w:right w:val="none" w:sz="0" w:space="0" w:color="auto"/>
      </w:divBdr>
    </w:div>
    <w:div w:id="574629580">
      <w:bodyDiv w:val="1"/>
      <w:marLeft w:val="0"/>
      <w:marRight w:val="0"/>
      <w:marTop w:val="0"/>
      <w:marBottom w:val="0"/>
      <w:divBdr>
        <w:top w:val="none" w:sz="0" w:space="0" w:color="auto"/>
        <w:left w:val="none" w:sz="0" w:space="0" w:color="auto"/>
        <w:bottom w:val="none" w:sz="0" w:space="0" w:color="auto"/>
        <w:right w:val="none" w:sz="0" w:space="0" w:color="auto"/>
      </w:divBdr>
    </w:div>
    <w:div w:id="635839824">
      <w:bodyDiv w:val="1"/>
      <w:marLeft w:val="0"/>
      <w:marRight w:val="0"/>
      <w:marTop w:val="0"/>
      <w:marBottom w:val="0"/>
      <w:divBdr>
        <w:top w:val="none" w:sz="0" w:space="0" w:color="auto"/>
        <w:left w:val="none" w:sz="0" w:space="0" w:color="auto"/>
        <w:bottom w:val="none" w:sz="0" w:space="0" w:color="auto"/>
        <w:right w:val="none" w:sz="0" w:space="0" w:color="auto"/>
      </w:divBdr>
    </w:div>
    <w:div w:id="658923412">
      <w:bodyDiv w:val="1"/>
      <w:marLeft w:val="0"/>
      <w:marRight w:val="0"/>
      <w:marTop w:val="0"/>
      <w:marBottom w:val="0"/>
      <w:divBdr>
        <w:top w:val="none" w:sz="0" w:space="0" w:color="auto"/>
        <w:left w:val="none" w:sz="0" w:space="0" w:color="auto"/>
        <w:bottom w:val="none" w:sz="0" w:space="0" w:color="auto"/>
        <w:right w:val="none" w:sz="0" w:space="0" w:color="auto"/>
      </w:divBdr>
    </w:div>
    <w:div w:id="677738071">
      <w:bodyDiv w:val="1"/>
      <w:marLeft w:val="0"/>
      <w:marRight w:val="0"/>
      <w:marTop w:val="0"/>
      <w:marBottom w:val="0"/>
      <w:divBdr>
        <w:top w:val="none" w:sz="0" w:space="0" w:color="auto"/>
        <w:left w:val="none" w:sz="0" w:space="0" w:color="auto"/>
        <w:bottom w:val="none" w:sz="0" w:space="0" w:color="auto"/>
        <w:right w:val="none" w:sz="0" w:space="0" w:color="auto"/>
      </w:divBdr>
    </w:div>
    <w:div w:id="779766234">
      <w:bodyDiv w:val="1"/>
      <w:marLeft w:val="0"/>
      <w:marRight w:val="0"/>
      <w:marTop w:val="0"/>
      <w:marBottom w:val="0"/>
      <w:divBdr>
        <w:top w:val="none" w:sz="0" w:space="0" w:color="auto"/>
        <w:left w:val="none" w:sz="0" w:space="0" w:color="auto"/>
        <w:bottom w:val="none" w:sz="0" w:space="0" w:color="auto"/>
        <w:right w:val="none" w:sz="0" w:space="0" w:color="auto"/>
      </w:divBdr>
    </w:div>
    <w:div w:id="838160283">
      <w:bodyDiv w:val="1"/>
      <w:marLeft w:val="0"/>
      <w:marRight w:val="0"/>
      <w:marTop w:val="0"/>
      <w:marBottom w:val="0"/>
      <w:divBdr>
        <w:top w:val="none" w:sz="0" w:space="0" w:color="auto"/>
        <w:left w:val="none" w:sz="0" w:space="0" w:color="auto"/>
        <w:bottom w:val="none" w:sz="0" w:space="0" w:color="auto"/>
        <w:right w:val="none" w:sz="0" w:space="0" w:color="auto"/>
      </w:divBdr>
    </w:div>
    <w:div w:id="867525532">
      <w:bodyDiv w:val="1"/>
      <w:marLeft w:val="0"/>
      <w:marRight w:val="0"/>
      <w:marTop w:val="0"/>
      <w:marBottom w:val="0"/>
      <w:divBdr>
        <w:top w:val="none" w:sz="0" w:space="0" w:color="auto"/>
        <w:left w:val="none" w:sz="0" w:space="0" w:color="auto"/>
        <w:bottom w:val="none" w:sz="0" w:space="0" w:color="auto"/>
        <w:right w:val="none" w:sz="0" w:space="0" w:color="auto"/>
      </w:divBdr>
    </w:div>
    <w:div w:id="882985245">
      <w:bodyDiv w:val="1"/>
      <w:marLeft w:val="0"/>
      <w:marRight w:val="0"/>
      <w:marTop w:val="0"/>
      <w:marBottom w:val="0"/>
      <w:divBdr>
        <w:top w:val="none" w:sz="0" w:space="0" w:color="auto"/>
        <w:left w:val="none" w:sz="0" w:space="0" w:color="auto"/>
        <w:bottom w:val="none" w:sz="0" w:space="0" w:color="auto"/>
        <w:right w:val="none" w:sz="0" w:space="0" w:color="auto"/>
      </w:divBdr>
    </w:div>
    <w:div w:id="950431170">
      <w:bodyDiv w:val="1"/>
      <w:marLeft w:val="0"/>
      <w:marRight w:val="0"/>
      <w:marTop w:val="0"/>
      <w:marBottom w:val="0"/>
      <w:divBdr>
        <w:top w:val="none" w:sz="0" w:space="0" w:color="auto"/>
        <w:left w:val="none" w:sz="0" w:space="0" w:color="auto"/>
        <w:bottom w:val="none" w:sz="0" w:space="0" w:color="auto"/>
        <w:right w:val="none" w:sz="0" w:space="0" w:color="auto"/>
      </w:divBdr>
    </w:div>
    <w:div w:id="956764994">
      <w:bodyDiv w:val="1"/>
      <w:marLeft w:val="0"/>
      <w:marRight w:val="0"/>
      <w:marTop w:val="0"/>
      <w:marBottom w:val="0"/>
      <w:divBdr>
        <w:top w:val="none" w:sz="0" w:space="0" w:color="auto"/>
        <w:left w:val="none" w:sz="0" w:space="0" w:color="auto"/>
        <w:bottom w:val="none" w:sz="0" w:space="0" w:color="auto"/>
        <w:right w:val="none" w:sz="0" w:space="0" w:color="auto"/>
      </w:divBdr>
    </w:div>
    <w:div w:id="960578240">
      <w:bodyDiv w:val="1"/>
      <w:marLeft w:val="0"/>
      <w:marRight w:val="0"/>
      <w:marTop w:val="0"/>
      <w:marBottom w:val="0"/>
      <w:divBdr>
        <w:top w:val="none" w:sz="0" w:space="0" w:color="auto"/>
        <w:left w:val="none" w:sz="0" w:space="0" w:color="auto"/>
        <w:bottom w:val="none" w:sz="0" w:space="0" w:color="auto"/>
        <w:right w:val="none" w:sz="0" w:space="0" w:color="auto"/>
      </w:divBdr>
    </w:div>
    <w:div w:id="978999784">
      <w:bodyDiv w:val="1"/>
      <w:marLeft w:val="0"/>
      <w:marRight w:val="0"/>
      <w:marTop w:val="0"/>
      <w:marBottom w:val="0"/>
      <w:divBdr>
        <w:top w:val="none" w:sz="0" w:space="0" w:color="auto"/>
        <w:left w:val="none" w:sz="0" w:space="0" w:color="auto"/>
        <w:bottom w:val="none" w:sz="0" w:space="0" w:color="auto"/>
        <w:right w:val="none" w:sz="0" w:space="0" w:color="auto"/>
      </w:divBdr>
    </w:div>
    <w:div w:id="979924527">
      <w:bodyDiv w:val="1"/>
      <w:marLeft w:val="0"/>
      <w:marRight w:val="0"/>
      <w:marTop w:val="0"/>
      <w:marBottom w:val="0"/>
      <w:divBdr>
        <w:top w:val="none" w:sz="0" w:space="0" w:color="auto"/>
        <w:left w:val="none" w:sz="0" w:space="0" w:color="auto"/>
        <w:bottom w:val="none" w:sz="0" w:space="0" w:color="auto"/>
        <w:right w:val="none" w:sz="0" w:space="0" w:color="auto"/>
      </w:divBdr>
    </w:div>
    <w:div w:id="999847305">
      <w:bodyDiv w:val="1"/>
      <w:marLeft w:val="0"/>
      <w:marRight w:val="0"/>
      <w:marTop w:val="0"/>
      <w:marBottom w:val="0"/>
      <w:divBdr>
        <w:top w:val="none" w:sz="0" w:space="0" w:color="auto"/>
        <w:left w:val="none" w:sz="0" w:space="0" w:color="auto"/>
        <w:bottom w:val="none" w:sz="0" w:space="0" w:color="auto"/>
        <w:right w:val="none" w:sz="0" w:space="0" w:color="auto"/>
      </w:divBdr>
    </w:div>
    <w:div w:id="1020468690">
      <w:bodyDiv w:val="1"/>
      <w:marLeft w:val="0"/>
      <w:marRight w:val="0"/>
      <w:marTop w:val="0"/>
      <w:marBottom w:val="0"/>
      <w:divBdr>
        <w:top w:val="none" w:sz="0" w:space="0" w:color="auto"/>
        <w:left w:val="none" w:sz="0" w:space="0" w:color="auto"/>
        <w:bottom w:val="none" w:sz="0" w:space="0" w:color="auto"/>
        <w:right w:val="none" w:sz="0" w:space="0" w:color="auto"/>
      </w:divBdr>
    </w:div>
    <w:div w:id="1030179814">
      <w:bodyDiv w:val="1"/>
      <w:marLeft w:val="0"/>
      <w:marRight w:val="0"/>
      <w:marTop w:val="0"/>
      <w:marBottom w:val="0"/>
      <w:divBdr>
        <w:top w:val="none" w:sz="0" w:space="0" w:color="auto"/>
        <w:left w:val="none" w:sz="0" w:space="0" w:color="auto"/>
        <w:bottom w:val="none" w:sz="0" w:space="0" w:color="auto"/>
        <w:right w:val="none" w:sz="0" w:space="0" w:color="auto"/>
      </w:divBdr>
    </w:div>
    <w:div w:id="1031877668">
      <w:bodyDiv w:val="1"/>
      <w:marLeft w:val="0"/>
      <w:marRight w:val="0"/>
      <w:marTop w:val="0"/>
      <w:marBottom w:val="0"/>
      <w:divBdr>
        <w:top w:val="none" w:sz="0" w:space="0" w:color="auto"/>
        <w:left w:val="none" w:sz="0" w:space="0" w:color="auto"/>
        <w:bottom w:val="none" w:sz="0" w:space="0" w:color="auto"/>
        <w:right w:val="none" w:sz="0" w:space="0" w:color="auto"/>
      </w:divBdr>
    </w:div>
    <w:div w:id="1049915987">
      <w:bodyDiv w:val="1"/>
      <w:marLeft w:val="0"/>
      <w:marRight w:val="0"/>
      <w:marTop w:val="0"/>
      <w:marBottom w:val="0"/>
      <w:divBdr>
        <w:top w:val="none" w:sz="0" w:space="0" w:color="auto"/>
        <w:left w:val="none" w:sz="0" w:space="0" w:color="auto"/>
        <w:bottom w:val="none" w:sz="0" w:space="0" w:color="auto"/>
        <w:right w:val="none" w:sz="0" w:space="0" w:color="auto"/>
      </w:divBdr>
    </w:div>
    <w:div w:id="1064765748">
      <w:bodyDiv w:val="1"/>
      <w:marLeft w:val="0"/>
      <w:marRight w:val="0"/>
      <w:marTop w:val="0"/>
      <w:marBottom w:val="0"/>
      <w:divBdr>
        <w:top w:val="none" w:sz="0" w:space="0" w:color="auto"/>
        <w:left w:val="none" w:sz="0" w:space="0" w:color="auto"/>
        <w:bottom w:val="none" w:sz="0" w:space="0" w:color="auto"/>
        <w:right w:val="none" w:sz="0" w:space="0" w:color="auto"/>
      </w:divBdr>
    </w:div>
    <w:div w:id="1065105682">
      <w:bodyDiv w:val="1"/>
      <w:marLeft w:val="0"/>
      <w:marRight w:val="0"/>
      <w:marTop w:val="0"/>
      <w:marBottom w:val="0"/>
      <w:divBdr>
        <w:top w:val="none" w:sz="0" w:space="0" w:color="auto"/>
        <w:left w:val="none" w:sz="0" w:space="0" w:color="auto"/>
        <w:bottom w:val="none" w:sz="0" w:space="0" w:color="auto"/>
        <w:right w:val="none" w:sz="0" w:space="0" w:color="auto"/>
      </w:divBdr>
    </w:div>
    <w:div w:id="1127511303">
      <w:bodyDiv w:val="1"/>
      <w:marLeft w:val="0"/>
      <w:marRight w:val="0"/>
      <w:marTop w:val="0"/>
      <w:marBottom w:val="0"/>
      <w:divBdr>
        <w:top w:val="none" w:sz="0" w:space="0" w:color="auto"/>
        <w:left w:val="none" w:sz="0" w:space="0" w:color="auto"/>
        <w:bottom w:val="none" w:sz="0" w:space="0" w:color="auto"/>
        <w:right w:val="none" w:sz="0" w:space="0" w:color="auto"/>
      </w:divBdr>
    </w:div>
    <w:div w:id="1157958030">
      <w:bodyDiv w:val="1"/>
      <w:marLeft w:val="0"/>
      <w:marRight w:val="0"/>
      <w:marTop w:val="0"/>
      <w:marBottom w:val="0"/>
      <w:divBdr>
        <w:top w:val="none" w:sz="0" w:space="0" w:color="auto"/>
        <w:left w:val="none" w:sz="0" w:space="0" w:color="auto"/>
        <w:bottom w:val="none" w:sz="0" w:space="0" w:color="auto"/>
        <w:right w:val="none" w:sz="0" w:space="0" w:color="auto"/>
      </w:divBdr>
    </w:div>
    <w:div w:id="1170173062">
      <w:bodyDiv w:val="1"/>
      <w:marLeft w:val="0"/>
      <w:marRight w:val="0"/>
      <w:marTop w:val="0"/>
      <w:marBottom w:val="0"/>
      <w:divBdr>
        <w:top w:val="none" w:sz="0" w:space="0" w:color="auto"/>
        <w:left w:val="none" w:sz="0" w:space="0" w:color="auto"/>
        <w:bottom w:val="none" w:sz="0" w:space="0" w:color="auto"/>
        <w:right w:val="none" w:sz="0" w:space="0" w:color="auto"/>
      </w:divBdr>
    </w:div>
    <w:div w:id="1200704383">
      <w:bodyDiv w:val="1"/>
      <w:marLeft w:val="0"/>
      <w:marRight w:val="0"/>
      <w:marTop w:val="0"/>
      <w:marBottom w:val="0"/>
      <w:divBdr>
        <w:top w:val="none" w:sz="0" w:space="0" w:color="auto"/>
        <w:left w:val="none" w:sz="0" w:space="0" w:color="auto"/>
        <w:bottom w:val="none" w:sz="0" w:space="0" w:color="auto"/>
        <w:right w:val="none" w:sz="0" w:space="0" w:color="auto"/>
      </w:divBdr>
    </w:div>
    <w:div w:id="1267469305">
      <w:bodyDiv w:val="1"/>
      <w:marLeft w:val="0"/>
      <w:marRight w:val="0"/>
      <w:marTop w:val="0"/>
      <w:marBottom w:val="0"/>
      <w:divBdr>
        <w:top w:val="none" w:sz="0" w:space="0" w:color="auto"/>
        <w:left w:val="none" w:sz="0" w:space="0" w:color="auto"/>
        <w:bottom w:val="none" w:sz="0" w:space="0" w:color="auto"/>
        <w:right w:val="none" w:sz="0" w:space="0" w:color="auto"/>
      </w:divBdr>
    </w:div>
    <w:div w:id="1296327796">
      <w:bodyDiv w:val="1"/>
      <w:marLeft w:val="0"/>
      <w:marRight w:val="0"/>
      <w:marTop w:val="0"/>
      <w:marBottom w:val="0"/>
      <w:divBdr>
        <w:top w:val="none" w:sz="0" w:space="0" w:color="auto"/>
        <w:left w:val="none" w:sz="0" w:space="0" w:color="auto"/>
        <w:bottom w:val="none" w:sz="0" w:space="0" w:color="auto"/>
        <w:right w:val="none" w:sz="0" w:space="0" w:color="auto"/>
      </w:divBdr>
    </w:div>
    <w:div w:id="1348093517">
      <w:bodyDiv w:val="1"/>
      <w:marLeft w:val="0"/>
      <w:marRight w:val="0"/>
      <w:marTop w:val="0"/>
      <w:marBottom w:val="0"/>
      <w:divBdr>
        <w:top w:val="none" w:sz="0" w:space="0" w:color="auto"/>
        <w:left w:val="none" w:sz="0" w:space="0" w:color="auto"/>
        <w:bottom w:val="none" w:sz="0" w:space="0" w:color="auto"/>
        <w:right w:val="none" w:sz="0" w:space="0" w:color="auto"/>
      </w:divBdr>
    </w:div>
    <w:div w:id="1357079043">
      <w:bodyDiv w:val="1"/>
      <w:marLeft w:val="0"/>
      <w:marRight w:val="0"/>
      <w:marTop w:val="0"/>
      <w:marBottom w:val="0"/>
      <w:divBdr>
        <w:top w:val="none" w:sz="0" w:space="0" w:color="auto"/>
        <w:left w:val="none" w:sz="0" w:space="0" w:color="auto"/>
        <w:bottom w:val="none" w:sz="0" w:space="0" w:color="auto"/>
        <w:right w:val="none" w:sz="0" w:space="0" w:color="auto"/>
      </w:divBdr>
    </w:div>
    <w:div w:id="1415279794">
      <w:bodyDiv w:val="1"/>
      <w:marLeft w:val="0"/>
      <w:marRight w:val="0"/>
      <w:marTop w:val="0"/>
      <w:marBottom w:val="0"/>
      <w:divBdr>
        <w:top w:val="none" w:sz="0" w:space="0" w:color="auto"/>
        <w:left w:val="none" w:sz="0" w:space="0" w:color="auto"/>
        <w:bottom w:val="none" w:sz="0" w:space="0" w:color="auto"/>
        <w:right w:val="none" w:sz="0" w:space="0" w:color="auto"/>
      </w:divBdr>
    </w:div>
    <w:div w:id="1438215624">
      <w:bodyDiv w:val="1"/>
      <w:marLeft w:val="0"/>
      <w:marRight w:val="0"/>
      <w:marTop w:val="0"/>
      <w:marBottom w:val="0"/>
      <w:divBdr>
        <w:top w:val="none" w:sz="0" w:space="0" w:color="auto"/>
        <w:left w:val="none" w:sz="0" w:space="0" w:color="auto"/>
        <w:bottom w:val="none" w:sz="0" w:space="0" w:color="auto"/>
        <w:right w:val="none" w:sz="0" w:space="0" w:color="auto"/>
      </w:divBdr>
    </w:div>
    <w:div w:id="1498689051">
      <w:bodyDiv w:val="1"/>
      <w:marLeft w:val="0"/>
      <w:marRight w:val="0"/>
      <w:marTop w:val="0"/>
      <w:marBottom w:val="0"/>
      <w:divBdr>
        <w:top w:val="none" w:sz="0" w:space="0" w:color="auto"/>
        <w:left w:val="none" w:sz="0" w:space="0" w:color="auto"/>
        <w:bottom w:val="none" w:sz="0" w:space="0" w:color="auto"/>
        <w:right w:val="none" w:sz="0" w:space="0" w:color="auto"/>
      </w:divBdr>
    </w:div>
    <w:div w:id="1506630528">
      <w:bodyDiv w:val="1"/>
      <w:marLeft w:val="0"/>
      <w:marRight w:val="0"/>
      <w:marTop w:val="0"/>
      <w:marBottom w:val="0"/>
      <w:divBdr>
        <w:top w:val="none" w:sz="0" w:space="0" w:color="auto"/>
        <w:left w:val="none" w:sz="0" w:space="0" w:color="auto"/>
        <w:bottom w:val="none" w:sz="0" w:space="0" w:color="auto"/>
        <w:right w:val="none" w:sz="0" w:space="0" w:color="auto"/>
      </w:divBdr>
    </w:div>
    <w:div w:id="1567570098">
      <w:bodyDiv w:val="1"/>
      <w:marLeft w:val="0"/>
      <w:marRight w:val="0"/>
      <w:marTop w:val="0"/>
      <w:marBottom w:val="0"/>
      <w:divBdr>
        <w:top w:val="none" w:sz="0" w:space="0" w:color="auto"/>
        <w:left w:val="none" w:sz="0" w:space="0" w:color="auto"/>
        <w:bottom w:val="none" w:sz="0" w:space="0" w:color="auto"/>
        <w:right w:val="none" w:sz="0" w:space="0" w:color="auto"/>
      </w:divBdr>
    </w:div>
    <w:div w:id="1601449043">
      <w:bodyDiv w:val="1"/>
      <w:marLeft w:val="0"/>
      <w:marRight w:val="0"/>
      <w:marTop w:val="0"/>
      <w:marBottom w:val="0"/>
      <w:divBdr>
        <w:top w:val="none" w:sz="0" w:space="0" w:color="auto"/>
        <w:left w:val="none" w:sz="0" w:space="0" w:color="auto"/>
        <w:bottom w:val="none" w:sz="0" w:space="0" w:color="auto"/>
        <w:right w:val="none" w:sz="0" w:space="0" w:color="auto"/>
      </w:divBdr>
    </w:div>
    <w:div w:id="1648590276">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93729276">
      <w:bodyDiv w:val="1"/>
      <w:marLeft w:val="0"/>
      <w:marRight w:val="0"/>
      <w:marTop w:val="0"/>
      <w:marBottom w:val="0"/>
      <w:divBdr>
        <w:top w:val="none" w:sz="0" w:space="0" w:color="auto"/>
        <w:left w:val="none" w:sz="0" w:space="0" w:color="auto"/>
        <w:bottom w:val="none" w:sz="0" w:space="0" w:color="auto"/>
        <w:right w:val="none" w:sz="0" w:space="0" w:color="auto"/>
      </w:divBdr>
    </w:div>
    <w:div w:id="1732078780">
      <w:bodyDiv w:val="1"/>
      <w:marLeft w:val="0"/>
      <w:marRight w:val="0"/>
      <w:marTop w:val="0"/>
      <w:marBottom w:val="0"/>
      <w:divBdr>
        <w:top w:val="none" w:sz="0" w:space="0" w:color="auto"/>
        <w:left w:val="none" w:sz="0" w:space="0" w:color="auto"/>
        <w:bottom w:val="none" w:sz="0" w:space="0" w:color="auto"/>
        <w:right w:val="none" w:sz="0" w:space="0" w:color="auto"/>
      </w:divBdr>
    </w:div>
    <w:div w:id="1747724416">
      <w:bodyDiv w:val="1"/>
      <w:marLeft w:val="0"/>
      <w:marRight w:val="0"/>
      <w:marTop w:val="0"/>
      <w:marBottom w:val="0"/>
      <w:divBdr>
        <w:top w:val="none" w:sz="0" w:space="0" w:color="auto"/>
        <w:left w:val="none" w:sz="0" w:space="0" w:color="auto"/>
        <w:bottom w:val="none" w:sz="0" w:space="0" w:color="auto"/>
        <w:right w:val="none" w:sz="0" w:space="0" w:color="auto"/>
      </w:divBdr>
    </w:div>
    <w:div w:id="1751804013">
      <w:bodyDiv w:val="1"/>
      <w:marLeft w:val="0"/>
      <w:marRight w:val="0"/>
      <w:marTop w:val="0"/>
      <w:marBottom w:val="0"/>
      <w:divBdr>
        <w:top w:val="none" w:sz="0" w:space="0" w:color="auto"/>
        <w:left w:val="none" w:sz="0" w:space="0" w:color="auto"/>
        <w:bottom w:val="none" w:sz="0" w:space="0" w:color="auto"/>
        <w:right w:val="none" w:sz="0" w:space="0" w:color="auto"/>
      </w:divBdr>
    </w:div>
    <w:div w:id="1769344930">
      <w:bodyDiv w:val="1"/>
      <w:marLeft w:val="0"/>
      <w:marRight w:val="0"/>
      <w:marTop w:val="0"/>
      <w:marBottom w:val="0"/>
      <w:divBdr>
        <w:top w:val="none" w:sz="0" w:space="0" w:color="auto"/>
        <w:left w:val="none" w:sz="0" w:space="0" w:color="auto"/>
        <w:bottom w:val="none" w:sz="0" w:space="0" w:color="auto"/>
        <w:right w:val="none" w:sz="0" w:space="0" w:color="auto"/>
      </w:divBdr>
    </w:div>
    <w:div w:id="1792354906">
      <w:bodyDiv w:val="1"/>
      <w:marLeft w:val="0"/>
      <w:marRight w:val="0"/>
      <w:marTop w:val="0"/>
      <w:marBottom w:val="0"/>
      <w:divBdr>
        <w:top w:val="none" w:sz="0" w:space="0" w:color="auto"/>
        <w:left w:val="none" w:sz="0" w:space="0" w:color="auto"/>
        <w:bottom w:val="none" w:sz="0" w:space="0" w:color="auto"/>
        <w:right w:val="none" w:sz="0" w:space="0" w:color="auto"/>
      </w:divBdr>
    </w:div>
    <w:div w:id="1795784424">
      <w:bodyDiv w:val="1"/>
      <w:marLeft w:val="0"/>
      <w:marRight w:val="0"/>
      <w:marTop w:val="0"/>
      <w:marBottom w:val="0"/>
      <w:divBdr>
        <w:top w:val="none" w:sz="0" w:space="0" w:color="auto"/>
        <w:left w:val="none" w:sz="0" w:space="0" w:color="auto"/>
        <w:bottom w:val="none" w:sz="0" w:space="0" w:color="auto"/>
        <w:right w:val="none" w:sz="0" w:space="0" w:color="auto"/>
      </w:divBdr>
    </w:div>
    <w:div w:id="1805735380">
      <w:bodyDiv w:val="1"/>
      <w:marLeft w:val="0"/>
      <w:marRight w:val="0"/>
      <w:marTop w:val="0"/>
      <w:marBottom w:val="0"/>
      <w:divBdr>
        <w:top w:val="none" w:sz="0" w:space="0" w:color="auto"/>
        <w:left w:val="none" w:sz="0" w:space="0" w:color="auto"/>
        <w:bottom w:val="none" w:sz="0" w:space="0" w:color="auto"/>
        <w:right w:val="none" w:sz="0" w:space="0" w:color="auto"/>
      </w:divBdr>
    </w:div>
    <w:div w:id="1892156375">
      <w:bodyDiv w:val="1"/>
      <w:marLeft w:val="0"/>
      <w:marRight w:val="0"/>
      <w:marTop w:val="0"/>
      <w:marBottom w:val="0"/>
      <w:divBdr>
        <w:top w:val="none" w:sz="0" w:space="0" w:color="auto"/>
        <w:left w:val="none" w:sz="0" w:space="0" w:color="auto"/>
        <w:bottom w:val="none" w:sz="0" w:space="0" w:color="auto"/>
        <w:right w:val="none" w:sz="0" w:space="0" w:color="auto"/>
      </w:divBdr>
    </w:div>
    <w:div w:id="1893230083">
      <w:bodyDiv w:val="1"/>
      <w:marLeft w:val="0"/>
      <w:marRight w:val="0"/>
      <w:marTop w:val="0"/>
      <w:marBottom w:val="0"/>
      <w:divBdr>
        <w:top w:val="none" w:sz="0" w:space="0" w:color="auto"/>
        <w:left w:val="none" w:sz="0" w:space="0" w:color="auto"/>
        <w:bottom w:val="none" w:sz="0" w:space="0" w:color="auto"/>
        <w:right w:val="none" w:sz="0" w:space="0" w:color="auto"/>
      </w:divBdr>
    </w:div>
    <w:div w:id="1921519759">
      <w:bodyDiv w:val="1"/>
      <w:marLeft w:val="0"/>
      <w:marRight w:val="0"/>
      <w:marTop w:val="0"/>
      <w:marBottom w:val="0"/>
      <w:divBdr>
        <w:top w:val="none" w:sz="0" w:space="0" w:color="auto"/>
        <w:left w:val="none" w:sz="0" w:space="0" w:color="auto"/>
        <w:bottom w:val="none" w:sz="0" w:space="0" w:color="auto"/>
        <w:right w:val="none" w:sz="0" w:space="0" w:color="auto"/>
      </w:divBdr>
    </w:div>
    <w:div w:id="1939748948">
      <w:bodyDiv w:val="1"/>
      <w:marLeft w:val="0"/>
      <w:marRight w:val="0"/>
      <w:marTop w:val="0"/>
      <w:marBottom w:val="0"/>
      <w:divBdr>
        <w:top w:val="none" w:sz="0" w:space="0" w:color="auto"/>
        <w:left w:val="none" w:sz="0" w:space="0" w:color="auto"/>
        <w:bottom w:val="none" w:sz="0" w:space="0" w:color="auto"/>
        <w:right w:val="none" w:sz="0" w:space="0" w:color="auto"/>
      </w:divBdr>
    </w:div>
    <w:div w:id="1963002710">
      <w:bodyDiv w:val="1"/>
      <w:marLeft w:val="0"/>
      <w:marRight w:val="0"/>
      <w:marTop w:val="0"/>
      <w:marBottom w:val="0"/>
      <w:divBdr>
        <w:top w:val="none" w:sz="0" w:space="0" w:color="auto"/>
        <w:left w:val="none" w:sz="0" w:space="0" w:color="auto"/>
        <w:bottom w:val="none" w:sz="0" w:space="0" w:color="auto"/>
        <w:right w:val="none" w:sz="0" w:space="0" w:color="auto"/>
      </w:divBdr>
    </w:div>
    <w:div w:id="1970931748">
      <w:bodyDiv w:val="1"/>
      <w:marLeft w:val="0"/>
      <w:marRight w:val="0"/>
      <w:marTop w:val="0"/>
      <w:marBottom w:val="0"/>
      <w:divBdr>
        <w:top w:val="none" w:sz="0" w:space="0" w:color="auto"/>
        <w:left w:val="none" w:sz="0" w:space="0" w:color="auto"/>
        <w:bottom w:val="none" w:sz="0" w:space="0" w:color="auto"/>
        <w:right w:val="none" w:sz="0" w:space="0" w:color="auto"/>
      </w:divBdr>
    </w:div>
    <w:div w:id="210148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34" Type="http://schemas.openxmlformats.org/officeDocument/2006/relationships/header" Target="header4.xml"/><Relationship Id="rId7" Type="http://schemas.openxmlformats.org/officeDocument/2006/relationships/hyperlink" Target="https://www.random.org/integers" TargetMode="Externa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footer" Target="footer4.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header" Target="header2.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uilh\Desktop\GIT%20Univali\geradoresAleatorios\Geradores%20Aleatori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QUADRADO DO MEIO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2"/>
          <c:order val="0"/>
          <c:tx>
            <c:strRef>
              <c:f>'Qui QUADRADO DO MEIO'!$C$2</c:f>
              <c:strCache>
                <c:ptCount val="1"/>
                <c:pt idx="0">
                  <c:v>Frequencia 500 (semente 1)</c:v>
                </c:pt>
              </c:strCache>
            </c:strRef>
          </c:tx>
          <c:spPr>
            <a:ln w="22225" cap="rnd">
              <a:solidFill>
                <a:schemeClr val="accent3"/>
              </a:solidFill>
            </a:ln>
            <a:effectLst>
              <a:glow rad="139700">
                <a:schemeClr val="accent3">
                  <a:satMod val="175000"/>
                  <a:alpha val="14000"/>
                </a:schemeClr>
              </a:glow>
            </a:effectLst>
          </c:spPr>
          <c:marker>
            <c:symbol val="none"/>
          </c:marker>
          <c:cat>
            <c:numRef>
              <c:f>'Qui QUADRADO DO MEIO'!$A$3:$A$103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QUADRADO DO MEIO'!$C$3:$C$103</c:f>
              <c:numCache>
                <c:formatCode>General</c:formatCode>
                <c:ptCount val="101"/>
                <c:pt idx="0">
                  <c:v>0</c:v>
                </c:pt>
                <c:pt idx="1">
                  <c:v>0</c:v>
                </c:pt>
                <c:pt idx="2">
                  <c:v>0</c:v>
                </c:pt>
                <c:pt idx="3">
                  <c:v>0</c:v>
                </c:pt>
                <c:pt idx="4">
                  <c:v>0</c:v>
                </c:pt>
                <c:pt idx="5">
                  <c:v>39</c:v>
                </c:pt>
                <c:pt idx="6">
                  <c:v>0</c:v>
                </c:pt>
                <c:pt idx="7">
                  <c:v>0</c:v>
                </c:pt>
                <c:pt idx="8">
                  <c:v>0</c:v>
                </c:pt>
                <c:pt idx="9">
                  <c:v>0</c:v>
                </c:pt>
                <c:pt idx="10">
                  <c:v>0</c:v>
                </c:pt>
                <c:pt idx="11">
                  <c:v>38</c:v>
                </c:pt>
                <c:pt idx="12">
                  <c:v>0</c:v>
                </c:pt>
                <c:pt idx="13">
                  <c:v>0</c:v>
                </c:pt>
                <c:pt idx="14">
                  <c:v>0</c:v>
                </c:pt>
                <c:pt idx="15">
                  <c:v>0</c:v>
                </c:pt>
                <c:pt idx="16">
                  <c:v>0</c:v>
                </c:pt>
                <c:pt idx="17">
                  <c:v>0</c:v>
                </c:pt>
                <c:pt idx="18">
                  <c:v>0</c:v>
                </c:pt>
                <c:pt idx="19">
                  <c:v>0</c:v>
                </c:pt>
                <c:pt idx="20">
                  <c:v>0</c:v>
                </c:pt>
                <c:pt idx="21">
                  <c:v>38</c:v>
                </c:pt>
                <c:pt idx="22">
                  <c:v>0</c:v>
                </c:pt>
                <c:pt idx="23">
                  <c:v>0</c:v>
                </c:pt>
                <c:pt idx="24">
                  <c:v>0</c:v>
                </c:pt>
                <c:pt idx="25">
                  <c:v>39</c:v>
                </c:pt>
                <c:pt idx="26">
                  <c:v>38</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39</c:v>
                </c:pt>
                <c:pt idx="42">
                  <c:v>0</c:v>
                </c:pt>
                <c:pt idx="43">
                  <c:v>0</c:v>
                </c:pt>
                <c:pt idx="44">
                  <c:v>0</c:v>
                </c:pt>
                <c:pt idx="45">
                  <c:v>0</c:v>
                </c:pt>
                <c:pt idx="46">
                  <c:v>38</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39</c:v>
                </c:pt>
                <c:pt idx="63">
                  <c:v>0</c:v>
                </c:pt>
                <c:pt idx="64">
                  <c:v>0</c:v>
                </c:pt>
                <c:pt idx="65">
                  <c:v>0</c:v>
                </c:pt>
                <c:pt idx="66">
                  <c:v>0</c:v>
                </c:pt>
                <c:pt idx="67">
                  <c:v>0</c:v>
                </c:pt>
                <c:pt idx="68">
                  <c:v>39</c:v>
                </c:pt>
                <c:pt idx="69">
                  <c:v>0</c:v>
                </c:pt>
                <c:pt idx="70">
                  <c:v>0</c:v>
                </c:pt>
                <c:pt idx="71">
                  <c:v>0</c:v>
                </c:pt>
                <c:pt idx="72">
                  <c:v>0</c:v>
                </c:pt>
                <c:pt idx="73">
                  <c:v>0</c:v>
                </c:pt>
                <c:pt idx="74">
                  <c:v>0</c:v>
                </c:pt>
                <c:pt idx="75">
                  <c:v>0</c:v>
                </c:pt>
                <c:pt idx="76">
                  <c:v>38</c:v>
                </c:pt>
                <c:pt idx="77">
                  <c:v>38</c:v>
                </c:pt>
                <c:pt idx="78">
                  <c:v>0</c:v>
                </c:pt>
                <c:pt idx="79">
                  <c:v>0</c:v>
                </c:pt>
                <c:pt idx="80">
                  <c:v>0</c:v>
                </c:pt>
                <c:pt idx="81">
                  <c:v>0</c:v>
                </c:pt>
                <c:pt idx="82">
                  <c:v>0</c:v>
                </c:pt>
                <c:pt idx="83">
                  <c:v>0</c:v>
                </c:pt>
                <c:pt idx="84">
                  <c:v>39</c:v>
                </c:pt>
                <c:pt idx="85">
                  <c:v>0</c:v>
                </c:pt>
                <c:pt idx="86">
                  <c:v>0</c:v>
                </c:pt>
                <c:pt idx="87">
                  <c:v>0</c:v>
                </c:pt>
                <c:pt idx="88">
                  <c:v>0</c:v>
                </c:pt>
                <c:pt idx="89">
                  <c:v>0</c:v>
                </c:pt>
                <c:pt idx="90">
                  <c:v>0</c:v>
                </c:pt>
                <c:pt idx="91">
                  <c:v>0</c:v>
                </c:pt>
                <c:pt idx="92">
                  <c:v>38</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0-4051-4C1B-9EA7-63EDA11F2DC2}"/>
            </c:ext>
          </c:extLst>
        </c:ser>
        <c:ser>
          <c:idx val="5"/>
          <c:order val="1"/>
          <c:tx>
            <c:strRef>
              <c:f>'Qui QUADRADO DO MEIO'!$F$2</c:f>
              <c:strCache>
                <c:ptCount val="1"/>
                <c:pt idx="0">
                  <c:v>Frequencia 1500 (semente 1)</c:v>
                </c:pt>
              </c:strCache>
            </c:strRef>
          </c:tx>
          <c:spPr>
            <a:ln w="22225" cap="rnd">
              <a:solidFill>
                <a:schemeClr val="accent6"/>
              </a:solidFill>
            </a:ln>
            <a:effectLst>
              <a:glow rad="139700">
                <a:schemeClr val="accent6">
                  <a:satMod val="175000"/>
                  <a:alpha val="14000"/>
                </a:schemeClr>
              </a:glow>
            </a:effectLst>
          </c:spPr>
          <c:marker>
            <c:symbol val="none"/>
          </c:marker>
          <c:cat>
            <c:numRef>
              <c:f>'Qui QUADRADO DO MEIO'!$A$3:$A$103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QUADRADO DO MEIO'!$F$3:$F$103</c:f>
              <c:numCache>
                <c:formatCode>General</c:formatCode>
                <c:ptCount val="101"/>
                <c:pt idx="0">
                  <c:v>0</c:v>
                </c:pt>
                <c:pt idx="1">
                  <c:v>0</c:v>
                </c:pt>
                <c:pt idx="2">
                  <c:v>0</c:v>
                </c:pt>
                <c:pt idx="3">
                  <c:v>0</c:v>
                </c:pt>
                <c:pt idx="4">
                  <c:v>0</c:v>
                </c:pt>
                <c:pt idx="5">
                  <c:v>116</c:v>
                </c:pt>
                <c:pt idx="6">
                  <c:v>0</c:v>
                </c:pt>
                <c:pt idx="7">
                  <c:v>0</c:v>
                </c:pt>
                <c:pt idx="8">
                  <c:v>0</c:v>
                </c:pt>
                <c:pt idx="9">
                  <c:v>0</c:v>
                </c:pt>
                <c:pt idx="10">
                  <c:v>0</c:v>
                </c:pt>
                <c:pt idx="11">
                  <c:v>115</c:v>
                </c:pt>
                <c:pt idx="12">
                  <c:v>0</c:v>
                </c:pt>
                <c:pt idx="13">
                  <c:v>0</c:v>
                </c:pt>
                <c:pt idx="14">
                  <c:v>0</c:v>
                </c:pt>
                <c:pt idx="15">
                  <c:v>0</c:v>
                </c:pt>
                <c:pt idx="16">
                  <c:v>0</c:v>
                </c:pt>
                <c:pt idx="17">
                  <c:v>0</c:v>
                </c:pt>
                <c:pt idx="18">
                  <c:v>0</c:v>
                </c:pt>
                <c:pt idx="19">
                  <c:v>0</c:v>
                </c:pt>
                <c:pt idx="20">
                  <c:v>0</c:v>
                </c:pt>
                <c:pt idx="21">
                  <c:v>115</c:v>
                </c:pt>
                <c:pt idx="22">
                  <c:v>0</c:v>
                </c:pt>
                <c:pt idx="23">
                  <c:v>0</c:v>
                </c:pt>
                <c:pt idx="24">
                  <c:v>0</c:v>
                </c:pt>
                <c:pt idx="25">
                  <c:v>115</c:v>
                </c:pt>
                <c:pt idx="26">
                  <c:v>115</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116</c:v>
                </c:pt>
                <c:pt idx="42">
                  <c:v>0</c:v>
                </c:pt>
                <c:pt idx="43">
                  <c:v>0</c:v>
                </c:pt>
                <c:pt idx="44">
                  <c:v>0</c:v>
                </c:pt>
                <c:pt idx="45">
                  <c:v>0</c:v>
                </c:pt>
                <c:pt idx="46">
                  <c:v>115</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116</c:v>
                </c:pt>
                <c:pt idx="63">
                  <c:v>0</c:v>
                </c:pt>
                <c:pt idx="64">
                  <c:v>0</c:v>
                </c:pt>
                <c:pt idx="65">
                  <c:v>0</c:v>
                </c:pt>
                <c:pt idx="66">
                  <c:v>0</c:v>
                </c:pt>
                <c:pt idx="67">
                  <c:v>0</c:v>
                </c:pt>
                <c:pt idx="68">
                  <c:v>116</c:v>
                </c:pt>
                <c:pt idx="69">
                  <c:v>0</c:v>
                </c:pt>
                <c:pt idx="70">
                  <c:v>0</c:v>
                </c:pt>
                <c:pt idx="71">
                  <c:v>0</c:v>
                </c:pt>
                <c:pt idx="72">
                  <c:v>0</c:v>
                </c:pt>
                <c:pt idx="73">
                  <c:v>0</c:v>
                </c:pt>
                <c:pt idx="74">
                  <c:v>0</c:v>
                </c:pt>
                <c:pt idx="75">
                  <c:v>0</c:v>
                </c:pt>
                <c:pt idx="76">
                  <c:v>115</c:v>
                </c:pt>
                <c:pt idx="77">
                  <c:v>115</c:v>
                </c:pt>
                <c:pt idx="78">
                  <c:v>0</c:v>
                </c:pt>
                <c:pt idx="79">
                  <c:v>0</c:v>
                </c:pt>
                <c:pt idx="80">
                  <c:v>0</c:v>
                </c:pt>
                <c:pt idx="81">
                  <c:v>0</c:v>
                </c:pt>
                <c:pt idx="82">
                  <c:v>0</c:v>
                </c:pt>
                <c:pt idx="83">
                  <c:v>0</c:v>
                </c:pt>
                <c:pt idx="84">
                  <c:v>116</c:v>
                </c:pt>
                <c:pt idx="85">
                  <c:v>0</c:v>
                </c:pt>
                <c:pt idx="86">
                  <c:v>0</c:v>
                </c:pt>
                <c:pt idx="87">
                  <c:v>0</c:v>
                </c:pt>
                <c:pt idx="88">
                  <c:v>0</c:v>
                </c:pt>
                <c:pt idx="89">
                  <c:v>0</c:v>
                </c:pt>
                <c:pt idx="90">
                  <c:v>0</c:v>
                </c:pt>
                <c:pt idx="91">
                  <c:v>0</c:v>
                </c:pt>
                <c:pt idx="92">
                  <c:v>115</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1-4051-4C1B-9EA7-63EDA11F2DC2}"/>
            </c:ext>
          </c:extLst>
        </c:ser>
        <c:ser>
          <c:idx val="8"/>
          <c:order val="2"/>
          <c:tx>
            <c:strRef>
              <c:f>'Qui QUADRADO DO MEIO'!$I$2</c:f>
              <c:strCache>
                <c:ptCount val="1"/>
                <c:pt idx="0">
                  <c:v>Frequencia 3000 (semente 1)</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numRef>
              <c:f>'Qui QUADRADO DO MEIO'!$A$3:$A$103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QUADRADO DO MEIO'!$I$3:$I$103</c:f>
              <c:numCache>
                <c:formatCode>General</c:formatCode>
                <c:ptCount val="101"/>
                <c:pt idx="0">
                  <c:v>0</c:v>
                </c:pt>
                <c:pt idx="1">
                  <c:v>0</c:v>
                </c:pt>
                <c:pt idx="2">
                  <c:v>0</c:v>
                </c:pt>
                <c:pt idx="3">
                  <c:v>0</c:v>
                </c:pt>
                <c:pt idx="4">
                  <c:v>0</c:v>
                </c:pt>
                <c:pt idx="5">
                  <c:v>231</c:v>
                </c:pt>
                <c:pt idx="6">
                  <c:v>0</c:v>
                </c:pt>
                <c:pt idx="7">
                  <c:v>0</c:v>
                </c:pt>
                <c:pt idx="8">
                  <c:v>0</c:v>
                </c:pt>
                <c:pt idx="9">
                  <c:v>0</c:v>
                </c:pt>
                <c:pt idx="10">
                  <c:v>0</c:v>
                </c:pt>
                <c:pt idx="11">
                  <c:v>230</c:v>
                </c:pt>
                <c:pt idx="12">
                  <c:v>0</c:v>
                </c:pt>
                <c:pt idx="13">
                  <c:v>0</c:v>
                </c:pt>
                <c:pt idx="14">
                  <c:v>0</c:v>
                </c:pt>
                <c:pt idx="15">
                  <c:v>0</c:v>
                </c:pt>
                <c:pt idx="16">
                  <c:v>0</c:v>
                </c:pt>
                <c:pt idx="17">
                  <c:v>0</c:v>
                </c:pt>
                <c:pt idx="18">
                  <c:v>0</c:v>
                </c:pt>
                <c:pt idx="19">
                  <c:v>0</c:v>
                </c:pt>
                <c:pt idx="20">
                  <c:v>0</c:v>
                </c:pt>
                <c:pt idx="21">
                  <c:v>230</c:v>
                </c:pt>
                <c:pt idx="22">
                  <c:v>0</c:v>
                </c:pt>
                <c:pt idx="23">
                  <c:v>0</c:v>
                </c:pt>
                <c:pt idx="24">
                  <c:v>0</c:v>
                </c:pt>
                <c:pt idx="25">
                  <c:v>231</c:v>
                </c:pt>
                <c:pt idx="26">
                  <c:v>231</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231</c:v>
                </c:pt>
                <c:pt idx="42">
                  <c:v>0</c:v>
                </c:pt>
                <c:pt idx="43">
                  <c:v>0</c:v>
                </c:pt>
                <c:pt idx="44">
                  <c:v>0</c:v>
                </c:pt>
                <c:pt idx="45">
                  <c:v>0</c:v>
                </c:pt>
                <c:pt idx="46">
                  <c:v>230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231</c:v>
                </c:pt>
                <c:pt idx="63">
                  <c:v>0</c:v>
                </c:pt>
                <c:pt idx="64">
                  <c:v>0</c:v>
                </c:pt>
                <c:pt idx="65">
                  <c:v>0</c:v>
                </c:pt>
                <c:pt idx="66">
                  <c:v>0</c:v>
                </c:pt>
                <c:pt idx="67">
                  <c:v>0</c:v>
                </c:pt>
                <c:pt idx="68">
                  <c:v>231</c:v>
                </c:pt>
                <c:pt idx="69">
                  <c:v>0</c:v>
                </c:pt>
                <c:pt idx="70">
                  <c:v>0</c:v>
                </c:pt>
                <c:pt idx="71">
                  <c:v>0</c:v>
                </c:pt>
                <c:pt idx="72">
                  <c:v>0</c:v>
                </c:pt>
                <c:pt idx="73">
                  <c:v>0</c:v>
                </c:pt>
                <c:pt idx="74">
                  <c:v>0</c:v>
                </c:pt>
                <c:pt idx="75">
                  <c:v>0</c:v>
                </c:pt>
                <c:pt idx="76">
                  <c:v>231</c:v>
                </c:pt>
                <c:pt idx="77">
                  <c:v>231</c:v>
                </c:pt>
                <c:pt idx="78">
                  <c:v>0</c:v>
                </c:pt>
                <c:pt idx="79">
                  <c:v>0</c:v>
                </c:pt>
                <c:pt idx="80">
                  <c:v>0</c:v>
                </c:pt>
                <c:pt idx="81">
                  <c:v>0</c:v>
                </c:pt>
                <c:pt idx="82">
                  <c:v>0</c:v>
                </c:pt>
                <c:pt idx="83">
                  <c:v>0</c:v>
                </c:pt>
                <c:pt idx="84">
                  <c:v>231</c:v>
                </c:pt>
                <c:pt idx="85">
                  <c:v>0</c:v>
                </c:pt>
                <c:pt idx="86">
                  <c:v>0</c:v>
                </c:pt>
                <c:pt idx="87">
                  <c:v>0</c:v>
                </c:pt>
                <c:pt idx="88">
                  <c:v>0</c:v>
                </c:pt>
                <c:pt idx="89">
                  <c:v>0</c:v>
                </c:pt>
                <c:pt idx="90">
                  <c:v>0</c:v>
                </c:pt>
                <c:pt idx="91">
                  <c:v>0</c:v>
                </c:pt>
                <c:pt idx="92">
                  <c:v>231</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4051-4C1B-9EA7-63EDA11F2DC2}"/>
            </c:ext>
          </c:extLst>
        </c:ser>
        <c:dLbls>
          <c:showLegendKey val="0"/>
          <c:showVal val="0"/>
          <c:showCatName val="0"/>
          <c:showSerName val="0"/>
          <c:showPercent val="0"/>
          <c:showBubbleSize val="0"/>
        </c:dLbls>
        <c:smooth val="0"/>
        <c:axId val="479285632"/>
        <c:axId val="479286616"/>
      </c:lineChart>
      <c:catAx>
        <c:axId val="4792856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79286616"/>
        <c:crosses val="autoZero"/>
        <c:auto val="1"/>
        <c:lblAlgn val="ctr"/>
        <c:lblOffset val="100"/>
        <c:noMultiLvlLbl val="0"/>
      </c:catAx>
      <c:valAx>
        <c:axId val="479286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79285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MULTIPLICATIV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0"/>
          <c:order val="0"/>
          <c:tx>
            <c:strRef>
              <c:f>'Qui CONGRUENTE L. MULTIPLICATIV'!$C$2</c:f>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f>'Qui CONGRUENTE L. MULTIPLICATIV'!$C$3:$C$103</c:f>
              <c:numCache>
                <c:formatCode>General</c:formatCode>
                <c:ptCount val="101"/>
                <c:pt idx="0">
                  <c:v>0</c:v>
                </c:pt>
                <c:pt idx="1">
                  <c:v>3</c:v>
                </c:pt>
                <c:pt idx="2">
                  <c:v>4</c:v>
                </c:pt>
                <c:pt idx="3">
                  <c:v>4</c:v>
                </c:pt>
                <c:pt idx="4">
                  <c:v>5</c:v>
                </c:pt>
                <c:pt idx="5">
                  <c:v>5</c:v>
                </c:pt>
                <c:pt idx="6">
                  <c:v>1</c:v>
                </c:pt>
                <c:pt idx="7">
                  <c:v>9</c:v>
                </c:pt>
                <c:pt idx="8">
                  <c:v>9</c:v>
                </c:pt>
                <c:pt idx="9">
                  <c:v>4</c:v>
                </c:pt>
                <c:pt idx="10">
                  <c:v>9</c:v>
                </c:pt>
                <c:pt idx="11">
                  <c:v>5</c:v>
                </c:pt>
                <c:pt idx="12">
                  <c:v>5</c:v>
                </c:pt>
                <c:pt idx="13">
                  <c:v>4</c:v>
                </c:pt>
                <c:pt idx="14">
                  <c:v>5</c:v>
                </c:pt>
                <c:pt idx="15">
                  <c:v>5</c:v>
                </c:pt>
                <c:pt idx="16">
                  <c:v>4</c:v>
                </c:pt>
                <c:pt idx="17">
                  <c:v>3</c:v>
                </c:pt>
                <c:pt idx="18">
                  <c:v>5</c:v>
                </c:pt>
                <c:pt idx="19">
                  <c:v>6</c:v>
                </c:pt>
                <c:pt idx="20">
                  <c:v>8</c:v>
                </c:pt>
                <c:pt idx="21">
                  <c:v>6</c:v>
                </c:pt>
                <c:pt idx="22">
                  <c:v>5</c:v>
                </c:pt>
                <c:pt idx="23">
                  <c:v>13</c:v>
                </c:pt>
                <c:pt idx="24">
                  <c:v>8</c:v>
                </c:pt>
                <c:pt idx="25">
                  <c:v>4</c:v>
                </c:pt>
                <c:pt idx="26">
                  <c:v>4</c:v>
                </c:pt>
                <c:pt idx="27">
                  <c:v>5</c:v>
                </c:pt>
                <c:pt idx="28">
                  <c:v>4</c:v>
                </c:pt>
                <c:pt idx="29">
                  <c:v>10</c:v>
                </c:pt>
                <c:pt idx="30">
                  <c:v>3</c:v>
                </c:pt>
                <c:pt idx="31">
                  <c:v>5</c:v>
                </c:pt>
                <c:pt idx="32">
                  <c:v>5</c:v>
                </c:pt>
                <c:pt idx="33">
                  <c:v>6</c:v>
                </c:pt>
                <c:pt idx="34">
                  <c:v>3</c:v>
                </c:pt>
                <c:pt idx="35">
                  <c:v>3</c:v>
                </c:pt>
                <c:pt idx="36">
                  <c:v>3</c:v>
                </c:pt>
                <c:pt idx="37">
                  <c:v>5</c:v>
                </c:pt>
                <c:pt idx="38">
                  <c:v>3</c:v>
                </c:pt>
                <c:pt idx="39">
                  <c:v>7</c:v>
                </c:pt>
                <c:pt idx="40">
                  <c:v>8</c:v>
                </c:pt>
                <c:pt idx="41">
                  <c:v>6</c:v>
                </c:pt>
                <c:pt idx="42">
                  <c:v>5</c:v>
                </c:pt>
                <c:pt idx="43">
                  <c:v>7</c:v>
                </c:pt>
                <c:pt idx="44">
                  <c:v>3</c:v>
                </c:pt>
                <c:pt idx="45">
                  <c:v>6</c:v>
                </c:pt>
                <c:pt idx="46">
                  <c:v>4</c:v>
                </c:pt>
                <c:pt idx="47">
                  <c:v>5</c:v>
                </c:pt>
                <c:pt idx="48">
                  <c:v>5</c:v>
                </c:pt>
                <c:pt idx="49">
                  <c:v>1</c:v>
                </c:pt>
                <c:pt idx="50">
                  <c:v>5</c:v>
                </c:pt>
                <c:pt idx="51">
                  <c:v>9</c:v>
                </c:pt>
                <c:pt idx="52">
                  <c:v>4</c:v>
                </c:pt>
                <c:pt idx="53">
                  <c:v>7</c:v>
                </c:pt>
                <c:pt idx="54">
                  <c:v>5</c:v>
                </c:pt>
                <c:pt idx="55">
                  <c:v>9</c:v>
                </c:pt>
                <c:pt idx="56">
                  <c:v>2</c:v>
                </c:pt>
                <c:pt idx="57">
                  <c:v>8</c:v>
                </c:pt>
                <c:pt idx="58">
                  <c:v>8</c:v>
                </c:pt>
                <c:pt idx="59">
                  <c:v>6</c:v>
                </c:pt>
                <c:pt idx="60">
                  <c:v>6</c:v>
                </c:pt>
                <c:pt idx="61">
                  <c:v>3</c:v>
                </c:pt>
                <c:pt idx="62">
                  <c:v>5</c:v>
                </c:pt>
                <c:pt idx="63">
                  <c:v>8</c:v>
                </c:pt>
                <c:pt idx="64">
                  <c:v>12</c:v>
                </c:pt>
                <c:pt idx="65">
                  <c:v>6</c:v>
                </c:pt>
                <c:pt idx="66">
                  <c:v>5</c:v>
                </c:pt>
                <c:pt idx="67">
                  <c:v>7</c:v>
                </c:pt>
                <c:pt idx="68">
                  <c:v>5</c:v>
                </c:pt>
                <c:pt idx="69">
                  <c:v>4</c:v>
                </c:pt>
                <c:pt idx="70">
                  <c:v>5</c:v>
                </c:pt>
                <c:pt idx="71">
                  <c:v>3</c:v>
                </c:pt>
                <c:pt idx="72">
                  <c:v>6</c:v>
                </c:pt>
                <c:pt idx="73">
                  <c:v>2</c:v>
                </c:pt>
                <c:pt idx="74">
                  <c:v>6</c:v>
                </c:pt>
                <c:pt idx="75">
                  <c:v>8</c:v>
                </c:pt>
                <c:pt idx="76">
                  <c:v>4</c:v>
                </c:pt>
                <c:pt idx="77">
                  <c:v>5</c:v>
                </c:pt>
                <c:pt idx="78">
                  <c:v>3</c:v>
                </c:pt>
                <c:pt idx="79">
                  <c:v>4</c:v>
                </c:pt>
                <c:pt idx="80">
                  <c:v>5</c:v>
                </c:pt>
                <c:pt idx="81">
                  <c:v>9</c:v>
                </c:pt>
                <c:pt idx="82">
                  <c:v>4</c:v>
                </c:pt>
                <c:pt idx="83">
                  <c:v>3</c:v>
                </c:pt>
                <c:pt idx="84">
                  <c:v>2</c:v>
                </c:pt>
                <c:pt idx="85">
                  <c:v>5</c:v>
                </c:pt>
                <c:pt idx="86">
                  <c:v>2</c:v>
                </c:pt>
                <c:pt idx="87">
                  <c:v>4</c:v>
                </c:pt>
                <c:pt idx="88">
                  <c:v>3</c:v>
                </c:pt>
                <c:pt idx="89">
                  <c:v>4</c:v>
                </c:pt>
                <c:pt idx="90">
                  <c:v>5</c:v>
                </c:pt>
                <c:pt idx="91">
                  <c:v>3</c:v>
                </c:pt>
                <c:pt idx="92">
                  <c:v>3</c:v>
                </c:pt>
                <c:pt idx="93">
                  <c:v>5</c:v>
                </c:pt>
                <c:pt idx="94">
                  <c:v>2</c:v>
                </c:pt>
                <c:pt idx="95">
                  <c:v>3</c:v>
                </c:pt>
                <c:pt idx="96">
                  <c:v>3</c:v>
                </c:pt>
                <c:pt idx="97">
                  <c:v>4</c:v>
                </c:pt>
                <c:pt idx="98">
                  <c:v>3</c:v>
                </c:pt>
                <c:pt idx="99">
                  <c:v>2</c:v>
                </c:pt>
                <c:pt idx="100">
                  <c:v>1</c:v>
                </c:pt>
              </c:numCache>
            </c:numRef>
          </c:val>
          <c:smooth val="0"/>
          <c:extLst>
            <c:ext xmlns:c16="http://schemas.microsoft.com/office/drawing/2014/chart" uri="{C3380CC4-5D6E-409C-BE32-E72D297353CC}">
              <c16:uniqueId val="{00000000-92F0-41C6-89B5-A3DE2EC1B4C5}"/>
            </c:ext>
          </c:extLst>
        </c:ser>
        <c:ser>
          <c:idx val="1"/>
          <c:order val="1"/>
          <c:tx>
            <c:strRef>
              <c:f>'Qui CONGRUENTE L. MULTIPLICATIV'!$F$2</c:f>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f>'Qui CONGRUENTE L. MULTIPLICATIV'!$F$3:$F$103</c:f>
              <c:numCache>
                <c:formatCode>General</c:formatCode>
                <c:ptCount val="101"/>
                <c:pt idx="0">
                  <c:v>0</c:v>
                </c:pt>
                <c:pt idx="1">
                  <c:v>15</c:v>
                </c:pt>
                <c:pt idx="2">
                  <c:v>12</c:v>
                </c:pt>
                <c:pt idx="3">
                  <c:v>13</c:v>
                </c:pt>
                <c:pt idx="4">
                  <c:v>20</c:v>
                </c:pt>
                <c:pt idx="5">
                  <c:v>13</c:v>
                </c:pt>
                <c:pt idx="6">
                  <c:v>15</c:v>
                </c:pt>
                <c:pt idx="7">
                  <c:v>18</c:v>
                </c:pt>
                <c:pt idx="8">
                  <c:v>18</c:v>
                </c:pt>
                <c:pt idx="9">
                  <c:v>13</c:v>
                </c:pt>
                <c:pt idx="10">
                  <c:v>15</c:v>
                </c:pt>
                <c:pt idx="11">
                  <c:v>18</c:v>
                </c:pt>
                <c:pt idx="12">
                  <c:v>18</c:v>
                </c:pt>
                <c:pt idx="13">
                  <c:v>13</c:v>
                </c:pt>
                <c:pt idx="14">
                  <c:v>14</c:v>
                </c:pt>
                <c:pt idx="15">
                  <c:v>17</c:v>
                </c:pt>
                <c:pt idx="16">
                  <c:v>14</c:v>
                </c:pt>
                <c:pt idx="17">
                  <c:v>14</c:v>
                </c:pt>
                <c:pt idx="18">
                  <c:v>12</c:v>
                </c:pt>
                <c:pt idx="19">
                  <c:v>18</c:v>
                </c:pt>
                <c:pt idx="20">
                  <c:v>18</c:v>
                </c:pt>
                <c:pt idx="21">
                  <c:v>16</c:v>
                </c:pt>
                <c:pt idx="22">
                  <c:v>10</c:v>
                </c:pt>
                <c:pt idx="23">
                  <c:v>21</c:v>
                </c:pt>
                <c:pt idx="24">
                  <c:v>20</c:v>
                </c:pt>
                <c:pt idx="25">
                  <c:v>9</c:v>
                </c:pt>
                <c:pt idx="26">
                  <c:v>19</c:v>
                </c:pt>
                <c:pt idx="27">
                  <c:v>12</c:v>
                </c:pt>
                <c:pt idx="28">
                  <c:v>11</c:v>
                </c:pt>
                <c:pt idx="29">
                  <c:v>18</c:v>
                </c:pt>
                <c:pt idx="30">
                  <c:v>13</c:v>
                </c:pt>
                <c:pt idx="31">
                  <c:v>18</c:v>
                </c:pt>
                <c:pt idx="32">
                  <c:v>18</c:v>
                </c:pt>
                <c:pt idx="33">
                  <c:v>15</c:v>
                </c:pt>
                <c:pt idx="34">
                  <c:v>18</c:v>
                </c:pt>
                <c:pt idx="35">
                  <c:v>17</c:v>
                </c:pt>
                <c:pt idx="36">
                  <c:v>15</c:v>
                </c:pt>
                <c:pt idx="37">
                  <c:v>19</c:v>
                </c:pt>
                <c:pt idx="38">
                  <c:v>14</c:v>
                </c:pt>
                <c:pt idx="39">
                  <c:v>17</c:v>
                </c:pt>
                <c:pt idx="40">
                  <c:v>15</c:v>
                </c:pt>
                <c:pt idx="41">
                  <c:v>17</c:v>
                </c:pt>
                <c:pt idx="42">
                  <c:v>18</c:v>
                </c:pt>
                <c:pt idx="43">
                  <c:v>15</c:v>
                </c:pt>
                <c:pt idx="44">
                  <c:v>13</c:v>
                </c:pt>
                <c:pt idx="45">
                  <c:v>12</c:v>
                </c:pt>
                <c:pt idx="46">
                  <c:v>15</c:v>
                </c:pt>
                <c:pt idx="47">
                  <c:v>16</c:v>
                </c:pt>
                <c:pt idx="48">
                  <c:v>17</c:v>
                </c:pt>
                <c:pt idx="49">
                  <c:v>12</c:v>
                </c:pt>
                <c:pt idx="50">
                  <c:v>16</c:v>
                </c:pt>
                <c:pt idx="51">
                  <c:v>16</c:v>
                </c:pt>
                <c:pt idx="52">
                  <c:v>9</c:v>
                </c:pt>
                <c:pt idx="53">
                  <c:v>19</c:v>
                </c:pt>
                <c:pt idx="54">
                  <c:v>20</c:v>
                </c:pt>
                <c:pt idx="55">
                  <c:v>14</c:v>
                </c:pt>
                <c:pt idx="56">
                  <c:v>13</c:v>
                </c:pt>
                <c:pt idx="57">
                  <c:v>22</c:v>
                </c:pt>
                <c:pt idx="58">
                  <c:v>22</c:v>
                </c:pt>
                <c:pt idx="59">
                  <c:v>22</c:v>
                </c:pt>
                <c:pt idx="60">
                  <c:v>14</c:v>
                </c:pt>
                <c:pt idx="61">
                  <c:v>15</c:v>
                </c:pt>
                <c:pt idx="62">
                  <c:v>15</c:v>
                </c:pt>
                <c:pt idx="63">
                  <c:v>24</c:v>
                </c:pt>
                <c:pt idx="64">
                  <c:v>23</c:v>
                </c:pt>
                <c:pt idx="65">
                  <c:v>16</c:v>
                </c:pt>
                <c:pt idx="66">
                  <c:v>14</c:v>
                </c:pt>
                <c:pt idx="67">
                  <c:v>18</c:v>
                </c:pt>
                <c:pt idx="68">
                  <c:v>22</c:v>
                </c:pt>
                <c:pt idx="69">
                  <c:v>12</c:v>
                </c:pt>
                <c:pt idx="70">
                  <c:v>13</c:v>
                </c:pt>
                <c:pt idx="71">
                  <c:v>17</c:v>
                </c:pt>
                <c:pt idx="72">
                  <c:v>19</c:v>
                </c:pt>
                <c:pt idx="73">
                  <c:v>20</c:v>
                </c:pt>
                <c:pt idx="74">
                  <c:v>16</c:v>
                </c:pt>
                <c:pt idx="75">
                  <c:v>15</c:v>
                </c:pt>
                <c:pt idx="76">
                  <c:v>11</c:v>
                </c:pt>
                <c:pt idx="77">
                  <c:v>11</c:v>
                </c:pt>
                <c:pt idx="78">
                  <c:v>9</c:v>
                </c:pt>
                <c:pt idx="79">
                  <c:v>9</c:v>
                </c:pt>
                <c:pt idx="80">
                  <c:v>13</c:v>
                </c:pt>
                <c:pt idx="81">
                  <c:v>11</c:v>
                </c:pt>
                <c:pt idx="82">
                  <c:v>13</c:v>
                </c:pt>
                <c:pt idx="83">
                  <c:v>7</c:v>
                </c:pt>
                <c:pt idx="84">
                  <c:v>11</c:v>
                </c:pt>
                <c:pt idx="85">
                  <c:v>15</c:v>
                </c:pt>
                <c:pt idx="86">
                  <c:v>14</c:v>
                </c:pt>
                <c:pt idx="87">
                  <c:v>14</c:v>
                </c:pt>
                <c:pt idx="88">
                  <c:v>15</c:v>
                </c:pt>
                <c:pt idx="89">
                  <c:v>13</c:v>
                </c:pt>
                <c:pt idx="90">
                  <c:v>11</c:v>
                </c:pt>
                <c:pt idx="91">
                  <c:v>6</c:v>
                </c:pt>
                <c:pt idx="92">
                  <c:v>11</c:v>
                </c:pt>
                <c:pt idx="93">
                  <c:v>13</c:v>
                </c:pt>
                <c:pt idx="94">
                  <c:v>13</c:v>
                </c:pt>
                <c:pt idx="95">
                  <c:v>10</c:v>
                </c:pt>
                <c:pt idx="96">
                  <c:v>17</c:v>
                </c:pt>
                <c:pt idx="97">
                  <c:v>15</c:v>
                </c:pt>
                <c:pt idx="98">
                  <c:v>12</c:v>
                </c:pt>
                <c:pt idx="99">
                  <c:v>14</c:v>
                </c:pt>
                <c:pt idx="100">
                  <c:v>8</c:v>
                </c:pt>
              </c:numCache>
            </c:numRef>
          </c:val>
          <c:smooth val="0"/>
          <c:extLst>
            <c:ext xmlns:c16="http://schemas.microsoft.com/office/drawing/2014/chart" uri="{C3380CC4-5D6E-409C-BE32-E72D297353CC}">
              <c16:uniqueId val="{00000001-92F0-41C6-89B5-A3DE2EC1B4C5}"/>
            </c:ext>
          </c:extLst>
        </c:ser>
        <c:ser>
          <c:idx val="2"/>
          <c:order val="2"/>
          <c:tx>
            <c:strRef>
              <c:f>'Qui CONGRUENTE L. MULTIPLICATIV'!$I$2</c:f>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f>'Qui CONGRUENTE L. MULTIPLICATIV'!$I$3:$I$103</c:f>
              <c:numCache>
                <c:formatCode>General</c:formatCode>
                <c:ptCount val="101"/>
                <c:pt idx="0">
                  <c:v>0</c:v>
                </c:pt>
                <c:pt idx="1">
                  <c:v>25</c:v>
                </c:pt>
                <c:pt idx="2">
                  <c:v>25</c:v>
                </c:pt>
                <c:pt idx="3">
                  <c:v>25</c:v>
                </c:pt>
                <c:pt idx="4">
                  <c:v>44</c:v>
                </c:pt>
                <c:pt idx="5">
                  <c:v>37</c:v>
                </c:pt>
                <c:pt idx="6">
                  <c:v>26</c:v>
                </c:pt>
                <c:pt idx="7">
                  <c:v>41</c:v>
                </c:pt>
                <c:pt idx="8">
                  <c:v>28</c:v>
                </c:pt>
                <c:pt idx="9">
                  <c:v>30</c:v>
                </c:pt>
                <c:pt idx="10">
                  <c:v>31</c:v>
                </c:pt>
                <c:pt idx="11">
                  <c:v>32</c:v>
                </c:pt>
                <c:pt idx="12">
                  <c:v>37</c:v>
                </c:pt>
                <c:pt idx="13">
                  <c:v>35</c:v>
                </c:pt>
                <c:pt idx="14">
                  <c:v>32</c:v>
                </c:pt>
                <c:pt idx="15">
                  <c:v>36</c:v>
                </c:pt>
                <c:pt idx="16">
                  <c:v>32</c:v>
                </c:pt>
                <c:pt idx="17">
                  <c:v>36</c:v>
                </c:pt>
                <c:pt idx="18">
                  <c:v>24</c:v>
                </c:pt>
                <c:pt idx="19">
                  <c:v>25</c:v>
                </c:pt>
                <c:pt idx="20">
                  <c:v>35</c:v>
                </c:pt>
                <c:pt idx="21">
                  <c:v>35</c:v>
                </c:pt>
                <c:pt idx="22">
                  <c:v>29</c:v>
                </c:pt>
                <c:pt idx="23">
                  <c:v>30</c:v>
                </c:pt>
                <c:pt idx="24">
                  <c:v>35</c:v>
                </c:pt>
                <c:pt idx="25">
                  <c:v>21</c:v>
                </c:pt>
                <c:pt idx="26">
                  <c:v>31</c:v>
                </c:pt>
                <c:pt idx="27">
                  <c:v>37</c:v>
                </c:pt>
                <c:pt idx="28">
                  <c:v>33</c:v>
                </c:pt>
                <c:pt idx="29">
                  <c:v>31</c:v>
                </c:pt>
                <c:pt idx="30">
                  <c:v>31</c:v>
                </c:pt>
                <c:pt idx="31">
                  <c:v>32</c:v>
                </c:pt>
                <c:pt idx="32">
                  <c:v>31</c:v>
                </c:pt>
                <c:pt idx="33">
                  <c:v>33</c:v>
                </c:pt>
                <c:pt idx="34">
                  <c:v>35</c:v>
                </c:pt>
                <c:pt idx="35">
                  <c:v>42</c:v>
                </c:pt>
                <c:pt idx="36">
                  <c:v>28</c:v>
                </c:pt>
                <c:pt idx="37">
                  <c:v>39</c:v>
                </c:pt>
                <c:pt idx="38">
                  <c:v>31</c:v>
                </c:pt>
                <c:pt idx="39">
                  <c:v>36</c:v>
                </c:pt>
                <c:pt idx="40">
                  <c:v>30</c:v>
                </c:pt>
                <c:pt idx="41">
                  <c:v>38</c:v>
                </c:pt>
                <c:pt idx="42">
                  <c:v>32</c:v>
                </c:pt>
                <c:pt idx="43">
                  <c:v>25</c:v>
                </c:pt>
                <c:pt idx="44">
                  <c:v>30</c:v>
                </c:pt>
                <c:pt idx="45">
                  <c:v>24</c:v>
                </c:pt>
                <c:pt idx="46">
                  <c:v>40</c:v>
                </c:pt>
                <c:pt idx="47">
                  <c:v>28</c:v>
                </c:pt>
                <c:pt idx="48">
                  <c:v>39</c:v>
                </c:pt>
                <c:pt idx="49">
                  <c:v>28</c:v>
                </c:pt>
                <c:pt idx="50">
                  <c:v>30</c:v>
                </c:pt>
                <c:pt idx="51">
                  <c:v>33</c:v>
                </c:pt>
                <c:pt idx="52">
                  <c:v>25</c:v>
                </c:pt>
                <c:pt idx="53">
                  <c:v>34</c:v>
                </c:pt>
                <c:pt idx="54">
                  <c:v>33</c:v>
                </c:pt>
                <c:pt idx="55">
                  <c:v>34</c:v>
                </c:pt>
                <c:pt idx="56">
                  <c:v>34</c:v>
                </c:pt>
                <c:pt idx="57">
                  <c:v>42</c:v>
                </c:pt>
                <c:pt idx="58">
                  <c:v>34</c:v>
                </c:pt>
                <c:pt idx="59">
                  <c:v>37</c:v>
                </c:pt>
                <c:pt idx="60">
                  <c:v>28</c:v>
                </c:pt>
                <c:pt idx="61">
                  <c:v>31</c:v>
                </c:pt>
                <c:pt idx="62">
                  <c:v>37</c:v>
                </c:pt>
                <c:pt idx="63">
                  <c:v>36</c:v>
                </c:pt>
                <c:pt idx="64">
                  <c:v>40</c:v>
                </c:pt>
                <c:pt idx="65">
                  <c:v>28</c:v>
                </c:pt>
                <c:pt idx="66">
                  <c:v>27</c:v>
                </c:pt>
                <c:pt idx="67">
                  <c:v>34</c:v>
                </c:pt>
                <c:pt idx="68">
                  <c:v>43</c:v>
                </c:pt>
                <c:pt idx="69">
                  <c:v>20</c:v>
                </c:pt>
                <c:pt idx="70">
                  <c:v>33</c:v>
                </c:pt>
                <c:pt idx="71">
                  <c:v>30</c:v>
                </c:pt>
                <c:pt idx="72">
                  <c:v>31</c:v>
                </c:pt>
                <c:pt idx="73">
                  <c:v>27</c:v>
                </c:pt>
                <c:pt idx="74">
                  <c:v>31</c:v>
                </c:pt>
                <c:pt idx="75">
                  <c:v>38</c:v>
                </c:pt>
                <c:pt idx="76">
                  <c:v>26</c:v>
                </c:pt>
                <c:pt idx="77">
                  <c:v>23</c:v>
                </c:pt>
                <c:pt idx="78">
                  <c:v>22</c:v>
                </c:pt>
                <c:pt idx="79">
                  <c:v>22</c:v>
                </c:pt>
                <c:pt idx="80">
                  <c:v>21</c:v>
                </c:pt>
                <c:pt idx="81">
                  <c:v>21</c:v>
                </c:pt>
                <c:pt idx="82">
                  <c:v>21</c:v>
                </c:pt>
                <c:pt idx="83">
                  <c:v>26</c:v>
                </c:pt>
                <c:pt idx="84">
                  <c:v>19</c:v>
                </c:pt>
                <c:pt idx="85">
                  <c:v>23</c:v>
                </c:pt>
                <c:pt idx="86">
                  <c:v>31</c:v>
                </c:pt>
                <c:pt idx="87">
                  <c:v>27</c:v>
                </c:pt>
                <c:pt idx="88">
                  <c:v>23</c:v>
                </c:pt>
                <c:pt idx="89">
                  <c:v>20</c:v>
                </c:pt>
                <c:pt idx="90">
                  <c:v>21</c:v>
                </c:pt>
                <c:pt idx="91">
                  <c:v>20</c:v>
                </c:pt>
                <c:pt idx="92">
                  <c:v>23</c:v>
                </c:pt>
                <c:pt idx="93">
                  <c:v>26</c:v>
                </c:pt>
                <c:pt idx="94">
                  <c:v>28</c:v>
                </c:pt>
                <c:pt idx="95">
                  <c:v>19</c:v>
                </c:pt>
                <c:pt idx="96">
                  <c:v>35</c:v>
                </c:pt>
                <c:pt idx="97">
                  <c:v>25</c:v>
                </c:pt>
                <c:pt idx="98">
                  <c:v>25</c:v>
                </c:pt>
                <c:pt idx="99">
                  <c:v>16</c:v>
                </c:pt>
                <c:pt idx="100">
                  <c:v>17</c:v>
                </c:pt>
              </c:numCache>
            </c:numRef>
          </c:val>
          <c:smooth val="0"/>
          <c:extLst>
            <c:ext xmlns:c16="http://schemas.microsoft.com/office/drawing/2014/chart" uri="{C3380CC4-5D6E-409C-BE32-E72D297353CC}">
              <c16:uniqueId val="{00000002-92F0-41C6-89B5-A3DE2EC1B4C5}"/>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3"/>
                <c:order val="3"/>
                <c:tx>
                  <c:strRef>
                    <c:extLst>
                      <c:ext uri="{02D57815-91ED-43cb-92C2-25804820EDAC}">
                        <c15:formulaRef>
                          <c15:sqref>'Qui CONGRUENTE L. MULTIPLICATIV'!$L$2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c:ext uri="{02D57815-91ED-43cb-92C2-25804820EDAC}">
                        <c15:formulaRef>
                          <c15:sqref>'Qui CONGRUENTE L. MULTIPLICATIV'!$L$3:$L$103</c15:sqref>
                        </c15:formulaRef>
                      </c:ext>
                    </c:extLst>
                    <c:numCache>
                      <c:formatCode>General</c:formatCode>
                      <c:ptCount val="101"/>
                      <c:pt idx="0">
                        <c:v>0</c:v>
                      </c:pt>
                      <c:pt idx="1">
                        <c:v>3</c:v>
                      </c:pt>
                      <c:pt idx="2">
                        <c:v>5</c:v>
                      </c:pt>
                      <c:pt idx="3">
                        <c:v>4</c:v>
                      </c:pt>
                      <c:pt idx="4">
                        <c:v>2</c:v>
                      </c:pt>
                      <c:pt idx="5">
                        <c:v>6</c:v>
                      </c:pt>
                      <c:pt idx="6">
                        <c:v>6</c:v>
                      </c:pt>
                      <c:pt idx="7">
                        <c:v>3</c:v>
                      </c:pt>
                      <c:pt idx="8">
                        <c:v>5</c:v>
                      </c:pt>
                      <c:pt idx="9">
                        <c:v>6</c:v>
                      </c:pt>
                      <c:pt idx="10">
                        <c:v>4</c:v>
                      </c:pt>
                      <c:pt idx="11">
                        <c:v>9</c:v>
                      </c:pt>
                      <c:pt idx="12">
                        <c:v>5</c:v>
                      </c:pt>
                      <c:pt idx="13">
                        <c:v>7</c:v>
                      </c:pt>
                      <c:pt idx="14">
                        <c:v>9</c:v>
                      </c:pt>
                      <c:pt idx="15">
                        <c:v>7</c:v>
                      </c:pt>
                      <c:pt idx="16">
                        <c:v>5</c:v>
                      </c:pt>
                      <c:pt idx="17">
                        <c:v>9</c:v>
                      </c:pt>
                      <c:pt idx="18">
                        <c:v>3</c:v>
                      </c:pt>
                      <c:pt idx="19">
                        <c:v>6</c:v>
                      </c:pt>
                      <c:pt idx="20">
                        <c:v>7</c:v>
                      </c:pt>
                      <c:pt idx="21">
                        <c:v>1</c:v>
                      </c:pt>
                      <c:pt idx="22">
                        <c:v>2</c:v>
                      </c:pt>
                      <c:pt idx="23">
                        <c:v>4</c:v>
                      </c:pt>
                      <c:pt idx="24">
                        <c:v>5</c:v>
                      </c:pt>
                      <c:pt idx="25">
                        <c:v>7</c:v>
                      </c:pt>
                      <c:pt idx="26">
                        <c:v>6</c:v>
                      </c:pt>
                      <c:pt idx="27">
                        <c:v>5</c:v>
                      </c:pt>
                      <c:pt idx="28">
                        <c:v>6</c:v>
                      </c:pt>
                      <c:pt idx="29">
                        <c:v>7</c:v>
                      </c:pt>
                      <c:pt idx="30">
                        <c:v>9</c:v>
                      </c:pt>
                      <c:pt idx="31">
                        <c:v>7</c:v>
                      </c:pt>
                      <c:pt idx="32">
                        <c:v>9</c:v>
                      </c:pt>
                      <c:pt idx="33">
                        <c:v>4</c:v>
                      </c:pt>
                      <c:pt idx="34">
                        <c:v>5</c:v>
                      </c:pt>
                      <c:pt idx="35">
                        <c:v>10</c:v>
                      </c:pt>
                      <c:pt idx="36">
                        <c:v>2</c:v>
                      </c:pt>
                      <c:pt idx="37">
                        <c:v>5</c:v>
                      </c:pt>
                      <c:pt idx="38">
                        <c:v>6</c:v>
                      </c:pt>
                      <c:pt idx="39">
                        <c:v>4</c:v>
                      </c:pt>
                      <c:pt idx="40">
                        <c:v>9</c:v>
                      </c:pt>
                      <c:pt idx="41">
                        <c:v>12</c:v>
                      </c:pt>
                      <c:pt idx="42">
                        <c:v>11</c:v>
                      </c:pt>
                      <c:pt idx="43">
                        <c:v>3</c:v>
                      </c:pt>
                      <c:pt idx="44">
                        <c:v>3</c:v>
                      </c:pt>
                      <c:pt idx="45">
                        <c:v>4</c:v>
                      </c:pt>
                      <c:pt idx="46">
                        <c:v>7</c:v>
                      </c:pt>
                      <c:pt idx="47">
                        <c:v>10</c:v>
                      </c:pt>
                      <c:pt idx="48">
                        <c:v>7</c:v>
                      </c:pt>
                      <c:pt idx="49">
                        <c:v>5</c:v>
                      </c:pt>
                      <c:pt idx="50">
                        <c:v>3</c:v>
                      </c:pt>
                      <c:pt idx="51">
                        <c:v>6</c:v>
                      </c:pt>
                      <c:pt idx="52">
                        <c:v>5</c:v>
                      </c:pt>
                      <c:pt idx="53">
                        <c:v>8</c:v>
                      </c:pt>
                      <c:pt idx="54">
                        <c:v>5</c:v>
                      </c:pt>
                      <c:pt idx="55">
                        <c:v>6</c:v>
                      </c:pt>
                      <c:pt idx="56">
                        <c:v>5</c:v>
                      </c:pt>
                      <c:pt idx="57">
                        <c:v>6</c:v>
                      </c:pt>
                      <c:pt idx="58">
                        <c:v>4</c:v>
                      </c:pt>
                      <c:pt idx="59">
                        <c:v>3</c:v>
                      </c:pt>
                      <c:pt idx="60">
                        <c:v>2</c:v>
                      </c:pt>
                      <c:pt idx="61">
                        <c:v>2</c:v>
                      </c:pt>
                      <c:pt idx="62">
                        <c:v>5</c:v>
                      </c:pt>
                      <c:pt idx="63">
                        <c:v>2</c:v>
                      </c:pt>
                      <c:pt idx="64">
                        <c:v>3</c:v>
                      </c:pt>
                      <c:pt idx="65">
                        <c:v>6</c:v>
                      </c:pt>
                      <c:pt idx="66">
                        <c:v>5</c:v>
                      </c:pt>
                      <c:pt idx="67">
                        <c:v>2</c:v>
                      </c:pt>
                      <c:pt idx="68">
                        <c:v>8</c:v>
                      </c:pt>
                      <c:pt idx="69">
                        <c:v>4</c:v>
                      </c:pt>
                      <c:pt idx="70">
                        <c:v>6</c:v>
                      </c:pt>
                      <c:pt idx="71">
                        <c:v>2</c:v>
                      </c:pt>
                      <c:pt idx="72">
                        <c:v>3</c:v>
                      </c:pt>
                      <c:pt idx="73">
                        <c:v>4</c:v>
                      </c:pt>
                      <c:pt idx="74">
                        <c:v>5</c:v>
                      </c:pt>
                      <c:pt idx="75">
                        <c:v>5</c:v>
                      </c:pt>
                      <c:pt idx="76">
                        <c:v>2</c:v>
                      </c:pt>
                      <c:pt idx="77">
                        <c:v>4</c:v>
                      </c:pt>
                      <c:pt idx="78">
                        <c:v>7</c:v>
                      </c:pt>
                      <c:pt idx="79">
                        <c:v>1</c:v>
                      </c:pt>
                      <c:pt idx="80">
                        <c:v>5</c:v>
                      </c:pt>
                      <c:pt idx="81">
                        <c:v>3</c:v>
                      </c:pt>
                      <c:pt idx="82">
                        <c:v>4</c:v>
                      </c:pt>
                      <c:pt idx="83">
                        <c:v>5</c:v>
                      </c:pt>
                      <c:pt idx="84">
                        <c:v>4</c:v>
                      </c:pt>
                      <c:pt idx="85">
                        <c:v>5</c:v>
                      </c:pt>
                      <c:pt idx="86">
                        <c:v>2</c:v>
                      </c:pt>
                      <c:pt idx="87">
                        <c:v>8</c:v>
                      </c:pt>
                      <c:pt idx="88">
                        <c:v>8</c:v>
                      </c:pt>
                      <c:pt idx="89">
                        <c:v>1</c:v>
                      </c:pt>
                      <c:pt idx="90">
                        <c:v>6</c:v>
                      </c:pt>
                      <c:pt idx="91">
                        <c:v>2</c:v>
                      </c:pt>
                      <c:pt idx="92">
                        <c:v>5</c:v>
                      </c:pt>
                      <c:pt idx="93">
                        <c:v>5</c:v>
                      </c:pt>
                      <c:pt idx="94">
                        <c:v>3</c:v>
                      </c:pt>
                      <c:pt idx="95">
                        <c:v>1</c:v>
                      </c:pt>
                      <c:pt idx="96">
                        <c:v>4</c:v>
                      </c:pt>
                      <c:pt idx="97">
                        <c:v>5</c:v>
                      </c:pt>
                      <c:pt idx="98">
                        <c:v>5</c:v>
                      </c:pt>
                      <c:pt idx="99">
                        <c:v>2</c:v>
                      </c:pt>
                      <c:pt idx="100">
                        <c:v>2</c:v>
                      </c:pt>
                    </c:numCache>
                  </c:numRef>
                </c:val>
                <c:smooth val="0"/>
                <c:extLst>
                  <c:ext xmlns:c16="http://schemas.microsoft.com/office/drawing/2014/chart" uri="{C3380CC4-5D6E-409C-BE32-E72D297353CC}">
                    <c16:uniqueId val="{00000003-92F0-41C6-89B5-A3DE2EC1B4C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CONGRUENTE L. MULTIPLICATIV'!$O$2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MULTIPLICATIV'!$O$3:$O$103</c15:sqref>
                        </c15:formulaRef>
                      </c:ext>
                    </c:extLst>
                    <c:numCache>
                      <c:formatCode>General</c:formatCode>
                      <c:ptCount val="101"/>
                      <c:pt idx="0">
                        <c:v>0</c:v>
                      </c:pt>
                      <c:pt idx="1">
                        <c:v>11</c:v>
                      </c:pt>
                      <c:pt idx="2">
                        <c:v>17</c:v>
                      </c:pt>
                      <c:pt idx="3">
                        <c:v>10</c:v>
                      </c:pt>
                      <c:pt idx="4">
                        <c:v>13</c:v>
                      </c:pt>
                      <c:pt idx="5">
                        <c:v>14</c:v>
                      </c:pt>
                      <c:pt idx="6">
                        <c:v>15</c:v>
                      </c:pt>
                      <c:pt idx="7">
                        <c:v>16</c:v>
                      </c:pt>
                      <c:pt idx="8">
                        <c:v>17</c:v>
                      </c:pt>
                      <c:pt idx="9">
                        <c:v>14</c:v>
                      </c:pt>
                      <c:pt idx="10">
                        <c:v>12</c:v>
                      </c:pt>
                      <c:pt idx="11">
                        <c:v>16</c:v>
                      </c:pt>
                      <c:pt idx="12">
                        <c:v>19</c:v>
                      </c:pt>
                      <c:pt idx="13">
                        <c:v>16</c:v>
                      </c:pt>
                      <c:pt idx="14">
                        <c:v>20</c:v>
                      </c:pt>
                      <c:pt idx="15">
                        <c:v>11</c:v>
                      </c:pt>
                      <c:pt idx="16">
                        <c:v>12</c:v>
                      </c:pt>
                      <c:pt idx="17">
                        <c:v>21</c:v>
                      </c:pt>
                      <c:pt idx="18">
                        <c:v>8</c:v>
                      </c:pt>
                      <c:pt idx="19">
                        <c:v>17</c:v>
                      </c:pt>
                      <c:pt idx="20">
                        <c:v>19</c:v>
                      </c:pt>
                      <c:pt idx="21">
                        <c:v>15</c:v>
                      </c:pt>
                      <c:pt idx="22">
                        <c:v>13</c:v>
                      </c:pt>
                      <c:pt idx="23">
                        <c:v>13</c:v>
                      </c:pt>
                      <c:pt idx="24">
                        <c:v>16</c:v>
                      </c:pt>
                      <c:pt idx="25">
                        <c:v>14</c:v>
                      </c:pt>
                      <c:pt idx="26">
                        <c:v>13</c:v>
                      </c:pt>
                      <c:pt idx="27">
                        <c:v>16</c:v>
                      </c:pt>
                      <c:pt idx="28">
                        <c:v>16</c:v>
                      </c:pt>
                      <c:pt idx="29">
                        <c:v>22</c:v>
                      </c:pt>
                      <c:pt idx="30">
                        <c:v>19</c:v>
                      </c:pt>
                      <c:pt idx="31">
                        <c:v>16</c:v>
                      </c:pt>
                      <c:pt idx="32">
                        <c:v>15</c:v>
                      </c:pt>
                      <c:pt idx="33">
                        <c:v>13</c:v>
                      </c:pt>
                      <c:pt idx="34">
                        <c:v>17</c:v>
                      </c:pt>
                      <c:pt idx="35">
                        <c:v>26</c:v>
                      </c:pt>
                      <c:pt idx="36">
                        <c:v>13</c:v>
                      </c:pt>
                      <c:pt idx="37">
                        <c:v>20</c:v>
                      </c:pt>
                      <c:pt idx="38">
                        <c:v>13</c:v>
                      </c:pt>
                      <c:pt idx="39">
                        <c:v>18</c:v>
                      </c:pt>
                      <c:pt idx="40">
                        <c:v>16</c:v>
                      </c:pt>
                      <c:pt idx="41">
                        <c:v>25</c:v>
                      </c:pt>
                      <c:pt idx="42">
                        <c:v>15</c:v>
                      </c:pt>
                      <c:pt idx="43">
                        <c:v>8</c:v>
                      </c:pt>
                      <c:pt idx="44">
                        <c:v>12</c:v>
                      </c:pt>
                      <c:pt idx="45">
                        <c:v>13</c:v>
                      </c:pt>
                      <c:pt idx="46">
                        <c:v>14</c:v>
                      </c:pt>
                      <c:pt idx="47">
                        <c:v>24</c:v>
                      </c:pt>
                      <c:pt idx="48">
                        <c:v>16</c:v>
                      </c:pt>
                      <c:pt idx="49">
                        <c:v>20</c:v>
                      </c:pt>
                      <c:pt idx="50">
                        <c:v>14</c:v>
                      </c:pt>
                      <c:pt idx="51">
                        <c:v>13</c:v>
                      </c:pt>
                      <c:pt idx="52">
                        <c:v>17</c:v>
                      </c:pt>
                      <c:pt idx="53">
                        <c:v>16</c:v>
                      </c:pt>
                      <c:pt idx="54">
                        <c:v>14</c:v>
                      </c:pt>
                      <c:pt idx="55">
                        <c:v>22</c:v>
                      </c:pt>
                      <c:pt idx="56">
                        <c:v>14</c:v>
                      </c:pt>
                      <c:pt idx="57">
                        <c:v>15</c:v>
                      </c:pt>
                      <c:pt idx="58">
                        <c:v>20</c:v>
                      </c:pt>
                      <c:pt idx="59">
                        <c:v>19</c:v>
                      </c:pt>
                      <c:pt idx="60">
                        <c:v>13</c:v>
                      </c:pt>
                      <c:pt idx="61">
                        <c:v>17</c:v>
                      </c:pt>
                      <c:pt idx="62">
                        <c:v>25</c:v>
                      </c:pt>
                      <c:pt idx="63">
                        <c:v>14</c:v>
                      </c:pt>
                      <c:pt idx="64">
                        <c:v>10</c:v>
                      </c:pt>
                      <c:pt idx="65">
                        <c:v>17</c:v>
                      </c:pt>
                      <c:pt idx="66">
                        <c:v>17</c:v>
                      </c:pt>
                      <c:pt idx="67">
                        <c:v>12</c:v>
                      </c:pt>
                      <c:pt idx="68">
                        <c:v>24</c:v>
                      </c:pt>
                      <c:pt idx="69">
                        <c:v>17</c:v>
                      </c:pt>
                      <c:pt idx="70">
                        <c:v>18</c:v>
                      </c:pt>
                      <c:pt idx="71">
                        <c:v>21</c:v>
                      </c:pt>
                      <c:pt idx="72">
                        <c:v>11</c:v>
                      </c:pt>
                      <c:pt idx="73">
                        <c:v>15</c:v>
                      </c:pt>
                      <c:pt idx="74">
                        <c:v>13</c:v>
                      </c:pt>
                      <c:pt idx="75">
                        <c:v>12</c:v>
                      </c:pt>
                      <c:pt idx="76">
                        <c:v>8</c:v>
                      </c:pt>
                      <c:pt idx="77">
                        <c:v>11</c:v>
                      </c:pt>
                      <c:pt idx="78">
                        <c:v>15</c:v>
                      </c:pt>
                      <c:pt idx="79">
                        <c:v>10</c:v>
                      </c:pt>
                      <c:pt idx="80">
                        <c:v>17</c:v>
                      </c:pt>
                      <c:pt idx="81">
                        <c:v>11</c:v>
                      </c:pt>
                      <c:pt idx="82">
                        <c:v>11</c:v>
                      </c:pt>
                      <c:pt idx="83">
                        <c:v>16</c:v>
                      </c:pt>
                      <c:pt idx="84">
                        <c:v>10</c:v>
                      </c:pt>
                      <c:pt idx="85">
                        <c:v>11</c:v>
                      </c:pt>
                      <c:pt idx="86">
                        <c:v>14</c:v>
                      </c:pt>
                      <c:pt idx="87">
                        <c:v>15</c:v>
                      </c:pt>
                      <c:pt idx="88">
                        <c:v>15</c:v>
                      </c:pt>
                      <c:pt idx="89">
                        <c:v>4</c:v>
                      </c:pt>
                      <c:pt idx="90">
                        <c:v>17</c:v>
                      </c:pt>
                      <c:pt idx="91">
                        <c:v>12</c:v>
                      </c:pt>
                      <c:pt idx="92">
                        <c:v>13</c:v>
                      </c:pt>
                      <c:pt idx="93">
                        <c:v>11</c:v>
                      </c:pt>
                      <c:pt idx="94">
                        <c:v>14</c:v>
                      </c:pt>
                      <c:pt idx="95">
                        <c:v>11</c:v>
                      </c:pt>
                      <c:pt idx="96">
                        <c:v>18</c:v>
                      </c:pt>
                      <c:pt idx="97">
                        <c:v>12</c:v>
                      </c:pt>
                      <c:pt idx="98">
                        <c:v>15</c:v>
                      </c:pt>
                      <c:pt idx="99">
                        <c:v>13</c:v>
                      </c:pt>
                      <c:pt idx="100">
                        <c:v>7</c:v>
                      </c:pt>
                    </c:numCache>
                  </c:numRef>
                </c:val>
                <c:smooth val="0"/>
                <c:extLst xmlns:c15="http://schemas.microsoft.com/office/drawing/2012/chart">
                  <c:ext xmlns:c16="http://schemas.microsoft.com/office/drawing/2014/chart" uri="{C3380CC4-5D6E-409C-BE32-E72D297353CC}">
                    <c16:uniqueId val="{00000004-92F0-41C6-89B5-A3DE2EC1B4C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CONGRUENTE L. MULTIPLICATIV'!$R$2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MULTIPLICATIV'!$R$3:$R$103</c15:sqref>
                        </c15:formulaRef>
                      </c:ext>
                    </c:extLst>
                    <c:numCache>
                      <c:formatCode>General</c:formatCode>
                      <c:ptCount val="101"/>
                      <c:pt idx="0">
                        <c:v>0</c:v>
                      </c:pt>
                      <c:pt idx="1">
                        <c:v>30</c:v>
                      </c:pt>
                      <c:pt idx="2">
                        <c:v>31</c:v>
                      </c:pt>
                      <c:pt idx="3">
                        <c:v>27</c:v>
                      </c:pt>
                      <c:pt idx="4">
                        <c:v>32</c:v>
                      </c:pt>
                      <c:pt idx="5">
                        <c:v>32</c:v>
                      </c:pt>
                      <c:pt idx="6">
                        <c:v>39</c:v>
                      </c:pt>
                      <c:pt idx="7">
                        <c:v>29</c:v>
                      </c:pt>
                      <c:pt idx="8">
                        <c:v>31</c:v>
                      </c:pt>
                      <c:pt idx="9">
                        <c:v>38</c:v>
                      </c:pt>
                      <c:pt idx="10">
                        <c:v>25</c:v>
                      </c:pt>
                      <c:pt idx="11">
                        <c:v>36</c:v>
                      </c:pt>
                      <c:pt idx="12">
                        <c:v>33</c:v>
                      </c:pt>
                      <c:pt idx="13">
                        <c:v>37</c:v>
                      </c:pt>
                      <c:pt idx="14">
                        <c:v>45</c:v>
                      </c:pt>
                      <c:pt idx="15">
                        <c:v>29</c:v>
                      </c:pt>
                      <c:pt idx="16">
                        <c:v>19</c:v>
                      </c:pt>
                      <c:pt idx="17">
                        <c:v>40</c:v>
                      </c:pt>
                      <c:pt idx="18">
                        <c:v>31</c:v>
                      </c:pt>
                      <c:pt idx="19">
                        <c:v>35</c:v>
                      </c:pt>
                      <c:pt idx="20">
                        <c:v>35</c:v>
                      </c:pt>
                      <c:pt idx="21">
                        <c:v>26</c:v>
                      </c:pt>
                      <c:pt idx="22">
                        <c:v>30</c:v>
                      </c:pt>
                      <c:pt idx="23">
                        <c:v>31</c:v>
                      </c:pt>
                      <c:pt idx="24">
                        <c:v>23</c:v>
                      </c:pt>
                      <c:pt idx="25">
                        <c:v>25</c:v>
                      </c:pt>
                      <c:pt idx="26">
                        <c:v>28</c:v>
                      </c:pt>
                      <c:pt idx="27">
                        <c:v>29</c:v>
                      </c:pt>
                      <c:pt idx="28">
                        <c:v>31</c:v>
                      </c:pt>
                      <c:pt idx="29">
                        <c:v>35</c:v>
                      </c:pt>
                      <c:pt idx="30">
                        <c:v>40</c:v>
                      </c:pt>
                      <c:pt idx="31">
                        <c:v>36</c:v>
                      </c:pt>
                      <c:pt idx="32">
                        <c:v>32</c:v>
                      </c:pt>
                      <c:pt idx="33">
                        <c:v>29</c:v>
                      </c:pt>
                      <c:pt idx="34">
                        <c:v>27</c:v>
                      </c:pt>
                      <c:pt idx="35">
                        <c:v>48</c:v>
                      </c:pt>
                      <c:pt idx="36">
                        <c:v>37</c:v>
                      </c:pt>
                      <c:pt idx="37">
                        <c:v>38</c:v>
                      </c:pt>
                      <c:pt idx="38">
                        <c:v>32</c:v>
                      </c:pt>
                      <c:pt idx="39">
                        <c:v>37</c:v>
                      </c:pt>
                      <c:pt idx="40">
                        <c:v>33</c:v>
                      </c:pt>
                      <c:pt idx="41">
                        <c:v>50</c:v>
                      </c:pt>
                      <c:pt idx="42">
                        <c:v>28</c:v>
                      </c:pt>
                      <c:pt idx="43">
                        <c:v>27</c:v>
                      </c:pt>
                      <c:pt idx="44">
                        <c:v>30</c:v>
                      </c:pt>
                      <c:pt idx="45">
                        <c:v>24</c:v>
                      </c:pt>
                      <c:pt idx="46">
                        <c:v>26</c:v>
                      </c:pt>
                      <c:pt idx="47">
                        <c:v>38</c:v>
                      </c:pt>
                      <c:pt idx="48">
                        <c:v>30</c:v>
                      </c:pt>
                      <c:pt idx="49">
                        <c:v>38</c:v>
                      </c:pt>
                      <c:pt idx="50">
                        <c:v>39</c:v>
                      </c:pt>
                      <c:pt idx="51">
                        <c:v>30</c:v>
                      </c:pt>
                      <c:pt idx="52">
                        <c:v>32</c:v>
                      </c:pt>
                      <c:pt idx="53">
                        <c:v>31</c:v>
                      </c:pt>
                      <c:pt idx="54">
                        <c:v>31</c:v>
                      </c:pt>
                      <c:pt idx="55">
                        <c:v>34</c:v>
                      </c:pt>
                      <c:pt idx="56">
                        <c:v>27</c:v>
                      </c:pt>
                      <c:pt idx="57">
                        <c:v>31</c:v>
                      </c:pt>
                      <c:pt idx="58">
                        <c:v>31</c:v>
                      </c:pt>
                      <c:pt idx="59">
                        <c:v>37</c:v>
                      </c:pt>
                      <c:pt idx="60">
                        <c:v>21</c:v>
                      </c:pt>
                      <c:pt idx="61">
                        <c:v>37</c:v>
                      </c:pt>
                      <c:pt idx="62">
                        <c:v>41</c:v>
                      </c:pt>
                      <c:pt idx="63">
                        <c:v>32</c:v>
                      </c:pt>
                      <c:pt idx="64">
                        <c:v>27</c:v>
                      </c:pt>
                      <c:pt idx="65">
                        <c:v>30</c:v>
                      </c:pt>
                      <c:pt idx="66">
                        <c:v>25</c:v>
                      </c:pt>
                      <c:pt idx="67">
                        <c:v>24</c:v>
                      </c:pt>
                      <c:pt idx="68">
                        <c:v>38</c:v>
                      </c:pt>
                      <c:pt idx="69">
                        <c:v>32</c:v>
                      </c:pt>
                      <c:pt idx="70">
                        <c:v>35</c:v>
                      </c:pt>
                      <c:pt idx="71">
                        <c:v>35</c:v>
                      </c:pt>
                      <c:pt idx="72">
                        <c:v>26</c:v>
                      </c:pt>
                      <c:pt idx="73">
                        <c:v>28</c:v>
                      </c:pt>
                      <c:pt idx="74">
                        <c:v>34</c:v>
                      </c:pt>
                      <c:pt idx="75">
                        <c:v>30</c:v>
                      </c:pt>
                      <c:pt idx="76">
                        <c:v>18</c:v>
                      </c:pt>
                      <c:pt idx="77">
                        <c:v>23</c:v>
                      </c:pt>
                      <c:pt idx="78">
                        <c:v>25</c:v>
                      </c:pt>
                      <c:pt idx="79">
                        <c:v>20</c:v>
                      </c:pt>
                      <c:pt idx="80">
                        <c:v>28</c:v>
                      </c:pt>
                      <c:pt idx="81">
                        <c:v>18</c:v>
                      </c:pt>
                      <c:pt idx="82">
                        <c:v>17</c:v>
                      </c:pt>
                      <c:pt idx="83">
                        <c:v>23</c:v>
                      </c:pt>
                      <c:pt idx="84">
                        <c:v>29</c:v>
                      </c:pt>
                      <c:pt idx="85">
                        <c:v>24</c:v>
                      </c:pt>
                      <c:pt idx="86">
                        <c:v>26</c:v>
                      </c:pt>
                      <c:pt idx="87">
                        <c:v>26</c:v>
                      </c:pt>
                      <c:pt idx="88">
                        <c:v>26</c:v>
                      </c:pt>
                      <c:pt idx="89">
                        <c:v>22</c:v>
                      </c:pt>
                      <c:pt idx="90">
                        <c:v>25</c:v>
                      </c:pt>
                      <c:pt idx="91">
                        <c:v>21</c:v>
                      </c:pt>
                      <c:pt idx="92">
                        <c:v>25</c:v>
                      </c:pt>
                      <c:pt idx="93">
                        <c:v>24</c:v>
                      </c:pt>
                      <c:pt idx="94">
                        <c:v>20</c:v>
                      </c:pt>
                      <c:pt idx="95">
                        <c:v>21</c:v>
                      </c:pt>
                      <c:pt idx="96">
                        <c:v>37</c:v>
                      </c:pt>
                      <c:pt idx="97">
                        <c:v>21</c:v>
                      </c:pt>
                      <c:pt idx="98">
                        <c:v>27</c:v>
                      </c:pt>
                      <c:pt idx="99">
                        <c:v>19</c:v>
                      </c:pt>
                      <c:pt idx="100">
                        <c:v>25</c:v>
                      </c:pt>
                    </c:numCache>
                  </c:numRef>
                </c:val>
                <c:smooth val="0"/>
                <c:extLst xmlns:c15="http://schemas.microsoft.com/office/drawing/2012/chart">
                  <c:ext xmlns:c16="http://schemas.microsoft.com/office/drawing/2014/chart" uri="{C3380CC4-5D6E-409C-BE32-E72D297353CC}">
                    <c16:uniqueId val="{00000005-92F0-41C6-89B5-A3DE2EC1B4C5}"/>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CONGRUENTE L. MULTIPLICATIV'!$U$2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MULTIPLICATIV'!$U$3:$U$103</c15:sqref>
                        </c15:formulaRef>
                      </c:ext>
                    </c:extLst>
                    <c:numCache>
                      <c:formatCode>General</c:formatCode>
                      <c:ptCount val="101"/>
                      <c:pt idx="0">
                        <c:v>0</c:v>
                      </c:pt>
                      <c:pt idx="1">
                        <c:v>7</c:v>
                      </c:pt>
                      <c:pt idx="2">
                        <c:v>4</c:v>
                      </c:pt>
                      <c:pt idx="3">
                        <c:v>4</c:v>
                      </c:pt>
                      <c:pt idx="4">
                        <c:v>7</c:v>
                      </c:pt>
                      <c:pt idx="5">
                        <c:v>8</c:v>
                      </c:pt>
                      <c:pt idx="6">
                        <c:v>5</c:v>
                      </c:pt>
                      <c:pt idx="7">
                        <c:v>5</c:v>
                      </c:pt>
                      <c:pt idx="8">
                        <c:v>2</c:v>
                      </c:pt>
                      <c:pt idx="9">
                        <c:v>6</c:v>
                      </c:pt>
                      <c:pt idx="10">
                        <c:v>4</c:v>
                      </c:pt>
                      <c:pt idx="11">
                        <c:v>6</c:v>
                      </c:pt>
                      <c:pt idx="12">
                        <c:v>5</c:v>
                      </c:pt>
                      <c:pt idx="13">
                        <c:v>4</c:v>
                      </c:pt>
                      <c:pt idx="14">
                        <c:v>6</c:v>
                      </c:pt>
                      <c:pt idx="15">
                        <c:v>7</c:v>
                      </c:pt>
                      <c:pt idx="16">
                        <c:v>6</c:v>
                      </c:pt>
                      <c:pt idx="17">
                        <c:v>5</c:v>
                      </c:pt>
                      <c:pt idx="18">
                        <c:v>4</c:v>
                      </c:pt>
                      <c:pt idx="19">
                        <c:v>7</c:v>
                      </c:pt>
                      <c:pt idx="20">
                        <c:v>5</c:v>
                      </c:pt>
                      <c:pt idx="21">
                        <c:v>9</c:v>
                      </c:pt>
                      <c:pt idx="22">
                        <c:v>3</c:v>
                      </c:pt>
                      <c:pt idx="23">
                        <c:v>3</c:v>
                      </c:pt>
                      <c:pt idx="24">
                        <c:v>4</c:v>
                      </c:pt>
                      <c:pt idx="25">
                        <c:v>2</c:v>
                      </c:pt>
                      <c:pt idx="26">
                        <c:v>8</c:v>
                      </c:pt>
                      <c:pt idx="27">
                        <c:v>6</c:v>
                      </c:pt>
                      <c:pt idx="28">
                        <c:v>5</c:v>
                      </c:pt>
                      <c:pt idx="29">
                        <c:v>4</c:v>
                      </c:pt>
                      <c:pt idx="30">
                        <c:v>5</c:v>
                      </c:pt>
                      <c:pt idx="31">
                        <c:v>7</c:v>
                      </c:pt>
                      <c:pt idx="32">
                        <c:v>1</c:v>
                      </c:pt>
                      <c:pt idx="33">
                        <c:v>8</c:v>
                      </c:pt>
                      <c:pt idx="34">
                        <c:v>10</c:v>
                      </c:pt>
                      <c:pt idx="35">
                        <c:v>2</c:v>
                      </c:pt>
                      <c:pt idx="36">
                        <c:v>7</c:v>
                      </c:pt>
                      <c:pt idx="37">
                        <c:v>5</c:v>
                      </c:pt>
                      <c:pt idx="38">
                        <c:v>2</c:v>
                      </c:pt>
                      <c:pt idx="39">
                        <c:v>4</c:v>
                      </c:pt>
                      <c:pt idx="40">
                        <c:v>8</c:v>
                      </c:pt>
                      <c:pt idx="41">
                        <c:v>5</c:v>
                      </c:pt>
                      <c:pt idx="42">
                        <c:v>2</c:v>
                      </c:pt>
                      <c:pt idx="43">
                        <c:v>7</c:v>
                      </c:pt>
                      <c:pt idx="44">
                        <c:v>8</c:v>
                      </c:pt>
                      <c:pt idx="45">
                        <c:v>4</c:v>
                      </c:pt>
                      <c:pt idx="46">
                        <c:v>6</c:v>
                      </c:pt>
                      <c:pt idx="47">
                        <c:v>4</c:v>
                      </c:pt>
                      <c:pt idx="48">
                        <c:v>6</c:v>
                      </c:pt>
                      <c:pt idx="49">
                        <c:v>6</c:v>
                      </c:pt>
                      <c:pt idx="50">
                        <c:v>4</c:v>
                      </c:pt>
                      <c:pt idx="51">
                        <c:v>6</c:v>
                      </c:pt>
                      <c:pt idx="52">
                        <c:v>6</c:v>
                      </c:pt>
                      <c:pt idx="53">
                        <c:v>5</c:v>
                      </c:pt>
                      <c:pt idx="54">
                        <c:v>7</c:v>
                      </c:pt>
                      <c:pt idx="55">
                        <c:v>4</c:v>
                      </c:pt>
                      <c:pt idx="56">
                        <c:v>7</c:v>
                      </c:pt>
                      <c:pt idx="57">
                        <c:v>8</c:v>
                      </c:pt>
                      <c:pt idx="58">
                        <c:v>7</c:v>
                      </c:pt>
                      <c:pt idx="59">
                        <c:v>8</c:v>
                      </c:pt>
                      <c:pt idx="60">
                        <c:v>5</c:v>
                      </c:pt>
                      <c:pt idx="61">
                        <c:v>7</c:v>
                      </c:pt>
                      <c:pt idx="62">
                        <c:v>5</c:v>
                      </c:pt>
                      <c:pt idx="63">
                        <c:v>5</c:v>
                      </c:pt>
                      <c:pt idx="64">
                        <c:v>5</c:v>
                      </c:pt>
                      <c:pt idx="65">
                        <c:v>6</c:v>
                      </c:pt>
                      <c:pt idx="66">
                        <c:v>2</c:v>
                      </c:pt>
                      <c:pt idx="67">
                        <c:v>5</c:v>
                      </c:pt>
                      <c:pt idx="68">
                        <c:v>6</c:v>
                      </c:pt>
                      <c:pt idx="69">
                        <c:v>7</c:v>
                      </c:pt>
                      <c:pt idx="70">
                        <c:v>2</c:v>
                      </c:pt>
                      <c:pt idx="71">
                        <c:v>3</c:v>
                      </c:pt>
                      <c:pt idx="72">
                        <c:v>6</c:v>
                      </c:pt>
                      <c:pt idx="73">
                        <c:v>9</c:v>
                      </c:pt>
                      <c:pt idx="74">
                        <c:v>7</c:v>
                      </c:pt>
                      <c:pt idx="75">
                        <c:v>7</c:v>
                      </c:pt>
                      <c:pt idx="76">
                        <c:v>2</c:v>
                      </c:pt>
                      <c:pt idx="77">
                        <c:v>2</c:v>
                      </c:pt>
                      <c:pt idx="78">
                        <c:v>5</c:v>
                      </c:pt>
                      <c:pt idx="79">
                        <c:v>4</c:v>
                      </c:pt>
                      <c:pt idx="80">
                        <c:v>2</c:v>
                      </c:pt>
                      <c:pt idx="81">
                        <c:v>5</c:v>
                      </c:pt>
                      <c:pt idx="82">
                        <c:v>3</c:v>
                      </c:pt>
                      <c:pt idx="83">
                        <c:v>4</c:v>
                      </c:pt>
                      <c:pt idx="84">
                        <c:v>4</c:v>
                      </c:pt>
                      <c:pt idx="85">
                        <c:v>4</c:v>
                      </c:pt>
                      <c:pt idx="86">
                        <c:v>5</c:v>
                      </c:pt>
                      <c:pt idx="87">
                        <c:v>3</c:v>
                      </c:pt>
                      <c:pt idx="88">
                        <c:v>2</c:v>
                      </c:pt>
                      <c:pt idx="89">
                        <c:v>3</c:v>
                      </c:pt>
                      <c:pt idx="90">
                        <c:v>4</c:v>
                      </c:pt>
                      <c:pt idx="91">
                        <c:v>2</c:v>
                      </c:pt>
                      <c:pt idx="92">
                        <c:v>5</c:v>
                      </c:pt>
                      <c:pt idx="93">
                        <c:v>4</c:v>
                      </c:pt>
                      <c:pt idx="94">
                        <c:v>4</c:v>
                      </c:pt>
                      <c:pt idx="95">
                        <c:v>6</c:v>
                      </c:pt>
                      <c:pt idx="96">
                        <c:v>4</c:v>
                      </c:pt>
                      <c:pt idx="97">
                        <c:v>3</c:v>
                      </c:pt>
                      <c:pt idx="98">
                        <c:v>1</c:v>
                      </c:pt>
                      <c:pt idx="99">
                        <c:v>4</c:v>
                      </c:pt>
                      <c:pt idx="100">
                        <c:v>8</c:v>
                      </c:pt>
                    </c:numCache>
                  </c:numRef>
                </c:val>
                <c:smooth val="0"/>
                <c:extLst xmlns:c15="http://schemas.microsoft.com/office/drawing/2012/chart">
                  <c:ext xmlns:c16="http://schemas.microsoft.com/office/drawing/2014/chart" uri="{C3380CC4-5D6E-409C-BE32-E72D297353CC}">
                    <c16:uniqueId val="{00000006-92F0-41C6-89B5-A3DE2EC1B4C5}"/>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CONGRUENTE L. MULTIPLICATIV'!$X$2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MULTIPLICATIV'!$X$3:$X$103</c15:sqref>
                        </c15:formulaRef>
                      </c:ext>
                    </c:extLst>
                    <c:numCache>
                      <c:formatCode>General</c:formatCode>
                      <c:ptCount val="101"/>
                      <c:pt idx="0">
                        <c:v>0</c:v>
                      </c:pt>
                      <c:pt idx="1">
                        <c:v>14</c:v>
                      </c:pt>
                      <c:pt idx="2">
                        <c:v>10</c:v>
                      </c:pt>
                      <c:pt idx="3">
                        <c:v>12</c:v>
                      </c:pt>
                      <c:pt idx="4">
                        <c:v>17</c:v>
                      </c:pt>
                      <c:pt idx="5">
                        <c:v>15</c:v>
                      </c:pt>
                      <c:pt idx="6">
                        <c:v>18</c:v>
                      </c:pt>
                      <c:pt idx="7">
                        <c:v>14</c:v>
                      </c:pt>
                      <c:pt idx="8">
                        <c:v>9</c:v>
                      </c:pt>
                      <c:pt idx="9">
                        <c:v>17</c:v>
                      </c:pt>
                      <c:pt idx="10">
                        <c:v>16</c:v>
                      </c:pt>
                      <c:pt idx="11">
                        <c:v>16</c:v>
                      </c:pt>
                      <c:pt idx="12">
                        <c:v>18</c:v>
                      </c:pt>
                      <c:pt idx="13">
                        <c:v>14</c:v>
                      </c:pt>
                      <c:pt idx="14">
                        <c:v>14</c:v>
                      </c:pt>
                      <c:pt idx="15">
                        <c:v>17</c:v>
                      </c:pt>
                      <c:pt idx="16">
                        <c:v>14</c:v>
                      </c:pt>
                      <c:pt idx="17">
                        <c:v>19</c:v>
                      </c:pt>
                      <c:pt idx="18">
                        <c:v>18</c:v>
                      </c:pt>
                      <c:pt idx="19">
                        <c:v>18</c:v>
                      </c:pt>
                      <c:pt idx="20">
                        <c:v>17</c:v>
                      </c:pt>
                      <c:pt idx="21">
                        <c:v>22</c:v>
                      </c:pt>
                      <c:pt idx="22">
                        <c:v>11</c:v>
                      </c:pt>
                      <c:pt idx="23">
                        <c:v>14</c:v>
                      </c:pt>
                      <c:pt idx="24">
                        <c:v>15</c:v>
                      </c:pt>
                      <c:pt idx="25">
                        <c:v>10</c:v>
                      </c:pt>
                      <c:pt idx="26">
                        <c:v>18</c:v>
                      </c:pt>
                      <c:pt idx="27">
                        <c:v>17</c:v>
                      </c:pt>
                      <c:pt idx="28">
                        <c:v>19</c:v>
                      </c:pt>
                      <c:pt idx="29">
                        <c:v>17</c:v>
                      </c:pt>
                      <c:pt idx="30">
                        <c:v>12</c:v>
                      </c:pt>
                      <c:pt idx="31">
                        <c:v>20</c:v>
                      </c:pt>
                      <c:pt idx="32">
                        <c:v>10</c:v>
                      </c:pt>
                      <c:pt idx="33">
                        <c:v>15</c:v>
                      </c:pt>
                      <c:pt idx="34">
                        <c:v>28</c:v>
                      </c:pt>
                      <c:pt idx="35">
                        <c:v>14</c:v>
                      </c:pt>
                      <c:pt idx="36">
                        <c:v>19</c:v>
                      </c:pt>
                      <c:pt idx="37">
                        <c:v>15</c:v>
                      </c:pt>
                      <c:pt idx="38">
                        <c:v>10</c:v>
                      </c:pt>
                      <c:pt idx="39">
                        <c:v>11</c:v>
                      </c:pt>
                      <c:pt idx="40">
                        <c:v>18</c:v>
                      </c:pt>
                      <c:pt idx="41">
                        <c:v>10</c:v>
                      </c:pt>
                      <c:pt idx="42">
                        <c:v>17</c:v>
                      </c:pt>
                      <c:pt idx="43">
                        <c:v>18</c:v>
                      </c:pt>
                      <c:pt idx="44">
                        <c:v>20</c:v>
                      </c:pt>
                      <c:pt idx="45">
                        <c:v>14</c:v>
                      </c:pt>
                      <c:pt idx="46">
                        <c:v>14</c:v>
                      </c:pt>
                      <c:pt idx="47">
                        <c:v>13</c:v>
                      </c:pt>
                      <c:pt idx="48">
                        <c:v>15</c:v>
                      </c:pt>
                      <c:pt idx="49">
                        <c:v>21</c:v>
                      </c:pt>
                      <c:pt idx="50">
                        <c:v>13</c:v>
                      </c:pt>
                      <c:pt idx="51">
                        <c:v>15</c:v>
                      </c:pt>
                      <c:pt idx="52">
                        <c:v>19</c:v>
                      </c:pt>
                      <c:pt idx="53">
                        <c:v>18</c:v>
                      </c:pt>
                      <c:pt idx="54">
                        <c:v>15</c:v>
                      </c:pt>
                      <c:pt idx="55">
                        <c:v>13</c:v>
                      </c:pt>
                      <c:pt idx="56">
                        <c:v>15</c:v>
                      </c:pt>
                      <c:pt idx="57">
                        <c:v>16</c:v>
                      </c:pt>
                      <c:pt idx="58">
                        <c:v>25</c:v>
                      </c:pt>
                      <c:pt idx="59">
                        <c:v>19</c:v>
                      </c:pt>
                      <c:pt idx="60">
                        <c:v>25</c:v>
                      </c:pt>
                      <c:pt idx="61">
                        <c:v>13</c:v>
                      </c:pt>
                      <c:pt idx="62">
                        <c:v>14</c:v>
                      </c:pt>
                      <c:pt idx="63">
                        <c:v>14</c:v>
                      </c:pt>
                      <c:pt idx="64">
                        <c:v>19</c:v>
                      </c:pt>
                      <c:pt idx="65">
                        <c:v>20</c:v>
                      </c:pt>
                      <c:pt idx="66">
                        <c:v>17</c:v>
                      </c:pt>
                      <c:pt idx="67">
                        <c:v>18</c:v>
                      </c:pt>
                      <c:pt idx="68">
                        <c:v>15</c:v>
                      </c:pt>
                      <c:pt idx="69">
                        <c:v>17</c:v>
                      </c:pt>
                      <c:pt idx="70">
                        <c:v>12</c:v>
                      </c:pt>
                      <c:pt idx="71">
                        <c:v>7</c:v>
                      </c:pt>
                      <c:pt idx="72">
                        <c:v>17</c:v>
                      </c:pt>
                      <c:pt idx="73">
                        <c:v>19</c:v>
                      </c:pt>
                      <c:pt idx="74">
                        <c:v>16</c:v>
                      </c:pt>
                      <c:pt idx="75">
                        <c:v>21</c:v>
                      </c:pt>
                      <c:pt idx="76">
                        <c:v>10</c:v>
                      </c:pt>
                      <c:pt idx="77">
                        <c:v>15</c:v>
                      </c:pt>
                      <c:pt idx="78">
                        <c:v>17</c:v>
                      </c:pt>
                      <c:pt idx="79">
                        <c:v>8</c:v>
                      </c:pt>
                      <c:pt idx="80">
                        <c:v>15</c:v>
                      </c:pt>
                      <c:pt idx="81">
                        <c:v>13</c:v>
                      </c:pt>
                      <c:pt idx="82">
                        <c:v>14</c:v>
                      </c:pt>
                      <c:pt idx="83">
                        <c:v>13</c:v>
                      </c:pt>
                      <c:pt idx="84">
                        <c:v>14</c:v>
                      </c:pt>
                      <c:pt idx="85">
                        <c:v>9</c:v>
                      </c:pt>
                      <c:pt idx="86">
                        <c:v>19</c:v>
                      </c:pt>
                      <c:pt idx="87">
                        <c:v>8</c:v>
                      </c:pt>
                      <c:pt idx="88">
                        <c:v>6</c:v>
                      </c:pt>
                      <c:pt idx="89">
                        <c:v>12</c:v>
                      </c:pt>
                      <c:pt idx="90">
                        <c:v>10</c:v>
                      </c:pt>
                      <c:pt idx="91">
                        <c:v>9</c:v>
                      </c:pt>
                      <c:pt idx="92">
                        <c:v>13</c:v>
                      </c:pt>
                      <c:pt idx="93">
                        <c:v>8</c:v>
                      </c:pt>
                      <c:pt idx="94">
                        <c:v>12</c:v>
                      </c:pt>
                      <c:pt idx="95">
                        <c:v>17</c:v>
                      </c:pt>
                      <c:pt idx="96">
                        <c:v>6</c:v>
                      </c:pt>
                      <c:pt idx="97">
                        <c:v>13</c:v>
                      </c:pt>
                      <c:pt idx="98">
                        <c:v>12</c:v>
                      </c:pt>
                      <c:pt idx="99">
                        <c:v>12</c:v>
                      </c:pt>
                      <c:pt idx="100">
                        <c:v>19</c:v>
                      </c:pt>
                    </c:numCache>
                  </c:numRef>
                </c:val>
                <c:smooth val="0"/>
                <c:extLst xmlns:c15="http://schemas.microsoft.com/office/drawing/2012/chart">
                  <c:ext xmlns:c16="http://schemas.microsoft.com/office/drawing/2014/chart" uri="{C3380CC4-5D6E-409C-BE32-E72D297353CC}">
                    <c16:uniqueId val="{00000007-92F0-41C6-89B5-A3DE2EC1B4C5}"/>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CONGRUENTE L. MULTIPLICATIV'!$AA$2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MULTIPLICATIV'!$AA$3:$AA$103</c15:sqref>
                        </c15:formulaRef>
                      </c:ext>
                    </c:extLst>
                    <c:numCache>
                      <c:formatCode>General</c:formatCode>
                      <c:ptCount val="101"/>
                      <c:pt idx="0">
                        <c:v>0</c:v>
                      </c:pt>
                      <c:pt idx="1">
                        <c:v>30</c:v>
                      </c:pt>
                      <c:pt idx="2">
                        <c:v>23</c:v>
                      </c:pt>
                      <c:pt idx="3">
                        <c:v>24</c:v>
                      </c:pt>
                      <c:pt idx="4">
                        <c:v>42</c:v>
                      </c:pt>
                      <c:pt idx="5">
                        <c:v>33</c:v>
                      </c:pt>
                      <c:pt idx="6">
                        <c:v>34</c:v>
                      </c:pt>
                      <c:pt idx="7">
                        <c:v>26</c:v>
                      </c:pt>
                      <c:pt idx="8">
                        <c:v>19</c:v>
                      </c:pt>
                      <c:pt idx="9">
                        <c:v>29</c:v>
                      </c:pt>
                      <c:pt idx="10">
                        <c:v>23</c:v>
                      </c:pt>
                      <c:pt idx="11">
                        <c:v>27</c:v>
                      </c:pt>
                      <c:pt idx="12">
                        <c:v>40</c:v>
                      </c:pt>
                      <c:pt idx="13">
                        <c:v>34</c:v>
                      </c:pt>
                      <c:pt idx="14">
                        <c:v>24</c:v>
                      </c:pt>
                      <c:pt idx="15">
                        <c:v>37</c:v>
                      </c:pt>
                      <c:pt idx="16">
                        <c:v>28</c:v>
                      </c:pt>
                      <c:pt idx="17">
                        <c:v>44</c:v>
                      </c:pt>
                      <c:pt idx="18">
                        <c:v>34</c:v>
                      </c:pt>
                      <c:pt idx="19">
                        <c:v>37</c:v>
                      </c:pt>
                      <c:pt idx="20">
                        <c:v>27</c:v>
                      </c:pt>
                      <c:pt idx="21">
                        <c:v>33</c:v>
                      </c:pt>
                      <c:pt idx="22">
                        <c:v>29</c:v>
                      </c:pt>
                      <c:pt idx="23">
                        <c:v>27</c:v>
                      </c:pt>
                      <c:pt idx="24">
                        <c:v>30</c:v>
                      </c:pt>
                      <c:pt idx="25">
                        <c:v>24</c:v>
                      </c:pt>
                      <c:pt idx="26">
                        <c:v>34</c:v>
                      </c:pt>
                      <c:pt idx="27">
                        <c:v>29</c:v>
                      </c:pt>
                      <c:pt idx="28">
                        <c:v>33</c:v>
                      </c:pt>
                      <c:pt idx="29">
                        <c:v>32</c:v>
                      </c:pt>
                      <c:pt idx="30">
                        <c:v>23</c:v>
                      </c:pt>
                      <c:pt idx="31">
                        <c:v>34</c:v>
                      </c:pt>
                      <c:pt idx="32">
                        <c:v>22</c:v>
                      </c:pt>
                      <c:pt idx="33">
                        <c:v>33</c:v>
                      </c:pt>
                      <c:pt idx="34">
                        <c:v>51</c:v>
                      </c:pt>
                      <c:pt idx="35">
                        <c:v>38</c:v>
                      </c:pt>
                      <c:pt idx="36">
                        <c:v>46</c:v>
                      </c:pt>
                      <c:pt idx="37">
                        <c:v>32</c:v>
                      </c:pt>
                      <c:pt idx="38">
                        <c:v>34</c:v>
                      </c:pt>
                      <c:pt idx="39">
                        <c:v>18</c:v>
                      </c:pt>
                      <c:pt idx="40">
                        <c:v>28</c:v>
                      </c:pt>
                      <c:pt idx="41">
                        <c:v>19</c:v>
                      </c:pt>
                      <c:pt idx="42">
                        <c:v>38</c:v>
                      </c:pt>
                      <c:pt idx="43">
                        <c:v>36</c:v>
                      </c:pt>
                      <c:pt idx="44">
                        <c:v>36</c:v>
                      </c:pt>
                      <c:pt idx="45">
                        <c:v>34</c:v>
                      </c:pt>
                      <c:pt idx="46">
                        <c:v>26</c:v>
                      </c:pt>
                      <c:pt idx="47">
                        <c:v>34</c:v>
                      </c:pt>
                      <c:pt idx="48">
                        <c:v>35</c:v>
                      </c:pt>
                      <c:pt idx="49">
                        <c:v>45</c:v>
                      </c:pt>
                      <c:pt idx="50">
                        <c:v>37</c:v>
                      </c:pt>
                      <c:pt idx="51">
                        <c:v>26</c:v>
                      </c:pt>
                      <c:pt idx="52">
                        <c:v>36</c:v>
                      </c:pt>
                      <c:pt idx="53">
                        <c:v>38</c:v>
                      </c:pt>
                      <c:pt idx="54">
                        <c:v>30</c:v>
                      </c:pt>
                      <c:pt idx="55">
                        <c:v>31</c:v>
                      </c:pt>
                      <c:pt idx="56">
                        <c:v>30</c:v>
                      </c:pt>
                      <c:pt idx="57">
                        <c:v>32</c:v>
                      </c:pt>
                      <c:pt idx="58">
                        <c:v>31</c:v>
                      </c:pt>
                      <c:pt idx="59">
                        <c:v>31</c:v>
                      </c:pt>
                      <c:pt idx="60">
                        <c:v>40</c:v>
                      </c:pt>
                      <c:pt idx="61">
                        <c:v>28</c:v>
                      </c:pt>
                      <c:pt idx="62">
                        <c:v>34</c:v>
                      </c:pt>
                      <c:pt idx="63">
                        <c:v>25</c:v>
                      </c:pt>
                      <c:pt idx="64">
                        <c:v>29</c:v>
                      </c:pt>
                      <c:pt idx="65">
                        <c:v>42</c:v>
                      </c:pt>
                      <c:pt idx="66">
                        <c:v>32</c:v>
                      </c:pt>
                      <c:pt idx="67">
                        <c:v>33</c:v>
                      </c:pt>
                      <c:pt idx="68">
                        <c:v>30</c:v>
                      </c:pt>
                      <c:pt idx="69">
                        <c:v>39</c:v>
                      </c:pt>
                      <c:pt idx="70">
                        <c:v>30</c:v>
                      </c:pt>
                      <c:pt idx="71">
                        <c:v>21</c:v>
                      </c:pt>
                      <c:pt idx="72">
                        <c:v>34</c:v>
                      </c:pt>
                      <c:pt idx="73">
                        <c:v>37</c:v>
                      </c:pt>
                      <c:pt idx="74">
                        <c:v>31</c:v>
                      </c:pt>
                      <c:pt idx="75">
                        <c:v>34</c:v>
                      </c:pt>
                      <c:pt idx="76">
                        <c:v>18</c:v>
                      </c:pt>
                      <c:pt idx="77">
                        <c:v>21</c:v>
                      </c:pt>
                      <c:pt idx="78">
                        <c:v>32</c:v>
                      </c:pt>
                      <c:pt idx="79">
                        <c:v>23</c:v>
                      </c:pt>
                      <c:pt idx="80">
                        <c:v>25</c:v>
                      </c:pt>
                      <c:pt idx="81">
                        <c:v>17</c:v>
                      </c:pt>
                      <c:pt idx="82">
                        <c:v>31</c:v>
                      </c:pt>
                      <c:pt idx="83">
                        <c:v>22</c:v>
                      </c:pt>
                      <c:pt idx="84">
                        <c:v>25</c:v>
                      </c:pt>
                      <c:pt idx="85">
                        <c:v>18</c:v>
                      </c:pt>
                      <c:pt idx="86">
                        <c:v>38</c:v>
                      </c:pt>
                      <c:pt idx="87">
                        <c:v>15</c:v>
                      </c:pt>
                      <c:pt idx="88">
                        <c:v>12</c:v>
                      </c:pt>
                      <c:pt idx="89">
                        <c:v>27</c:v>
                      </c:pt>
                      <c:pt idx="90">
                        <c:v>20</c:v>
                      </c:pt>
                      <c:pt idx="91">
                        <c:v>30</c:v>
                      </c:pt>
                      <c:pt idx="92">
                        <c:v>25</c:v>
                      </c:pt>
                      <c:pt idx="93">
                        <c:v>20</c:v>
                      </c:pt>
                      <c:pt idx="94">
                        <c:v>22</c:v>
                      </c:pt>
                      <c:pt idx="95">
                        <c:v>35</c:v>
                      </c:pt>
                      <c:pt idx="96">
                        <c:v>20</c:v>
                      </c:pt>
                      <c:pt idx="97">
                        <c:v>23</c:v>
                      </c:pt>
                      <c:pt idx="98">
                        <c:v>31</c:v>
                      </c:pt>
                      <c:pt idx="99">
                        <c:v>25</c:v>
                      </c:pt>
                      <c:pt idx="100">
                        <c:v>36</c:v>
                      </c:pt>
                    </c:numCache>
                  </c:numRef>
                </c:val>
                <c:smooth val="0"/>
                <c:extLst xmlns:c15="http://schemas.microsoft.com/office/drawing/2012/chart">
                  <c:ext xmlns:c16="http://schemas.microsoft.com/office/drawing/2014/chart" uri="{C3380CC4-5D6E-409C-BE32-E72D297353CC}">
                    <c16:uniqueId val="{00000008-92F0-41C6-89B5-A3DE2EC1B4C5}"/>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MULTIPLICATIV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3"/>
          <c:order val="3"/>
          <c:tx>
            <c:strRef>
              <c:f>'Qui CONGRUENTE L. MULTIPLICATIV'!$L$2</c:f>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f>'Qui CONGRUENTE L. MULTIPLICATIV'!$L$3:$L$103</c:f>
              <c:numCache>
                <c:formatCode>General</c:formatCode>
                <c:ptCount val="101"/>
                <c:pt idx="0">
                  <c:v>0</c:v>
                </c:pt>
                <c:pt idx="1">
                  <c:v>3</c:v>
                </c:pt>
                <c:pt idx="2">
                  <c:v>5</c:v>
                </c:pt>
                <c:pt idx="3">
                  <c:v>4</c:v>
                </c:pt>
                <c:pt idx="4">
                  <c:v>2</c:v>
                </c:pt>
                <c:pt idx="5">
                  <c:v>6</c:v>
                </c:pt>
                <c:pt idx="6">
                  <c:v>6</c:v>
                </c:pt>
                <c:pt idx="7">
                  <c:v>3</c:v>
                </c:pt>
                <c:pt idx="8">
                  <c:v>5</c:v>
                </c:pt>
                <c:pt idx="9">
                  <c:v>6</c:v>
                </c:pt>
                <c:pt idx="10">
                  <c:v>4</c:v>
                </c:pt>
                <c:pt idx="11">
                  <c:v>9</c:v>
                </c:pt>
                <c:pt idx="12">
                  <c:v>5</c:v>
                </c:pt>
                <c:pt idx="13">
                  <c:v>7</c:v>
                </c:pt>
                <c:pt idx="14">
                  <c:v>9</c:v>
                </c:pt>
                <c:pt idx="15">
                  <c:v>7</c:v>
                </c:pt>
                <c:pt idx="16">
                  <c:v>5</c:v>
                </c:pt>
                <c:pt idx="17">
                  <c:v>9</c:v>
                </c:pt>
                <c:pt idx="18">
                  <c:v>3</c:v>
                </c:pt>
                <c:pt idx="19">
                  <c:v>6</c:v>
                </c:pt>
                <c:pt idx="20">
                  <c:v>7</c:v>
                </c:pt>
                <c:pt idx="21">
                  <c:v>1</c:v>
                </c:pt>
                <c:pt idx="22">
                  <c:v>2</c:v>
                </c:pt>
                <c:pt idx="23">
                  <c:v>4</c:v>
                </c:pt>
                <c:pt idx="24">
                  <c:v>5</c:v>
                </c:pt>
                <c:pt idx="25">
                  <c:v>7</c:v>
                </c:pt>
                <c:pt idx="26">
                  <c:v>6</c:v>
                </c:pt>
                <c:pt idx="27">
                  <c:v>5</c:v>
                </c:pt>
                <c:pt idx="28">
                  <c:v>6</c:v>
                </c:pt>
                <c:pt idx="29">
                  <c:v>7</c:v>
                </c:pt>
                <c:pt idx="30">
                  <c:v>9</c:v>
                </c:pt>
                <c:pt idx="31">
                  <c:v>7</c:v>
                </c:pt>
                <c:pt idx="32">
                  <c:v>9</c:v>
                </c:pt>
                <c:pt idx="33">
                  <c:v>4</c:v>
                </c:pt>
                <c:pt idx="34">
                  <c:v>5</c:v>
                </c:pt>
                <c:pt idx="35">
                  <c:v>10</c:v>
                </c:pt>
                <c:pt idx="36">
                  <c:v>2</c:v>
                </c:pt>
                <c:pt idx="37">
                  <c:v>5</c:v>
                </c:pt>
                <c:pt idx="38">
                  <c:v>6</c:v>
                </c:pt>
                <c:pt idx="39">
                  <c:v>4</c:v>
                </c:pt>
                <c:pt idx="40">
                  <c:v>9</c:v>
                </c:pt>
                <c:pt idx="41">
                  <c:v>12</c:v>
                </c:pt>
                <c:pt idx="42">
                  <c:v>11</c:v>
                </c:pt>
                <c:pt idx="43">
                  <c:v>3</c:v>
                </c:pt>
                <c:pt idx="44">
                  <c:v>3</c:v>
                </c:pt>
                <c:pt idx="45">
                  <c:v>4</c:v>
                </c:pt>
                <c:pt idx="46">
                  <c:v>7</c:v>
                </c:pt>
                <c:pt idx="47">
                  <c:v>10</c:v>
                </c:pt>
                <c:pt idx="48">
                  <c:v>7</c:v>
                </c:pt>
                <c:pt idx="49">
                  <c:v>5</c:v>
                </c:pt>
                <c:pt idx="50">
                  <c:v>3</c:v>
                </c:pt>
                <c:pt idx="51">
                  <c:v>6</c:v>
                </c:pt>
                <c:pt idx="52">
                  <c:v>5</c:v>
                </c:pt>
                <c:pt idx="53">
                  <c:v>8</c:v>
                </c:pt>
                <c:pt idx="54">
                  <c:v>5</c:v>
                </c:pt>
                <c:pt idx="55">
                  <c:v>6</c:v>
                </c:pt>
                <c:pt idx="56">
                  <c:v>5</c:v>
                </c:pt>
                <c:pt idx="57">
                  <c:v>6</c:v>
                </c:pt>
                <c:pt idx="58">
                  <c:v>4</c:v>
                </c:pt>
                <c:pt idx="59">
                  <c:v>3</c:v>
                </c:pt>
                <c:pt idx="60">
                  <c:v>2</c:v>
                </c:pt>
                <c:pt idx="61">
                  <c:v>2</c:v>
                </c:pt>
                <c:pt idx="62">
                  <c:v>5</c:v>
                </c:pt>
                <c:pt idx="63">
                  <c:v>2</c:v>
                </c:pt>
                <c:pt idx="64">
                  <c:v>3</c:v>
                </c:pt>
                <c:pt idx="65">
                  <c:v>6</c:v>
                </c:pt>
                <c:pt idx="66">
                  <c:v>5</c:v>
                </c:pt>
                <c:pt idx="67">
                  <c:v>2</c:v>
                </c:pt>
                <c:pt idx="68">
                  <c:v>8</c:v>
                </c:pt>
                <c:pt idx="69">
                  <c:v>4</c:v>
                </c:pt>
                <c:pt idx="70">
                  <c:v>6</c:v>
                </c:pt>
                <c:pt idx="71">
                  <c:v>2</c:v>
                </c:pt>
                <c:pt idx="72">
                  <c:v>3</c:v>
                </c:pt>
                <c:pt idx="73">
                  <c:v>4</c:v>
                </c:pt>
                <c:pt idx="74">
                  <c:v>5</c:v>
                </c:pt>
                <c:pt idx="75">
                  <c:v>5</c:v>
                </c:pt>
                <c:pt idx="76">
                  <c:v>2</c:v>
                </c:pt>
                <c:pt idx="77">
                  <c:v>4</c:v>
                </c:pt>
                <c:pt idx="78">
                  <c:v>7</c:v>
                </c:pt>
                <c:pt idx="79">
                  <c:v>1</c:v>
                </c:pt>
                <c:pt idx="80">
                  <c:v>5</c:v>
                </c:pt>
                <c:pt idx="81">
                  <c:v>3</c:v>
                </c:pt>
                <c:pt idx="82">
                  <c:v>4</c:v>
                </c:pt>
                <c:pt idx="83">
                  <c:v>5</c:v>
                </c:pt>
                <c:pt idx="84">
                  <c:v>4</c:v>
                </c:pt>
                <c:pt idx="85">
                  <c:v>5</c:v>
                </c:pt>
                <c:pt idx="86">
                  <c:v>2</c:v>
                </c:pt>
                <c:pt idx="87">
                  <c:v>8</c:v>
                </c:pt>
                <c:pt idx="88">
                  <c:v>8</c:v>
                </c:pt>
                <c:pt idx="89">
                  <c:v>1</c:v>
                </c:pt>
                <c:pt idx="90">
                  <c:v>6</c:v>
                </c:pt>
                <c:pt idx="91">
                  <c:v>2</c:v>
                </c:pt>
                <c:pt idx="92">
                  <c:v>5</c:v>
                </c:pt>
                <c:pt idx="93">
                  <c:v>5</c:v>
                </c:pt>
                <c:pt idx="94">
                  <c:v>3</c:v>
                </c:pt>
                <c:pt idx="95">
                  <c:v>1</c:v>
                </c:pt>
                <c:pt idx="96">
                  <c:v>4</c:v>
                </c:pt>
                <c:pt idx="97">
                  <c:v>5</c:v>
                </c:pt>
                <c:pt idx="98">
                  <c:v>5</c:v>
                </c:pt>
                <c:pt idx="99">
                  <c:v>2</c:v>
                </c:pt>
                <c:pt idx="100">
                  <c:v>2</c:v>
                </c:pt>
              </c:numCache>
            </c:numRef>
          </c:val>
          <c:smooth val="0"/>
          <c:extLst>
            <c:ext xmlns:c16="http://schemas.microsoft.com/office/drawing/2014/chart" uri="{C3380CC4-5D6E-409C-BE32-E72D297353CC}">
              <c16:uniqueId val="{00000000-EB32-4B7C-9F01-C1ADAF143C37}"/>
            </c:ext>
          </c:extLst>
        </c:ser>
        <c:ser>
          <c:idx val="4"/>
          <c:order val="4"/>
          <c:tx>
            <c:strRef>
              <c:f>'Qui CONGRUENTE L. MULTIPLICATIV'!$O$2</c:f>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f>'Qui CONGRUENTE L. MULTIPLICATIV'!$O$3:$O$103</c:f>
              <c:numCache>
                <c:formatCode>General</c:formatCode>
                <c:ptCount val="101"/>
                <c:pt idx="0">
                  <c:v>0</c:v>
                </c:pt>
                <c:pt idx="1">
                  <c:v>11</c:v>
                </c:pt>
                <c:pt idx="2">
                  <c:v>17</c:v>
                </c:pt>
                <c:pt idx="3">
                  <c:v>10</c:v>
                </c:pt>
                <c:pt idx="4">
                  <c:v>13</c:v>
                </c:pt>
                <c:pt idx="5">
                  <c:v>14</c:v>
                </c:pt>
                <c:pt idx="6">
                  <c:v>15</c:v>
                </c:pt>
                <c:pt idx="7">
                  <c:v>16</c:v>
                </c:pt>
                <c:pt idx="8">
                  <c:v>17</c:v>
                </c:pt>
                <c:pt idx="9">
                  <c:v>14</c:v>
                </c:pt>
                <c:pt idx="10">
                  <c:v>12</c:v>
                </c:pt>
                <c:pt idx="11">
                  <c:v>16</c:v>
                </c:pt>
                <c:pt idx="12">
                  <c:v>19</c:v>
                </c:pt>
                <c:pt idx="13">
                  <c:v>16</c:v>
                </c:pt>
                <c:pt idx="14">
                  <c:v>20</c:v>
                </c:pt>
                <c:pt idx="15">
                  <c:v>11</c:v>
                </c:pt>
                <c:pt idx="16">
                  <c:v>12</c:v>
                </c:pt>
                <c:pt idx="17">
                  <c:v>21</c:v>
                </c:pt>
                <c:pt idx="18">
                  <c:v>8</c:v>
                </c:pt>
                <c:pt idx="19">
                  <c:v>17</c:v>
                </c:pt>
                <c:pt idx="20">
                  <c:v>19</c:v>
                </c:pt>
                <c:pt idx="21">
                  <c:v>15</c:v>
                </c:pt>
                <c:pt idx="22">
                  <c:v>13</c:v>
                </c:pt>
                <c:pt idx="23">
                  <c:v>13</c:v>
                </c:pt>
                <c:pt idx="24">
                  <c:v>16</c:v>
                </c:pt>
                <c:pt idx="25">
                  <c:v>14</c:v>
                </c:pt>
                <c:pt idx="26">
                  <c:v>13</c:v>
                </c:pt>
                <c:pt idx="27">
                  <c:v>16</c:v>
                </c:pt>
                <c:pt idx="28">
                  <c:v>16</c:v>
                </c:pt>
                <c:pt idx="29">
                  <c:v>22</c:v>
                </c:pt>
                <c:pt idx="30">
                  <c:v>19</c:v>
                </c:pt>
                <c:pt idx="31">
                  <c:v>16</c:v>
                </c:pt>
                <c:pt idx="32">
                  <c:v>15</c:v>
                </c:pt>
                <c:pt idx="33">
                  <c:v>13</c:v>
                </c:pt>
                <c:pt idx="34">
                  <c:v>17</c:v>
                </c:pt>
                <c:pt idx="35">
                  <c:v>26</c:v>
                </c:pt>
                <c:pt idx="36">
                  <c:v>13</c:v>
                </c:pt>
                <c:pt idx="37">
                  <c:v>20</c:v>
                </c:pt>
                <c:pt idx="38">
                  <c:v>13</c:v>
                </c:pt>
                <c:pt idx="39">
                  <c:v>18</c:v>
                </c:pt>
                <c:pt idx="40">
                  <c:v>16</c:v>
                </c:pt>
                <c:pt idx="41">
                  <c:v>25</c:v>
                </c:pt>
                <c:pt idx="42">
                  <c:v>15</c:v>
                </c:pt>
                <c:pt idx="43">
                  <c:v>8</c:v>
                </c:pt>
                <c:pt idx="44">
                  <c:v>12</c:v>
                </c:pt>
                <c:pt idx="45">
                  <c:v>13</c:v>
                </c:pt>
                <c:pt idx="46">
                  <c:v>14</c:v>
                </c:pt>
                <c:pt idx="47">
                  <c:v>24</c:v>
                </c:pt>
                <c:pt idx="48">
                  <c:v>16</c:v>
                </c:pt>
                <c:pt idx="49">
                  <c:v>20</c:v>
                </c:pt>
                <c:pt idx="50">
                  <c:v>14</c:v>
                </c:pt>
                <c:pt idx="51">
                  <c:v>13</c:v>
                </c:pt>
                <c:pt idx="52">
                  <c:v>17</c:v>
                </c:pt>
                <c:pt idx="53">
                  <c:v>16</c:v>
                </c:pt>
                <c:pt idx="54">
                  <c:v>14</c:v>
                </c:pt>
                <c:pt idx="55">
                  <c:v>22</c:v>
                </c:pt>
                <c:pt idx="56">
                  <c:v>14</c:v>
                </c:pt>
                <c:pt idx="57">
                  <c:v>15</c:v>
                </c:pt>
                <c:pt idx="58">
                  <c:v>20</c:v>
                </c:pt>
                <c:pt idx="59">
                  <c:v>19</c:v>
                </c:pt>
                <c:pt idx="60">
                  <c:v>13</c:v>
                </c:pt>
                <c:pt idx="61">
                  <c:v>17</c:v>
                </c:pt>
                <c:pt idx="62">
                  <c:v>25</c:v>
                </c:pt>
                <c:pt idx="63">
                  <c:v>14</c:v>
                </c:pt>
                <c:pt idx="64">
                  <c:v>10</c:v>
                </c:pt>
                <c:pt idx="65">
                  <c:v>17</c:v>
                </c:pt>
                <c:pt idx="66">
                  <c:v>17</c:v>
                </c:pt>
                <c:pt idx="67">
                  <c:v>12</c:v>
                </c:pt>
                <c:pt idx="68">
                  <c:v>24</c:v>
                </c:pt>
                <c:pt idx="69">
                  <c:v>17</c:v>
                </c:pt>
                <c:pt idx="70">
                  <c:v>18</c:v>
                </c:pt>
                <c:pt idx="71">
                  <c:v>21</c:v>
                </c:pt>
                <c:pt idx="72">
                  <c:v>11</c:v>
                </c:pt>
                <c:pt idx="73">
                  <c:v>15</c:v>
                </c:pt>
                <c:pt idx="74">
                  <c:v>13</c:v>
                </c:pt>
                <c:pt idx="75">
                  <c:v>12</c:v>
                </c:pt>
                <c:pt idx="76">
                  <c:v>8</c:v>
                </c:pt>
                <c:pt idx="77">
                  <c:v>11</c:v>
                </c:pt>
                <c:pt idx="78">
                  <c:v>15</c:v>
                </c:pt>
                <c:pt idx="79">
                  <c:v>10</c:v>
                </c:pt>
                <c:pt idx="80">
                  <c:v>17</c:v>
                </c:pt>
                <c:pt idx="81">
                  <c:v>11</c:v>
                </c:pt>
                <c:pt idx="82">
                  <c:v>11</c:v>
                </c:pt>
                <c:pt idx="83">
                  <c:v>16</c:v>
                </c:pt>
                <c:pt idx="84">
                  <c:v>10</c:v>
                </c:pt>
                <c:pt idx="85">
                  <c:v>11</c:v>
                </c:pt>
                <c:pt idx="86">
                  <c:v>14</c:v>
                </c:pt>
                <c:pt idx="87">
                  <c:v>15</c:v>
                </c:pt>
                <c:pt idx="88">
                  <c:v>15</c:v>
                </c:pt>
                <c:pt idx="89">
                  <c:v>4</c:v>
                </c:pt>
                <c:pt idx="90">
                  <c:v>17</c:v>
                </c:pt>
                <c:pt idx="91">
                  <c:v>12</c:v>
                </c:pt>
                <c:pt idx="92">
                  <c:v>13</c:v>
                </c:pt>
                <c:pt idx="93">
                  <c:v>11</c:v>
                </c:pt>
                <c:pt idx="94">
                  <c:v>14</c:v>
                </c:pt>
                <c:pt idx="95">
                  <c:v>11</c:v>
                </c:pt>
                <c:pt idx="96">
                  <c:v>18</c:v>
                </c:pt>
                <c:pt idx="97">
                  <c:v>12</c:v>
                </c:pt>
                <c:pt idx="98">
                  <c:v>15</c:v>
                </c:pt>
                <c:pt idx="99">
                  <c:v>13</c:v>
                </c:pt>
                <c:pt idx="100">
                  <c:v>7</c:v>
                </c:pt>
              </c:numCache>
            </c:numRef>
          </c:val>
          <c:smooth val="0"/>
          <c:extLst>
            <c:ext xmlns:c16="http://schemas.microsoft.com/office/drawing/2014/chart" uri="{C3380CC4-5D6E-409C-BE32-E72D297353CC}">
              <c16:uniqueId val="{00000001-EB32-4B7C-9F01-C1ADAF143C37}"/>
            </c:ext>
          </c:extLst>
        </c:ser>
        <c:ser>
          <c:idx val="5"/>
          <c:order val="5"/>
          <c:tx>
            <c:strRef>
              <c:f>'Qui CONGRUENTE L. MULTIPLICATIV'!$R$2</c:f>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f>'Qui CONGRUENTE L. MULTIPLICATIV'!$R$3:$R$103</c:f>
              <c:numCache>
                <c:formatCode>General</c:formatCode>
                <c:ptCount val="101"/>
                <c:pt idx="0">
                  <c:v>0</c:v>
                </c:pt>
                <c:pt idx="1">
                  <c:v>30</c:v>
                </c:pt>
                <c:pt idx="2">
                  <c:v>31</c:v>
                </c:pt>
                <c:pt idx="3">
                  <c:v>27</c:v>
                </c:pt>
                <c:pt idx="4">
                  <c:v>32</c:v>
                </c:pt>
                <c:pt idx="5">
                  <c:v>32</c:v>
                </c:pt>
                <c:pt idx="6">
                  <c:v>39</c:v>
                </c:pt>
                <c:pt idx="7">
                  <c:v>29</c:v>
                </c:pt>
                <c:pt idx="8">
                  <c:v>31</c:v>
                </c:pt>
                <c:pt idx="9">
                  <c:v>38</c:v>
                </c:pt>
                <c:pt idx="10">
                  <c:v>25</c:v>
                </c:pt>
                <c:pt idx="11">
                  <c:v>36</c:v>
                </c:pt>
                <c:pt idx="12">
                  <c:v>33</c:v>
                </c:pt>
                <c:pt idx="13">
                  <c:v>37</c:v>
                </c:pt>
                <c:pt idx="14">
                  <c:v>45</c:v>
                </c:pt>
                <c:pt idx="15">
                  <c:v>29</c:v>
                </c:pt>
                <c:pt idx="16">
                  <c:v>19</c:v>
                </c:pt>
                <c:pt idx="17">
                  <c:v>40</c:v>
                </c:pt>
                <c:pt idx="18">
                  <c:v>31</c:v>
                </c:pt>
                <c:pt idx="19">
                  <c:v>35</c:v>
                </c:pt>
                <c:pt idx="20">
                  <c:v>35</c:v>
                </c:pt>
                <c:pt idx="21">
                  <c:v>26</c:v>
                </c:pt>
                <c:pt idx="22">
                  <c:v>30</c:v>
                </c:pt>
                <c:pt idx="23">
                  <c:v>31</c:v>
                </c:pt>
                <c:pt idx="24">
                  <c:v>23</c:v>
                </c:pt>
                <c:pt idx="25">
                  <c:v>25</c:v>
                </c:pt>
                <c:pt idx="26">
                  <c:v>28</c:v>
                </c:pt>
                <c:pt idx="27">
                  <c:v>29</c:v>
                </c:pt>
                <c:pt idx="28">
                  <c:v>31</c:v>
                </c:pt>
                <c:pt idx="29">
                  <c:v>35</c:v>
                </c:pt>
                <c:pt idx="30">
                  <c:v>40</c:v>
                </c:pt>
                <c:pt idx="31">
                  <c:v>36</c:v>
                </c:pt>
                <c:pt idx="32">
                  <c:v>32</c:v>
                </c:pt>
                <c:pt idx="33">
                  <c:v>29</c:v>
                </c:pt>
                <c:pt idx="34">
                  <c:v>27</c:v>
                </c:pt>
                <c:pt idx="35">
                  <c:v>48</c:v>
                </c:pt>
                <c:pt idx="36">
                  <c:v>37</c:v>
                </c:pt>
                <c:pt idx="37">
                  <c:v>38</c:v>
                </c:pt>
                <c:pt idx="38">
                  <c:v>32</c:v>
                </c:pt>
                <c:pt idx="39">
                  <c:v>37</c:v>
                </c:pt>
                <c:pt idx="40">
                  <c:v>33</c:v>
                </c:pt>
                <c:pt idx="41">
                  <c:v>50</c:v>
                </c:pt>
                <c:pt idx="42">
                  <c:v>28</c:v>
                </c:pt>
                <c:pt idx="43">
                  <c:v>27</c:v>
                </c:pt>
                <c:pt idx="44">
                  <c:v>30</c:v>
                </c:pt>
                <c:pt idx="45">
                  <c:v>24</c:v>
                </c:pt>
                <c:pt idx="46">
                  <c:v>26</c:v>
                </c:pt>
                <c:pt idx="47">
                  <c:v>38</c:v>
                </c:pt>
                <c:pt idx="48">
                  <c:v>30</c:v>
                </c:pt>
                <c:pt idx="49">
                  <c:v>38</c:v>
                </c:pt>
                <c:pt idx="50">
                  <c:v>39</c:v>
                </c:pt>
                <c:pt idx="51">
                  <c:v>30</c:v>
                </c:pt>
                <c:pt idx="52">
                  <c:v>32</c:v>
                </c:pt>
                <c:pt idx="53">
                  <c:v>31</c:v>
                </c:pt>
                <c:pt idx="54">
                  <c:v>31</c:v>
                </c:pt>
                <c:pt idx="55">
                  <c:v>34</c:v>
                </c:pt>
                <c:pt idx="56">
                  <c:v>27</c:v>
                </c:pt>
                <c:pt idx="57">
                  <c:v>31</c:v>
                </c:pt>
                <c:pt idx="58">
                  <c:v>31</c:v>
                </c:pt>
                <c:pt idx="59">
                  <c:v>37</c:v>
                </c:pt>
                <c:pt idx="60">
                  <c:v>21</c:v>
                </c:pt>
                <c:pt idx="61">
                  <c:v>37</c:v>
                </c:pt>
                <c:pt idx="62">
                  <c:v>41</c:v>
                </c:pt>
                <c:pt idx="63">
                  <c:v>32</c:v>
                </c:pt>
                <c:pt idx="64">
                  <c:v>27</c:v>
                </c:pt>
                <c:pt idx="65">
                  <c:v>30</c:v>
                </c:pt>
                <c:pt idx="66">
                  <c:v>25</c:v>
                </c:pt>
                <c:pt idx="67">
                  <c:v>24</c:v>
                </c:pt>
                <c:pt idx="68">
                  <c:v>38</c:v>
                </c:pt>
                <c:pt idx="69">
                  <c:v>32</c:v>
                </c:pt>
                <c:pt idx="70">
                  <c:v>35</c:v>
                </c:pt>
                <c:pt idx="71">
                  <c:v>35</c:v>
                </c:pt>
                <c:pt idx="72">
                  <c:v>26</c:v>
                </c:pt>
                <c:pt idx="73">
                  <c:v>28</c:v>
                </c:pt>
                <c:pt idx="74">
                  <c:v>34</c:v>
                </c:pt>
                <c:pt idx="75">
                  <c:v>30</c:v>
                </c:pt>
                <c:pt idx="76">
                  <c:v>18</c:v>
                </c:pt>
                <c:pt idx="77">
                  <c:v>23</c:v>
                </c:pt>
                <c:pt idx="78">
                  <c:v>25</c:v>
                </c:pt>
                <c:pt idx="79">
                  <c:v>20</c:v>
                </c:pt>
                <c:pt idx="80">
                  <c:v>28</c:v>
                </c:pt>
                <c:pt idx="81">
                  <c:v>18</c:v>
                </c:pt>
                <c:pt idx="82">
                  <c:v>17</c:v>
                </c:pt>
                <c:pt idx="83">
                  <c:v>23</c:v>
                </c:pt>
                <c:pt idx="84">
                  <c:v>29</c:v>
                </c:pt>
                <c:pt idx="85">
                  <c:v>24</c:v>
                </c:pt>
                <c:pt idx="86">
                  <c:v>26</c:v>
                </c:pt>
                <c:pt idx="87">
                  <c:v>26</c:v>
                </c:pt>
                <c:pt idx="88">
                  <c:v>26</c:v>
                </c:pt>
                <c:pt idx="89">
                  <c:v>22</c:v>
                </c:pt>
                <c:pt idx="90">
                  <c:v>25</c:v>
                </c:pt>
                <c:pt idx="91">
                  <c:v>21</c:v>
                </c:pt>
                <c:pt idx="92">
                  <c:v>25</c:v>
                </c:pt>
                <c:pt idx="93">
                  <c:v>24</c:v>
                </c:pt>
                <c:pt idx="94">
                  <c:v>20</c:v>
                </c:pt>
                <c:pt idx="95">
                  <c:v>21</c:v>
                </c:pt>
                <c:pt idx="96">
                  <c:v>37</c:v>
                </c:pt>
                <c:pt idx="97">
                  <c:v>21</c:v>
                </c:pt>
                <c:pt idx="98">
                  <c:v>27</c:v>
                </c:pt>
                <c:pt idx="99">
                  <c:v>19</c:v>
                </c:pt>
                <c:pt idx="100">
                  <c:v>25</c:v>
                </c:pt>
              </c:numCache>
            </c:numRef>
          </c:val>
          <c:smooth val="0"/>
          <c:extLst>
            <c:ext xmlns:c16="http://schemas.microsoft.com/office/drawing/2014/chart" uri="{C3380CC4-5D6E-409C-BE32-E72D297353CC}">
              <c16:uniqueId val="{00000002-EB32-4B7C-9F01-C1ADAF143C37}"/>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CONGRUENTE L. MULTIPLICATIV'!$C$2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c:ext uri="{02D57815-91ED-43cb-92C2-25804820EDAC}">
                        <c15:formulaRef>
                          <c15:sqref>'Qui CONGRUENTE L. MULTIPLICATIV'!$C$3:$C$103</c15:sqref>
                        </c15:formulaRef>
                      </c:ext>
                    </c:extLst>
                    <c:numCache>
                      <c:formatCode>General</c:formatCode>
                      <c:ptCount val="101"/>
                      <c:pt idx="0">
                        <c:v>0</c:v>
                      </c:pt>
                      <c:pt idx="1">
                        <c:v>3</c:v>
                      </c:pt>
                      <c:pt idx="2">
                        <c:v>4</c:v>
                      </c:pt>
                      <c:pt idx="3">
                        <c:v>4</c:v>
                      </c:pt>
                      <c:pt idx="4">
                        <c:v>5</c:v>
                      </c:pt>
                      <c:pt idx="5">
                        <c:v>5</c:v>
                      </c:pt>
                      <c:pt idx="6">
                        <c:v>1</c:v>
                      </c:pt>
                      <c:pt idx="7">
                        <c:v>9</c:v>
                      </c:pt>
                      <c:pt idx="8">
                        <c:v>9</c:v>
                      </c:pt>
                      <c:pt idx="9">
                        <c:v>4</c:v>
                      </c:pt>
                      <c:pt idx="10">
                        <c:v>9</c:v>
                      </c:pt>
                      <c:pt idx="11">
                        <c:v>5</c:v>
                      </c:pt>
                      <c:pt idx="12">
                        <c:v>5</c:v>
                      </c:pt>
                      <c:pt idx="13">
                        <c:v>4</c:v>
                      </c:pt>
                      <c:pt idx="14">
                        <c:v>5</c:v>
                      </c:pt>
                      <c:pt idx="15">
                        <c:v>5</c:v>
                      </c:pt>
                      <c:pt idx="16">
                        <c:v>4</c:v>
                      </c:pt>
                      <c:pt idx="17">
                        <c:v>3</c:v>
                      </c:pt>
                      <c:pt idx="18">
                        <c:v>5</c:v>
                      </c:pt>
                      <c:pt idx="19">
                        <c:v>6</c:v>
                      </c:pt>
                      <c:pt idx="20">
                        <c:v>8</c:v>
                      </c:pt>
                      <c:pt idx="21">
                        <c:v>6</c:v>
                      </c:pt>
                      <c:pt idx="22">
                        <c:v>5</c:v>
                      </c:pt>
                      <c:pt idx="23">
                        <c:v>13</c:v>
                      </c:pt>
                      <c:pt idx="24">
                        <c:v>8</c:v>
                      </c:pt>
                      <c:pt idx="25">
                        <c:v>4</c:v>
                      </c:pt>
                      <c:pt idx="26">
                        <c:v>4</c:v>
                      </c:pt>
                      <c:pt idx="27">
                        <c:v>5</c:v>
                      </c:pt>
                      <c:pt idx="28">
                        <c:v>4</c:v>
                      </c:pt>
                      <c:pt idx="29">
                        <c:v>10</c:v>
                      </c:pt>
                      <c:pt idx="30">
                        <c:v>3</c:v>
                      </c:pt>
                      <c:pt idx="31">
                        <c:v>5</c:v>
                      </c:pt>
                      <c:pt idx="32">
                        <c:v>5</c:v>
                      </c:pt>
                      <c:pt idx="33">
                        <c:v>6</c:v>
                      </c:pt>
                      <c:pt idx="34">
                        <c:v>3</c:v>
                      </c:pt>
                      <c:pt idx="35">
                        <c:v>3</c:v>
                      </c:pt>
                      <c:pt idx="36">
                        <c:v>3</c:v>
                      </c:pt>
                      <c:pt idx="37">
                        <c:v>5</c:v>
                      </c:pt>
                      <c:pt idx="38">
                        <c:v>3</c:v>
                      </c:pt>
                      <c:pt idx="39">
                        <c:v>7</c:v>
                      </c:pt>
                      <c:pt idx="40">
                        <c:v>8</c:v>
                      </c:pt>
                      <c:pt idx="41">
                        <c:v>6</c:v>
                      </c:pt>
                      <c:pt idx="42">
                        <c:v>5</c:v>
                      </c:pt>
                      <c:pt idx="43">
                        <c:v>7</c:v>
                      </c:pt>
                      <c:pt idx="44">
                        <c:v>3</c:v>
                      </c:pt>
                      <c:pt idx="45">
                        <c:v>6</c:v>
                      </c:pt>
                      <c:pt idx="46">
                        <c:v>4</c:v>
                      </c:pt>
                      <c:pt idx="47">
                        <c:v>5</c:v>
                      </c:pt>
                      <c:pt idx="48">
                        <c:v>5</c:v>
                      </c:pt>
                      <c:pt idx="49">
                        <c:v>1</c:v>
                      </c:pt>
                      <c:pt idx="50">
                        <c:v>5</c:v>
                      </c:pt>
                      <c:pt idx="51">
                        <c:v>9</c:v>
                      </c:pt>
                      <c:pt idx="52">
                        <c:v>4</c:v>
                      </c:pt>
                      <c:pt idx="53">
                        <c:v>7</c:v>
                      </c:pt>
                      <c:pt idx="54">
                        <c:v>5</c:v>
                      </c:pt>
                      <c:pt idx="55">
                        <c:v>9</c:v>
                      </c:pt>
                      <c:pt idx="56">
                        <c:v>2</c:v>
                      </c:pt>
                      <c:pt idx="57">
                        <c:v>8</c:v>
                      </c:pt>
                      <c:pt idx="58">
                        <c:v>8</c:v>
                      </c:pt>
                      <c:pt idx="59">
                        <c:v>6</c:v>
                      </c:pt>
                      <c:pt idx="60">
                        <c:v>6</c:v>
                      </c:pt>
                      <c:pt idx="61">
                        <c:v>3</c:v>
                      </c:pt>
                      <c:pt idx="62">
                        <c:v>5</c:v>
                      </c:pt>
                      <c:pt idx="63">
                        <c:v>8</c:v>
                      </c:pt>
                      <c:pt idx="64">
                        <c:v>12</c:v>
                      </c:pt>
                      <c:pt idx="65">
                        <c:v>6</c:v>
                      </c:pt>
                      <c:pt idx="66">
                        <c:v>5</c:v>
                      </c:pt>
                      <c:pt idx="67">
                        <c:v>7</c:v>
                      </c:pt>
                      <c:pt idx="68">
                        <c:v>5</c:v>
                      </c:pt>
                      <c:pt idx="69">
                        <c:v>4</c:v>
                      </c:pt>
                      <c:pt idx="70">
                        <c:v>5</c:v>
                      </c:pt>
                      <c:pt idx="71">
                        <c:v>3</c:v>
                      </c:pt>
                      <c:pt idx="72">
                        <c:v>6</c:v>
                      </c:pt>
                      <c:pt idx="73">
                        <c:v>2</c:v>
                      </c:pt>
                      <c:pt idx="74">
                        <c:v>6</c:v>
                      </c:pt>
                      <c:pt idx="75">
                        <c:v>8</c:v>
                      </c:pt>
                      <c:pt idx="76">
                        <c:v>4</c:v>
                      </c:pt>
                      <c:pt idx="77">
                        <c:v>5</c:v>
                      </c:pt>
                      <c:pt idx="78">
                        <c:v>3</c:v>
                      </c:pt>
                      <c:pt idx="79">
                        <c:v>4</c:v>
                      </c:pt>
                      <c:pt idx="80">
                        <c:v>5</c:v>
                      </c:pt>
                      <c:pt idx="81">
                        <c:v>9</c:v>
                      </c:pt>
                      <c:pt idx="82">
                        <c:v>4</c:v>
                      </c:pt>
                      <c:pt idx="83">
                        <c:v>3</c:v>
                      </c:pt>
                      <c:pt idx="84">
                        <c:v>2</c:v>
                      </c:pt>
                      <c:pt idx="85">
                        <c:v>5</c:v>
                      </c:pt>
                      <c:pt idx="86">
                        <c:v>2</c:v>
                      </c:pt>
                      <c:pt idx="87">
                        <c:v>4</c:v>
                      </c:pt>
                      <c:pt idx="88">
                        <c:v>3</c:v>
                      </c:pt>
                      <c:pt idx="89">
                        <c:v>4</c:v>
                      </c:pt>
                      <c:pt idx="90">
                        <c:v>5</c:v>
                      </c:pt>
                      <c:pt idx="91">
                        <c:v>3</c:v>
                      </c:pt>
                      <c:pt idx="92">
                        <c:v>3</c:v>
                      </c:pt>
                      <c:pt idx="93">
                        <c:v>5</c:v>
                      </c:pt>
                      <c:pt idx="94">
                        <c:v>2</c:v>
                      </c:pt>
                      <c:pt idx="95">
                        <c:v>3</c:v>
                      </c:pt>
                      <c:pt idx="96">
                        <c:v>3</c:v>
                      </c:pt>
                      <c:pt idx="97">
                        <c:v>4</c:v>
                      </c:pt>
                      <c:pt idx="98">
                        <c:v>3</c:v>
                      </c:pt>
                      <c:pt idx="99">
                        <c:v>2</c:v>
                      </c:pt>
                      <c:pt idx="100">
                        <c:v>1</c:v>
                      </c:pt>
                    </c:numCache>
                  </c:numRef>
                </c:val>
                <c:smooth val="0"/>
                <c:extLst>
                  <c:ext xmlns:c16="http://schemas.microsoft.com/office/drawing/2014/chart" uri="{C3380CC4-5D6E-409C-BE32-E72D297353CC}">
                    <c16:uniqueId val="{00000003-EB32-4B7C-9F01-C1ADAF143C3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CONGRUENTE L. MULTIPLICATIV'!$F$2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MULTIPLICATIV'!$F$3:$F$103</c15:sqref>
                        </c15:formulaRef>
                      </c:ext>
                    </c:extLst>
                    <c:numCache>
                      <c:formatCode>General</c:formatCode>
                      <c:ptCount val="101"/>
                      <c:pt idx="0">
                        <c:v>0</c:v>
                      </c:pt>
                      <c:pt idx="1">
                        <c:v>15</c:v>
                      </c:pt>
                      <c:pt idx="2">
                        <c:v>12</c:v>
                      </c:pt>
                      <c:pt idx="3">
                        <c:v>13</c:v>
                      </c:pt>
                      <c:pt idx="4">
                        <c:v>20</c:v>
                      </c:pt>
                      <c:pt idx="5">
                        <c:v>13</c:v>
                      </c:pt>
                      <c:pt idx="6">
                        <c:v>15</c:v>
                      </c:pt>
                      <c:pt idx="7">
                        <c:v>18</c:v>
                      </c:pt>
                      <c:pt idx="8">
                        <c:v>18</c:v>
                      </c:pt>
                      <c:pt idx="9">
                        <c:v>13</c:v>
                      </c:pt>
                      <c:pt idx="10">
                        <c:v>15</c:v>
                      </c:pt>
                      <c:pt idx="11">
                        <c:v>18</c:v>
                      </c:pt>
                      <c:pt idx="12">
                        <c:v>18</c:v>
                      </c:pt>
                      <c:pt idx="13">
                        <c:v>13</c:v>
                      </c:pt>
                      <c:pt idx="14">
                        <c:v>14</c:v>
                      </c:pt>
                      <c:pt idx="15">
                        <c:v>17</c:v>
                      </c:pt>
                      <c:pt idx="16">
                        <c:v>14</c:v>
                      </c:pt>
                      <c:pt idx="17">
                        <c:v>14</c:v>
                      </c:pt>
                      <c:pt idx="18">
                        <c:v>12</c:v>
                      </c:pt>
                      <c:pt idx="19">
                        <c:v>18</c:v>
                      </c:pt>
                      <c:pt idx="20">
                        <c:v>18</c:v>
                      </c:pt>
                      <c:pt idx="21">
                        <c:v>16</c:v>
                      </c:pt>
                      <c:pt idx="22">
                        <c:v>10</c:v>
                      </c:pt>
                      <c:pt idx="23">
                        <c:v>21</c:v>
                      </c:pt>
                      <c:pt idx="24">
                        <c:v>20</c:v>
                      </c:pt>
                      <c:pt idx="25">
                        <c:v>9</c:v>
                      </c:pt>
                      <c:pt idx="26">
                        <c:v>19</c:v>
                      </c:pt>
                      <c:pt idx="27">
                        <c:v>12</c:v>
                      </c:pt>
                      <c:pt idx="28">
                        <c:v>11</c:v>
                      </c:pt>
                      <c:pt idx="29">
                        <c:v>18</c:v>
                      </c:pt>
                      <c:pt idx="30">
                        <c:v>13</c:v>
                      </c:pt>
                      <c:pt idx="31">
                        <c:v>18</c:v>
                      </c:pt>
                      <c:pt idx="32">
                        <c:v>18</c:v>
                      </c:pt>
                      <c:pt idx="33">
                        <c:v>15</c:v>
                      </c:pt>
                      <c:pt idx="34">
                        <c:v>18</c:v>
                      </c:pt>
                      <c:pt idx="35">
                        <c:v>17</c:v>
                      </c:pt>
                      <c:pt idx="36">
                        <c:v>15</c:v>
                      </c:pt>
                      <c:pt idx="37">
                        <c:v>19</c:v>
                      </c:pt>
                      <c:pt idx="38">
                        <c:v>14</c:v>
                      </c:pt>
                      <c:pt idx="39">
                        <c:v>17</c:v>
                      </c:pt>
                      <c:pt idx="40">
                        <c:v>15</c:v>
                      </c:pt>
                      <c:pt idx="41">
                        <c:v>17</c:v>
                      </c:pt>
                      <c:pt idx="42">
                        <c:v>18</c:v>
                      </c:pt>
                      <c:pt idx="43">
                        <c:v>15</c:v>
                      </c:pt>
                      <c:pt idx="44">
                        <c:v>13</c:v>
                      </c:pt>
                      <c:pt idx="45">
                        <c:v>12</c:v>
                      </c:pt>
                      <c:pt idx="46">
                        <c:v>15</c:v>
                      </c:pt>
                      <c:pt idx="47">
                        <c:v>16</c:v>
                      </c:pt>
                      <c:pt idx="48">
                        <c:v>17</c:v>
                      </c:pt>
                      <c:pt idx="49">
                        <c:v>12</c:v>
                      </c:pt>
                      <c:pt idx="50">
                        <c:v>16</c:v>
                      </c:pt>
                      <c:pt idx="51">
                        <c:v>16</c:v>
                      </c:pt>
                      <c:pt idx="52">
                        <c:v>9</c:v>
                      </c:pt>
                      <c:pt idx="53">
                        <c:v>19</c:v>
                      </c:pt>
                      <c:pt idx="54">
                        <c:v>20</c:v>
                      </c:pt>
                      <c:pt idx="55">
                        <c:v>14</c:v>
                      </c:pt>
                      <c:pt idx="56">
                        <c:v>13</c:v>
                      </c:pt>
                      <c:pt idx="57">
                        <c:v>22</c:v>
                      </c:pt>
                      <c:pt idx="58">
                        <c:v>22</c:v>
                      </c:pt>
                      <c:pt idx="59">
                        <c:v>22</c:v>
                      </c:pt>
                      <c:pt idx="60">
                        <c:v>14</c:v>
                      </c:pt>
                      <c:pt idx="61">
                        <c:v>15</c:v>
                      </c:pt>
                      <c:pt idx="62">
                        <c:v>15</c:v>
                      </c:pt>
                      <c:pt idx="63">
                        <c:v>24</c:v>
                      </c:pt>
                      <c:pt idx="64">
                        <c:v>23</c:v>
                      </c:pt>
                      <c:pt idx="65">
                        <c:v>16</c:v>
                      </c:pt>
                      <c:pt idx="66">
                        <c:v>14</c:v>
                      </c:pt>
                      <c:pt idx="67">
                        <c:v>18</c:v>
                      </c:pt>
                      <c:pt idx="68">
                        <c:v>22</c:v>
                      </c:pt>
                      <c:pt idx="69">
                        <c:v>12</c:v>
                      </c:pt>
                      <c:pt idx="70">
                        <c:v>13</c:v>
                      </c:pt>
                      <c:pt idx="71">
                        <c:v>17</c:v>
                      </c:pt>
                      <c:pt idx="72">
                        <c:v>19</c:v>
                      </c:pt>
                      <c:pt idx="73">
                        <c:v>20</c:v>
                      </c:pt>
                      <c:pt idx="74">
                        <c:v>16</c:v>
                      </c:pt>
                      <c:pt idx="75">
                        <c:v>15</c:v>
                      </c:pt>
                      <c:pt idx="76">
                        <c:v>11</c:v>
                      </c:pt>
                      <c:pt idx="77">
                        <c:v>11</c:v>
                      </c:pt>
                      <c:pt idx="78">
                        <c:v>9</c:v>
                      </c:pt>
                      <c:pt idx="79">
                        <c:v>9</c:v>
                      </c:pt>
                      <c:pt idx="80">
                        <c:v>13</c:v>
                      </c:pt>
                      <c:pt idx="81">
                        <c:v>11</c:v>
                      </c:pt>
                      <c:pt idx="82">
                        <c:v>13</c:v>
                      </c:pt>
                      <c:pt idx="83">
                        <c:v>7</c:v>
                      </c:pt>
                      <c:pt idx="84">
                        <c:v>11</c:v>
                      </c:pt>
                      <c:pt idx="85">
                        <c:v>15</c:v>
                      </c:pt>
                      <c:pt idx="86">
                        <c:v>14</c:v>
                      </c:pt>
                      <c:pt idx="87">
                        <c:v>14</c:v>
                      </c:pt>
                      <c:pt idx="88">
                        <c:v>15</c:v>
                      </c:pt>
                      <c:pt idx="89">
                        <c:v>13</c:v>
                      </c:pt>
                      <c:pt idx="90">
                        <c:v>11</c:v>
                      </c:pt>
                      <c:pt idx="91">
                        <c:v>6</c:v>
                      </c:pt>
                      <c:pt idx="92">
                        <c:v>11</c:v>
                      </c:pt>
                      <c:pt idx="93">
                        <c:v>13</c:v>
                      </c:pt>
                      <c:pt idx="94">
                        <c:v>13</c:v>
                      </c:pt>
                      <c:pt idx="95">
                        <c:v>10</c:v>
                      </c:pt>
                      <c:pt idx="96">
                        <c:v>17</c:v>
                      </c:pt>
                      <c:pt idx="97">
                        <c:v>15</c:v>
                      </c:pt>
                      <c:pt idx="98">
                        <c:v>12</c:v>
                      </c:pt>
                      <c:pt idx="99">
                        <c:v>14</c:v>
                      </c:pt>
                      <c:pt idx="100">
                        <c:v>8</c:v>
                      </c:pt>
                    </c:numCache>
                  </c:numRef>
                </c:val>
                <c:smooth val="0"/>
                <c:extLst xmlns:c15="http://schemas.microsoft.com/office/drawing/2012/chart">
                  <c:ext xmlns:c16="http://schemas.microsoft.com/office/drawing/2014/chart" uri="{C3380CC4-5D6E-409C-BE32-E72D297353CC}">
                    <c16:uniqueId val="{00000004-EB32-4B7C-9F01-C1ADAF143C3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CONGRUENTE L. MULTIPLICATIV'!$I$2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MULTIPLICATIV'!$I$3:$I$103</c15:sqref>
                        </c15:formulaRef>
                      </c:ext>
                    </c:extLst>
                    <c:numCache>
                      <c:formatCode>General</c:formatCode>
                      <c:ptCount val="101"/>
                      <c:pt idx="0">
                        <c:v>0</c:v>
                      </c:pt>
                      <c:pt idx="1">
                        <c:v>25</c:v>
                      </c:pt>
                      <c:pt idx="2">
                        <c:v>25</c:v>
                      </c:pt>
                      <c:pt idx="3">
                        <c:v>25</c:v>
                      </c:pt>
                      <c:pt idx="4">
                        <c:v>44</c:v>
                      </c:pt>
                      <c:pt idx="5">
                        <c:v>37</c:v>
                      </c:pt>
                      <c:pt idx="6">
                        <c:v>26</c:v>
                      </c:pt>
                      <c:pt idx="7">
                        <c:v>41</c:v>
                      </c:pt>
                      <c:pt idx="8">
                        <c:v>28</c:v>
                      </c:pt>
                      <c:pt idx="9">
                        <c:v>30</c:v>
                      </c:pt>
                      <c:pt idx="10">
                        <c:v>31</c:v>
                      </c:pt>
                      <c:pt idx="11">
                        <c:v>32</c:v>
                      </c:pt>
                      <c:pt idx="12">
                        <c:v>37</c:v>
                      </c:pt>
                      <c:pt idx="13">
                        <c:v>35</c:v>
                      </c:pt>
                      <c:pt idx="14">
                        <c:v>32</c:v>
                      </c:pt>
                      <c:pt idx="15">
                        <c:v>36</c:v>
                      </c:pt>
                      <c:pt idx="16">
                        <c:v>32</c:v>
                      </c:pt>
                      <c:pt idx="17">
                        <c:v>36</c:v>
                      </c:pt>
                      <c:pt idx="18">
                        <c:v>24</c:v>
                      </c:pt>
                      <c:pt idx="19">
                        <c:v>25</c:v>
                      </c:pt>
                      <c:pt idx="20">
                        <c:v>35</c:v>
                      </c:pt>
                      <c:pt idx="21">
                        <c:v>35</c:v>
                      </c:pt>
                      <c:pt idx="22">
                        <c:v>29</c:v>
                      </c:pt>
                      <c:pt idx="23">
                        <c:v>30</c:v>
                      </c:pt>
                      <c:pt idx="24">
                        <c:v>35</c:v>
                      </c:pt>
                      <c:pt idx="25">
                        <c:v>21</c:v>
                      </c:pt>
                      <c:pt idx="26">
                        <c:v>31</c:v>
                      </c:pt>
                      <c:pt idx="27">
                        <c:v>37</c:v>
                      </c:pt>
                      <c:pt idx="28">
                        <c:v>33</c:v>
                      </c:pt>
                      <c:pt idx="29">
                        <c:v>31</c:v>
                      </c:pt>
                      <c:pt idx="30">
                        <c:v>31</c:v>
                      </c:pt>
                      <c:pt idx="31">
                        <c:v>32</c:v>
                      </c:pt>
                      <c:pt idx="32">
                        <c:v>31</c:v>
                      </c:pt>
                      <c:pt idx="33">
                        <c:v>33</c:v>
                      </c:pt>
                      <c:pt idx="34">
                        <c:v>35</c:v>
                      </c:pt>
                      <c:pt idx="35">
                        <c:v>42</c:v>
                      </c:pt>
                      <c:pt idx="36">
                        <c:v>28</c:v>
                      </c:pt>
                      <c:pt idx="37">
                        <c:v>39</c:v>
                      </c:pt>
                      <c:pt idx="38">
                        <c:v>31</c:v>
                      </c:pt>
                      <c:pt idx="39">
                        <c:v>36</c:v>
                      </c:pt>
                      <c:pt idx="40">
                        <c:v>30</c:v>
                      </c:pt>
                      <c:pt idx="41">
                        <c:v>38</c:v>
                      </c:pt>
                      <c:pt idx="42">
                        <c:v>32</c:v>
                      </c:pt>
                      <c:pt idx="43">
                        <c:v>25</c:v>
                      </c:pt>
                      <c:pt idx="44">
                        <c:v>30</c:v>
                      </c:pt>
                      <c:pt idx="45">
                        <c:v>24</c:v>
                      </c:pt>
                      <c:pt idx="46">
                        <c:v>40</c:v>
                      </c:pt>
                      <c:pt idx="47">
                        <c:v>28</c:v>
                      </c:pt>
                      <c:pt idx="48">
                        <c:v>39</c:v>
                      </c:pt>
                      <c:pt idx="49">
                        <c:v>28</c:v>
                      </c:pt>
                      <c:pt idx="50">
                        <c:v>30</c:v>
                      </c:pt>
                      <c:pt idx="51">
                        <c:v>33</c:v>
                      </c:pt>
                      <c:pt idx="52">
                        <c:v>25</c:v>
                      </c:pt>
                      <c:pt idx="53">
                        <c:v>34</c:v>
                      </c:pt>
                      <c:pt idx="54">
                        <c:v>33</c:v>
                      </c:pt>
                      <c:pt idx="55">
                        <c:v>34</c:v>
                      </c:pt>
                      <c:pt idx="56">
                        <c:v>34</c:v>
                      </c:pt>
                      <c:pt idx="57">
                        <c:v>42</c:v>
                      </c:pt>
                      <c:pt idx="58">
                        <c:v>34</c:v>
                      </c:pt>
                      <c:pt idx="59">
                        <c:v>37</c:v>
                      </c:pt>
                      <c:pt idx="60">
                        <c:v>28</c:v>
                      </c:pt>
                      <c:pt idx="61">
                        <c:v>31</c:v>
                      </c:pt>
                      <c:pt idx="62">
                        <c:v>37</c:v>
                      </c:pt>
                      <c:pt idx="63">
                        <c:v>36</c:v>
                      </c:pt>
                      <c:pt idx="64">
                        <c:v>40</c:v>
                      </c:pt>
                      <c:pt idx="65">
                        <c:v>28</c:v>
                      </c:pt>
                      <c:pt idx="66">
                        <c:v>27</c:v>
                      </c:pt>
                      <c:pt idx="67">
                        <c:v>34</c:v>
                      </c:pt>
                      <c:pt idx="68">
                        <c:v>43</c:v>
                      </c:pt>
                      <c:pt idx="69">
                        <c:v>20</c:v>
                      </c:pt>
                      <c:pt idx="70">
                        <c:v>33</c:v>
                      </c:pt>
                      <c:pt idx="71">
                        <c:v>30</c:v>
                      </c:pt>
                      <c:pt idx="72">
                        <c:v>31</c:v>
                      </c:pt>
                      <c:pt idx="73">
                        <c:v>27</c:v>
                      </c:pt>
                      <c:pt idx="74">
                        <c:v>31</c:v>
                      </c:pt>
                      <c:pt idx="75">
                        <c:v>38</c:v>
                      </c:pt>
                      <c:pt idx="76">
                        <c:v>26</c:v>
                      </c:pt>
                      <c:pt idx="77">
                        <c:v>23</c:v>
                      </c:pt>
                      <c:pt idx="78">
                        <c:v>22</c:v>
                      </c:pt>
                      <c:pt idx="79">
                        <c:v>22</c:v>
                      </c:pt>
                      <c:pt idx="80">
                        <c:v>21</c:v>
                      </c:pt>
                      <c:pt idx="81">
                        <c:v>21</c:v>
                      </c:pt>
                      <c:pt idx="82">
                        <c:v>21</c:v>
                      </c:pt>
                      <c:pt idx="83">
                        <c:v>26</c:v>
                      </c:pt>
                      <c:pt idx="84">
                        <c:v>19</c:v>
                      </c:pt>
                      <c:pt idx="85">
                        <c:v>23</c:v>
                      </c:pt>
                      <c:pt idx="86">
                        <c:v>31</c:v>
                      </c:pt>
                      <c:pt idx="87">
                        <c:v>27</c:v>
                      </c:pt>
                      <c:pt idx="88">
                        <c:v>23</c:v>
                      </c:pt>
                      <c:pt idx="89">
                        <c:v>20</c:v>
                      </c:pt>
                      <c:pt idx="90">
                        <c:v>21</c:v>
                      </c:pt>
                      <c:pt idx="91">
                        <c:v>20</c:v>
                      </c:pt>
                      <c:pt idx="92">
                        <c:v>23</c:v>
                      </c:pt>
                      <c:pt idx="93">
                        <c:v>26</c:v>
                      </c:pt>
                      <c:pt idx="94">
                        <c:v>28</c:v>
                      </c:pt>
                      <c:pt idx="95">
                        <c:v>19</c:v>
                      </c:pt>
                      <c:pt idx="96">
                        <c:v>35</c:v>
                      </c:pt>
                      <c:pt idx="97">
                        <c:v>25</c:v>
                      </c:pt>
                      <c:pt idx="98">
                        <c:v>25</c:v>
                      </c:pt>
                      <c:pt idx="99">
                        <c:v>16</c:v>
                      </c:pt>
                      <c:pt idx="100">
                        <c:v>17</c:v>
                      </c:pt>
                    </c:numCache>
                  </c:numRef>
                </c:val>
                <c:smooth val="0"/>
                <c:extLst xmlns:c15="http://schemas.microsoft.com/office/drawing/2012/chart">
                  <c:ext xmlns:c16="http://schemas.microsoft.com/office/drawing/2014/chart" uri="{C3380CC4-5D6E-409C-BE32-E72D297353CC}">
                    <c16:uniqueId val="{00000005-EB32-4B7C-9F01-C1ADAF143C37}"/>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CONGRUENTE L. MULTIPLICATIV'!$U$2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MULTIPLICATIV'!$U$3:$U$103</c15:sqref>
                        </c15:formulaRef>
                      </c:ext>
                    </c:extLst>
                    <c:numCache>
                      <c:formatCode>General</c:formatCode>
                      <c:ptCount val="101"/>
                      <c:pt idx="0">
                        <c:v>0</c:v>
                      </c:pt>
                      <c:pt idx="1">
                        <c:v>7</c:v>
                      </c:pt>
                      <c:pt idx="2">
                        <c:v>4</c:v>
                      </c:pt>
                      <c:pt idx="3">
                        <c:v>4</c:v>
                      </c:pt>
                      <c:pt idx="4">
                        <c:v>7</c:v>
                      </c:pt>
                      <c:pt idx="5">
                        <c:v>8</c:v>
                      </c:pt>
                      <c:pt idx="6">
                        <c:v>5</c:v>
                      </c:pt>
                      <c:pt idx="7">
                        <c:v>5</c:v>
                      </c:pt>
                      <c:pt idx="8">
                        <c:v>2</c:v>
                      </c:pt>
                      <c:pt idx="9">
                        <c:v>6</c:v>
                      </c:pt>
                      <c:pt idx="10">
                        <c:v>4</c:v>
                      </c:pt>
                      <c:pt idx="11">
                        <c:v>6</c:v>
                      </c:pt>
                      <c:pt idx="12">
                        <c:v>5</c:v>
                      </c:pt>
                      <c:pt idx="13">
                        <c:v>4</c:v>
                      </c:pt>
                      <c:pt idx="14">
                        <c:v>6</c:v>
                      </c:pt>
                      <c:pt idx="15">
                        <c:v>7</c:v>
                      </c:pt>
                      <c:pt idx="16">
                        <c:v>6</c:v>
                      </c:pt>
                      <c:pt idx="17">
                        <c:v>5</c:v>
                      </c:pt>
                      <c:pt idx="18">
                        <c:v>4</c:v>
                      </c:pt>
                      <c:pt idx="19">
                        <c:v>7</c:v>
                      </c:pt>
                      <c:pt idx="20">
                        <c:v>5</c:v>
                      </c:pt>
                      <c:pt idx="21">
                        <c:v>9</c:v>
                      </c:pt>
                      <c:pt idx="22">
                        <c:v>3</c:v>
                      </c:pt>
                      <c:pt idx="23">
                        <c:v>3</c:v>
                      </c:pt>
                      <c:pt idx="24">
                        <c:v>4</c:v>
                      </c:pt>
                      <c:pt idx="25">
                        <c:v>2</c:v>
                      </c:pt>
                      <c:pt idx="26">
                        <c:v>8</c:v>
                      </c:pt>
                      <c:pt idx="27">
                        <c:v>6</c:v>
                      </c:pt>
                      <c:pt idx="28">
                        <c:v>5</c:v>
                      </c:pt>
                      <c:pt idx="29">
                        <c:v>4</c:v>
                      </c:pt>
                      <c:pt idx="30">
                        <c:v>5</c:v>
                      </c:pt>
                      <c:pt idx="31">
                        <c:v>7</c:v>
                      </c:pt>
                      <c:pt idx="32">
                        <c:v>1</c:v>
                      </c:pt>
                      <c:pt idx="33">
                        <c:v>8</c:v>
                      </c:pt>
                      <c:pt idx="34">
                        <c:v>10</c:v>
                      </c:pt>
                      <c:pt idx="35">
                        <c:v>2</c:v>
                      </c:pt>
                      <c:pt idx="36">
                        <c:v>7</c:v>
                      </c:pt>
                      <c:pt idx="37">
                        <c:v>5</c:v>
                      </c:pt>
                      <c:pt idx="38">
                        <c:v>2</c:v>
                      </c:pt>
                      <c:pt idx="39">
                        <c:v>4</c:v>
                      </c:pt>
                      <c:pt idx="40">
                        <c:v>8</c:v>
                      </c:pt>
                      <c:pt idx="41">
                        <c:v>5</c:v>
                      </c:pt>
                      <c:pt idx="42">
                        <c:v>2</c:v>
                      </c:pt>
                      <c:pt idx="43">
                        <c:v>7</c:v>
                      </c:pt>
                      <c:pt idx="44">
                        <c:v>8</c:v>
                      </c:pt>
                      <c:pt idx="45">
                        <c:v>4</c:v>
                      </c:pt>
                      <c:pt idx="46">
                        <c:v>6</c:v>
                      </c:pt>
                      <c:pt idx="47">
                        <c:v>4</c:v>
                      </c:pt>
                      <c:pt idx="48">
                        <c:v>6</c:v>
                      </c:pt>
                      <c:pt idx="49">
                        <c:v>6</c:v>
                      </c:pt>
                      <c:pt idx="50">
                        <c:v>4</c:v>
                      </c:pt>
                      <c:pt idx="51">
                        <c:v>6</c:v>
                      </c:pt>
                      <c:pt idx="52">
                        <c:v>6</c:v>
                      </c:pt>
                      <c:pt idx="53">
                        <c:v>5</c:v>
                      </c:pt>
                      <c:pt idx="54">
                        <c:v>7</c:v>
                      </c:pt>
                      <c:pt idx="55">
                        <c:v>4</c:v>
                      </c:pt>
                      <c:pt idx="56">
                        <c:v>7</c:v>
                      </c:pt>
                      <c:pt idx="57">
                        <c:v>8</c:v>
                      </c:pt>
                      <c:pt idx="58">
                        <c:v>7</c:v>
                      </c:pt>
                      <c:pt idx="59">
                        <c:v>8</c:v>
                      </c:pt>
                      <c:pt idx="60">
                        <c:v>5</c:v>
                      </c:pt>
                      <c:pt idx="61">
                        <c:v>7</c:v>
                      </c:pt>
                      <c:pt idx="62">
                        <c:v>5</c:v>
                      </c:pt>
                      <c:pt idx="63">
                        <c:v>5</c:v>
                      </c:pt>
                      <c:pt idx="64">
                        <c:v>5</c:v>
                      </c:pt>
                      <c:pt idx="65">
                        <c:v>6</c:v>
                      </c:pt>
                      <c:pt idx="66">
                        <c:v>2</c:v>
                      </c:pt>
                      <c:pt idx="67">
                        <c:v>5</c:v>
                      </c:pt>
                      <c:pt idx="68">
                        <c:v>6</c:v>
                      </c:pt>
                      <c:pt idx="69">
                        <c:v>7</c:v>
                      </c:pt>
                      <c:pt idx="70">
                        <c:v>2</c:v>
                      </c:pt>
                      <c:pt idx="71">
                        <c:v>3</c:v>
                      </c:pt>
                      <c:pt idx="72">
                        <c:v>6</c:v>
                      </c:pt>
                      <c:pt idx="73">
                        <c:v>9</c:v>
                      </c:pt>
                      <c:pt idx="74">
                        <c:v>7</c:v>
                      </c:pt>
                      <c:pt idx="75">
                        <c:v>7</c:v>
                      </c:pt>
                      <c:pt idx="76">
                        <c:v>2</c:v>
                      </c:pt>
                      <c:pt idx="77">
                        <c:v>2</c:v>
                      </c:pt>
                      <c:pt idx="78">
                        <c:v>5</c:v>
                      </c:pt>
                      <c:pt idx="79">
                        <c:v>4</c:v>
                      </c:pt>
                      <c:pt idx="80">
                        <c:v>2</c:v>
                      </c:pt>
                      <c:pt idx="81">
                        <c:v>5</c:v>
                      </c:pt>
                      <c:pt idx="82">
                        <c:v>3</c:v>
                      </c:pt>
                      <c:pt idx="83">
                        <c:v>4</c:v>
                      </c:pt>
                      <c:pt idx="84">
                        <c:v>4</c:v>
                      </c:pt>
                      <c:pt idx="85">
                        <c:v>4</c:v>
                      </c:pt>
                      <c:pt idx="86">
                        <c:v>5</c:v>
                      </c:pt>
                      <c:pt idx="87">
                        <c:v>3</c:v>
                      </c:pt>
                      <c:pt idx="88">
                        <c:v>2</c:v>
                      </c:pt>
                      <c:pt idx="89">
                        <c:v>3</c:v>
                      </c:pt>
                      <c:pt idx="90">
                        <c:v>4</c:v>
                      </c:pt>
                      <c:pt idx="91">
                        <c:v>2</c:v>
                      </c:pt>
                      <c:pt idx="92">
                        <c:v>5</c:v>
                      </c:pt>
                      <c:pt idx="93">
                        <c:v>4</c:v>
                      </c:pt>
                      <c:pt idx="94">
                        <c:v>4</c:v>
                      </c:pt>
                      <c:pt idx="95">
                        <c:v>6</c:v>
                      </c:pt>
                      <c:pt idx="96">
                        <c:v>4</c:v>
                      </c:pt>
                      <c:pt idx="97">
                        <c:v>3</c:v>
                      </c:pt>
                      <c:pt idx="98">
                        <c:v>1</c:v>
                      </c:pt>
                      <c:pt idx="99">
                        <c:v>4</c:v>
                      </c:pt>
                      <c:pt idx="100">
                        <c:v>8</c:v>
                      </c:pt>
                    </c:numCache>
                  </c:numRef>
                </c:val>
                <c:smooth val="0"/>
                <c:extLst xmlns:c15="http://schemas.microsoft.com/office/drawing/2012/chart">
                  <c:ext xmlns:c16="http://schemas.microsoft.com/office/drawing/2014/chart" uri="{C3380CC4-5D6E-409C-BE32-E72D297353CC}">
                    <c16:uniqueId val="{00000006-EB32-4B7C-9F01-C1ADAF143C37}"/>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CONGRUENTE L. MULTIPLICATIV'!$X$2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MULTIPLICATIV'!$X$3:$X$103</c15:sqref>
                        </c15:formulaRef>
                      </c:ext>
                    </c:extLst>
                    <c:numCache>
                      <c:formatCode>General</c:formatCode>
                      <c:ptCount val="101"/>
                      <c:pt idx="0">
                        <c:v>0</c:v>
                      </c:pt>
                      <c:pt idx="1">
                        <c:v>14</c:v>
                      </c:pt>
                      <c:pt idx="2">
                        <c:v>10</c:v>
                      </c:pt>
                      <c:pt idx="3">
                        <c:v>12</c:v>
                      </c:pt>
                      <c:pt idx="4">
                        <c:v>17</c:v>
                      </c:pt>
                      <c:pt idx="5">
                        <c:v>15</c:v>
                      </c:pt>
                      <c:pt idx="6">
                        <c:v>18</c:v>
                      </c:pt>
                      <c:pt idx="7">
                        <c:v>14</c:v>
                      </c:pt>
                      <c:pt idx="8">
                        <c:v>9</c:v>
                      </c:pt>
                      <c:pt idx="9">
                        <c:v>17</c:v>
                      </c:pt>
                      <c:pt idx="10">
                        <c:v>16</c:v>
                      </c:pt>
                      <c:pt idx="11">
                        <c:v>16</c:v>
                      </c:pt>
                      <c:pt idx="12">
                        <c:v>18</c:v>
                      </c:pt>
                      <c:pt idx="13">
                        <c:v>14</c:v>
                      </c:pt>
                      <c:pt idx="14">
                        <c:v>14</c:v>
                      </c:pt>
                      <c:pt idx="15">
                        <c:v>17</c:v>
                      </c:pt>
                      <c:pt idx="16">
                        <c:v>14</c:v>
                      </c:pt>
                      <c:pt idx="17">
                        <c:v>19</c:v>
                      </c:pt>
                      <c:pt idx="18">
                        <c:v>18</c:v>
                      </c:pt>
                      <c:pt idx="19">
                        <c:v>18</c:v>
                      </c:pt>
                      <c:pt idx="20">
                        <c:v>17</c:v>
                      </c:pt>
                      <c:pt idx="21">
                        <c:v>22</c:v>
                      </c:pt>
                      <c:pt idx="22">
                        <c:v>11</c:v>
                      </c:pt>
                      <c:pt idx="23">
                        <c:v>14</c:v>
                      </c:pt>
                      <c:pt idx="24">
                        <c:v>15</c:v>
                      </c:pt>
                      <c:pt idx="25">
                        <c:v>10</c:v>
                      </c:pt>
                      <c:pt idx="26">
                        <c:v>18</c:v>
                      </c:pt>
                      <c:pt idx="27">
                        <c:v>17</c:v>
                      </c:pt>
                      <c:pt idx="28">
                        <c:v>19</c:v>
                      </c:pt>
                      <c:pt idx="29">
                        <c:v>17</c:v>
                      </c:pt>
                      <c:pt idx="30">
                        <c:v>12</c:v>
                      </c:pt>
                      <c:pt idx="31">
                        <c:v>20</c:v>
                      </c:pt>
                      <c:pt idx="32">
                        <c:v>10</c:v>
                      </c:pt>
                      <c:pt idx="33">
                        <c:v>15</c:v>
                      </c:pt>
                      <c:pt idx="34">
                        <c:v>28</c:v>
                      </c:pt>
                      <c:pt idx="35">
                        <c:v>14</c:v>
                      </c:pt>
                      <c:pt idx="36">
                        <c:v>19</c:v>
                      </c:pt>
                      <c:pt idx="37">
                        <c:v>15</c:v>
                      </c:pt>
                      <c:pt idx="38">
                        <c:v>10</c:v>
                      </c:pt>
                      <c:pt idx="39">
                        <c:v>11</c:v>
                      </c:pt>
                      <c:pt idx="40">
                        <c:v>18</c:v>
                      </c:pt>
                      <c:pt idx="41">
                        <c:v>10</c:v>
                      </c:pt>
                      <c:pt idx="42">
                        <c:v>17</c:v>
                      </c:pt>
                      <c:pt idx="43">
                        <c:v>18</c:v>
                      </c:pt>
                      <c:pt idx="44">
                        <c:v>20</c:v>
                      </c:pt>
                      <c:pt idx="45">
                        <c:v>14</c:v>
                      </c:pt>
                      <c:pt idx="46">
                        <c:v>14</c:v>
                      </c:pt>
                      <c:pt idx="47">
                        <c:v>13</c:v>
                      </c:pt>
                      <c:pt idx="48">
                        <c:v>15</c:v>
                      </c:pt>
                      <c:pt idx="49">
                        <c:v>21</c:v>
                      </c:pt>
                      <c:pt idx="50">
                        <c:v>13</c:v>
                      </c:pt>
                      <c:pt idx="51">
                        <c:v>15</c:v>
                      </c:pt>
                      <c:pt idx="52">
                        <c:v>19</c:v>
                      </c:pt>
                      <c:pt idx="53">
                        <c:v>18</c:v>
                      </c:pt>
                      <c:pt idx="54">
                        <c:v>15</c:v>
                      </c:pt>
                      <c:pt idx="55">
                        <c:v>13</c:v>
                      </c:pt>
                      <c:pt idx="56">
                        <c:v>15</c:v>
                      </c:pt>
                      <c:pt idx="57">
                        <c:v>16</c:v>
                      </c:pt>
                      <c:pt idx="58">
                        <c:v>25</c:v>
                      </c:pt>
                      <c:pt idx="59">
                        <c:v>19</c:v>
                      </c:pt>
                      <c:pt idx="60">
                        <c:v>25</c:v>
                      </c:pt>
                      <c:pt idx="61">
                        <c:v>13</c:v>
                      </c:pt>
                      <c:pt idx="62">
                        <c:v>14</c:v>
                      </c:pt>
                      <c:pt idx="63">
                        <c:v>14</c:v>
                      </c:pt>
                      <c:pt idx="64">
                        <c:v>19</c:v>
                      </c:pt>
                      <c:pt idx="65">
                        <c:v>20</c:v>
                      </c:pt>
                      <c:pt idx="66">
                        <c:v>17</c:v>
                      </c:pt>
                      <c:pt idx="67">
                        <c:v>18</c:v>
                      </c:pt>
                      <c:pt idx="68">
                        <c:v>15</c:v>
                      </c:pt>
                      <c:pt idx="69">
                        <c:v>17</c:v>
                      </c:pt>
                      <c:pt idx="70">
                        <c:v>12</c:v>
                      </c:pt>
                      <c:pt idx="71">
                        <c:v>7</c:v>
                      </c:pt>
                      <c:pt idx="72">
                        <c:v>17</c:v>
                      </c:pt>
                      <c:pt idx="73">
                        <c:v>19</c:v>
                      </c:pt>
                      <c:pt idx="74">
                        <c:v>16</c:v>
                      </c:pt>
                      <c:pt idx="75">
                        <c:v>21</c:v>
                      </c:pt>
                      <c:pt idx="76">
                        <c:v>10</c:v>
                      </c:pt>
                      <c:pt idx="77">
                        <c:v>15</c:v>
                      </c:pt>
                      <c:pt idx="78">
                        <c:v>17</c:v>
                      </c:pt>
                      <c:pt idx="79">
                        <c:v>8</c:v>
                      </c:pt>
                      <c:pt idx="80">
                        <c:v>15</c:v>
                      </c:pt>
                      <c:pt idx="81">
                        <c:v>13</c:v>
                      </c:pt>
                      <c:pt idx="82">
                        <c:v>14</c:v>
                      </c:pt>
                      <c:pt idx="83">
                        <c:v>13</c:v>
                      </c:pt>
                      <c:pt idx="84">
                        <c:v>14</c:v>
                      </c:pt>
                      <c:pt idx="85">
                        <c:v>9</c:v>
                      </c:pt>
                      <c:pt idx="86">
                        <c:v>19</c:v>
                      </c:pt>
                      <c:pt idx="87">
                        <c:v>8</c:v>
                      </c:pt>
                      <c:pt idx="88">
                        <c:v>6</c:v>
                      </c:pt>
                      <c:pt idx="89">
                        <c:v>12</c:v>
                      </c:pt>
                      <c:pt idx="90">
                        <c:v>10</c:v>
                      </c:pt>
                      <c:pt idx="91">
                        <c:v>9</c:v>
                      </c:pt>
                      <c:pt idx="92">
                        <c:v>13</c:v>
                      </c:pt>
                      <c:pt idx="93">
                        <c:v>8</c:v>
                      </c:pt>
                      <c:pt idx="94">
                        <c:v>12</c:v>
                      </c:pt>
                      <c:pt idx="95">
                        <c:v>17</c:v>
                      </c:pt>
                      <c:pt idx="96">
                        <c:v>6</c:v>
                      </c:pt>
                      <c:pt idx="97">
                        <c:v>13</c:v>
                      </c:pt>
                      <c:pt idx="98">
                        <c:v>12</c:v>
                      </c:pt>
                      <c:pt idx="99">
                        <c:v>12</c:v>
                      </c:pt>
                      <c:pt idx="100">
                        <c:v>19</c:v>
                      </c:pt>
                    </c:numCache>
                  </c:numRef>
                </c:val>
                <c:smooth val="0"/>
                <c:extLst xmlns:c15="http://schemas.microsoft.com/office/drawing/2012/chart">
                  <c:ext xmlns:c16="http://schemas.microsoft.com/office/drawing/2014/chart" uri="{C3380CC4-5D6E-409C-BE32-E72D297353CC}">
                    <c16:uniqueId val="{00000007-EB32-4B7C-9F01-C1ADAF143C37}"/>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CONGRUENTE L. MULTIPLICATIV'!$AA$2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MULTIPLICATIV'!$AA$3:$AA$103</c15:sqref>
                        </c15:formulaRef>
                      </c:ext>
                    </c:extLst>
                    <c:numCache>
                      <c:formatCode>General</c:formatCode>
                      <c:ptCount val="101"/>
                      <c:pt idx="0">
                        <c:v>0</c:v>
                      </c:pt>
                      <c:pt idx="1">
                        <c:v>30</c:v>
                      </c:pt>
                      <c:pt idx="2">
                        <c:v>23</c:v>
                      </c:pt>
                      <c:pt idx="3">
                        <c:v>24</c:v>
                      </c:pt>
                      <c:pt idx="4">
                        <c:v>42</c:v>
                      </c:pt>
                      <c:pt idx="5">
                        <c:v>33</c:v>
                      </c:pt>
                      <c:pt idx="6">
                        <c:v>34</c:v>
                      </c:pt>
                      <c:pt idx="7">
                        <c:v>26</c:v>
                      </c:pt>
                      <c:pt idx="8">
                        <c:v>19</c:v>
                      </c:pt>
                      <c:pt idx="9">
                        <c:v>29</c:v>
                      </c:pt>
                      <c:pt idx="10">
                        <c:v>23</c:v>
                      </c:pt>
                      <c:pt idx="11">
                        <c:v>27</c:v>
                      </c:pt>
                      <c:pt idx="12">
                        <c:v>40</c:v>
                      </c:pt>
                      <c:pt idx="13">
                        <c:v>34</c:v>
                      </c:pt>
                      <c:pt idx="14">
                        <c:v>24</c:v>
                      </c:pt>
                      <c:pt idx="15">
                        <c:v>37</c:v>
                      </c:pt>
                      <c:pt idx="16">
                        <c:v>28</c:v>
                      </c:pt>
                      <c:pt idx="17">
                        <c:v>44</c:v>
                      </c:pt>
                      <c:pt idx="18">
                        <c:v>34</c:v>
                      </c:pt>
                      <c:pt idx="19">
                        <c:v>37</c:v>
                      </c:pt>
                      <c:pt idx="20">
                        <c:v>27</c:v>
                      </c:pt>
                      <c:pt idx="21">
                        <c:v>33</c:v>
                      </c:pt>
                      <c:pt idx="22">
                        <c:v>29</c:v>
                      </c:pt>
                      <c:pt idx="23">
                        <c:v>27</c:v>
                      </c:pt>
                      <c:pt idx="24">
                        <c:v>30</c:v>
                      </c:pt>
                      <c:pt idx="25">
                        <c:v>24</c:v>
                      </c:pt>
                      <c:pt idx="26">
                        <c:v>34</c:v>
                      </c:pt>
                      <c:pt idx="27">
                        <c:v>29</c:v>
                      </c:pt>
                      <c:pt idx="28">
                        <c:v>33</c:v>
                      </c:pt>
                      <c:pt idx="29">
                        <c:v>32</c:v>
                      </c:pt>
                      <c:pt idx="30">
                        <c:v>23</c:v>
                      </c:pt>
                      <c:pt idx="31">
                        <c:v>34</c:v>
                      </c:pt>
                      <c:pt idx="32">
                        <c:v>22</c:v>
                      </c:pt>
                      <c:pt idx="33">
                        <c:v>33</c:v>
                      </c:pt>
                      <c:pt idx="34">
                        <c:v>51</c:v>
                      </c:pt>
                      <c:pt idx="35">
                        <c:v>38</c:v>
                      </c:pt>
                      <c:pt idx="36">
                        <c:v>46</c:v>
                      </c:pt>
                      <c:pt idx="37">
                        <c:v>32</c:v>
                      </c:pt>
                      <c:pt idx="38">
                        <c:v>34</c:v>
                      </c:pt>
                      <c:pt idx="39">
                        <c:v>18</c:v>
                      </c:pt>
                      <c:pt idx="40">
                        <c:v>28</c:v>
                      </c:pt>
                      <c:pt idx="41">
                        <c:v>19</c:v>
                      </c:pt>
                      <c:pt idx="42">
                        <c:v>38</c:v>
                      </c:pt>
                      <c:pt idx="43">
                        <c:v>36</c:v>
                      </c:pt>
                      <c:pt idx="44">
                        <c:v>36</c:v>
                      </c:pt>
                      <c:pt idx="45">
                        <c:v>34</c:v>
                      </c:pt>
                      <c:pt idx="46">
                        <c:v>26</c:v>
                      </c:pt>
                      <c:pt idx="47">
                        <c:v>34</c:v>
                      </c:pt>
                      <c:pt idx="48">
                        <c:v>35</c:v>
                      </c:pt>
                      <c:pt idx="49">
                        <c:v>45</c:v>
                      </c:pt>
                      <c:pt idx="50">
                        <c:v>37</c:v>
                      </c:pt>
                      <c:pt idx="51">
                        <c:v>26</c:v>
                      </c:pt>
                      <c:pt idx="52">
                        <c:v>36</c:v>
                      </c:pt>
                      <c:pt idx="53">
                        <c:v>38</c:v>
                      </c:pt>
                      <c:pt idx="54">
                        <c:v>30</c:v>
                      </c:pt>
                      <c:pt idx="55">
                        <c:v>31</c:v>
                      </c:pt>
                      <c:pt idx="56">
                        <c:v>30</c:v>
                      </c:pt>
                      <c:pt idx="57">
                        <c:v>32</c:v>
                      </c:pt>
                      <c:pt idx="58">
                        <c:v>31</c:v>
                      </c:pt>
                      <c:pt idx="59">
                        <c:v>31</c:v>
                      </c:pt>
                      <c:pt idx="60">
                        <c:v>40</c:v>
                      </c:pt>
                      <c:pt idx="61">
                        <c:v>28</c:v>
                      </c:pt>
                      <c:pt idx="62">
                        <c:v>34</c:v>
                      </c:pt>
                      <c:pt idx="63">
                        <c:v>25</c:v>
                      </c:pt>
                      <c:pt idx="64">
                        <c:v>29</c:v>
                      </c:pt>
                      <c:pt idx="65">
                        <c:v>42</c:v>
                      </c:pt>
                      <c:pt idx="66">
                        <c:v>32</c:v>
                      </c:pt>
                      <c:pt idx="67">
                        <c:v>33</c:v>
                      </c:pt>
                      <c:pt idx="68">
                        <c:v>30</c:v>
                      </c:pt>
                      <c:pt idx="69">
                        <c:v>39</c:v>
                      </c:pt>
                      <c:pt idx="70">
                        <c:v>30</c:v>
                      </c:pt>
                      <c:pt idx="71">
                        <c:v>21</c:v>
                      </c:pt>
                      <c:pt idx="72">
                        <c:v>34</c:v>
                      </c:pt>
                      <c:pt idx="73">
                        <c:v>37</c:v>
                      </c:pt>
                      <c:pt idx="74">
                        <c:v>31</c:v>
                      </c:pt>
                      <c:pt idx="75">
                        <c:v>34</c:v>
                      </c:pt>
                      <c:pt idx="76">
                        <c:v>18</c:v>
                      </c:pt>
                      <c:pt idx="77">
                        <c:v>21</c:v>
                      </c:pt>
                      <c:pt idx="78">
                        <c:v>32</c:v>
                      </c:pt>
                      <c:pt idx="79">
                        <c:v>23</c:v>
                      </c:pt>
                      <c:pt idx="80">
                        <c:v>25</c:v>
                      </c:pt>
                      <c:pt idx="81">
                        <c:v>17</c:v>
                      </c:pt>
                      <c:pt idx="82">
                        <c:v>31</c:v>
                      </c:pt>
                      <c:pt idx="83">
                        <c:v>22</c:v>
                      </c:pt>
                      <c:pt idx="84">
                        <c:v>25</c:v>
                      </c:pt>
                      <c:pt idx="85">
                        <c:v>18</c:v>
                      </c:pt>
                      <c:pt idx="86">
                        <c:v>38</c:v>
                      </c:pt>
                      <c:pt idx="87">
                        <c:v>15</c:v>
                      </c:pt>
                      <c:pt idx="88">
                        <c:v>12</c:v>
                      </c:pt>
                      <c:pt idx="89">
                        <c:v>27</c:v>
                      </c:pt>
                      <c:pt idx="90">
                        <c:v>20</c:v>
                      </c:pt>
                      <c:pt idx="91">
                        <c:v>30</c:v>
                      </c:pt>
                      <c:pt idx="92">
                        <c:v>25</c:v>
                      </c:pt>
                      <c:pt idx="93">
                        <c:v>20</c:v>
                      </c:pt>
                      <c:pt idx="94">
                        <c:v>22</c:v>
                      </c:pt>
                      <c:pt idx="95">
                        <c:v>35</c:v>
                      </c:pt>
                      <c:pt idx="96">
                        <c:v>20</c:v>
                      </c:pt>
                      <c:pt idx="97">
                        <c:v>23</c:v>
                      </c:pt>
                      <c:pt idx="98">
                        <c:v>31</c:v>
                      </c:pt>
                      <c:pt idx="99">
                        <c:v>25</c:v>
                      </c:pt>
                      <c:pt idx="100">
                        <c:v>36</c:v>
                      </c:pt>
                    </c:numCache>
                  </c:numRef>
                </c:val>
                <c:smooth val="0"/>
                <c:extLst xmlns:c15="http://schemas.microsoft.com/office/drawing/2012/chart">
                  <c:ext xmlns:c16="http://schemas.microsoft.com/office/drawing/2014/chart" uri="{C3380CC4-5D6E-409C-BE32-E72D297353CC}">
                    <c16:uniqueId val="{00000008-EB32-4B7C-9F01-C1ADAF143C37}"/>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MULTIPLICATIV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6"/>
          <c:order val="6"/>
          <c:tx>
            <c:strRef>
              <c:f>'Qui CONGRUENTE L. MULTIPLICATIV'!$U$2</c:f>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f>'Qui CONGRUENTE L. MULTIPLICATIV'!$U$3:$U$103</c:f>
              <c:numCache>
                <c:formatCode>General</c:formatCode>
                <c:ptCount val="101"/>
                <c:pt idx="0">
                  <c:v>0</c:v>
                </c:pt>
                <c:pt idx="1">
                  <c:v>7</c:v>
                </c:pt>
                <c:pt idx="2">
                  <c:v>4</c:v>
                </c:pt>
                <c:pt idx="3">
                  <c:v>4</c:v>
                </c:pt>
                <c:pt idx="4">
                  <c:v>7</c:v>
                </c:pt>
                <c:pt idx="5">
                  <c:v>8</c:v>
                </c:pt>
                <c:pt idx="6">
                  <c:v>5</c:v>
                </c:pt>
                <c:pt idx="7">
                  <c:v>5</c:v>
                </c:pt>
                <c:pt idx="8">
                  <c:v>2</c:v>
                </c:pt>
                <c:pt idx="9">
                  <c:v>6</c:v>
                </c:pt>
                <c:pt idx="10">
                  <c:v>4</c:v>
                </c:pt>
                <c:pt idx="11">
                  <c:v>6</c:v>
                </c:pt>
                <c:pt idx="12">
                  <c:v>5</c:v>
                </c:pt>
                <c:pt idx="13">
                  <c:v>4</c:v>
                </c:pt>
                <c:pt idx="14">
                  <c:v>6</c:v>
                </c:pt>
                <c:pt idx="15">
                  <c:v>7</c:v>
                </c:pt>
                <c:pt idx="16">
                  <c:v>6</c:v>
                </c:pt>
                <c:pt idx="17">
                  <c:v>5</c:v>
                </c:pt>
                <c:pt idx="18">
                  <c:v>4</c:v>
                </c:pt>
                <c:pt idx="19">
                  <c:v>7</c:v>
                </c:pt>
                <c:pt idx="20">
                  <c:v>5</c:v>
                </c:pt>
                <c:pt idx="21">
                  <c:v>9</c:v>
                </c:pt>
                <c:pt idx="22">
                  <c:v>3</c:v>
                </c:pt>
                <c:pt idx="23">
                  <c:v>3</c:v>
                </c:pt>
                <c:pt idx="24">
                  <c:v>4</c:v>
                </c:pt>
                <c:pt idx="25">
                  <c:v>2</c:v>
                </c:pt>
                <c:pt idx="26">
                  <c:v>8</c:v>
                </c:pt>
                <c:pt idx="27">
                  <c:v>6</c:v>
                </c:pt>
                <c:pt idx="28">
                  <c:v>5</c:v>
                </c:pt>
                <c:pt idx="29">
                  <c:v>4</c:v>
                </c:pt>
                <c:pt idx="30">
                  <c:v>5</c:v>
                </c:pt>
                <c:pt idx="31">
                  <c:v>7</c:v>
                </c:pt>
                <c:pt idx="32">
                  <c:v>1</c:v>
                </c:pt>
                <c:pt idx="33">
                  <c:v>8</c:v>
                </c:pt>
                <c:pt idx="34">
                  <c:v>10</c:v>
                </c:pt>
                <c:pt idx="35">
                  <c:v>2</c:v>
                </c:pt>
                <c:pt idx="36">
                  <c:v>7</c:v>
                </c:pt>
                <c:pt idx="37">
                  <c:v>5</c:v>
                </c:pt>
                <c:pt idx="38">
                  <c:v>2</c:v>
                </c:pt>
                <c:pt idx="39">
                  <c:v>4</c:v>
                </c:pt>
                <c:pt idx="40">
                  <c:v>8</c:v>
                </c:pt>
                <c:pt idx="41">
                  <c:v>5</c:v>
                </c:pt>
                <c:pt idx="42">
                  <c:v>2</c:v>
                </c:pt>
                <c:pt idx="43">
                  <c:v>7</c:v>
                </c:pt>
                <c:pt idx="44">
                  <c:v>8</c:v>
                </c:pt>
                <c:pt idx="45">
                  <c:v>4</c:v>
                </c:pt>
                <c:pt idx="46">
                  <c:v>6</c:v>
                </c:pt>
                <c:pt idx="47">
                  <c:v>4</c:v>
                </c:pt>
                <c:pt idx="48">
                  <c:v>6</c:v>
                </c:pt>
                <c:pt idx="49">
                  <c:v>6</c:v>
                </c:pt>
                <c:pt idx="50">
                  <c:v>4</c:v>
                </c:pt>
                <c:pt idx="51">
                  <c:v>6</c:v>
                </c:pt>
                <c:pt idx="52">
                  <c:v>6</c:v>
                </c:pt>
                <c:pt idx="53">
                  <c:v>5</c:v>
                </c:pt>
                <c:pt idx="54">
                  <c:v>7</c:v>
                </c:pt>
                <c:pt idx="55">
                  <c:v>4</c:v>
                </c:pt>
                <c:pt idx="56">
                  <c:v>7</c:v>
                </c:pt>
                <c:pt idx="57">
                  <c:v>8</c:v>
                </c:pt>
                <c:pt idx="58">
                  <c:v>7</c:v>
                </c:pt>
                <c:pt idx="59">
                  <c:v>8</c:v>
                </c:pt>
                <c:pt idx="60">
                  <c:v>5</c:v>
                </c:pt>
                <c:pt idx="61">
                  <c:v>7</c:v>
                </c:pt>
                <c:pt idx="62">
                  <c:v>5</c:v>
                </c:pt>
                <c:pt idx="63">
                  <c:v>5</c:v>
                </c:pt>
                <c:pt idx="64">
                  <c:v>5</c:v>
                </c:pt>
                <c:pt idx="65">
                  <c:v>6</c:v>
                </c:pt>
                <c:pt idx="66">
                  <c:v>2</c:v>
                </c:pt>
                <c:pt idx="67">
                  <c:v>5</c:v>
                </c:pt>
                <c:pt idx="68">
                  <c:v>6</c:v>
                </c:pt>
                <c:pt idx="69">
                  <c:v>7</c:v>
                </c:pt>
                <c:pt idx="70">
                  <c:v>2</c:v>
                </c:pt>
                <c:pt idx="71">
                  <c:v>3</c:v>
                </c:pt>
                <c:pt idx="72">
                  <c:v>6</c:v>
                </c:pt>
                <c:pt idx="73">
                  <c:v>9</c:v>
                </c:pt>
                <c:pt idx="74">
                  <c:v>7</c:v>
                </c:pt>
                <c:pt idx="75">
                  <c:v>7</c:v>
                </c:pt>
                <c:pt idx="76">
                  <c:v>2</c:v>
                </c:pt>
                <c:pt idx="77">
                  <c:v>2</c:v>
                </c:pt>
                <c:pt idx="78">
                  <c:v>5</c:v>
                </c:pt>
                <c:pt idx="79">
                  <c:v>4</c:v>
                </c:pt>
                <c:pt idx="80">
                  <c:v>2</c:v>
                </c:pt>
                <c:pt idx="81">
                  <c:v>5</c:v>
                </c:pt>
                <c:pt idx="82">
                  <c:v>3</c:v>
                </c:pt>
                <c:pt idx="83">
                  <c:v>4</c:v>
                </c:pt>
                <c:pt idx="84">
                  <c:v>4</c:v>
                </c:pt>
                <c:pt idx="85">
                  <c:v>4</c:v>
                </c:pt>
                <c:pt idx="86">
                  <c:v>5</c:v>
                </c:pt>
                <c:pt idx="87">
                  <c:v>3</c:v>
                </c:pt>
                <c:pt idx="88">
                  <c:v>2</c:v>
                </c:pt>
                <c:pt idx="89">
                  <c:v>3</c:v>
                </c:pt>
                <c:pt idx="90">
                  <c:v>4</c:v>
                </c:pt>
                <c:pt idx="91">
                  <c:v>2</c:v>
                </c:pt>
                <c:pt idx="92">
                  <c:v>5</c:v>
                </c:pt>
                <c:pt idx="93">
                  <c:v>4</c:v>
                </c:pt>
                <c:pt idx="94">
                  <c:v>4</c:v>
                </c:pt>
                <c:pt idx="95">
                  <c:v>6</c:v>
                </c:pt>
                <c:pt idx="96">
                  <c:v>4</c:v>
                </c:pt>
                <c:pt idx="97">
                  <c:v>3</c:v>
                </c:pt>
                <c:pt idx="98">
                  <c:v>1</c:v>
                </c:pt>
                <c:pt idx="99">
                  <c:v>4</c:v>
                </c:pt>
                <c:pt idx="100">
                  <c:v>8</c:v>
                </c:pt>
              </c:numCache>
            </c:numRef>
          </c:val>
          <c:smooth val="0"/>
          <c:extLst>
            <c:ext xmlns:c16="http://schemas.microsoft.com/office/drawing/2014/chart" uri="{C3380CC4-5D6E-409C-BE32-E72D297353CC}">
              <c16:uniqueId val="{00000000-0BBB-421B-8C05-BF9E09BB5465}"/>
            </c:ext>
          </c:extLst>
        </c:ser>
        <c:ser>
          <c:idx val="7"/>
          <c:order val="7"/>
          <c:tx>
            <c:strRef>
              <c:f>'Qui CONGRUENTE L. MULTIPLICATIV'!$X$2</c:f>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f>'Qui CONGRUENTE L. MULTIPLICATIV'!$X$3:$X$103</c:f>
              <c:numCache>
                <c:formatCode>General</c:formatCode>
                <c:ptCount val="101"/>
                <c:pt idx="0">
                  <c:v>0</c:v>
                </c:pt>
                <c:pt idx="1">
                  <c:v>14</c:v>
                </c:pt>
                <c:pt idx="2">
                  <c:v>10</c:v>
                </c:pt>
                <c:pt idx="3">
                  <c:v>12</c:v>
                </c:pt>
                <c:pt idx="4">
                  <c:v>17</c:v>
                </c:pt>
                <c:pt idx="5">
                  <c:v>15</c:v>
                </c:pt>
                <c:pt idx="6">
                  <c:v>18</c:v>
                </c:pt>
                <c:pt idx="7">
                  <c:v>14</c:v>
                </c:pt>
                <c:pt idx="8">
                  <c:v>9</c:v>
                </c:pt>
                <c:pt idx="9">
                  <c:v>17</c:v>
                </c:pt>
                <c:pt idx="10">
                  <c:v>16</c:v>
                </c:pt>
                <c:pt idx="11">
                  <c:v>16</c:v>
                </c:pt>
                <c:pt idx="12">
                  <c:v>18</c:v>
                </c:pt>
                <c:pt idx="13">
                  <c:v>14</c:v>
                </c:pt>
                <c:pt idx="14">
                  <c:v>14</c:v>
                </c:pt>
                <c:pt idx="15">
                  <c:v>17</c:v>
                </c:pt>
                <c:pt idx="16">
                  <c:v>14</c:v>
                </c:pt>
                <c:pt idx="17">
                  <c:v>19</c:v>
                </c:pt>
                <c:pt idx="18">
                  <c:v>18</c:v>
                </c:pt>
                <c:pt idx="19">
                  <c:v>18</c:v>
                </c:pt>
                <c:pt idx="20">
                  <c:v>17</c:v>
                </c:pt>
                <c:pt idx="21">
                  <c:v>22</c:v>
                </c:pt>
                <c:pt idx="22">
                  <c:v>11</c:v>
                </c:pt>
                <c:pt idx="23">
                  <c:v>14</c:v>
                </c:pt>
                <c:pt idx="24">
                  <c:v>15</c:v>
                </c:pt>
                <c:pt idx="25">
                  <c:v>10</c:v>
                </c:pt>
                <c:pt idx="26">
                  <c:v>18</c:v>
                </c:pt>
                <c:pt idx="27">
                  <c:v>17</c:v>
                </c:pt>
                <c:pt idx="28">
                  <c:v>19</c:v>
                </c:pt>
                <c:pt idx="29">
                  <c:v>17</c:v>
                </c:pt>
                <c:pt idx="30">
                  <c:v>12</c:v>
                </c:pt>
                <c:pt idx="31">
                  <c:v>20</c:v>
                </c:pt>
                <c:pt idx="32">
                  <c:v>10</c:v>
                </c:pt>
                <c:pt idx="33">
                  <c:v>15</c:v>
                </c:pt>
                <c:pt idx="34">
                  <c:v>28</c:v>
                </c:pt>
                <c:pt idx="35">
                  <c:v>14</c:v>
                </c:pt>
                <c:pt idx="36">
                  <c:v>19</c:v>
                </c:pt>
                <c:pt idx="37">
                  <c:v>15</c:v>
                </c:pt>
                <c:pt idx="38">
                  <c:v>10</c:v>
                </c:pt>
                <c:pt idx="39">
                  <c:v>11</c:v>
                </c:pt>
                <c:pt idx="40">
                  <c:v>18</c:v>
                </c:pt>
                <c:pt idx="41">
                  <c:v>10</c:v>
                </c:pt>
                <c:pt idx="42">
                  <c:v>17</c:v>
                </c:pt>
                <c:pt idx="43">
                  <c:v>18</c:v>
                </c:pt>
                <c:pt idx="44">
                  <c:v>20</c:v>
                </c:pt>
                <c:pt idx="45">
                  <c:v>14</c:v>
                </c:pt>
                <c:pt idx="46">
                  <c:v>14</c:v>
                </c:pt>
                <c:pt idx="47">
                  <c:v>13</c:v>
                </c:pt>
                <c:pt idx="48">
                  <c:v>15</c:v>
                </c:pt>
                <c:pt idx="49">
                  <c:v>21</c:v>
                </c:pt>
                <c:pt idx="50">
                  <c:v>13</c:v>
                </c:pt>
                <c:pt idx="51">
                  <c:v>15</c:v>
                </c:pt>
                <c:pt idx="52">
                  <c:v>19</c:v>
                </c:pt>
                <c:pt idx="53">
                  <c:v>18</c:v>
                </c:pt>
                <c:pt idx="54">
                  <c:v>15</c:v>
                </c:pt>
                <c:pt idx="55">
                  <c:v>13</c:v>
                </c:pt>
                <c:pt idx="56">
                  <c:v>15</c:v>
                </c:pt>
                <c:pt idx="57">
                  <c:v>16</c:v>
                </c:pt>
                <c:pt idx="58">
                  <c:v>25</c:v>
                </c:pt>
                <c:pt idx="59">
                  <c:v>19</c:v>
                </c:pt>
                <c:pt idx="60">
                  <c:v>25</c:v>
                </c:pt>
                <c:pt idx="61">
                  <c:v>13</c:v>
                </c:pt>
                <c:pt idx="62">
                  <c:v>14</c:v>
                </c:pt>
                <c:pt idx="63">
                  <c:v>14</c:v>
                </c:pt>
                <c:pt idx="64">
                  <c:v>19</c:v>
                </c:pt>
                <c:pt idx="65">
                  <c:v>20</c:v>
                </c:pt>
                <c:pt idx="66">
                  <c:v>17</c:v>
                </c:pt>
                <c:pt idx="67">
                  <c:v>18</c:v>
                </c:pt>
                <c:pt idx="68">
                  <c:v>15</c:v>
                </c:pt>
                <c:pt idx="69">
                  <c:v>17</c:v>
                </c:pt>
                <c:pt idx="70">
                  <c:v>12</c:v>
                </c:pt>
                <c:pt idx="71">
                  <c:v>7</c:v>
                </c:pt>
                <c:pt idx="72">
                  <c:v>17</c:v>
                </c:pt>
                <c:pt idx="73">
                  <c:v>19</c:v>
                </c:pt>
                <c:pt idx="74">
                  <c:v>16</c:v>
                </c:pt>
                <c:pt idx="75">
                  <c:v>21</c:v>
                </c:pt>
                <c:pt idx="76">
                  <c:v>10</c:v>
                </c:pt>
                <c:pt idx="77">
                  <c:v>15</c:v>
                </c:pt>
                <c:pt idx="78">
                  <c:v>17</c:v>
                </c:pt>
                <c:pt idx="79">
                  <c:v>8</c:v>
                </c:pt>
                <c:pt idx="80">
                  <c:v>15</c:v>
                </c:pt>
                <c:pt idx="81">
                  <c:v>13</c:v>
                </c:pt>
                <c:pt idx="82">
                  <c:v>14</c:v>
                </c:pt>
                <c:pt idx="83">
                  <c:v>13</c:v>
                </c:pt>
                <c:pt idx="84">
                  <c:v>14</c:v>
                </c:pt>
                <c:pt idx="85">
                  <c:v>9</c:v>
                </c:pt>
                <c:pt idx="86">
                  <c:v>19</c:v>
                </c:pt>
                <c:pt idx="87">
                  <c:v>8</c:v>
                </c:pt>
                <c:pt idx="88">
                  <c:v>6</c:v>
                </c:pt>
                <c:pt idx="89">
                  <c:v>12</c:v>
                </c:pt>
                <c:pt idx="90">
                  <c:v>10</c:v>
                </c:pt>
                <c:pt idx="91">
                  <c:v>9</c:v>
                </c:pt>
                <c:pt idx="92">
                  <c:v>13</c:v>
                </c:pt>
                <c:pt idx="93">
                  <c:v>8</c:v>
                </c:pt>
                <c:pt idx="94">
                  <c:v>12</c:v>
                </c:pt>
                <c:pt idx="95">
                  <c:v>17</c:v>
                </c:pt>
                <c:pt idx="96">
                  <c:v>6</c:v>
                </c:pt>
                <c:pt idx="97">
                  <c:v>13</c:v>
                </c:pt>
                <c:pt idx="98">
                  <c:v>12</c:v>
                </c:pt>
                <c:pt idx="99">
                  <c:v>12</c:v>
                </c:pt>
                <c:pt idx="100">
                  <c:v>19</c:v>
                </c:pt>
              </c:numCache>
            </c:numRef>
          </c:val>
          <c:smooth val="0"/>
          <c:extLst>
            <c:ext xmlns:c16="http://schemas.microsoft.com/office/drawing/2014/chart" uri="{C3380CC4-5D6E-409C-BE32-E72D297353CC}">
              <c16:uniqueId val="{00000001-0BBB-421B-8C05-BF9E09BB5465}"/>
            </c:ext>
          </c:extLst>
        </c:ser>
        <c:ser>
          <c:idx val="8"/>
          <c:order val="8"/>
          <c:tx>
            <c:strRef>
              <c:f>'Qui CONGRUENTE L. MULTIPLICATIV'!$AA$2</c:f>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f>'Qui CONGRUENTE L. MULTIPLICATIV'!$AA$3:$AA$103</c:f>
              <c:numCache>
                <c:formatCode>General</c:formatCode>
                <c:ptCount val="101"/>
                <c:pt idx="0">
                  <c:v>0</c:v>
                </c:pt>
                <c:pt idx="1">
                  <c:v>30</c:v>
                </c:pt>
                <c:pt idx="2">
                  <c:v>23</c:v>
                </c:pt>
                <c:pt idx="3">
                  <c:v>24</c:v>
                </c:pt>
                <c:pt idx="4">
                  <c:v>42</c:v>
                </c:pt>
                <c:pt idx="5">
                  <c:v>33</c:v>
                </c:pt>
                <c:pt idx="6">
                  <c:v>34</c:v>
                </c:pt>
                <c:pt idx="7">
                  <c:v>26</c:v>
                </c:pt>
                <c:pt idx="8">
                  <c:v>19</c:v>
                </c:pt>
                <c:pt idx="9">
                  <c:v>29</c:v>
                </c:pt>
                <c:pt idx="10">
                  <c:v>23</c:v>
                </c:pt>
                <c:pt idx="11">
                  <c:v>27</c:v>
                </c:pt>
                <c:pt idx="12">
                  <c:v>40</c:v>
                </c:pt>
                <c:pt idx="13">
                  <c:v>34</c:v>
                </c:pt>
                <c:pt idx="14">
                  <c:v>24</c:v>
                </c:pt>
                <c:pt idx="15">
                  <c:v>37</c:v>
                </c:pt>
                <c:pt idx="16">
                  <c:v>28</c:v>
                </c:pt>
                <c:pt idx="17">
                  <c:v>44</c:v>
                </c:pt>
                <c:pt idx="18">
                  <c:v>34</c:v>
                </c:pt>
                <c:pt idx="19">
                  <c:v>37</c:v>
                </c:pt>
                <c:pt idx="20">
                  <c:v>27</c:v>
                </c:pt>
                <c:pt idx="21">
                  <c:v>33</c:v>
                </c:pt>
                <c:pt idx="22">
                  <c:v>29</c:v>
                </c:pt>
                <c:pt idx="23">
                  <c:v>27</c:v>
                </c:pt>
                <c:pt idx="24">
                  <c:v>30</c:v>
                </c:pt>
                <c:pt idx="25">
                  <c:v>24</c:v>
                </c:pt>
                <c:pt idx="26">
                  <c:v>34</c:v>
                </c:pt>
                <c:pt idx="27">
                  <c:v>29</c:v>
                </c:pt>
                <c:pt idx="28">
                  <c:v>33</c:v>
                </c:pt>
                <c:pt idx="29">
                  <c:v>32</c:v>
                </c:pt>
                <c:pt idx="30">
                  <c:v>23</c:v>
                </c:pt>
                <c:pt idx="31">
                  <c:v>34</c:v>
                </c:pt>
                <c:pt idx="32">
                  <c:v>22</c:v>
                </c:pt>
                <c:pt idx="33">
                  <c:v>33</c:v>
                </c:pt>
                <c:pt idx="34">
                  <c:v>51</c:v>
                </c:pt>
                <c:pt idx="35">
                  <c:v>38</c:v>
                </c:pt>
                <c:pt idx="36">
                  <c:v>46</c:v>
                </c:pt>
                <c:pt idx="37">
                  <c:v>32</c:v>
                </c:pt>
                <c:pt idx="38">
                  <c:v>34</c:v>
                </c:pt>
                <c:pt idx="39">
                  <c:v>18</c:v>
                </c:pt>
                <c:pt idx="40">
                  <c:v>28</c:v>
                </c:pt>
                <c:pt idx="41">
                  <c:v>19</c:v>
                </c:pt>
                <c:pt idx="42">
                  <c:v>38</c:v>
                </c:pt>
                <c:pt idx="43">
                  <c:v>36</c:v>
                </c:pt>
                <c:pt idx="44">
                  <c:v>36</c:v>
                </c:pt>
                <c:pt idx="45">
                  <c:v>34</c:v>
                </c:pt>
                <c:pt idx="46">
                  <c:v>26</c:v>
                </c:pt>
                <c:pt idx="47">
                  <c:v>34</c:v>
                </c:pt>
                <c:pt idx="48">
                  <c:v>35</c:v>
                </c:pt>
                <c:pt idx="49">
                  <c:v>45</c:v>
                </c:pt>
                <c:pt idx="50">
                  <c:v>37</c:v>
                </c:pt>
                <c:pt idx="51">
                  <c:v>26</c:v>
                </c:pt>
                <c:pt idx="52">
                  <c:v>36</c:v>
                </c:pt>
                <c:pt idx="53">
                  <c:v>38</c:v>
                </c:pt>
                <c:pt idx="54">
                  <c:v>30</c:v>
                </c:pt>
                <c:pt idx="55">
                  <c:v>31</c:v>
                </c:pt>
                <c:pt idx="56">
                  <c:v>30</c:v>
                </c:pt>
                <c:pt idx="57">
                  <c:v>32</c:v>
                </c:pt>
                <c:pt idx="58">
                  <c:v>31</c:v>
                </c:pt>
                <c:pt idx="59">
                  <c:v>31</c:v>
                </c:pt>
                <c:pt idx="60">
                  <c:v>40</c:v>
                </c:pt>
                <c:pt idx="61">
                  <c:v>28</c:v>
                </c:pt>
                <c:pt idx="62">
                  <c:v>34</c:v>
                </c:pt>
                <c:pt idx="63">
                  <c:v>25</c:v>
                </c:pt>
                <c:pt idx="64">
                  <c:v>29</c:v>
                </c:pt>
                <c:pt idx="65">
                  <c:v>42</c:v>
                </c:pt>
                <c:pt idx="66">
                  <c:v>32</c:v>
                </c:pt>
                <c:pt idx="67">
                  <c:v>33</c:v>
                </c:pt>
                <c:pt idx="68">
                  <c:v>30</c:v>
                </c:pt>
                <c:pt idx="69">
                  <c:v>39</c:v>
                </c:pt>
                <c:pt idx="70">
                  <c:v>30</c:v>
                </c:pt>
                <c:pt idx="71">
                  <c:v>21</c:v>
                </c:pt>
                <c:pt idx="72">
                  <c:v>34</c:v>
                </c:pt>
                <c:pt idx="73">
                  <c:v>37</c:v>
                </c:pt>
                <c:pt idx="74">
                  <c:v>31</c:v>
                </c:pt>
                <c:pt idx="75">
                  <c:v>34</c:v>
                </c:pt>
                <c:pt idx="76">
                  <c:v>18</c:v>
                </c:pt>
                <c:pt idx="77">
                  <c:v>21</c:v>
                </c:pt>
                <c:pt idx="78">
                  <c:v>32</c:v>
                </c:pt>
                <c:pt idx="79">
                  <c:v>23</c:v>
                </c:pt>
                <c:pt idx="80">
                  <c:v>25</c:v>
                </c:pt>
                <c:pt idx="81">
                  <c:v>17</c:v>
                </c:pt>
                <c:pt idx="82">
                  <c:v>31</c:v>
                </c:pt>
                <c:pt idx="83">
                  <c:v>22</c:v>
                </c:pt>
                <c:pt idx="84">
                  <c:v>25</c:v>
                </c:pt>
                <c:pt idx="85">
                  <c:v>18</c:v>
                </c:pt>
                <c:pt idx="86">
                  <c:v>38</c:v>
                </c:pt>
                <c:pt idx="87">
                  <c:v>15</c:v>
                </c:pt>
                <c:pt idx="88">
                  <c:v>12</c:v>
                </c:pt>
                <c:pt idx="89">
                  <c:v>27</c:v>
                </c:pt>
                <c:pt idx="90">
                  <c:v>20</c:v>
                </c:pt>
                <c:pt idx="91">
                  <c:v>30</c:v>
                </c:pt>
                <c:pt idx="92">
                  <c:v>25</c:v>
                </c:pt>
                <c:pt idx="93">
                  <c:v>20</c:v>
                </c:pt>
                <c:pt idx="94">
                  <c:v>22</c:v>
                </c:pt>
                <c:pt idx="95">
                  <c:v>35</c:v>
                </c:pt>
                <c:pt idx="96">
                  <c:v>20</c:v>
                </c:pt>
                <c:pt idx="97">
                  <c:v>23</c:v>
                </c:pt>
                <c:pt idx="98">
                  <c:v>31</c:v>
                </c:pt>
                <c:pt idx="99">
                  <c:v>25</c:v>
                </c:pt>
                <c:pt idx="100">
                  <c:v>36</c:v>
                </c:pt>
              </c:numCache>
            </c:numRef>
          </c:val>
          <c:smooth val="0"/>
          <c:extLst>
            <c:ext xmlns:c16="http://schemas.microsoft.com/office/drawing/2014/chart" uri="{C3380CC4-5D6E-409C-BE32-E72D297353CC}">
              <c16:uniqueId val="{00000002-0BBB-421B-8C05-BF9E09BB5465}"/>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CONGRUENTE L. MULTIPLICATIV'!$C$2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c:ext uri="{02D57815-91ED-43cb-92C2-25804820EDAC}">
                        <c15:formulaRef>
                          <c15:sqref>'Qui CONGRUENTE L. MULTIPLICATIV'!$C$3:$C$103</c15:sqref>
                        </c15:formulaRef>
                      </c:ext>
                    </c:extLst>
                    <c:numCache>
                      <c:formatCode>General</c:formatCode>
                      <c:ptCount val="101"/>
                      <c:pt idx="0">
                        <c:v>0</c:v>
                      </c:pt>
                      <c:pt idx="1">
                        <c:v>3</c:v>
                      </c:pt>
                      <c:pt idx="2">
                        <c:v>4</c:v>
                      </c:pt>
                      <c:pt idx="3">
                        <c:v>4</c:v>
                      </c:pt>
                      <c:pt idx="4">
                        <c:v>5</c:v>
                      </c:pt>
                      <c:pt idx="5">
                        <c:v>5</c:v>
                      </c:pt>
                      <c:pt idx="6">
                        <c:v>1</c:v>
                      </c:pt>
                      <c:pt idx="7">
                        <c:v>9</c:v>
                      </c:pt>
                      <c:pt idx="8">
                        <c:v>9</c:v>
                      </c:pt>
                      <c:pt idx="9">
                        <c:v>4</c:v>
                      </c:pt>
                      <c:pt idx="10">
                        <c:v>9</c:v>
                      </c:pt>
                      <c:pt idx="11">
                        <c:v>5</c:v>
                      </c:pt>
                      <c:pt idx="12">
                        <c:v>5</c:v>
                      </c:pt>
                      <c:pt idx="13">
                        <c:v>4</c:v>
                      </c:pt>
                      <c:pt idx="14">
                        <c:v>5</c:v>
                      </c:pt>
                      <c:pt idx="15">
                        <c:v>5</c:v>
                      </c:pt>
                      <c:pt idx="16">
                        <c:v>4</c:v>
                      </c:pt>
                      <c:pt idx="17">
                        <c:v>3</c:v>
                      </c:pt>
                      <c:pt idx="18">
                        <c:v>5</c:v>
                      </c:pt>
                      <c:pt idx="19">
                        <c:v>6</c:v>
                      </c:pt>
                      <c:pt idx="20">
                        <c:v>8</c:v>
                      </c:pt>
                      <c:pt idx="21">
                        <c:v>6</c:v>
                      </c:pt>
                      <c:pt idx="22">
                        <c:v>5</c:v>
                      </c:pt>
                      <c:pt idx="23">
                        <c:v>13</c:v>
                      </c:pt>
                      <c:pt idx="24">
                        <c:v>8</c:v>
                      </c:pt>
                      <c:pt idx="25">
                        <c:v>4</c:v>
                      </c:pt>
                      <c:pt idx="26">
                        <c:v>4</c:v>
                      </c:pt>
                      <c:pt idx="27">
                        <c:v>5</c:v>
                      </c:pt>
                      <c:pt idx="28">
                        <c:v>4</c:v>
                      </c:pt>
                      <c:pt idx="29">
                        <c:v>10</c:v>
                      </c:pt>
                      <c:pt idx="30">
                        <c:v>3</c:v>
                      </c:pt>
                      <c:pt idx="31">
                        <c:v>5</c:v>
                      </c:pt>
                      <c:pt idx="32">
                        <c:v>5</c:v>
                      </c:pt>
                      <c:pt idx="33">
                        <c:v>6</c:v>
                      </c:pt>
                      <c:pt idx="34">
                        <c:v>3</c:v>
                      </c:pt>
                      <c:pt idx="35">
                        <c:v>3</c:v>
                      </c:pt>
                      <c:pt idx="36">
                        <c:v>3</c:v>
                      </c:pt>
                      <c:pt idx="37">
                        <c:v>5</c:v>
                      </c:pt>
                      <c:pt idx="38">
                        <c:v>3</c:v>
                      </c:pt>
                      <c:pt idx="39">
                        <c:v>7</c:v>
                      </c:pt>
                      <c:pt idx="40">
                        <c:v>8</c:v>
                      </c:pt>
                      <c:pt idx="41">
                        <c:v>6</c:v>
                      </c:pt>
                      <c:pt idx="42">
                        <c:v>5</c:v>
                      </c:pt>
                      <c:pt idx="43">
                        <c:v>7</c:v>
                      </c:pt>
                      <c:pt idx="44">
                        <c:v>3</c:v>
                      </c:pt>
                      <c:pt idx="45">
                        <c:v>6</c:v>
                      </c:pt>
                      <c:pt idx="46">
                        <c:v>4</c:v>
                      </c:pt>
                      <c:pt idx="47">
                        <c:v>5</c:v>
                      </c:pt>
                      <c:pt idx="48">
                        <c:v>5</c:v>
                      </c:pt>
                      <c:pt idx="49">
                        <c:v>1</c:v>
                      </c:pt>
                      <c:pt idx="50">
                        <c:v>5</c:v>
                      </c:pt>
                      <c:pt idx="51">
                        <c:v>9</c:v>
                      </c:pt>
                      <c:pt idx="52">
                        <c:v>4</c:v>
                      </c:pt>
                      <c:pt idx="53">
                        <c:v>7</c:v>
                      </c:pt>
                      <c:pt idx="54">
                        <c:v>5</c:v>
                      </c:pt>
                      <c:pt idx="55">
                        <c:v>9</c:v>
                      </c:pt>
                      <c:pt idx="56">
                        <c:v>2</c:v>
                      </c:pt>
                      <c:pt idx="57">
                        <c:v>8</c:v>
                      </c:pt>
                      <c:pt idx="58">
                        <c:v>8</c:v>
                      </c:pt>
                      <c:pt idx="59">
                        <c:v>6</c:v>
                      </c:pt>
                      <c:pt idx="60">
                        <c:v>6</c:v>
                      </c:pt>
                      <c:pt idx="61">
                        <c:v>3</c:v>
                      </c:pt>
                      <c:pt idx="62">
                        <c:v>5</c:v>
                      </c:pt>
                      <c:pt idx="63">
                        <c:v>8</c:v>
                      </c:pt>
                      <c:pt idx="64">
                        <c:v>12</c:v>
                      </c:pt>
                      <c:pt idx="65">
                        <c:v>6</c:v>
                      </c:pt>
                      <c:pt idx="66">
                        <c:v>5</c:v>
                      </c:pt>
                      <c:pt idx="67">
                        <c:v>7</c:v>
                      </c:pt>
                      <c:pt idx="68">
                        <c:v>5</c:v>
                      </c:pt>
                      <c:pt idx="69">
                        <c:v>4</c:v>
                      </c:pt>
                      <c:pt idx="70">
                        <c:v>5</c:v>
                      </c:pt>
                      <c:pt idx="71">
                        <c:v>3</c:v>
                      </c:pt>
                      <c:pt idx="72">
                        <c:v>6</c:v>
                      </c:pt>
                      <c:pt idx="73">
                        <c:v>2</c:v>
                      </c:pt>
                      <c:pt idx="74">
                        <c:v>6</c:v>
                      </c:pt>
                      <c:pt idx="75">
                        <c:v>8</c:v>
                      </c:pt>
                      <c:pt idx="76">
                        <c:v>4</c:v>
                      </c:pt>
                      <c:pt idx="77">
                        <c:v>5</c:v>
                      </c:pt>
                      <c:pt idx="78">
                        <c:v>3</c:v>
                      </c:pt>
                      <c:pt idx="79">
                        <c:v>4</c:v>
                      </c:pt>
                      <c:pt idx="80">
                        <c:v>5</c:v>
                      </c:pt>
                      <c:pt idx="81">
                        <c:v>9</c:v>
                      </c:pt>
                      <c:pt idx="82">
                        <c:v>4</c:v>
                      </c:pt>
                      <c:pt idx="83">
                        <c:v>3</c:v>
                      </c:pt>
                      <c:pt idx="84">
                        <c:v>2</c:v>
                      </c:pt>
                      <c:pt idx="85">
                        <c:v>5</c:v>
                      </c:pt>
                      <c:pt idx="86">
                        <c:v>2</c:v>
                      </c:pt>
                      <c:pt idx="87">
                        <c:v>4</c:v>
                      </c:pt>
                      <c:pt idx="88">
                        <c:v>3</c:v>
                      </c:pt>
                      <c:pt idx="89">
                        <c:v>4</c:v>
                      </c:pt>
                      <c:pt idx="90">
                        <c:v>5</c:v>
                      </c:pt>
                      <c:pt idx="91">
                        <c:v>3</c:v>
                      </c:pt>
                      <c:pt idx="92">
                        <c:v>3</c:v>
                      </c:pt>
                      <c:pt idx="93">
                        <c:v>5</c:v>
                      </c:pt>
                      <c:pt idx="94">
                        <c:v>2</c:v>
                      </c:pt>
                      <c:pt idx="95">
                        <c:v>3</c:v>
                      </c:pt>
                      <c:pt idx="96">
                        <c:v>3</c:v>
                      </c:pt>
                      <c:pt idx="97">
                        <c:v>4</c:v>
                      </c:pt>
                      <c:pt idx="98">
                        <c:v>3</c:v>
                      </c:pt>
                      <c:pt idx="99">
                        <c:v>2</c:v>
                      </c:pt>
                      <c:pt idx="100">
                        <c:v>1</c:v>
                      </c:pt>
                    </c:numCache>
                  </c:numRef>
                </c:val>
                <c:smooth val="0"/>
                <c:extLst>
                  <c:ext xmlns:c16="http://schemas.microsoft.com/office/drawing/2014/chart" uri="{C3380CC4-5D6E-409C-BE32-E72D297353CC}">
                    <c16:uniqueId val="{00000003-0BBB-421B-8C05-BF9E09BB546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CONGRUENTE L. MULTIPLICATIV'!$F$2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MULTIPLICATIV'!$F$3:$F$103</c15:sqref>
                        </c15:formulaRef>
                      </c:ext>
                    </c:extLst>
                    <c:numCache>
                      <c:formatCode>General</c:formatCode>
                      <c:ptCount val="101"/>
                      <c:pt idx="0">
                        <c:v>0</c:v>
                      </c:pt>
                      <c:pt idx="1">
                        <c:v>15</c:v>
                      </c:pt>
                      <c:pt idx="2">
                        <c:v>12</c:v>
                      </c:pt>
                      <c:pt idx="3">
                        <c:v>13</c:v>
                      </c:pt>
                      <c:pt idx="4">
                        <c:v>20</c:v>
                      </c:pt>
                      <c:pt idx="5">
                        <c:v>13</c:v>
                      </c:pt>
                      <c:pt idx="6">
                        <c:v>15</c:v>
                      </c:pt>
                      <c:pt idx="7">
                        <c:v>18</c:v>
                      </c:pt>
                      <c:pt idx="8">
                        <c:v>18</c:v>
                      </c:pt>
                      <c:pt idx="9">
                        <c:v>13</c:v>
                      </c:pt>
                      <c:pt idx="10">
                        <c:v>15</c:v>
                      </c:pt>
                      <c:pt idx="11">
                        <c:v>18</c:v>
                      </c:pt>
                      <c:pt idx="12">
                        <c:v>18</c:v>
                      </c:pt>
                      <c:pt idx="13">
                        <c:v>13</c:v>
                      </c:pt>
                      <c:pt idx="14">
                        <c:v>14</c:v>
                      </c:pt>
                      <c:pt idx="15">
                        <c:v>17</c:v>
                      </c:pt>
                      <c:pt idx="16">
                        <c:v>14</c:v>
                      </c:pt>
                      <c:pt idx="17">
                        <c:v>14</c:v>
                      </c:pt>
                      <c:pt idx="18">
                        <c:v>12</c:v>
                      </c:pt>
                      <c:pt idx="19">
                        <c:v>18</c:v>
                      </c:pt>
                      <c:pt idx="20">
                        <c:v>18</c:v>
                      </c:pt>
                      <c:pt idx="21">
                        <c:v>16</c:v>
                      </c:pt>
                      <c:pt idx="22">
                        <c:v>10</c:v>
                      </c:pt>
                      <c:pt idx="23">
                        <c:v>21</c:v>
                      </c:pt>
                      <c:pt idx="24">
                        <c:v>20</c:v>
                      </c:pt>
                      <c:pt idx="25">
                        <c:v>9</c:v>
                      </c:pt>
                      <c:pt idx="26">
                        <c:v>19</c:v>
                      </c:pt>
                      <c:pt idx="27">
                        <c:v>12</c:v>
                      </c:pt>
                      <c:pt idx="28">
                        <c:v>11</c:v>
                      </c:pt>
                      <c:pt idx="29">
                        <c:v>18</c:v>
                      </c:pt>
                      <c:pt idx="30">
                        <c:v>13</c:v>
                      </c:pt>
                      <c:pt idx="31">
                        <c:v>18</c:v>
                      </c:pt>
                      <c:pt idx="32">
                        <c:v>18</c:v>
                      </c:pt>
                      <c:pt idx="33">
                        <c:v>15</c:v>
                      </c:pt>
                      <c:pt idx="34">
                        <c:v>18</c:v>
                      </c:pt>
                      <c:pt idx="35">
                        <c:v>17</c:v>
                      </c:pt>
                      <c:pt idx="36">
                        <c:v>15</c:v>
                      </c:pt>
                      <c:pt idx="37">
                        <c:v>19</c:v>
                      </c:pt>
                      <c:pt idx="38">
                        <c:v>14</c:v>
                      </c:pt>
                      <c:pt idx="39">
                        <c:v>17</c:v>
                      </c:pt>
                      <c:pt idx="40">
                        <c:v>15</c:v>
                      </c:pt>
                      <c:pt idx="41">
                        <c:v>17</c:v>
                      </c:pt>
                      <c:pt idx="42">
                        <c:v>18</c:v>
                      </c:pt>
                      <c:pt idx="43">
                        <c:v>15</c:v>
                      </c:pt>
                      <c:pt idx="44">
                        <c:v>13</c:v>
                      </c:pt>
                      <c:pt idx="45">
                        <c:v>12</c:v>
                      </c:pt>
                      <c:pt idx="46">
                        <c:v>15</c:v>
                      </c:pt>
                      <c:pt idx="47">
                        <c:v>16</c:v>
                      </c:pt>
                      <c:pt idx="48">
                        <c:v>17</c:v>
                      </c:pt>
                      <c:pt idx="49">
                        <c:v>12</c:v>
                      </c:pt>
                      <c:pt idx="50">
                        <c:v>16</c:v>
                      </c:pt>
                      <c:pt idx="51">
                        <c:v>16</c:v>
                      </c:pt>
                      <c:pt idx="52">
                        <c:v>9</c:v>
                      </c:pt>
                      <c:pt idx="53">
                        <c:v>19</c:v>
                      </c:pt>
                      <c:pt idx="54">
                        <c:v>20</c:v>
                      </c:pt>
                      <c:pt idx="55">
                        <c:v>14</c:v>
                      </c:pt>
                      <c:pt idx="56">
                        <c:v>13</c:v>
                      </c:pt>
                      <c:pt idx="57">
                        <c:v>22</c:v>
                      </c:pt>
                      <c:pt idx="58">
                        <c:v>22</c:v>
                      </c:pt>
                      <c:pt idx="59">
                        <c:v>22</c:v>
                      </c:pt>
                      <c:pt idx="60">
                        <c:v>14</c:v>
                      </c:pt>
                      <c:pt idx="61">
                        <c:v>15</c:v>
                      </c:pt>
                      <c:pt idx="62">
                        <c:v>15</c:v>
                      </c:pt>
                      <c:pt idx="63">
                        <c:v>24</c:v>
                      </c:pt>
                      <c:pt idx="64">
                        <c:v>23</c:v>
                      </c:pt>
                      <c:pt idx="65">
                        <c:v>16</c:v>
                      </c:pt>
                      <c:pt idx="66">
                        <c:v>14</c:v>
                      </c:pt>
                      <c:pt idx="67">
                        <c:v>18</c:v>
                      </c:pt>
                      <c:pt idx="68">
                        <c:v>22</c:v>
                      </c:pt>
                      <c:pt idx="69">
                        <c:v>12</c:v>
                      </c:pt>
                      <c:pt idx="70">
                        <c:v>13</c:v>
                      </c:pt>
                      <c:pt idx="71">
                        <c:v>17</c:v>
                      </c:pt>
                      <c:pt idx="72">
                        <c:v>19</c:v>
                      </c:pt>
                      <c:pt idx="73">
                        <c:v>20</c:v>
                      </c:pt>
                      <c:pt idx="74">
                        <c:v>16</c:v>
                      </c:pt>
                      <c:pt idx="75">
                        <c:v>15</c:v>
                      </c:pt>
                      <c:pt idx="76">
                        <c:v>11</c:v>
                      </c:pt>
                      <c:pt idx="77">
                        <c:v>11</c:v>
                      </c:pt>
                      <c:pt idx="78">
                        <c:v>9</c:v>
                      </c:pt>
                      <c:pt idx="79">
                        <c:v>9</c:v>
                      </c:pt>
                      <c:pt idx="80">
                        <c:v>13</c:v>
                      </c:pt>
                      <c:pt idx="81">
                        <c:v>11</c:v>
                      </c:pt>
                      <c:pt idx="82">
                        <c:v>13</c:v>
                      </c:pt>
                      <c:pt idx="83">
                        <c:v>7</c:v>
                      </c:pt>
                      <c:pt idx="84">
                        <c:v>11</c:v>
                      </c:pt>
                      <c:pt idx="85">
                        <c:v>15</c:v>
                      </c:pt>
                      <c:pt idx="86">
                        <c:v>14</c:v>
                      </c:pt>
                      <c:pt idx="87">
                        <c:v>14</c:v>
                      </c:pt>
                      <c:pt idx="88">
                        <c:v>15</c:v>
                      </c:pt>
                      <c:pt idx="89">
                        <c:v>13</c:v>
                      </c:pt>
                      <c:pt idx="90">
                        <c:v>11</c:v>
                      </c:pt>
                      <c:pt idx="91">
                        <c:v>6</c:v>
                      </c:pt>
                      <c:pt idx="92">
                        <c:v>11</c:v>
                      </c:pt>
                      <c:pt idx="93">
                        <c:v>13</c:v>
                      </c:pt>
                      <c:pt idx="94">
                        <c:v>13</c:v>
                      </c:pt>
                      <c:pt idx="95">
                        <c:v>10</c:v>
                      </c:pt>
                      <c:pt idx="96">
                        <c:v>17</c:v>
                      </c:pt>
                      <c:pt idx="97">
                        <c:v>15</c:v>
                      </c:pt>
                      <c:pt idx="98">
                        <c:v>12</c:v>
                      </c:pt>
                      <c:pt idx="99">
                        <c:v>14</c:v>
                      </c:pt>
                      <c:pt idx="100">
                        <c:v>8</c:v>
                      </c:pt>
                    </c:numCache>
                  </c:numRef>
                </c:val>
                <c:smooth val="0"/>
                <c:extLst xmlns:c15="http://schemas.microsoft.com/office/drawing/2012/chart">
                  <c:ext xmlns:c16="http://schemas.microsoft.com/office/drawing/2014/chart" uri="{C3380CC4-5D6E-409C-BE32-E72D297353CC}">
                    <c16:uniqueId val="{00000004-0BBB-421B-8C05-BF9E09BB546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CONGRUENTE L. MULTIPLICATIV'!$I$2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MULTIPLICATIV'!$I$3:$I$103</c15:sqref>
                        </c15:formulaRef>
                      </c:ext>
                    </c:extLst>
                    <c:numCache>
                      <c:formatCode>General</c:formatCode>
                      <c:ptCount val="101"/>
                      <c:pt idx="0">
                        <c:v>0</c:v>
                      </c:pt>
                      <c:pt idx="1">
                        <c:v>25</c:v>
                      </c:pt>
                      <c:pt idx="2">
                        <c:v>25</c:v>
                      </c:pt>
                      <c:pt idx="3">
                        <c:v>25</c:v>
                      </c:pt>
                      <c:pt idx="4">
                        <c:v>44</c:v>
                      </c:pt>
                      <c:pt idx="5">
                        <c:v>37</c:v>
                      </c:pt>
                      <c:pt idx="6">
                        <c:v>26</c:v>
                      </c:pt>
                      <c:pt idx="7">
                        <c:v>41</c:v>
                      </c:pt>
                      <c:pt idx="8">
                        <c:v>28</c:v>
                      </c:pt>
                      <c:pt idx="9">
                        <c:v>30</c:v>
                      </c:pt>
                      <c:pt idx="10">
                        <c:v>31</c:v>
                      </c:pt>
                      <c:pt idx="11">
                        <c:v>32</c:v>
                      </c:pt>
                      <c:pt idx="12">
                        <c:v>37</c:v>
                      </c:pt>
                      <c:pt idx="13">
                        <c:v>35</c:v>
                      </c:pt>
                      <c:pt idx="14">
                        <c:v>32</c:v>
                      </c:pt>
                      <c:pt idx="15">
                        <c:v>36</c:v>
                      </c:pt>
                      <c:pt idx="16">
                        <c:v>32</c:v>
                      </c:pt>
                      <c:pt idx="17">
                        <c:v>36</c:v>
                      </c:pt>
                      <c:pt idx="18">
                        <c:v>24</c:v>
                      </c:pt>
                      <c:pt idx="19">
                        <c:v>25</c:v>
                      </c:pt>
                      <c:pt idx="20">
                        <c:v>35</c:v>
                      </c:pt>
                      <c:pt idx="21">
                        <c:v>35</c:v>
                      </c:pt>
                      <c:pt idx="22">
                        <c:v>29</c:v>
                      </c:pt>
                      <c:pt idx="23">
                        <c:v>30</c:v>
                      </c:pt>
                      <c:pt idx="24">
                        <c:v>35</c:v>
                      </c:pt>
                      <c:pt idx="25">
                        <c:v>21</c:v>
                      </c:pt>
                      <c:pt idx="26">
                        <c:v>31</c:v>
                      </c:pt>
                      <c:pt idx="27">
                        <c:v>37</c:v>
                      </c:pt>
                      <c:pt idx="28">
                        <c:v>33</c:v>
                      </c:pt>
                      <c:pt idx="29">
                        <c:v>31</c:v>
                      </c:pt>
                      <c:pt idx="30">
                        <c:v>31</c:v>
                      </c:pt>
                      <c:pt idx="31">
                        <c:v>32</c:v>
                      </c:pt>
                      <c:pt idx="32">
                        <c:v>31</c:v>
                      </c:pt>
                      <c:pt idx="33">
                        <c:v>33</c:v>
                      </c:pt>
                      <c:pt idx="34">
                        <c:v>35</c:v>
                      </c:pt>
                      <c:pt idx="35">
                        <c:v>42</c:v>
                      </c:pt>
                      <c:pt idx="36">
                        <c:v>28</c:v>
                      </c:pt>
                      <c:pt idx="37">
                        <c:v>39</c:v>
                      </c:pt>
                      <c:pt idx="38">
                        <c:v>31</c:v>
                      </c:pt>
                      <c:pt idx="39">
                        <c:v>36</c:v>
                      </c:pt>
                      <c:pt idx="40">
                        <c:v>30</c:v>
                      </c:pt>
                      <c:pt idx="41">
                        <c:v>38</c:v>
                      </c:pt>
                      <c:pt idx="42">
                        <c:v>32</c:v>
                      </c:pt>
                      <c:pt idx="43">
                        <c:v>25</c:v>
                      </c:pt>
                      <c:pt idx="44">
                        <c:v>30</c:v>
                      </c:pt>
                      <c:pt idx="45">
                        <c:v>24</c:v>
                      </c:pt>
                      <c:pt idx="46">
                        <c:v>40</c:v>
                      </c:pt>
                      <c:pt idx="47">
                        <c:v>28</c:v>
                      </c:pt>
                      <c:pt idx="48">
                        <c:v>39</c:v>
                      </c:pt>
                      <c:pt idx="49">
                        <c:v>28</c:v>
                      </c:pt>
                      <c:pt idx="50">
                        <c:v>30</c:v>
                      </c:pt>
                      <c:pt idx="51">
                        <c:v>33</c:v>
                      </c:pt>
                      <c:pt idx="52">
                        <c:v>25</c:v>
                      </c:pt>
                      <c:pt idx="53">
                        <c:v>34</c:v>
                      </c:pt>
                      <c:pt idx="54">
                        <c:v>33</c:v>
                      </c:pt>
                      <c:pt idx="55">
                        <c:v>34</c:v>
                      </c:pt>
                      <c:pt idx="56">
                        <c:v>34</c:v>
                      </c:pt>
                      <c:pt idx="57">
                        <c:v>42</c:v>
                      </c:pt>
                      <c:pt idx="58">
                        <c:v>34</c:v>
                      </c:pt>
                      <c:pt idx="59">
                        <c:v>37</c:v>
                      </c:pt>
                      <c:pt idx="60">
                        <c:v>28</c:v>
                      </c:pt>
                      <c:pt idx="61">
                        <c:v>31</c:v>
                      </c:pt>
                      <c:pt idx="62">
                        <c:v>37</c:v>
                      </c:pt>
                      <c:pt idx="63">
                        <c:v>36</c:v>
                      </c:pt>
                      <c:pt idx="64">
                        <c:v>40</c:v>
                      </c:pt>
                      <c:pt idx="65">
                        <c:v>28</c:v>
                      </c:pt>
                      <c:pt idx="66">
                        <c:v>27</c:v>
                      </c:pt>
                      <c:pt idx="67">
                        <c:v>34</c:v>
                      </c:pt>
                      <c:pt idx="68">
                        <c:v>43</c:v>
                      </c:pt>
                      <c:pt idx="69">
                        <c:v>20</c:v>
                      </c:pt>
                      <c:pt idx="70">
                        <c:v>33</c:v>
                      </c:pt>
                      <c:pt idx="71">
                        <c:v>30</c:v>
                      </c:pt>
                      <c:pt idx="72">
                        <c:v>31</c:v>
                      </c:pt>
                      <c:pt idx="73">
                        <c:v>27</c:v>
                      </c:pt>
                      <c:pt idx="74">
                        <c:v>31</c:v>
                      </c:pt>
                      <c:pt idx="75">
                        <c:v>38</c:v>
                      </c:pt>
                      <c:pt idx="76">
                        <c:v>26</c:v>
                      </c:pt>
                      <c:pt idx="77">
                        <c:v>23</c:v>
                      </c:pt>
                      <c:pt idx="78">
                        <c:v>22</c:v>
                      </c:pt>
                      <c:pt idx="79">
                        <c:v>22</c:v>
                      </c:pt>
                      <c:pt idx="80">
                        <c:v>21</c:v>
                      </c:pt>
                      <c:pt idx="81">
                        <c:v>21</c:v>
                      </c:pt>
                      <c:pt idx="82">
                        <c:v>21</c:v>
                      </c:pt>
                      <c:pt idx="83">
                        <c:v>26</c:v>
                      </c:pt>
                      <c:pt idx="84">
                        <c:v>19</c:v>
                      </c:pt>
                      <c:pt idx="85">
                        <c:v>23</c:v>
                      </c:pt>
                      <c:pt idx="86">
                        <c:v>31</c:v>
                      </c:pt>
                      <c:pt idx="87">
                        <c:v>27</c:v>
                      </c:pt>
                      <c:pt idx="88">
                        <c:v>23</c:v>
                      </c:pt>
                      <c:pt idx="89">
                        <c:v>20</c:v>
                      </c:pt>
                      <c:pt idx="90">
                        <c:v>21</c:v>
                      </c:pt>
                      <c:pt idx="91">
                        <c:v>20</c:v>
                      </c:pt>
                      <c:pt idx="92">
                        <c:v>23</c:v>
                      </c:pt>
                      <c:pt idx="93">
                        <c:v>26</c:v>
                      </c:pt>
                      <c:pt idx="94">
                        <c:v>28</c:v>
                      </c:pt>
                      <c:pt idx="95">
                        <c:v>19</c:v>
                      </c:pt>
                      <c:pt idx="96">
                        <c:v>35</c:v>
                      </c:pt>
                      <c:pt idx="97">
                        <c:v>25</c:v>
                      </c:pt>
                      <c:pt idx="98">
                        <c:v>25</c:v>
                      </c:pt>
                      <c:pt idx="99">
                        <c:v>16</c:v>
                      </c:pt>
                      <c:pt idx="100">
                        <c:v>17</c:v>
                      </c:pt>
                    </c:numCache>
                  </c:numRef>
                </c:val>
                <c:smooth val="0"/>
                <c:extLst xmlns:c15="http://schemas.microsoft.com/office/drawing/2012/chart">
                  <c:ext xmlns:c16="http://schemas.microsoft.com/office/drawing/2014/chart" uri="{C3380CC4-5D6E-409C-BE32-E72D297353CC}">
                    <c16:uniqueId val="{00000005-0BBB-421B-8C05-BF9E09BB546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'Qui CONGRUENTE L. MULTIPLICATIV'!$L$2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MULTIPLICATIV'!$L$3:$L$103</c15:sqref>
                        </c15:formulaRef>
                      </c:ext>
                    </c:extLst>
                    <c:numCache>
                      <c:formatCode>General</c:formatCode>
                      <c:ptCount val="101"/>
                      <c:pt idx="0">
                        <c:v>0</c:v>
                      </c:pt>
                      <c:pt idx="1">
                        <c:v>3</c:v>
                      </c:pt>
                      <c:pt idx="2">
                        <c:v>5</c:v>
                      </c:pt>
                      <c:pt idx="3">
                        <c:v>4</c:v>
                      </c:pt>
                      <c:pt idx="4">
                        <c:v>2</c:v>
                      </c:pt>
                      <c:pt idx="5">
                        <c:v>6</c:v>
                      </c:pt>
                      <c:pt idx="6">
                        <c:v>6</c:v>
                      </c:pt>
                      <c:pt idx="7">
                        <c:v>3</c:v>
                      </c:pt>
                      <c:pt idx="8">
                        <c:v>5</c:v>
                      </c:pt>
                      <c:pt idx="9">
                        <c:v>6</c:v>
                      </c:pt>
                      <c:pt idx="10">
                        <c:v>4</c:v>
                      </c:pt>
                      <c:pt idx="11">
                        <c:v>9</c:v>
                      </c:pt>
                      <c:pt idx="12">
                        <c:v>5</c:v>
                      </c:pt>
                      <c:pt idx="13">
                        <c:v>7</c:v>
                      </c:pt>
                      <c:pt idx="14">
                        <c:v>9</c:v>
                      </c:pt>
                      <c:pt idx="15">
                        <c:v>7</c:v>
                      </c:pt>
                      <c:pt idx="16">
                        <c:v>5</c:v>
                      </c:pt>
                      <c:pt idx="17">
                        <c:v>9</c:v>
                      </c:pt>
                      <c:pt idx="18">
                        <c:v>3</c:v>
                      </c:pt>
                      <c:pt idx="19">
                        <c:v>6</c:v>
                      </c:pt>
                      <c:pt idx="20">
                        <c:v>7</c:v>
                      </c:pt>
                      <c:pt idx="21">
                        <c:v>1</c:v>
                      </c:pt>
                      <c:pt idx="22">
                        <c:v>2</c:v>
                      </c:pt>
                      <c:pt idx="23">
                        <c:v>4</c:v>
                      </c:pt>
                      <c:pt idx="24">
                        <c:v>5</c:v>
                      </c:pt>
                      <c:pt idx="25">
                        <c:v>7</c:v>
                      </c:pt>
                      <c:pt idx="26">
                        <c:v>6</c:v>
                      </c:pt>
                      <c:pt idx="27">
                        <c:v>5</c:v>
                      </c:pt>
                      <c:pt idx="28">
                        <c:v>6</c:v>
                      </c:pt>
                      <c:pt idx="29">
                        <c:v>7</c:v>
                      </c:pt>
                      <c:pt idx="30">
                        <c:v>9</c:v>
                      </c:pt>
                      <c:pt idx="31">
                        <c:v>7</c:v>
                      </c:pt>
                      <c:pt idx="32">
                        <c:v>9</c:v>
                      </c:pt>
                      <c:pt idx="33">
                        <c:v>4</c:v>
                      </c:pt>
                      <c:pt idx="34">
                        <c:v>5</c:v>
                      </c:pt>
                      <c:pt idx="35">
                        <c:v>10</c:v>
                      </c:pt>
                      <c:pt idx="36">
                        <c:v>2</c:v>
                      </c:pt>
                      <c:pt idx="37">
                        <c:v>5</c:v>
                      </c:pt>
                      <c:pt idx="38">
                        <c:v>6</c:v>
                      </c:pt>
                      <c:pt idx="39">
                        <c:v>4</c:v>
                      </c:pt>
                      <c:pt idx="40">
                        <c:v>9</c:v>
                      </c:pt>
                      <c:pt idx="41">
                        <c:v>12</c:v>
                      </c:pt>
                      <c:pt idx="42">
                        <c:v>11</c:v>
                      </c:pt>
                      <c:pt idx="43">
                        <c:v>3</c:v>
                      </c:pt>
                      <c:pt idx="44">
                        <c:v>3</c:v>
                      </c:pt>
                      <c:pt idx="45">
                        <c:v>4</c:v>
                      </c:pt>
                      <c:pt idx="46">
                        <c:v>7</c:v>
                      </c:pt>
                      <c:pt idx="47">
                        <c:v>10</c:v>
                      </c:pt>
                      <c:pt idx="48">
                        <c:v>7</c:v>
                      </c:pt>
                      <c:pt idx="49">
                        <c:v>5</c:v>
                      </c:pt>
                      <c:pt idx="50">
                        <c:v>3</c:v>
                      </c:pt>
                      <c:pt idx="51">
                        <c:v>6</c:v>
                      </c:pt>
                      <c:pt idx="52">
                        <c:v>5</c:v>
                      </c:pt>
                      <c:pt idx="53">
                        <c:v>8</c:v>
                      </c:pt>
                      <c:pt idx="54">
                        <c:v>5</c:v>
                      </c:pt>
                      <c:pt idx="55">
                        <c:v>6</c:v>
                      </c:pt>
                      <c:pt idx="56">
                        <c:v>5</c:v>
                      </c:pt>
                      <c:pt idx="57">
                        <c:v>6</c:v>
                      </c:pt>
                      <c:pt idx="58">
                        <c:v>4</c:v>
                      </c:pt>
                      <c:pt idx="59">
                        <c:v>3</c:v>
                      </c:pt>
                      <c:pt idx="60">
                        <c:v>2</c:v>
                      </c:pt>
                      <c:pt idx="61">
                        <c:v>2</c:v>
                      </c:pt>
                      <c:pt idx="62">
                        <c:v>5</c:v>
                      </c:pt>
                      <c:pt idx="63">
                        <c:v>2</c:v>
                      </c:pt>
                      <c:pt idx="64">
                        <c:v>3</c:v>
                      </c:pt>
                      <c:pt idx="65">
                        <c:v>6</c:v>
                      </c:pt>
                      <c:pt idx="66">
                        <c:v>5</c:v>
                      </c:pt>
                      <c:pt idx="67">
                        <c:v>2</c:v>
                      </c:pt>
                      <c:pt idx="68">
                        <c:v>8</c:v>
                      </c:pt>
                      <c:pt idx="69">
                        <c:v>4</c:v>
                      </c:pt>
                      <c:pt idx="70">
                        <c:v>6</c:v>
                      </c:pt>
                      <c:pt idx="71">
                        <c:v>2</c:v>
                      </c:pt>
                      <c:pt idx="72">
                        <c:v>3</c:v>
                      </c:pt>
                      <c:pt idx="73">
                        <c:v>4</c:v>
                      </c:pt>
                      <c:pt idx="74">
                        <c:v>5</c:v>
                      </c:pt>
                      <c:pt idx="75">
                        <c:v>5</c:v>
                      </c:pt>
                      <c:pt idx="76">
                        <c:v>2</c:v>
                      </c:pt>
                      <c:pt idx="77">
                        <c:v>4</c:v>
                      </c:pt>
                      <c:pt idx="78">
                        <c:v>7</c:v>
                      </c:pt>
                      <c:pt idx="79">
                        <c:v>1</c:v>
                      </c:pt>
                      <c:pt idx="80">
                        <c:v>5</c:v>
                      </c:pt>
                      <c:pt idx="81">
                        <c:v>3</c:v>
                      </c:pt>
                      <c:pt idx="82">
                        <c:v>4</c:v>
                      </c:pt>
                      <c:pt idx="83">
                        <c:v>5</c:v>
                      </c:pt>
                      <c:pt idx="84">
                        <c:v>4</c:v>
                      </c:pt>
                      <c:pt idx="85">
                        <c:v>5</c:v>
                      </c:pt>
                      <c:pt idx="86">
                        <c:v>2</c:v>
                      </c:pt>
                      <c:pt idx="87">
                        <c:v>8</c:v>
                      </c:pt>
                      <c:pt idx="88">
                        <c:v>8</c:v>
                      </c:pt>
                      <c:pt idx="89">
                        <c:v>1</c:v>
                      </c:pt>
                      <c:pt idx="90">
                        <c:v>6</c:v>
                      </c:pt>
                      <c:pt idx="91">
                        <c:v>2</c:v>
                      </c:pt>
                      <c:pt idx="92">
                        <c:v>5</c:v>
                      </c:pt>
                      <c:pt idx="93">
                        <c:v>5</c:v>
                      </c:pt>
                      <c:pt idx="94">
                        <c:v>3</c:v>
                      </c:pt>
                      <c:pt idx="95">
                        <c:v>1</c:v>
                      </c:pt>
                      <c:pt idx="96">
                        <c:v>4</c:v>
                      </c:pt>
                      <c:pt idx="97">
                        <c:v>5</c:v>
                      </c:pt>
                      <c:pt idx="98">
                        <c:v>5</c:v>
                      </c:pt>
                      <c:pt idx="99">
                        <c:v>2</c:v>
                      </c:pt>
                      <c:pt idx="100">
                        <c:v>2</c:v>
                      </c:pt>
                    </c:numCache>
                  </c:numRef>
                </c:val>
                <c:smooth val="0"/>
                <c:extLst xmlns:c15="http://schemas.microsoft.com/office/drawing/2012/chart">
                  <c:ext xmlns:c16="http://schemas.microsoft.com/office/drawing/2014/chart" uri="{C3380CC4-5D6E-409C-BE32-E72D297353CC}">
                    <c16:uniqueId val="{00000006-0BBB-421B-8C05-BF9E09BB546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CONGRUENTE L. MULTIPLICATIV'!$O$2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MULTIPLICATIV'!$O$3:$O$103</c15:sqref>
                        </c15:formulaRef>
                      </c:ext>
                    </c:extLst>
                    <c:numCache>
                      <c:formatCode>General</c:formatCode>
                      <c:ptCount val="101"/>
                      <c:pt idx="0">
                        <c:v>0</c:v>
                      </c:pt>
                      <c:pt idx="1">
                        <c:v>11</c:v>
                      </c:pt>
                      <c:pt idx="2">
                        <c:v>17</c:v>
                      </c:pt>
                      <c:pt idx="3">
                        <c:v>10</c:v>
                      </c:pt>
                      <c:pt idx="4">
                        <c:v>13</c:v>
                      </c:pt>
                      <c:pt idx="5">
                        <c:v>14</c:v>
                      </c:pt>
                      <c:pt idx="6">
                        <c:v>15</c:v>
                      </c:pt>
                      <c:pt idx="7">
                        <c:v>16</c:v>
                      </c:pt>
                      <c:pt idx="8">
                        <c:v>17</c:v>
                      </c:pt>
                      <c:pt idx="9">
                        <c:v>14</c:v>
                      </c:pt>
                      <c:pt idx="10">
                        <c:v>12</c:v>
                      </c:pt>
                      <c:pt idx="11">
                        <c:v>16</c:v>
                      </c:pt>
                      <c:pt idx="12">
                        <c:v>19</c:v>
                      </c:pt>
                      <c:pt idx="13">
                        <c:v>16</c:v>
                      </c:pt>
                      <c:pt idx="14">
                        <c:v>20</c:v>
                      </c:pt>
                      <c:pt idx="15">
                        <c:v>11</c:v>
                      </c:pt>
                      <c:pt idx="16">
                        <c:v>12</c:v>
                      </c:pt>
                      <c:pt idx="17">
                        <c:v>21</c:v>
                      </c:pt>
                      <c:pt idx="18">
                        <c:v>8</c:v>
                      </c:pt>
                      <c:pt idx="19">
                        <c:v>17</c:v>
                      </c:pt>
                      <c:pt idx="20">
                        <c:v>19</c:v>
                      </c:pt>
                      <c:pt idx="21">
                        <c:v>15</c:v>
                      </c:pt>
                      <c:pt idx="22">
                        <c:v>13</c:v>
                      </c:pt>
                      <c:pt idx="23">
                        <c:v>13</c:v>
                      </c:pt>
                      <c:pt idx="24">
                        <c:v>16</c:v>
                      </c:pt>
                      <c:pt idx="25">
                        <c:v>14</c:v>
                      </c:pt>
                      <c:pt idx="26">
                        <c:v>13</c:v>
                      </c:pt>
                      <c:pt idx="27">
                        <c:v>16</c:v>
                      </c:pt>
                      <c:pt idx="28">
                        <c:v>16</c:v>
                      </c:pt>
                      <c:pt idx="29">
                        <c:v>22</c:v>
                      </c:pt>
                      <c:pt idx="30">
                        <c:v>19</c:v>
                      </c:pt>
                      <c:pt idx="31">
                        <c:v>16</c:v>
                      </c:pt>
                      <c:pt idx="32">
                        <c:v>15</c:v>
                      </c:pt>
                      <c:pt idx="33">
                        <c:v>13</c:v>
                      </c:pt>
                      <c:pt idx="34">
                        <c:v>17</c:v>
                      </c:pt>
                      <c:pt idx="35">
                        <c:v>26</c:v>
                      </c:pt>
                      <c:pt idx="36">
                        <c:v>13</c:v>
                      </c:pt>
                      <c:pt idx="37">
                        <c:v>20</c:v>
                      </c:pt>
                      <c:pt idx="38">
                        <c:v>13</c:v>
                      </c:pt>
                      <c:pt idx="39">
                        <c:v>18</c:v>
                      </c:pt>
                      <c:pt idx="40">
                        <c:v>16</c:v>
                      </c:pt>
                      <c:pt idx="41">
                        <c:v>25</c:v>
                      </c:pt>
                      <c:pt idx="42">
                        <c:v>15</c:v>
                      </c:pt>
                      <c:pt idx="43">
                        <c:v>8</c:v>
                      </c:pt>
                      <c:pt idx="44">
                        <c:v>12</c:v>
                      </c:pt>
                      <c:pt idx="45">
                        <c:v>13</c:v>
                      </c:pt>
                      <c:pt idx="46">
                        <c:v>14</c:v>
                      </c:pt>
                      <c:pt idx="47">
                        <c:v>24</c:v>
                      </c:pt>
                      <c:pt idx="48">
                        <c:v>16</c:v>
                      </c:pt>
                      <c:pt idx="49">
                        <c:v>20</c:v>
                      </c:pt>
                      <c:pt idx="50">
                        <c:v>14</c:v>
                      </c:pt>
                      <c:pt idx="51">
                        <c:v>13</c:v>
                      </c:pt>
                      <c:pt idx="52">
                        <c:v>17</c:v>
                      </c:pt>
                      <c:pt idx="53">
                        <c:v>16</c:v>
                      </c:pt>
                      <c:pt idx="54">
                        <c:v>14</c:v>
                      </c:pt>
                      <c:pt idx="55">
                        <c:v>22</c:v>
                      </c:pt>
                      <c:pt idx="56">
                        <c:v>14</c:v>
                      </c:pt>
                      <c:pt idx="57">
                        <c:v>15</c:v>
                      </c:pt>
                      <c:pt idx="58">
                        <c:v>20</c:v>
                      </c:pt>
                      <c:pt idx="59">
                        <c:v>19</c:v>
                      </c:pt>
                      <c:pt idx="60">
                        <c:v>13</c:v>
                      </c:pt>
                      <c:pt idx="61">
                        <c:v>17</c:v>
                      </c:pt>
                      <c:pt idx="62">
                        <c:v>25</c:v>
                      </c:pt>
                      <c:pt idx="63">
                        <c:v>14</c:v>
                      </c:pt>
                      <c:pt idx="64">
                        <c:v>10</c:v>
                      </c:pt>
                      <c:pt idx="65">
                        <c:v>17</c:v>
                      </c:pt>
                      <c:pt idx="66">
                        <c:v>17</c:v>
                      </c:pt>
                      <c:pt idx="67">
                        <c:v>12</c:v>
                      </c:pt>
                      <c:pt idx="68">
                        <c:v>24</c:v>
                      </c:pt>
                      <c:pt idx="69">
                        <c:v>17</c:v>
                      </c:pt>
                      <c:pt idx="70">
                        <c:v>18</c:v>
                      </c:pt>
                      <c:pt idx="71">
                        <c:v>21</c:v>
                      </c:pt>
                      <c:pt idx="72">
                        <c:v>11</c:v>
                      </c:pt>
                      <c:pt idx="73">
                        <c:v>15</c:v>
                      </c:pt>
                      <c:pt idx="74">
                        <c:v>13</c:v>
                      </c:pt>
                      <c:pt idx="75">
                        <c:v>12</c:v>
                      </c:pt>
                      <c:pt idx="76">
                        <c:v>8</c:v>
                      </c:pt>
                      <c:pt idx="77">
                        <c:v>11</c:v>
                      </c:pt>
                      <c:pt idx="78">
                        <c:v>15</c:v>
                      </c:pt>
                      <c:pt idx="79">
                        <c:v>10</c:v>
                      </c:pt>
                      <c:pt idx="80">
                        <c:v>17</c:v>
                      </c:pt>
                      <c:pt idx="81">
                        <c:v>11</c:v>
                      </c:pt>
                      <c:pt idx="82">
                        <c:v>11</c:v>
                      </c:pt>
                      <c:pt idx="83">
                        <c:v>16</c:v>
                      </c:pt>
                      <c:pt idx="84">
                        <c:v>10</c:v>
                      </c:pt>
                      <c:pt idx="85">
                        <c:v>11</c:v>
                      </c:pt>
                      <c:pt idx="86">
                        <c:v>14</c:v>
                      </c:pt>
                      <c:pt idx="87">
                        <c:v>15</c:v>
                      </c:pt>
                      <c:pt idx="88">
                        <c:v>15</c:v>
                      </c:pt>
                      <c:pt idx="89">
                        <c:v>4</c:v>
                      </c:pt>
                      <c:pt idx="90">
                        <c:v>17</c:v>
                      </c:pt>
                      <c:pt idx="91">
                        <c:v>12</c:v>
                      </c:pt>
                      <c:pt idx="92">
                        <c:v>13</c:v>
                      </c:pt>
                      <c:pt idx="93">
                        <c:v>11</c:v>
                      </c:pt>
                      <c:pt idx="94">
                        <c:v>14</c:v>
                      </c:pt>
                      <c:pt idx="95">
                        <c:v>11</c:v>
                      </c:pt>
                      <c:pt idx="96">
                        <c:v>18</c:v>
                      </c:pt>
                      <c:pt idx="97">
                        <c:v>12</c:v>
                      </c:pt>
                      <c:pt idx="98">
                        <c:v>15</c:v>
                      </c:pt>
                      <c:pt idx="99">
                        <c:v>13</c:v>
                      </c:pt>
                      <c:pt idx="100">
                        <c:v>7</c:v>
                      </c:pt>
                    </c:numCache>
                  </c:numRef>
                </c:val>
                <c:smooth val="0"/>
                <c:extLst xmlns:c15="http://schemas.microsoft.com/office/drawing/2012/chart">
                  <c:ext xmlns:c16="http://schemas.microsoft.com/office/drawing/2014/chart" uri="{C3380CC4-5D6E-409C-BE32-E72D297353CC}">
                    <c16:uniqueId val="{00000007-0BBB-421B-8C05-BF9E09BB546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CONGRUENTE L. MULTIPLICATIV'!$R$2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MULTIPLICATIV'!$R$3:$R$103</c15:sqref>
                        </c15:formulaRef>
                      </c:ext>
                    </c:extLst>
                    <c:numCache>
                      <c:formatCode>General</c:formatCode>
                      <c:ptCount val="101"/>
                      <c:pt idx="0">
                        <c:v>0</c:v>
                      </c:pt>
                      <c:pt idx="1">
                        <c:v>30</c:v>
                      </c:pt>
                      <c:pt idx="2">
                        <c:v>31</c:v>
                      </c:pt>
                      <c:pt idx="3">
                        <c:v>27</c:v>
                      </c:pt>
                      <c:pt idx="4">
                        <c:v>32</c:v>
                      </c:pt>
                      <c:pt idx="5">
                        <c:v>32</c:v>
                      </c:pt>
                      <c:pt idx="6">
                        <c:v>39</c:v>
                      </c:pt>
                      <c:pt idx="7">
                        <c:v>29</c:v>
                      </c:pt>
                      <c:pt idx="8">
                        <c:v>31</c:v>
                      </c:pt>
                      <c:pt idx="9">
                        <c:v>38</c:v>
                      </c:pt>
                      <c:pt idx="10">
                        <c:v>25</c:v>
                      </c:pt>
                      <c:pt idx="11">
                        <c:v>36</c:v>
                      </c:pt>
                      <c:pt idx="12">
                        <c:v>33</c:v>
                      </c:pt>
                      <c:pt idx="13">
                        <c:v>37</c:v>
                      </c:pt>
                      <c:pt idx="14">
                        <c:v>45</c:v>
                      </c:pt>
                      <c:pt idx="15">
                        <c:v>29</c:v>
                      </c:pt>
                      <c:pt idx="16">
                        <c:v>19</c:v>
                      </c:pt>
                      <c:pt idx="17">
                        <c:v>40</c:v>
                      </c:pt>
                      <c:pt idx="18">
                        <c:v>31</c:v>
                      </c:pt>
                      <c:pt idx="19">
                        <c:v>35</c:v>
                      </c:pt>
                      <c:pt idx="20">
                        <c:v>35</c:v>
                      </c:pt>
                      <c:pt idx="21">
                        <c:v>26</c:v>
                      </c:pt>
                      <c:pt idx="22">
                        <c:v>30</c:v>
                      </c:pt>
                      <c:pt idx="23">
                        <c:v>31</c:v>
                      </c:pt>
                      <c:pt idx="24">
                        <c:v>23</c:v>
                      </c:pt>
                      <c:pt idx="25">
                        <c:v>25</c:v>
                      </c:pt>
                      <c:pt idx="26">
                        <c:v>28</c:v>
                      </c:pt>
                      <c:pt idx="27">
                        <c:v>29</c:v>
                      </c:pt>
                      <c:pt idx="28">
                        <c:v>31</c:v>
                      </c:pt>
                      <c:pt idx="29">
                        <c:v>35</c:v>
                      </c:pt>
                      <c:pt idx="30">
                        <c:v>40</c:v>
                      </c:pt>
                      <c:pt idx="31">
                        <c:v>36</c:v>
                      </c:pt>
                      <c:pt idx="32">
                        <c:v>32</c:v>
                      </c:pt>
                      <c:pt idx="33">
                        <c:v>29</c:v>
                      </c:pt>
                      <c:pt idx="34">
                        <c:v>27</c:v>
                      </c:pt>
                      <c:pt idx="35">
                        <c:v>48</c:v>
                      </c:pt>
                      <c:pt idx="36">
                        <c:v>37</c:v>
                      </c:pt>
                      <c:pt idx="37">
                        <c:v>38</c:v>
                      </c:pt>
                      <c:pt idx="38">
                        <c:v>32</c:v>
                      </c:pt>
                      <c:pt idx="39">
                        <c:v>37</c:v>
                      </c:pt>
                      <c:pt idx="40">
                        <c:v>33</c:v>
                      </c:pt>
                      <c:pt idx="41">
                        <c:v>50</c:v>
                      </c:pt>
                      <c:pt idx="42">
                        <c:v>28</c:v>
                      </c:pt>
                      <c:pt idx="43">
                        <c:v>27</c:v>
                      </c:pt>
                      <c:pt idx="44">
                        <c:v>30</c:v>
                      </c:pt>
                      <c:pt idx="45">
                        <c:v>24</c:v>
                      </c:pt>
                      <c:pt idx="46">
                        <c:v>26</c:v>
                      </c:pt>
                      <c:pt idx="47">
                        <c:v>38</c:v>
                      </c:pt>
                      <c:pt idx="48">
                        <c:v>30</c:v>
                      </c:pt>
                      <c:pt idx="49">
                        <c:v>38</c:v>
                      </c:pt>
                      <c:pt idx="50">
                        <c:v>39</c:v>
                      </c:pt>
                      <c:pt idx="51">
                        <c:v>30</c:v>
                      </c:pt>
                      <c:pt idx="52">
                        <c:v>32</c:v>
                      </c:pt>
                      <c:pt idx="53">
                        <c:v>31</c:v>
                      </c:pt>
                      <c:pt idx="54">
                        <c:v>31</c:v>
                      </c:pt>
                      <c:pt idx="55">
                        <c:v>34</c:v>
                      </c:pt>
                      <c:pt idx="56">
                        <c:v>27</c:v>
                      </c:pt>
                      <c:pt idx="57">
                        <c:v>31</c:v>
                      </c:pt>
                      <c:pt idx="58">
                        <c:v>31</c:v>
                      </c:pt>
                      <c:pt idx="59">
                        <c:v>37</c:v>
                      </c:pt>
                      <c:pt idx="60">
                        <c:v>21</c:v>
                      </c:pt>
                      <c:pt idx="61">
                        <c:v>37</c:v>
                      </c:pt>
                      <c:pt idx="62">
                        <c:v>41</c:v>
                      </c:pt>
                      <c:pt idx="63">
                        <c:v>32</c:v>
                      </c:pt>
                      <c:pt idx="64">
                        <c:v>27</c:v>
                      </c:pt>
                      <c:pt idx="65">
                        <c:v>30</c:v>
                      </c:pt>
                      <c:pt idx="66">
                        <c:v>25</c:v>
                      </c:pt>
                      <c:pt idx="67">
                        <c:v>24</c:v>
                      </c:pt>
                      <c:pt idx="68">
                        <c:v>38</c:v>
                      </c:pt>
                      <c:pt idx="69">
                        <c:v>32</c:v>
                      </c:pt>
                      <c:pt idx="70">
                        <c:v>35</c:v>
                      </c:pt>
                      <c:pt idx="71">
                        <c:v>35</c:v>
                      </c:pt>
                      <c:pt idx="72">
                        <c:v>26</c:v>
                      </c:pt>
                      <c:pt idx="73">
                        <c:v>28</c:v>
                      </c:pt>
                      <c:pt idx="74">
                        <c:v>34</c:v>
                      </c:pt>
                      <c:pt idx="75">
                        <c:v>30</c:v>
                      </c:pt>
                      <c:pt idx="76">
                        <c:v>18</c:v>
                      </c:pt>
                      <c:pt idx="77">
                        <c:v>23</c:v>
                      </c:pt>
                      <c:pt idx="78">
                        <c:v>25</c:v>
                      </c:pt>
                      <c:pt idx="79">
                        <c:v>20</c:v>
                      </c:pt>
                      <c:pt idx="80">
                        <c:v>28</c:v>
                      </c:pt>
                      <c:pt idx="81">
                        <c:v>18</c:v>
                      </c:pt>
                      <c:pt idx="82">
                        <c:v>17</c:v>
                      </c:pt>
                      <c:pt idx="83">
                        <c:v>23</c:v>
                      </c:pt>
                      <c:pt idx="84">
                        <c:v>29</c:v>
                      </c:pt>
                      <c:pt idx="85">
                        <c:v>24</c:v>
                      </c:pt>
                      <c:pt idx="86">
                        <c:v>26</c:v>
                      </c:pt>
                      <c:pt idx="87">
                        <c:v>26</c:v>
                      </c:pt>
                      <c:pt idx="88">
                        <c:v>26</c:v>
                      </c:pt>
                      <c:pt idx="89">
                        <c:v>22</c:v>
                      </c:pt>
                      <c:pt idx="90">
                        <c:v>25</c:v>
                      </c:pt>
                      <c:pt idx="91">
                        <c:v>21</c:v>
                      </c:pt>
                      <c:pt idx="92">
                        <c:v>25</c:v>
                      </c:pt>
                      <c:pt idx="93">
                        <c:v>24</c:v>
                      </c:pt>
                      <c:pt idx="94">
                        <c:v>20</c:v>
                      </c:pt>
                      <c:pt idx="95">
                        <c:v>21</c:v>
                      </c:pt>
                      <c:pt idx="96">
                        <c:v>37</c:v>
                      </c:pt>
                      <c:pt idx="97">
                        <c:v>21</c:v>
                      </c:pt>
                      <c:pt idx="98">
                        <c:v>27</c:v>
                      </c:pt>
                      <c:pt idx="99">
                        <c:v>19</c:v>
                      </c:pt>
                      <c:pt idx="100">
                        <c:v>25</c:v>
                      </c:pt>
                    </c:numCache>
                  </c:numRef>
                </c:val>
                <c:smooth val="0"/>
                <c:extLst xmlns:c15="http://schemas.microsoft.com/office/drawing/2012/chart">
                  <c:ext xmlns:c16="http://schemas.microsoft.com/office/drawing/2014/chart" uri="{C3380CC4-5D6E-409C-BE32-E72D297353CC}">
                    <c16:uniqueId val="{00000008-0BBB-421B-8C05-BF9E09BB5465}"/>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FIBONACCI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1"/>
          <c:order val="0"/>
          <c:tx>
            <c:strRef>
              <c:f>'Qui FIBONACCI'!$C$2</c:f>
              <c:strCache>
                <c:ptCount val="1"/>
                <c:pt idx="0">
                  <c:v>Frequencia 500 (semente 1)</c:v>
                </c:pt>
              </c:strCache>
            </c:strRef>
          </c:tx>
          <c:spPr>
            <a:ln w="22225" cap="rnd">
              <a:solidFill>
                <a:schemeClr val="accent2"/>
              </a:solidFill>
            </a:ln>
            <a:effectLst>
              <a:glow rad="139700">
                <a:schemeClr val="accent2">
                  <a:satMod val="175000"/>
                  <a:alpha val="14000"/>
                </a:schemeClr>
              </a:glow>
            </a:effectLst>
          </c:spPr>
          <c:marker>
            <c:symbol val="none"/>
          </c:marker>
          <c:val>
            <c:numRef>
              <c:f>'Qui FIBONACCI'!$C$3:$C$102</c:f>
              <c:numCache>
                <c:formatCode>General</c:formatCode>
                <c:ptCount val="100"/>
                <c:pt idx="0">
                  <c:v>8</c:v>
                </c:pt>
                <c:pt idx="1">
                  <c:v>5</c:v>
                </c:pt>
                <c:pt idx="2">
                  <c:v>3</c:v>
                </c:pt>
                <c:pt idx="3">
                  <c:v>2</c:v>
                </c:pt>
                <c:pt idx="4">
                  <c:v>6</c:v>
                </c:pt>
                <c:pt idx="5">
                  <c:v>5</c:v>
                </c:pt>
                <c:pt idx="6">
                  <c:v>6</c:v>
                </c:pt>
                <c:pt idx="7">
                  <c:v>7</c:v>
                </c:pt>
                <c:pt idx="8">
                  <c:v>6</c:v>
                </c:pt>
                <c:pt idx="9">
                  <c:v>5</c:v>
                </c:pt>
                <c:pt idx="10">
                  <c:v>5</c:v>
                </c:pt>
                <c:pt idx="11">
                  <c:v>5</c:v>
                </c:pt>
                <c:pt idx="12">
                  <c:v>7</c:v>
                </c:pt>
                <c:pt idx="13">
                  <c:v>6</c:v>
                </c:pt>
                <c:pt idx="14">
                  <c:v>8</c:v>
                </c:pt>
                <c:pt idx="15">
                  <c:v>5</c:v>
                </c:pt>
                <c:pt idx="16">
                  <c:v>4</c:v>
                </c:pt>
                <c:pt idx="17">
                  <c:v>6</c:v>
                </c:pt>
                <c:pt idx="18">
                  <c:v>2</c:v>
                </c:pt>
                <c:pt idx="19">
                  <c:v>2</c:v>
                </c:pt>
                <c:pt idx="20">
                  <c:v>11</c:v>
                </c:pt>
                <c:pt idx="21">
                  <c:v>6</c:v>
                </c:pt>
                <c:pt idx="22">
                  <c:v>4</c:v>
                </c:pt>
                <c:pt idx="23">
                  <c:v>5</c:v>
                </c:pt>
                <c:pt idx="24">
                  <c:v>11</c:v>
                </c:pt>
                <c:pt idx="25">
                  <c:v>5</c:v>
                </c:pt>
                <c:pt idx="26">
                  <c:v>5</c:v>
                </c:pt>
                <c:pt idx="27">
                  <c:v>4</c:v>
                </c:pt>
                <c:pt idx="28">
                  <c:v>2</c:v>
                </c:pt>
                <c:pt idx="29">
                  <c:v>6</c:v>
                </c:pt>
                <c:pt idx="30">
                  <c:v>7</c:v>
                </c:pt>
                <c:pt idx="31">
                  <c:v>8</c:v>
                </c:pt>
                <c:pt idx="32">
                  <c:v>2</c:v>
                </c:pt>
                <c:pt idx="33">
                  <c:v>4</c:v>
                </c:pt>
                <c:pt idx="34">
                  <c:v>5</c:v>
                </c:pt>
                <c:pt idx="35">
                  <c:v>2</c:v>
                </c:pt>
                <c:pt idx="36">
                  <c:v>5</c:v>
                </c:pt>
                <c:pt idx="37">
                  <c:v>7</c:v>
                </c:pt>
                <c:pt idx="38">
                  <c:v>2</c:v>
                </c:pt>
                <c:pt idx="39">
                  <c:v>5</c:v>
                </c:pt>
                <c:pt idx="40">
                  <c:v>2</c:v>
                </c:pt>
                <c:pt idx="41">
                  <c:v>7</c:v>
                </c:pt>
                <c:pt idx="42">
                  <c:v>1</c:v>
                </c:pt>
                <c:pt idx="43">
                  <c:v>6</c:v>
                </c:pt>
                <c:pt idx="44">
                  <c:v>2</c:v>
                </c:pt>
                <c:pt idx="45">
                  <c:v>8</c:v>
                </c:pt>
                <c:pt idx="46">
                  <c:v>7</c:v>
                </c:pt>
                <c:pt idx="47">
                  <c:v>3</c:v>
                </c:pt>
                <c:pt idx="48">
                  <c:v>6</c:v>
                </c:pt>
                <c:pt idx="49">
                  <c:v>8</c:v>
                </c:pt>
                <c:pt idx="50">
                  <c:v>6</c:v>
                </c:pt>
                <c:pt idx="51">
                  <c:v>4</c:v>
                </c:pt>
                <c:pt idx="52">
                  <c:v>1</c:v>
                </c:pt>
                <c:pt idx="53">
                  <c:v>4</c:v>
                </c:pt>
                <c:pt idx="54">
                  <c:v>9</c:v>
                </c:pt>
                <c:pt idx="55">
                  <c:v>6</c:v>
                </c:pt>
                <c:pt idx="56">
                  <c:v>3</c:v>
                </c:pt>
                <c:pt idx="57">
                  <c:v>8</c:v>
                </c:pt>
                <c:pt idx="58">
                  <c:v>6</c:v>
                </c:pt>
                <c:pt idx="59">
                  <c:v>10</c:v>
                </c:pt>
                <c:pt idx="60">
                  <c:v>5</c:v>
                </c:pt>
                <c:pt idx="61">
                  <c:v>7</c:v>
                </c:pt>
                <c:pt idx="62">
                  <c:v>4</c:v>
                </c:pt>
                <c:pt idx="63">
                  <c:v>4</c:v>
                </c:pt>
                <c:pt idx="64">
                  <c:v>5</c:v>
                </c:pt>
                <c:pt idx="65">
                  <c:v>9</c:v>
                </c:pt>
                <c:pt idx="66">
                  <c:v>1</c:v>
                </c:pt>
                <c:pt idx="67">
                  <c:v>3</c:v>
                </c:pt>
                <c:pt idx="68">
                  <c:v>4</c:v>
                </c:pt>
                <c:pt idx="69">
                  <c:v>5</c:v>
                </c:pt>
                <c:pt idx="70">
                  <c:v>5</c:v>
                </c:pt>
                <c:pt idx="71">
                  <c:v>5</c:v>
                </c:pt>
                <c:pt idx="72">
                  <c:v>4</c:v>
                </c:pt>
                <c:pt idx="73">
                  <c:v>2</c:v>
                </c:pt>
                <c:pt idx="74">
                  <c:v>5</c:v>
                </c:pt>
                <c:pt idx="75">
                  <c:v>6</c:v>
                </c:pt>
                <c:pt idx="76">
                  <c:v>5</c:v>
                </c:pt>
                <c:pt idx="77">
                  <c:v>3</c:v>
                </c:pt>
                <c:pt idx="78">
                  <c:v>6</c:v>
                </c:pt>
                <c:pt idx="79">
                  <c:v>6</c:v>
                </c:pt>
                <c:pt idx="80">
                  <c:v>5</c:v>
                </c:pt>
                <c:pt idx="81">
                  <c:v>6</c:v>
                </c:pt>
                <c:pt idx="82">
                  <c:v>4</c:v>
                </c:pt>
                <c:pt idx="83">
                  <c:v>6</c:v>
                </c:pt>
                <c:pt idx="84">
                  <c:v>7</c:v>
                </c:pt>
                <c:pt idx="85">
                  <c:v>4</c:v>
                </c:pt>
                <c:pt idx="86">
                  <c:v>4</c:v>
                </c:pt>
                <c:pt idx="87">
                  <c:v>2</c:v>
                </c:pt>
                <c:pt idx="88">
                  <c:v>8</c:v>
                </c:pt>
                <c:pt idx="89">
                  <c:v>2</c:v>
                </c:pt>
                <c:pt idx="90">
                  <c:v>5</c:v>
                </c:pt>
                <c:pt idx="91">
                  <c:v>2</c:v>
                </c:pt>
                <c:pt idx="92">
                  <c:v>4</c:v>
                </c:pt>
                <c:pt idx="93">
                  <c:v>8</c:v>
                </c:pt>
                <c:pt idx="94">
                  <c:v>4</c:v>
                </c:pt>
                <c:pt idx="95">
                  <c:v>2</c:v>
                </c:pt>
                <c:pt idx="96">
                  <c:v>5</c:v>
                </c:pt>
                <c:pt idx="97">
                  <c:v>4</c:v>
                </c:pt>
                <c:pt idx="98">
                  <c:v>5</c:v>
                </c:pt>
                <c:pt idx="99">
                  <c:v>3</c:v>
                </c:pt>
              </c:numCache>
            </c:numRef>
          </c:val>
          <c:smooth val="0"/>
          <c:extLst>
            <c:ext xmlns:c16="http://schemas.microsoft.com/office/drawing/2014/chart" uri="{C3380CC4-5D6E-409C-BE32-E72D297353CC}">
              <c16:uniqueId val="{00000000-6DF0-4385-BEB4-A6A5C7A0AD9B}"/>
            </c:ext>
          </c:extLst>
        </c:ser>
        <c:ser>
          <c:idx val="0"/>
          <c:order val="1"/>
          <c:tx>
            <c:strRef>
              <c:f>'Qui FIBONACCI'!$F$2</c:f>
              <c:strCache>
                <c:ptCount val="1"/>
                <c:pt idx="0">
                  <c:v>Frequencia 1500 (semente 1)</c:v>
                </c:pt>
              </c:strCache>
            </c:strRef>
          </c:tx>
          <c:spPr>
            <a:ln w="22225" cap="rnd">
              <a:solidFill>
                <a:schemeClr val="accent1"/>
              </a:solidFill>
            </a:ln>
            <a:effectLst>
              <a:glow rad="139700">
                <a:schemeClr val="accent1">
                  <a:satMod val="175000"/>
                  <a:alpha val="14000"/>
                </a:schemeClr>
              </a:glow>
            </a:effectLst>
          </c:spPr>
          <c:marker>
            <c:symbol val="none"/>
          </c:marker>
          <c:val>
            <c:numRef>
              <c:f>'Qui FIBONACCI'!$F$3:$F$102</c:f>
              <c:numCache>
                <c:formatCode>General</c:formatCode>
                <c:ptCount val="100"/>
                <c:pt idx="0">
                  <c:v>18</c:v>
                </c:pt>
                <c:pt idx="1">
                  <c:v>14</c:v>
                </c:pt>
                <c:pt idx="2">
                  <c:v>13</c:v>
                </c:pt>
                <c:pt idx="3">
                  <c:v>13</c:v>
                </c:pt>
                <c:pt idx="4">
                  <c:v>19</c:v>
                </c:pt>
                <c:pt idx="5">
                  <c:v>9</c:v>
                </c:pt>
                <c:pt idx="6">
                  <c:v>13</c:v>
                </c:pt>
                <c:pt idx="7">
                  <c:v>17</c:v>
                </c:pt>
                <c:pt idx="8">
                  <c:v>16</c:v>
                </c:pt>
                <c:pt idx="9">
                  <c:v>12</c:v>
                </c:pt>
                <c:pt idx="10">
                  <c:v>17</c:v>
                </c:pt>
                <c:pt idx="11">
                  <c:v>12</c:v>
                </c:pt>
                <c:pt idx="12">
                  <c:v>19</c:v>
                </c:pt>
                <c:pt idx="13">
                  <c:v>16</c:v>
                </c:pt>
                <c:pt idx="14">
                  <c:v>13</c:v>
                </c:pt>
                <c:pt idx="15">
                  <c:v>13</c:v>
                </c:pt>
                <c:pt idx="16">
                  <c:v>11</c:v>
                </c:pt>
                <c:pt idx="17">
                  <c:v>13</c:v>
                </c:pt>
                <c:pt idx="18">
                  <c:v>18</c:v>
                </c:pt>
                <c:pt idx="19">
                  <c:v>11</c:v>
                </c:pt>
                <c:pt idx="20">
                  <c:v>22</c:v>
                </c:pt>
                <c:pt idx="21">
                  <c:v>17</c:v>
                </c:pt>
                <c:pt idx="22">
                  <c:v>16</c:v>
                </c:pt>
                <c:pt idx="23">
                  <c:v>17</c:v>
                </c:pt>
                <c:pt idx="24">
                  <c:v>20</c:v>
                </c:pt>
                <c:pt idx="25">
                  <c:v>13</c:v>
                </c:pt>
                <c:pt idx="26">
                  <c:v>10</c:v>
                </c:pt>
                <c:pt idx="27">
                  <c:v>14</c:v>
                </c:pt>
                <c:pt idx="28">
                  <c:v>13</c:v>
                </c:pt>
                <c:pt idx="29">
                  <c:v>13</c:v>
                </c:pt>
                <c:pt idx="30">
                  <c:v>16</c:v>
                </c:pt>
                <c:pt idx="31">
                  <c:v>21</c:v>
                </c:pt>
                <c:pt idx="32">
                  <c:v>11</c:v>
                </c:pt>
                <c:pt idx="33">
                  <c:v>13</c:v>
                </c:pt>
                <c:pt idx="34">
                  <c:v>14</c:v>
                </c:pt>
                <c:pt idx="35">
                  <c:v>11</c:v>
                </c:pt>
                <c:pt idx="36">
                  <c:v>20</c:v>
                </c:pt>
                <c:pt idx="37">
                  <c:v>27</c:v>
                </c:pt>
                <c:pt idx="38">
                  <c:v>11</c:v>
                </c:pt>
                <c:pt idx="39">
                  <c:v>13</c:v>
                </c:pt>
                <c:pt idx="40">
                  <c:v>14</c:v>
                </c:pt>
                <c:pt idx="41">
                  <c:v>16</c:v>
                </c:pt>
                <c:pt idx="42">
                  <c:v>5</c:v>
                </c:pt>
                <c:pt idx="43">
                  <c:v>16</c:v>
                </c:pt>
                <c:pt idx="44">
                  <c:v>15</c:v>
                </c:pt>
                <c:pt idx="45">
                  <c:v>20</c:v>
                </c:pt>
                <c:pt idx="46">
                  <c:v>15</c:v>
                </c:pt>
                <c:pt idx="47">
                  <c:v>13</c:v>
                </c:pt>
                <c:pt idx="48">
                  <c:v>18</c:v>
                </c:pt>
                <c:pt idx="49">
                  <c:v>15</c:v>
                </c:pt>
                <c:pt idx="50">
                  <c:v>13</c:v>
                </c:pt>
                <c:pt idx="51">
                  <c:v>18</c:v>
                </c:pt>
                <c:pt idx="52">
                  <c:v>16</c:v>
                </c:pt>
                <c:pt idx="53">
                  <c:v>11</c:v>
                </c:pt>
                <c:pt idx="54">
                  <c:v>19</c:v>
                </c:pt>
                <c:pt idx="55">
                  <c:v>16</c:v>
                </c:pt>
                <c:pt idx="56">
                  <c:v>11</c:v>
                </c:pt>
                <c:pt idx="57">
                  <c:v>17</c:v>
                </c:pt>
                <c:pt idx="58">
                  <c:v>24</c:v>
                </c:pt>
                <c:pt idx="59">
                  <c:v>18</c:v>
                </c:pt>
                <c:pt idx="60">
                  <c:v>21</c:v>
                </c:pt>
                <c:pt idx="61">
                  <c:v>15</c:v>
                </c:pt>
                <c:pt idx="62">
                  <c:v>19</c:v>
                </c:pt>
                <c:pt idx="63">
                  <c:v>16</c:v>
                </c:pt>
                <c:pt idx="64">
                  <c:v>11</c:v>
                </c:pt>
                <c:pt idx="65">
                  <c:v>19</c:v>
                </c:pt>
                <c:pt idx="66">
                  <c:v>12</c:v>
                </c:pt>
                <c:pt idx="67">
                  <c:v>10</c:v>
                </c:pt>
                <c:pt idx="68">
                  <c:v>9</c:v>
                </c:pt>
                <c:pt idx="69">
                  <c:v>16</c:v>
                </c:pt>
                <c:pt idx="70">
                  <c:v>11</c:v>
                </c:pt>
                <c:pt idx="71">
                  <c:v>10</c:v>
                </c:pt>
                <c:pt idx="72">
                  <c:v>15</c:v>
                </c:pt>
                <c:pt idx="73">
                  <c:v>16</c:v>
                </c:pt>
                <c:pt idx="74">
                  <c:v>17</c:v>
                </c:pt>
                <c:pt idx="75">
                  <c:v>15</c:v>
                </c:pt>
                <c:pt idx="76">
                  <c:v>16</c:v>
                </c:pt>
                <c:pt idx="77">
                  <c:v>13</c:v>
                </c:pt>
                <c:pt idx="78">
                  <c:v>17</c:v>
                </c:pt>
                <c:pt idx="79">
                  <c:v>17</c:v>
                </c:pt>
                <c:pt idx="80">
                  <c:v>15</c:v>
                </c:pt>
                <c:pt idx="81">
                  <c:v>14</c:v>
                </c:pt>
                <c:pt idx="82">
                  <c:v>14</c:v>
                </c:pt>
                <c:pt idx="83">
                  <c:v>18</c:v>
                </c:pt>
                <c:pt idx="84">
                  <c:v>21</c:v>
                </c:pt>
                <c:pt idx="85">
                  <c:v>15</c:v>
                </c:pt>
                <c:pt idx="86">
                  <c:v>14</c:v>
                </c:pt>
                <c:pt idx="87">
                  <c:v>17</c:v>
                </c:pt>
                <c:pt idx="88">
                  <c:v>16</c:v>
                </c:pt>
                <c:pt idx="89">
                  <c:v>12</c:v>
                </c:pt>
                <c:pt idx="90">
                  <c:v>18</c:v>
                </c:pt>
                <c:pt idx="91">
                  <c:v>15</c:v>
                </c:pt>
                <c:pt idx="92">
                  <c:v>11</c:v>
                </c:pt>
                <c:pt idx="93">
                  <c:v>17</c:v>
                </c:pt>
                <c:pt idx="94">
                  <c:v>15</c:v>
                </c:pt>
                <c:pt idx="95">
                  <c:v>7</c:v>
                </c:pt>
                <c:pt idx="96">
                  <c:v>19</c:v>
                </c:pt>
                <c:pt idx="97">
                  <c:v>14</c:v>
                </c:pt>
                <c:pt idx="98">
                  <c:v>14</c:v>
                </c:pt>
                <c:pt idx="99">
                  <c:v>10</c:v>
                </c:pt>
              </c:numCache>
            </c:numRef>
          </c:val>
          <c:smooth val="0"/>
          <c:extLst>
            <c:ext xmlns:c16="http://schemas.microsoft.com/office/drawing/2014/chart" uri="{C3380CC4-5D6E-409C-BE32-E72D297353CC}">
              <c16:uniqueId val="{00000001-6DF0-4385-BEB4-A6A5C7A0AD9B}"/>
            </c:ext>
          </c:extLst>
        </c:ser>
        <c:ser>
          <c:idx val="2"/>
          <c:order val="2"/>
          <c:tx>
            <c:strRef>
              <c:f>'Qui FIBONACCI'!$I$2</c:f>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f>'Qui FIBONACCI'!$I$3:$I$102</c:f>
              <c:numCache>
                <c:formatCode>General</c:formatCode>
                <c:ptCount val="100"/>
                <c:pt idx="0">
                  <c:v>28</c:v>
                </c:pt>
                <c:pt idx="1">
                  <c:v>31</c:v>
                </c:pt>
                <c:pt idx="2">
                  <c:v>30</c:v>
                </c:pt>
                <c:pt idx="3">
                  <c:v>35</c:v>
                </c:pt>
                <c:pt idx="4">
                  <c:v>37</c:v>
                </c:pt>
                <c:pt idx="5">
                  <c:v>20</c:v>
                </c:pt>
                <c:pt idx="6">
                  <c:v>30</c:v>
                </c:pt>
                <c:pt idx="7">
                  <c:v>28</c:v>
                </c:pt>
                <c:pt idx="8">
                  <c:v>29</c:v>
                </c:pt>
                <c:pt idx="9">
                  <c:v>26</c:v>
                </c:pt>
                <c:pt idx="10">
                  <c:v>32</c:v>
                </c:pt>
                <c:pt idx="11">
                  <c:v>29</c:v>
                </c:pt>
                <c:pt idx="12">
                  <c:v>30</c:v>
                </c:pt>
                <c:pt idx="13">
                  <c:v>29</c:v>
                </c:pt>
                <c:pt idx="14">
                  <c:v>23</c:v>
                </c:pt>
                <c:pt idx="15">
                  <c:v>29</c:v>
                </c:pt>
                <c:pt idx="16">
                  <c:v>32</c:v>
                </c:pt>
                <c:pt idx="17">
                  <c:v>29</c:v>
                </c:pt>
                <c:pt idx="18">
                  <c:v>32</c:v>
                </c:pt>
                <c:pt idx="19">
                  <c:v>18</c:v>
                </c:pt>
                <c:pt idx="20">
                  <c:v>34</c:v>
                </c:pt>
                <c:pt idx="21">
                  <c:v>34</c:v>
                </c:pt>
                <c:pt idx="22">
                  <c:v>30</c:v>
                </c:pt>
                <c:pt idx="23">
                  <c:v>31</c:v>
                </c:pt>
                <c:pt idx="24">
                  <c:v>38</c:v>
                </c:pt>
                <c:pt idx="25">
                  <c:v>35</c:v>
                </c:pt>
                <c:pt idx="26">
                  <c:v>27</c:v>
                </c:pt>
                <c:pt idx="27">
                  <c:v>27</c:v>
                </c:pt>
                <c:pt idx="28">
                  <c:v>38</c:v>
                </c:pt>
                <c:pt idx="29">
                  <c:v>20</c:v>
                </c:pt>
                <c:pt idx="30">
                  <c:v>29</c:v>
                </c:pt>
                <c:pt idx="31">
                  <c:v>33</c:v>
                </c:pt>
                <c:pt idx="32">
                  <c:v>24</c:v>
                </c:pt>
                <c:pt idx="33">
                  <c:v>26</c:v>
                </c:pt>
                <c:pt idx="34">
                  <c:v>31</c:v>
                </c:pt>
                <c:pt idx="35">
                  <c:v>20</c:v>
                </c:pt>
                <c:pt idx="36">
                  <c:v>38</c:v>
                </c:pt>
                <c:pt idx="37">
                  <c:v>46</c:v>
                </c:pt>
                <c:pt idx="38">
                  <c:v>18</c:v>
                </c:pt>
                <c:pt idx="39">
                  <c:v>23</c:v>
                </c:pt>
                <c:pt idx="40">
                  <c:v>30</c:v>
                </c:pt>
                <c:pt idx="41">
                  <c:v>28</c:v>
                </c:pt>
                <c:pt idx="42">
                  <c:v>14</c:v>
                </c:pt>
                <c:pt idx="43">
                  <c:v>36</c:v>
                </c:pt>
                <c:pt idx="44">
                  <c:v>33</c:v>
                </c:pt>
                <c:pt idx="45">
                  <c:v>40</c:v>
                </c:pt>
                <c:pt idx="46">
                  <c:v>27</c:v>
                </c:pt>
                <c:pt idx="47">
                  <c:v>25</c:v>
                </c:pt>
                <c:pt idx="48">
                  <c:v>27</c:v>
                </c:pt>
                <c:pt idx="49">
                  <c:v>24</c:v>
                </c:pt>
                <c:pt idx="50">
                  <c:v>27</c:v>
                </c:pt>
                <c:pt idx="51">
                  <c:v>31</c:v>
                </c:pt>
                <c:pt idx="52">
                  <c:v>30</c:v>
                </c:pt>
                <c:pt idx="53">
                  <c:v>22</c:v>
                </c:pt>
                <c:pt idx="54">
                  <c:v>32</c:v>
                </c:pt>
                <c:pt idx="55">
                  <c:v>32</c:v>
                </c:pt>
                <c:pt idx="56">
                  <c:v>31</c:v>
                </c:pt>
                <c:pt idx="57">
                  <c:v>30</c:v>
                </c:pt>
                <c:pt idx="58">
                  <c:v>40</c:v>
                </c:pt>
                <c:pt idx="59">
                  <c:v>43</c:v>
                </c:pt>
                <c:pt idx="60">
                  <c:v>37</c:v>
                </c:pt>
                <c:pt idx="61">
                  <c:v>27</c:v>
                </c:pt>
                <c:pt idx="62">
                  <c:v>29</c:v>
                </c:pt>
                <c:pt idx="63">
                  <c:v>32</c:v>
                </c:pt>
                <c:pt idx="64">
                  <c:v>35</c:v>
                </c:pt>
                <c:pt idx="65">
                  <c:v>35</c:v>
                </c:pt>
                <c:pt idx="66">
                  <c:v>25</c:v>
                </c:pt>
                <c:pt idx="67">
                  <c:v>31</c:v>
                </c:pt>
                <c:pt idx="68">
                  <c:v>27</c:v>
                </c:pt>
                <c:pt idx="69">
                  <c:v>31</c:v>
                </c:pt>
                <c:pt idx="70">
                  <c:v>23</c:v>
                </c:pt>
                <c:pt idx="71">
                  <c:v>32</c:v>
                </c:pt>
                <c:pt idx="72">
                  <c:v>39</c:v>
                </c:pt>
                <c:pt idx="73">
                  <c:v>26</c:v>
                </c:pt>
                <c:pt idx="74">
                  <c:v>33</c:v>
                </c:pt>
                <c:pt idx="75">
                  <c:v>32</c:v>
                </c:pt>
                <c:pt idx="76">
                  <c:v>33</c:v>
                </c:pt>
                <c:pt idx="77">
                  <c:v>33</c:v>
                </c:pt>
                <c:pt idx="78">
                  <c:v>38</c:v>
                </c:pt>
                <c:pt idx="79">
                  <c:v>35</c:v>
                </c:pt>
                <c:pt idx="80">
                  <c:v>27</c:v>
                </c:pt>
                <c:pt idx="81">
                  <c:v>32</c:v>
                </c:pt>
                <c:pt idx="82">
                  <c:v>32</c:v>
                </c:pt>
                <c:pt idx="83">
                  <c:v>36</c:v>
                </c:pt>
                <c:pt idx="84">
                  <c:v>38</c:v>
                </c:pt>
                <c:pt idx="85">
                  <c:v>29</c:v>
                </c:pt>
                <c:pt idx="86">
                  <c:v>28</c:v>
                </c:pt>
                <c:pt idx="87">
                  <c:v>23</c:v>
                </c:pt>
                <c:pt idx="88">
                  <c:v>24</c:v>
                </c:pt>
                <c:pt idx="89">
                  <c:v>23</c:v>
                </c:pt>
                <c:pt idx="90">
                  <c:v>36</c:v>
                </c:pt>
                <c:pt idx="91">
                  <c:v>30</c:v>
                </c:pt>
                <c:pt idx="92">
                  <c:v>22</c:v>
                </c:pt>
                <c:pt idx="93">
                  <c:v>33</c:v>
                </c:pt>
                <c:pt idx="94">
                  <c:v>24</c:v>
                </c:pt>
                <c:pt idx="95">
                  <c:v>24</c:v>
                </c:pt>
                <c:pt idx="96">
                  <c:v>43</c:v>
                </c:pt>
                <c:pt idx="97">
                  <c:v>29</c:v>
                </c:pt>
                <c:pt idx="98">
                  <c:v>26</c:v>
                </c:pt>
                <c:pt idx="99">
                  <c:v>27</c:v>
                </c:pt>
              </c:numCache>
            </c:numRef>
          </c:val>
          <c:smooth val="0"/>
          <c:extLst>
            <c:ext xmlns:c16="http://schemas.microsoft.com/office/drawing/2014/chart" uri="{C3380CC4-5D6E-409C-BE32-E72D297353CC}">
              <c16:uniqueId val="{00000002-6DF0-4385-BEB4-A6A5C7A0AD9B}"/>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3"/>
                <c:order val="3"/>
                <c:tx>
                  <c:strRef>
                    <c:extLst>
                      <c:ext uri="{02D57815-91ED-43cb-92C2-25804820EDAC}">
                        <c15:formulaRef>
                          <c15:sqref>'Qui FIBONACCI'!$L$2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c:ext uri="{02D57815-91ED-43cb-92C2-25804820EDAC}">
                        <c15:formulaRef>
                          <c15:sqref>'Qui FIBONACCI'!$L$3:$L$102</c15:sqref>
                        </c15:formulaRef>
                      </c:ext>
                    </c:extLst>
                    <c:numCache>
                      <c:formatCode>General</c:formatCode>
                      <c:ptCount val="100"/>
                      <c:pt idx="0">
                        <c:v>7</c:v>
                      </c:pt>
                      <c:pt idx="1">
                        <c:v>3</c:v>
                      </c:pt>
                      <c:pt idx="2">
                        <c:v>1</c:v>
                      </c:pt>
                      <c:pt idx="3">
                        <c:v>2</c:v>
                      </c:pt>
                      <c:pt idx="4">
                        <c:v>5</c:v>
                      </c:pt>
                      <c:pt idx="5">
                        <c:v>4</c:v>
                      </c:pt>
                      <c:pt idx="6">
                        <c:v>5</c:v>
                      </c:pt>
                      <c:pt idx="7">
                        <c:v>7</c:v>
                      </c:pt>
                      <c:pt idx="8">
                        <c:v>6</c:v>
                      </c:pt>
                      <c:pt idx="9">
                        <c:v>4</c:v>
                      </c:pt>
                      <c:pt idx="10">
                        <c:v>4</c:v>
                      </c:pt>
                      <c:pt idx="11">
                        <c:v>5</c:v>
                      </c:pt>
                      <c:pt idx="12">
                        <c:v>8</c:v>
                      </c:pt>
                      <c:pt idx="13">
                        <c:v>5</c:v>
                      </c:pt>
                      <c:pt idx="14">
                        <c:v>7</c:v>
                      </c:pt>
                      <c:pt idx="15">
                        <c:v>2</c:v>
                      </c:pt>
                      <c:pt idx="16">
                        <c:v>4</c:v>
                      </c:pt>
                      <c:pt idx="17">
                        <c:v>7</c:v>
                      </c:pt>
                      <c:pt idx="18">
                        <c:v>4</c:v>
                      </c:pt>
                      <c:pt idx="19">
                        <c:v>5</c:v>
                      </c:pt>
                      <c:pt idx="20">
                        <c:v>7</c:v>
                      </c:pt>
                      <c:pt idx="21">
                        <c:v>4</c:v>
                      </c:pt>
                      <c:pt idx="22">
                        <c:v>3</c:v>
                      </c:pt>
                      <c:pt idx="23">
                        <c:v>8</c:v>
                      </c:pt>
                      <c:pt idx="24">
                        <c:v>5</c:v>
                      </c:pt>
                      <c:pt idx="25">
                        <c:v>0</c:v>
                      </c:pt>
                      <c:pt idx="26">
                        <c:v>3</c:v>
                      </c:pt>
                      <c:pt idx="27">
                        <c:v>7</c:v>
                      </c:pt>
                      <c:pt idx="28">
                        <c:v>4</c:v>
                      </c:pt>
                      <c:pt idx="29">
                        <c:v>6</c:v>
                      </c:pt>
                      <c:pt idx="30">
                        <c:v>8</c:v>
                      </c:pt>
                      <c:pt idx="31">
                        <c:v>8</c:v>
                      </c:pt>
                      <c:pt idx="32">
                        <c:v>1</c:v>
                      </c:pt>
                      <c:pt idx="33">
                        <c:v>1</c:v>
                      </c:pt>
                      <c:pt idx="34">
                        <c:v>5</c:v>
                      </c:pt>
                      <c:pt idx="35">
                        <c:v>4</c:v>
                      </c:pt>
                      <c:pt idx="36">
                        <c:v>6</c:v>
                      </c:pt>
                      <c:pt idx="37">
                        <c:v>4</c:v>
                      </c:pt>
                      <c:pt idx="38">
                        <c:v>5</c:v>
                      </c:pt>
                      <c:pt idx="39">
                        <c:v>8</c:v>
                      </c:pt>
                      <c:pt idx="40">
                        <c:v>2</c:v>
                      </c:pt>
                      <c:pt idx="41">
                        <c:v>7</c:v>
                      </c:pt>
                      <c:pt idx="42">
                        <c:v>1</c:v>
                      </c:pt>
                      <c:pt idx="43">
                        <c:v>6</c:v>
                      </c:pt>
                      <c:pt idx="44">
                        <c:v>3</c:v>
                      </c:pt>
                      <c:pt idx="45">
                        <c:v>7</c:v>
                      </c:pt>
                      <c:pt idx="46">
                        <c:v>9</c:v>
                      </c:pt>
                      <c:pt idx="47">
                        <c:v>4</c:v>
                      </c:pt>
                      <c:pt idx="48">
                        <c:v>10</c:v>
                      </c:pt>
                      <c:pt idx="49">
                        <c:v>6</c:v>
                      </c:pt>
                      <c:pt idx="50">
                        <c:v>9</c:v>
                      </c:pt>
                      <c:pt idx="51">
                        <c:v>4</c:v>
                      </c:pt>
                      <c:pt idx="52">
                        <c:v>1</c:v>
                      </c:pt>
                      <c:pt idx="53">
                        <c:v>3</c:v>
                      </c:pt>
                      <c:pt idx="54">
                        <c:v>9</c:v>
                      </c:pt>
                      <c:pt idx="55">
                        <c:v>6</c:v>
                      </c:pt>
                      <c:pt idx="56">
                        <c:v>3</c:v>
                      </c:pt>
                      <c:pt idx="57">
                        <c:v>11</c:v>
                      </c:pt>
                      <c:pt idx="58">
                        <c:v>3</c:v>
                      </c:pt>
                      <c:pt idx="59">
                        <c:v>8</c:v>
                      </c:pt>
                      <c:pt idx="60">
                        <c:v>5</c:v>
                      </c:pt>
                      <c:pt idx="61">
                        <c:v>6</c:v>
                      </c:pt>
                      <c:pt idx="62">
                        <c:v>3</c:v>
                      </c:pt>
                      <c:pt idx="63">
                        <c:v>4</c:v>
                      </c:pt>
                      <c:pt idx="64">
                        <c:v>3</c:v>
                      </c:pt>
                      <c:pt idx="65">
                        <c:v>8</c:v>
                      </c:pt>
                      <c:pt idx="66">
                        <c:v>3</c:v>
                      </c:pt>
                      <c:pt idx="67">
                        <c:v>2</c:v>
                      </c:pt>
                      <c:pt idx="68">
                        <c:v>4</c:v>
                      </c:pt>
                      <c:pt idx="69">
                        <c:v>5</c:v>
                      </c:pt>
                      <c:pt idx="70">
                        <c:v>7</c:v>
                      </c:pt>
                      <c:pt idx="71">
                        <c:v>4</c:v>
                      </c:pt>
                      <c:pt idx="72">
                        <c:v>7</c:v>
                      </c:pt>
                      <c:pt idx="73">
                        <c:v>2</c:v>
                      </c:pt>
                      <c:pt idx="74">
                        <c:v>9</c:v>
                      </c:pt>
                      <c:pt idx="75">
                        <c:v>3</c:v>
                      </c:pt>
                      <c:pt idx="76">
                        <c:v>2</c:v>
                      </c:pt>
                      <c:pt idx="77">
                        <c:v>4</c:v>
                      </c:pt>
                      <c:pt idx="78">
                        <c:v>10</c:v>
                      </c:pt>
                      <c:pt idx="79">
                        <c:v>8</c:v>
                      </c:pt>
                      <c:pt idx="80">
                        <c:v>4</c:v>
                      </c:pt>
                      <c:pt idx="81">
                        <c:v>5</c:v>
                      </c:pt>
                      <c:pt idx="82">
                        <c:v>3</c:v>
                      </c:pt>
                      <c:pt idx="83">
                        <c:v>9</c:v>
                      </c:pt>
                      <c:pt idx="84">
                        <c:v>2</c:v>
                      </c:pt>
                      <c:pt idx="85">
                        <c:v>3</c:v>
                      </c:pt>
                      <c:pt idx="86">
                        <c:v>7</c:v>
                      </c:pt>
                      <c:pt idx="87">
                        <c:v>3</c:v>
                      </c:pt>
                      <c:pt idx="88">
                        <c:v>7</c:v>
                      </c:pt>
                      <c:pt idx="89">
                        <c:v>1</c:v>
                      </c:pt>
                      <c:pt idx="90">
                        <c:v>6</c:v>
                      </c:pt>
                      <c:pt idx="91">
                        <c:v>2</c:v>
                      </c:pt>
                      <c:pt idx="92">
                        <c:v>6</c:v>
                      </c:pt>
                      <c:pt idx="93">
                        <c:v>6</c:v>
                      </c:pt>
                      <c:pt idx="94">
                        <c:v>8</c:v>
                      </c:pt>
                      <c:pt idx="95">
                        <c:v>4</c:v>
                      </c:pt>
                      <c:pt idx="96">
                        <c:v>5</c:v>
                      </c:pt>
                      <c:pt idx="97">
                        <c:v>6</c:v>
                      </c:pt>
                      <c:pt idx="98">
                        <c:v>6</c:v>
                      </c:pt>
                      <c:pt idx="99">
                        <c:v>4</c:v>
                      </c:pt>
                    </c:numCache>
                  </c:numRef>
                </c:val>
                <c:smooth val="0"/>
                <c:extLst>
                  <c:ext xmlns:c16="http://schemas.microsoft.com/office/drawing/2014/chart" uri="{C3380CC4-5D6E-409C-BE32-E72D297353CC}">
                    <c16:uniqueId val="{00000003-6DF0-4385-BEB4-A6A5C7A0AD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FIBONACCI'!$O$2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FIBONACCI'!$O$3:$O$102</c15:sqref>
                        </c15:formulaRef>
                      </c:ext>
                    </c:extLst>
                    <c:numCache>
                      <c:formatCode>General</c:formatCode>
                      <c:ptCount val="100"/>
                      <c:pt idx="0">
                        <c:v>17</c:v>
                      </c:pt>
                      <c:pt idx="1">
                        <c:v>12</c:v>
                      </c:pt>
                      <c:pt idx="2">
                        <c:v>11</c:v>
                      </c:pt>
                      <c:pt idx="3">
                        <c:v>13</c:v>
                      </c:pt>
                      <c:pt idx="4">
                        <c:v>18</c:v>
                      </c:pt>
                      <c:pt idx="5">
                        <c:v>8</c:v>
                      </c:pt>
                      <c:pt idx="6">
                        <c:v>12</c:v>
                      </c:pt>
                      <c:pt idx="7">
                        <c:v>17</c:v>
                      </c:pt>
                      <c:pt idx="8">
                        <c:v>16</c:v>
                      </c:pt>
                      <c:pt idx="9">
                        <c:v>11</c:v>
                      </c:pt>
                      <c:pt idx="10">
                        <c:v>16</c:v>
                      </c:pt>
                      <c:pt idx="11">
                        <c:v>12</c:v>
                      </c:pt>
                      <c:pt idx="12">
                        <c:v>20</c:v>
                      </c:pt>
                      <c:pt idx="13">
                        <c:v>15</c:v>
                      </c:pt>
                      <c:pt idx="14">
                        <c:v>12</c:v>
                      </c:pt>
                      <c:pt idx="15">
                        <c:v>10</c:v>
                      </c:pt>
                      <c:pt idx="16">
                        <c:v>11</c:v>
                      </c:pt>
                      <c:pt idx="17">
                        <c:v>14</c:v>
                      </c:pt>
                      <c:pt idx="18">
                        <c:v>20</c:v>
                      </c:pt>
                      <c:pt idx="19">
                        <c:v>14</c:v>
                      </c:pt>
                      <c:pt idx="20">
                        <c:v>18</c:v>
                      </c:pt>
                      <c:pt idx="21">
                        <c:v>15</c:v>
                      </c:pt>
                      <c:pt idx="22">
                        <c:v>15</c:v>
                      </c:pt>
                      <c:pt idx="23">
                        <c:v>20</c:v>
                      </c:pt>
                      <c:pt idx="24">
                        <c:v>14</c:v>
                      </c:pt>
                      <c:pt idx="25">
                        <c:v>8</c:v>
                      </c:pt>
                      <c:pt idx="26">
                        <c:v>8</c:v>
                      </c:pt>
                      <c:pt idx="27">
                        <c:v>17</c:v>
                      </c:pt>
                      <c:pt idx="28">
                        <c:v>15</c:v>
                      </c:pt>
                      <c:pt idx="29">
                        <c:v>13</c:v>
                      </c:pt>
                      <c:pt idx="30">
                        <c:v>17</c:v>
                      </c:pt>
                      <c:pt idx="31">
                        <c:v>21</c:v>
                      </c:pt>
                      <c:pt idx="32">
                        <c:v>10</c:v>
                      </c:pt>
                      <c:pt idx="33">
                        <c:v>10</c:v>
                      </c:pt>
                      <c:pt idx="34">
                        <c:v>14</c:v>
                      </c:pt>
                      <c:pt idx="35">
                        <c:v>13</c:v>
                      </c:pt>
                      <c:pt idx="36">
                        <c:v>21</c:v>
                      </c:pt>
                      <c:pt idx="37">
                        <c:v>24</c:v>
                      </c:pt>
                      <c:pt idx="38">
                        <c:v>14</c:v>
                      </c:pt>
                      <c:pt idx="39">
                        <c:v>16</c:v>
                      </c:pt>
                      <c:pt idx="40">
                        <c:v>14</c:v>
                      </c:pt>
                      <c:pt idx="41">
                        <c:v>16</c:v>
                      </c:pt>
                      <c:pt idx="42">
                        <c:v>5</c:v>
                      </c:pt>
                      <c:pt idx="43">
                        <c:v>16</c:v>
                      </c:pt>
                      <c:pt idx="44">
                        <c:v>16</c:v>
                      </c:pt>
                      <c:pt idx="45">
                        <c:v>19</c:v>
                      </c:pt>
                      <c:pt idx="46">
                        <c:v>17</c:v>
                      </c:pt>
                      <c:pt idx="47">
                        <c:v>14</c:v>
                      </c:pt>
                      <c:pt idx="48">
                        <c:v>22</c:v>
                      </c:pt>
                      <c:pt idx="49">
                        <c:v>13</c:v>
                      </c:pt>
                      <c:pt idx="50">
                        <c:v>16</c:v>
                      </c:pt>
                      <c:pt idx="51">
                        <c:v>18</c:v>
                      </c:pt>
                      <c:pt idx="52">
                        <c:v>16</c:v>
                      </c:pt>
                      <c:pt idx="53">
                        <c:v>10</c:v>
                      </c:pt>
                      <c:pt idx="54">
                        <c:v>19</c:v>
                      </c:pt>
                      <c:pt idx="55">
                        <c:v>16</c:v>
                      </c:pt>
                      <c:pt idx="56">
                        <c:v>11</c:v>
                      </c:pt>
                      <c:pt idx="57">
                        <c:v>20</c:v>
                      </c:pt>
                      <c:pt idx="58">
                        <c:v>21</c:v>
                      </c:pt>
                      <c:pt idx="59">
                        <c:v>16</c:v>
                      </c:pt>
                      <c:pt idx="60">
                        <c:v>21</c:v>
                      </c:pt>
                      <c:pt idx="61">
                        <c:v>14</c:v>
                      </c:pt>
                      <c:pt idx="62">
                        <c:v>18</c:v>
                      </c:pt>
                      <c:pt idx="63">
                        <c:v>16</c:v>
                      </c:pt>
                      <c:pt idx="64">
                        <c:v>9</c:v>
                      </c:pt>
                      <c:pt idx="65">
                        <c:v>18</c:v>
                      </c:pt>
                      <c:pt idx="66">
                        <c:v>14</c:v>
                      </c:pt>
                      <c:pt idx="67">
                        <c:v>9</c:v>
                      </c:pt>
                      <c:pt idx="68">
                        <c:v>9</c:v>
                      </c:pt>
                      <c:pt idx="69">
                        <c:v>16</c:v>
                      </c:pt>
                      <c:pt idx="70">
                        <c:v>13</c:v>
                      </c:pt>
                      <c:pt idx="71">
                        <c:v>9</c:v>
                      </c:pt>
                      <c:pt idx="72">
                        <c:v>18</c:v>
                      </c:pt>
                      <c:pt idx="73">
                        <c:v>16</c:v>
                      </c:pt>
                      <c:pt idx="74">
                        <c:v>21</c:v>
                      </c:pt>
                      <c:pt idx="75">
                        <c:v>12</c:v>
                      </c:pt>
                      <c:pt idx="76">
                        <c:v>13</c:v>
                      </c:pt>
                      <c:pt idx="77">
                        <c:v>14</c:v>
                      </c:pt>
                      <c:pt idx="78">
                        <c:v>21</c:v>
                      </c:pt>
                      <c:pt idx="79">
                        <c:v>19</c:v>
                      </c:pt>
                      <c:pt idx="80">
                        <c:v>14</c:v>
                      </c:pt>
                      <c:pt idx="81">
                        <c:v>13</c:v>
                      </c:pt>
                      <c:pt idx="82">
                        <c:v>13</c:v>
                      </c:pt>
                      <c:pt idx="83">
                        <c:v>21</c:v>
                      </c:pt>
                      <c:pt idx="84">
                        <c:v>16</c:v>
                      </c:pt>
                      <c:pt idx="85">
                        <c:v>14</c:v>
                      </c:pt>
                      <c:pt idx="86">
                        <c:v>17</c:v>
                      </c:pt>
                      <c:pt idx="87">
                        <c:v>18</c:v>
                      </c:pt>
                      <c:pt idx="88">
                        <c:v>15</c:v>
                      </c:pt>
                      <c:pt idx="89">
                        <c:v>11</c:v>
                      </c:pt>
                      <c:pt idx="90">
                        <c:v>19</c:v>
                      </c:pt>
                      <c:pt idx="91">
                        <c:v>15</c:v>
                      </c:pt>
                      <c:pt idx="92">
                        <c:v>13</c:v>
                      </c:pt>
                      <c:pt idx="93">
                        <c:v>15</c:v>
                      </c:pt>
                      <c:pt idx="94">
                        <c:v>19</c:v>
                      </c:pt>
                      <c:pt idx="95">
                        <c:v>9</c:v>
                      </c:pt>
                      <c:pt idx="96">
                        <c:v>19</c:v>
                      </c:pt>
                      <c:pt idx="97">
                        <c:v>16</c:v>
                      </c:pt>
                      <c:pt idx="98">
                        <c:v>15</c:v>
                      </c:pt>
                      <c:pt idx="99">
                        <c:v>11</c:v>
                      </c:pt>
                    </c:numCache>
                  </c:numRef>
                </c:val>
                <c:smooth val="0"/>
                <c:extLst xmlns:c15="http://schemas.microsoft.com/office/drawing/2012/chart">
                  <c:ext xmlns:c16="http://schemas.microsoft.com/office/drawing/2014/chart" uri="{C3380CC4-5D6E-409C-BE32-E72D297353CC}">
                    <c16:uniqueId val="{00000004-6DF0-4385-BEB4-A6A5C7A0AD9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FIBONACCI'!$R$2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FIBONACCI'!$R$3:$R$102</c15:sqref>
                        </c15:formulaRef>
                      </c:ext>
                    </c:extLst>
                    <c:numCache>
                      <c:formatCode>General</c:formatCode>
                      <c:ptCount val="100"/>
                      <c:pt idx="0">
                        <c:v>27</c:v>
                      </c:pt>
                      <c:pt idx="1">
                        <c:v>29</c:v>
                      </c:pt>
                      <c:pt idx="2">
                        <c:v>28</c:v>
                      </c:pt>
                      <c:pt idx="3">
                        <c:v>35</c:v>
                      </c:pt>
                      <c:pt idx="4">
                        <c:v>36</c:v>
                      </c:pt>
                      <c:pt idx="5">
                        <c:v>19</c:v>
                      </c:pt>
                      <c:pt idx="6">
                        <c:v>29</c:v>
                      </c:pt>
                      <c:pt idx="7">
                        <c:v>28</c:v>
                      </c:pt>
                      <c:pt idx="8">
                        <c:v>29</c:v>
                      </c:pt>
                      <c:pt idx="9">
                        <c:v>25</c:v>
                      </c:pt>
                      <c:pt idx="10">
                        <c:v>31</c:v>
                      </c:pt>
                      <c:pt idx="11">
                        <c:v>29</c:v>
                      </c:pt>
                      <c:pt idx="12">
                        <c:v>31</c:v>
                      </c:pt>
                      <c:pt idx="13">
                        <c:v>28</c:v>
                      </c:pt>
                      <c:pt idx="14">
                        <c:v>22</c:v>
                      </c:pt>
                      <c:pt idx="15">
                        <c:v>26</c:v>
                      </c:pt>
                      <c:pt idx="16">
                        <c:v>32</c:v>
                      </c:pt>
                      <c:pt idx="17">
                        <c:v>30</c:v>
                      </c:pt>
                      <c:pt idx="18">
                        <c:v>34</c:v>
                      </c:pt>
                      <c:pt idx="19">
                        <c:v>21</c:v>
                      </c:pt>
                      <c:pt idx="20">
                        <c:v>30</c:v>
                      </c:pt>
                      <c:pt idx="21">
                        <c:v>32</c:v>
                      </c:pt>
                      <c:pt idx="22">
                        <c:v>29</c:v>
                      </c:pt>
                      <c:pt idx="23">
                        <c:v>34</c:v>
                      </c:pt>
                      <c:pt idx="24">
                        <c:v>32</c:v>
                      </c:pt>
                      <c:pt idx="25">
                        <c:v>30</c:v>
                      </c:pt>
                      <c:pt idx="26">
                        <c:v>25</c:v>
                      </c:pt>
                      <c:pt idx="27">
                        <c:v>30</c:v>
                      </c:pt>
                      <c:pt idx="28">
                        <c:v>40</c:v>
                      </c:pt>
                      <c:pt idx="29">
                        <c:v>20</c:v>
                      </c:pt>
                      <c:pt idx="30">
                        <c:v>30</c:v>
                      </c:pt>
                      <c:pt idx="31">
                        <c:v>33</c:v>
                      </c:pt>
                      <c:pt idx="32">
                        <c:v>23</c:v>
                      </c:pt>
                      <c:pt idx="33">
                        <c:v>23</c:v>
                      </c:pt>
                      <c:pt idx="34">
                        <c:v>31</c:v>
                      </c:pt>
                      <c:pt idx="35">
                        <c:v>22</c:v>
                      </c:pt>
                      <c:pt idx="36">
                        <c:v>39</c:v>
                      </c:pt>
                      <c:pt idx="37">
                        <c:v>43</c:v>
                      </c:pt>
                      <c:pt idx="38">
                        <c:v>21</c:v>
                      </c:pt>
                      <c:pt idx="39">
                        <c:v>26</c:v>
                      </c:pt>
                      <c:pt idx="40">
                        <c:v>30</c:v>
                      </c:pt>
                      <c:pt idx="41">
                        <c:v>28</c:v>
                      </c:pt>
                      <c:pt idx="42">
                        <c:v>14</c:v>
                      </c:pt>
                      <c:pt idx="43">
                        <c:v>36</c:v>
                      </c:pt>
                      <c:pt idx="44">
                        <c:v>34</c:v>
                      </c:pt>
                      <c:pt idx="45">
                        <c:v>39</c:v>
                      </c:pt>
                      <c:pt idx="46">
                        <c:v>29</c:v>
                      </c:pt>
                      <c:pt idx="47">
                        <c:v>26</c:v>
                      </c:pt>
                      <c:pt idx="48">
                        <c:v>31</c:v>
                      </c:pt>
                      <c:pt idx="49">
                        <c:v>22</c:v>
                      </c:pt>
                      <c:pt idx="50">
                        <c:v>30</c:v>
                      </c:pt>
                      <c:pt idx="51">
                        <c:v>31</c:v>
                      </c:pt>
                      <c:pt idx="52">
                        <c:v>30</c:v>
                      </c:pt>
                      <c:pt idx="53">
                        <c:v>21</c:v>
                      </c:pt>
                      <c:pt idx="54">
                        <c:v>32</c:v>
                      </c:pt>
                      <c:pt idx="55">
                        <c:v>32</c:v>
                      </c:pt>
                      <c:pt idx="56">
                        <c:v>31</c:v>
                      </c:pt>
                      <c:pt idx="57">
                        <c:v>33</c:v>
                      </c:pt>
                      <c:pt idx="58">
                        <c:v>37</c:v>
                      </c:pt>
                      <c:pt idx="59">
                        <c:v>41</c:v>
                      </c:pt>
                      <c:pt idx="60">
                        <c:v>37</c:v>
                      </c:pt>
                      <c:pt idx="61">
                        <c:v>26</c:v>
                      </c:pt>
                      <c:pt idx="62">
                        <c:v>28</c:v>
                      </c:pt>
                      <c:pt idx="63">
                        <c:v>32</c:v>
                      </c:pt>
                      <c:pt idx="64">
                        <c:v>33</c:v>
                      </c:pt>
                      <c:pt idx="65">
                        <c:v>34</c:v>
                      </c:pt>
                      <c:pt idx="66">
                        <c:v>27</c:v>
                      </c:pt>
                      <c:pt idx="67">
                        <c:v>30</c:v>
                      </c:pt>
                      <c:pt idx="68">
                        <c:v>27</c:v>
                      </c:pt>
                      <c:pt idx="69">
                        <c:v>31</c:v>
                      </c:pt>
                      <c:pt idx="70">
                        <c:v>25</c:v>
                      </c:pt>
                      <c:pt idx="71">
                        <c:v>31</c:v>
                      </c:pt>
                      <c:pt idx="72">
                        <c:v>42</c:v>
                      </c:pt>
                      <c:pt idx="73">
                        <c:v>26</c:v>
                      </c:pt>
                      <c:pt idx="74">
                        <c:v>37</c:v>
                      </c:pt>
                      <c:pt idx="75">
                        <c:v>29</c:v>
                      </c:pt>
                      <c:pt idx="76">
                        <c:v>30</c:v>
                      </c:pt>
                      <c:pt idx="77">
                        <c:v>34</c:v>
                      </c:pt>
                      <c:pt idx="78">
                        <c:v>42</c:v>
                      </c:pt>
                      <c:pt idx="79">
                        <c:v>37</c:v>
                      </c:pt>
                      <c:pt idx="80">
                        <c:v>26</c:v>
                      </c:pt>
                      <c:pt idx="81">
                        <c:v>31</c:v>
                      </c:pt>
                      <c:pt idx="82">
                        <c:v>31</c:v>
                      </c:pt>
                      <c:pt idx="83">
                        <c:v>39</c:v>
                      </c:pt>
                      <c:pt idx="84">
                        <c:v>33</c:v>
                      </c:pt>
                      <c:pt idx="85">
                        <c:v>28</c:v>
                      </c:pt>
                      <c:pt idx="86">
                        <c:v>31</c:v>
                      </c:pt>
                      <c:pt idx="87">
                        <c:v>24</c:v>
                      </c:pt>
                      <c:pt idx="88">
                        <c:v>23</c:v>
                      </c:pt>
                      <c:pt idx="89">
                        <c:v>22</c:v>
                      </c:pt>
                      <c:pt idx="90">
                        <c:v>37</c:v>
                      </c:pt>
                      <c:pt idx="91">
                        <c:v>30</c:v>
                      </c:pt>
                      <c:pt idx="92">
                        <c:v>24</c:v>
                      </c:pt>
                      <c:pt idx="93">
                        <c:v>31</c:v>
                      </c:pt>
                      <c:pt idx="94">
                        <c:v>28</c:v>
                      </c:pt>
                      <c:pt idx="95">
                        <c:v>26</c:v>
                      </c:pt>
                      <c:pt idx="96">
                        <c:v>43</c:v>
                      </c:pt>
                      <c:pt idx="97">
                        <c:v>31</c:v>
                      </c:pt>
                      <c:pt idx="98">
                        <c:v>27</c:v>
                      </c:pt>
                      <c:pt idx="99">
                        <c:v>28</c:v>
                      </c:pt>
                    </c:numCache>
                  </c:numRef>
                </c:val>
                <c:smooth val="0"/>
                <c:extLst xmlns:c15="http://schemas.microsoft.com/office/drawing/2012/chart">
                  <c:ext xmlns:c16="http://schemas.microsoft.com/office/drawing/2014/chart" uri="{C3380CC4-5D6E-409C-BE32-E72D297353CC}">
                    <c16:uniqueId val="{00000005-6DF0-4385-BEB4-A6A5C7A0AD9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FIBONACCI'!$U$2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FIBONACCI'!$U$3:$U$102</c15:sqref>
                        </c15:formulaRef>
                      </c:ext>
                    </c:extLst>
                    <c:numCache>
                      <c:formatCode>General</c:formatCode>
                      <c:ptCount val="100"/>
                      <c:pt idx="0">
                        <c:v>7</c:v>
                      </c:pt>
                      <c:pt idx="1">
                        <c:v>3</c:v>
                      </c:pt>
                      <c:pt idx="2">
                        <c:v>2</c:v>
                      </c:pt>
                      <c:pt idx="3">
                        <c:v>2</c:v>
                      </c:pt>
                      <c:pt idx="4">
                        <c:v>6</c:v>
                      </c:pt>
                      <c:pt idx="5">
                        <c:v>4</c:v>
                      </c:pt>
                      <c:pt idx="6">
                        <c:v>5</c:v>
                      </c:pt>
                      <c:pt idx="7">
                        <c:v>8</c:v>
                      </c:pt>
                      <c:pt idx="8">
                        <c:v>6</c:v>
                      </c:pt>
                      <c:pt idx="9">
                        <c:v>5</c:v>
                      </c:pt>
                      <c:pt idx="10">
                        <c:v>5</c:v>
                      </c:pt>
                      <c:pt idx="11">
                        <c:v>5</c:v>
                      </c:pt>
                      <c:pt idx="12">
                        <c:v>8</c:v>
                      </c:pt>
                      <c:pt idx="13">
                        <c:v>5</c:v>
                      </c:pt>
                      <c:pt idx="14">
                        <c:v>7</c:v>
                      </c:pt>
                      <c:pt idx="15">
                        <c:v>2</c:v>
                      </c:pt>
                      <c:pt idx="16">
                        <c:v>4</c:v>
                      </c:pt>
                      <c:pt idx="17">
                        <c:v>8</c:v>
                      </c:pt>
                      <c:pt idx="18">
                        <c:v>5</c:v>
                      </c:pt>
                      <c:pt idx="19">
                        <c:v>4</c:v>
                      </c:pt>
                      <c:pt idx="20">
                        <c:v>8</c:v>
                      </c:pt>
                      <c:pt idx="21">
                        <c:v>4</c:v>
                      </c:pt>
                      <c:pt idx="22">
                        <c:v>3</c:v>
                      </c:pt>
                      <c:pt idx="23">
                        <c:v>8</c:v>
                      </c:pt>
                      <c:pt idx="24">
                        <c:v>5</c:v>
                      </c:pt>
                      <c:pt idx="25">
                        <c:v>1</c:v>
                      </c:pt>
                      <c:pt idx="26">
                        <c:v>3</c:v>
                      </c:pt>
                      <c:pt idx="27">
                        <c:v>7</c:v>
                      </c:pt>
                      <c:pt idx="28">
                        <c:v>4</c:v>
                      </c:pt>
                      <c:pt idx="29">
                        <c:v>8</c:v>
                      </c:pt>
                      <c:pt idx="30">
                        <c:v>9</c:v>
                      </c:pt>
                      <c:pt idx="31">
                        <c:v>8</c:v>
                      </c:pt>
                      <c:pt idx="32">
                        <c:v>2</c:v>
                      </c:pt>
                      <c:pt idx="33">
                        <c:v>1</c:v>
                      </c:pt>
                      <c:pt idx="34">
                        <c:v>5</c:v>
                      </c:pt>
                      <c:pt idx="35">
                        <c:v>3</c:v>
                      </c:pt>
                      <c:pt idx="36">
                        <c:v>8</c:v>
                      </c:pt>
                      <c:pt idx="37">
                        <c:v>3</c:v>
                      </c:pt>
                      <c:pt idx="38">
                        <c:v>4</c:v>
                      </c:pt>
                      <c:pt idx="39">
                        <c:v>8</c:v>
                      </c:pt>
                      <c:pt idx="40">
                        <c:v>3</c:v>
                      </c:pt>
                      <c:pt idx="41">
                        <c:v>7</c:v>
                      </c:pt>
                      <c:pt idx="42">
                        <c:v>1</c:v>
                      </c:pt>
                      <c:pt idx="43">
                        <c:v>5</c:v>
                      </c:pt>
                      <c:pt idx="44">
                        <c:v>3</c:v>
                      </c:pt>
                      <c:pt idx="45">
                        <c:v>6</c:v>
                      </c:pt>
                      <c:pt idx="46">
                        <c:v>8</c:v>
                      </c:pt>
                      <c:pt idx="47">
                        <c:v>5</c:v>
                      </c:pt>
                      <c:pt idx="48">
                        <c:v>10</c:v>
                      </c:pt>
                      <c:pt idx="49">
                        <c:v>7</c:v>
                      </c:pt>
                      <c:pt idx="50">
                        <c:v>7</c:v>
                      </c:pt>
                      <c:pt idx="51">
                        <c:v>4</c:v>
                      </c:pt>
                      <c:pt idx="52">
                        <c:v>1</c:v>
                      </c:pt>
                      <c:pt idx="53">
                        <c:v>2</c:v>
                      </c:pt>
                      <c:pt idx="54">
                        <c:v>9</c:v>
                      </c:pt>
                      <c:pt idx="55">
                        <c:v>6</c:v>
                      </c:pt>
                      <c:pt idx="56">
                        <c:v>3</c:v>
                      </c:pt>
                      <c:pt idx="57">
                        <c:v>11</c:v>
                      </c:pt>
                      <c:pt idx="58">
                        <c:v>4</c:v>
                      </c:pt>
                      <c:pt idx="59">
                        <c:v>7</c:v>
                      </c:pt>
                      <c:pt idx="60">
                        <c:v>5</c:v>
                      </c:pt>
                      <c:pt idx="61">
                        <c:v>6</c:v>
                      </c:pt>
                      <c:pt idx="62">
                        <c:v>3</c:v>
                      </c:pt>
                      <c:pt idx="63">
                        <c:v>4</c:v>
                      </c:pt>
                      <c:pt idx="64">
                        <c:v>4</c:v>
                      </c:pt>
                      <c:pt idx="65">
                        <c:v>6</c:v>
                      </c:pt>
                      <c:pt idx="66">
                        <c:v>2</c:v>
                      </c:pt>
                      <c:pt idx="67">
                        <c:v>2</c:v>
                      </c:pt>
                      <c:pt idx="68">
                        <c:v>5</c:v>
                      </c:pt>
                      <c:pt idx="69">
                        <c:v>5</c:v>
                      </c:pt>
                      <c:pt idx="70">
                        <c:v>7</c:v>
                      </c:pt>
                      <c:pt idx="71">
                        <c:v>4</c:v>
                      </c:pt>
                      <c:pt idx="72">
                        <c:v>7</c:v>
                      </c:pt>
                      <c:pt idx="73">
                        <c:v>2</c:v>
                      </c:pt>
                      <c:pt idx="74">
                        <c:v>9</c:v>
                      </c:pt>
                      <c:pt idx="75">
                        <c:v>3</c:v>
                      </c:pt>
                      <c:pt idx="76">
                        <c:v>2</c:v>
                      </c:pt>
                      <c:pt idx="77">
                        <c:v>5</c:v>
                      </c:pt>
                      <c:pt idx="78">
                        <c:v>9</c:v>
                      </c:pt>
                      <c:pt idx="79">
                        <c:v>8</c:v>
                      </c:pt>
                      <c:pt idx="80">
                        <c:v>5</c:v>
                      </c:pt>
                      <c:pt idx="81">
                        <c:v>5</c:v>
                      </c:pt>
                      <c:pt idx="82">
                        <c:v>3</c:v>
                      </c:pt>
                      <c:pt idx="83">
                        <c:v>7</c:v>
                      </c:pt>
                      <c:pt idx="84">
                        <c:v>2</c:v>
                      </c:pt>
                      <c:pt idx="85">
                        <c:v>3</c:v>
                      </c:pt>
                      <c:pt idx="86">
                        <c:v>6</c:v>
                      </c:pt>
                      <c:pt idx="87">
                        <c:v>3</c:v>
                      </c:pt>
                      <c:pt idx="88">
                        <c:v>6</c:v>
                      </c:pt>
                      <c:pt idx="89">
                        <c:v>1</c:v>
                      </c:pt>
                      <c:pt idx="90">
                        <c:v>5</c:v>
                      </c:pt>
                      <c:pt idx="91">
                        <c:v>1</c:v>
                      </c:pt>
                      <c:pt idx="92">
                        <c:v>6</c:v>
                      </c:pt>
                      <c:pt idx="93">
                        <c:v>6</c:v>
                      </c:pt>
                      <c:pt idx="94">
                        <c:v>8</c:v>
                      </c:pt>
                      <c:pt idx="95">
                        <c:v>4</c:v>
                      </c:pt>
                      <c:pt idx="96">
                        <c:v>5</c:v>
                      </c:pt>
                      <c:pt idx="97">
                        <c:v>6</c:v>
                      </c:pt>
                      <c:pt idx="98">
                        <c:v>4</c:v>
                      </c:pt>
                      <c:pt idx="99">
                        <c:v>4</c:v>
                      </c:pt>
                    </c:numCache>
                  </c:numRef>
                </c:val>
                <c:smooth val="0"/>
                <c:extLst xmlns:c15="http://schemas.microsoft.com/office/drawing/2012/chart">
                  <c:ext xmlns:c16="http://schemas.microsoft.com/office/drawing/2014/chart" uri="{C3380CC4-5D6E-409C-BE32-E72D297353CC}">
                    <c16:uniqueId val="{00000006-6DF0-4385-BEB4-A6A5C7A0AD9B}"/>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FIBONACCI'!$X$2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FIBONACCI'!$X$3:$X$102</c15:sqref>
                        </c15:formulaRef>
                      </c:ext>
                    </c:extLst>
                    <c:numCache>
                      <c:formatCode>General</c:formatCode>
                      <c:ptCount val="100"/>
                      <c:pt idx="0">
                        <c:v>17</c:v>
                      </c:pt>
                      <c:pt idx="1">
                        <c:v>12</c:v>
                      </c:pt>
                      <c:pt idx="2">
                        <c:v>12</c:v>
                      </c:pt>
                      <c:pt idx="3">
                        <c:v>13</c:v>
                      </c:pt>
                      <c:pt idx="4">
                        <c:v>19</c:v>
                      </c:pt>
                      <c:pt idx="5">
                        <c:v>8</c:v>
                      </c:pt>
                      <c:pt idx="6">
                        <c:v>12</c:v>
                      </c:pt>
                      <c:pt idx="7">
                        <c:v>18</c:v>
                      </c:pt>
                      <c:pt idx="8">
                        <c:v>16</c:v>
                      </c:pt>
                      <c:pt idx="9">
                        <c:v>12</c:v>
                      </c:pt>
                      <c:pt idx="10">
                        <c:v>17</c:v>
                      </c:pt>
                      <c:pt idx="11">
                        <c:v>12</c:v>
                      </c:pt>
                      <c:pt idx="12">
                        <c:v>20</c:v>
                      </c:pt>
                      <c:pt idx="13">
                        <c:v>15</c:v>
                      </c:pt>
                      <c:pt idx="14">
                        <c:v>12</c:v>
                      </c:pt>
                      <c:pt idx="15">
                        <c:v>10</c:v>
                      </c:pt>
                      <c:pt idx="16">
                        <c:v>11</c:v>
                      </c:pt>
                      <c:pt idx="17">
                        <c:v>15</c:v>
                      </c:pt>
                      <c:pt idx="18">
                        <c:v>21</c:v>
                      </c:pt>
                      <c:pt idx="19">
                        <c:v>13</c:v>
                      </c:pt>
                      <c:pt idx="20">
                        <c:v>19</c:v>
                      </c:pt>
                      <c:pt idx="21">
                        <c:v>15</c:v>
                      </c:pt>
                      <c:pt idx="22">
                        <c:v>15</c:v>
                      </c:pt>
                      <c:pt idx="23">
                        <c:v>20</c:v>
                      </c:pt>
                      <c:pt idx="24">
                        <c:v>14</c:v>
                      </c:pt>
                      <c:pt idx="25">
                        <c:v>9</c:v>
                      </c:pt>
                      <c:pt idx="26">
                        <c:v>8</c:v>
                      </c:pt>
                      <c:pt idx="27">
                        <c:v>17</c:v>
                      </c:pt>
                      <c:pt idx="28">
                        <c:v>15</c:v>
                      </c:pt>
                      <c:pt idx="29">
                        <c:v>15</c:v>
                      </c:pt>
                      <c:pt idx="30">
                        <c:v>18</c:v>
                      </c:pt>
                      <c:pt idx="31">
                        <c:v>21</c:v>
                      </c:pt>
                      <c:pt idx="32">
                        <c:v>11</c:v>
                      </c:pt>
                      <c:pt idx="33">
                        <c:v>10</c:v>
                      </c:pt>
                      <c:pt idx="34">
                        <c:v>14</c:v>
                      </c:pt>
                      <c:pt idx="35">
                        <c:v>12</c:v>
                      </c:pt>
                      <c:pt idx="36">
                        <c:v>23</c:v>
                      </c:pt>
                      <c:pt idx="37">
                        <c:v>23</c:v>
                      </c:pt>
                      <c:pt idx="38">
                        <c:v>13</c:v>
                      </c:pt>
                      <c:pt idx="39">
                        <c:v>16</c:v>
                      </c:pt>
                      <c:pt idx="40">
                        <c:v>15</c:v>
                      </c:pt>
                      <c:pt idx="41">
                        <c:v>16</c:v>
                      </c:pt>
                      <c:pt idx="42">
                        <c:v>5</c:v>
                      </c:pt>
                      <c:pt idx="43">
                        <c:v>15</c:v>
                      </c:pt>
                      <c:pt idx="44">
                        <c:v>16</c:v>
                      </c:pt>
                      <c:pt idx="45">
                        <c:v>18</c:v>
                      </c:pt>
                      <c:pt idx="46">
                        <c:v>16</c:v>
                      </c:pt>
                      <c:pt idx="47">
                        <c:v>15</c:v>
                      </c:pt>
                      <c:pt idx="48">
                        <c:v>22</c:v>
                      </c:pt>
                      <c:pt idx="49">
                        <c:v>14</c:v>
                      </c:pt>
                      <c:pt idx="50">
                        <c:v>14</c:v>
                      </c:pt>
                      <c:pt idx="51">
                        <c:v>18</c:v>
                      </c:pt>
                      <c:pt idx="52">
                        <c:v>16</c:v>
                      </c:pt>
                      <c:pt idx="53">
                        <c:v>9</c:v>
                      </c:pt>
                      <c:pt idx="54">
                        <c:v>19</c:v>
                      </c:pt>
                      <c:pt idx="55">
                        <c:v>16</c:v>
                      </c:pt>
                      <c:pt idx="56">
                        <c:v>11</c:v>
                      </c:pt>
                      <c:pt idx="57">
                        <c:v>20</c:v>
                      </c:pt>
                      <c:pt idx="58">
                        <c:v>22</c:v>
                      </c:pt>
                      <c:pt idx="59">
                        <c:v>15</c:v>
                      </c:pt>
                      <c:pt idx="60">
                        <c:v>21</c:v>
                      </c:pt>
                      <c:pt idx="61">
                        <c:v>14</c:v>
                      </c:pt>
                      <c:pt idx="62">
                        <c:v>18</c:v>
                      </c:pt>
                      <c:pt idx="63">
                        <c:v>16</c:v>
                      </c:pt>
                      <c:pt idx="64">
                        <c:v>10</c:v>
                      </c:pt>
                      <c:pt idx="65">
                        <c:v>16</c:v>
                      </c:pt>
                      <c:pt idx="66">
                        <c:v>13</c:v>
                      </c:pt>
                      <c:pt idx="67">
                        <c:v>9</c:v>
                      </c:pt>
                      <c:pt idx="68">
                        <c:v>10</c:v>
                      </c:pt>
                      <c:pt idx="69">
                        <c:v>16</c:v>
                      </c:pt>
                      <c:pt idx="70">
                        <c:v>13</c:v>
                      </c:pt>
                      <c:pt idx="71">
                        <c:v>9</c:v>
                      </c:pt>
                      <c:pt idx="72">
                        <c:v>18</c:v>
                      </c:pt>
                      <c:pt idx="73">
                        <c:v>16</c:v>
                      </c:pt>
                      <c:pt idx="74">
                        <c:v>21</c:v>
                      </c:pt>
                      <c:pt idx="75">
                        <c:v>12</c:v>
                      </c:pt>
                      <c:pt idx="76">
                        <c:v>13</c:v>
                      </c:pt>
                      <c:pt idx="77">
                        <c:v>15</c:v>
                      </c:pt>
                      <c:pt idx="78">
                        <c:v>20</c:v>
                      </c:pt>
                      <c:pt idx="79">
                        <c:v>19</c:v>
                      </c:pt>
                      <c:pt idx="80">
                        <c:v>15</c:v>
                      </c:pt>
                      <c:pt idx="81">
                        <c:v>13</c:v>
                      </c:pt>
                      <c:pt idx="82">
                        <c:v>13</c:v>
                      </c:pt>
                      <c:pt idx="83">
                        <c:v>19</c:v>
                      </c:pt>
                      <c:pt idx="84">
                        <c:v>16</c:v>
                      </c:pt>
                      <c:pt idx="85">
                        <c:v>14</c:v>
                      </c:pt>
                      <c:pt idx="86">
                        <c:v>16</c:v>
                      </c:pt>
                      <c:pt idx="87">
                        <c:v>18</c:v>
                      </c:pt>
                      <c:pt idx="88">
                        <c:v>14</c:v>
                      </c:pt>
                      <c:pt idx="89">
                        <c:v>11</c:v>
                      </c:pt>
                      <c:pt idx="90">
                        <c:v>18</c:v>
                      </c:pt>
                      <c:pt idx="91">
                        <c:v>14</c:v>
                      </c:pt>
                      <c:pt idx="92">
                        <c:v>13</c:v>
                      </c:pt>
                      <c:pt idx="93">
                        <c:v>15</c:v>
                      </c:pt>
                      <c:pt idx="94">
                        <c:v>19</c:v>
                      </c:pt>
                      <c:pt idx="95">
                        <c:v>9</c:v>
                      </c:pt>
                      <c:pt idx="96">
                        <c:v>19</c:v>
                      </c:pt>
                      <c:pt idx="97">
                        <c:v>16</c:v>
                      </c:pt>
                      <c:pt idx="98">
                        <c:v>13</c:v>
                      </c:pt>
                      <c:pt idx="99">
                        <c:v>11</c:v>
                      </c:pt>
                    </c:numCache>
                  </c:numRef>
                </c:val>
                <c:smooth val="0"/>
                <c:extLst xmlns:c15="http://schemas.microsoft.com/office/drawing/2012/chart">
                  <c:ext xmlns:c16="http://schemas.microsoft.com/office/drawing/2014/chart" uri="{C3380CC4-5D6E-409C-BE32-E72D297353CC}">
                    <c16:uniqueId val="{00000007-6DF0-4385-BEB4-A6A5C7A0AD9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FIBONACCI'!$AA$2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FIBONACCI'!$AA$3:$AA$102</c15:sqref>
                        </c15:formulaRef>
                      </c:ext>
                    </c:extLst>
                    <c:numCache>
                      <c:formatCode>General</c:formatCode>
                      <c:ptCount val="100"/>
                      <c:pt idx="0">
                        <c:v>27</c:v>
                      </c:pt>
                      <c:pt idx="1">
                        <c:v>29</c:v>
                      </c:pt>
                      <c:pt idx="2">
                        <c:v>29</c:v>
                      </c:pt>
                      <c:pt idx="3">
                        <c:v>35</c:v>
                      </c:pt>
                      <c:pt idx="4">
                        <c:v>37</c:v>
                      </c:pt>
                      <c:pt idx="5">
                        <c:v>19</c:v>
                      </c:pt>
                      <c:pt idx="6">
                        <c:v>29</c:v>
                      </c:pt>
                      <c:pt idx="7">
                        <c:v>29</c:v>
                      </c:pt>
                      <c:pt idx="8">
                        <c:v>29</c:v>
                      </c:pt>
                      <c:pt idx="9">
                        <c:v>26</c:v>
                      </c:pt>
                      <c:pt idx="10">
                        <c:v>32</c:v>
                      </c:pt>
                      <c:pt idx="11">
                        <c:v>29</c:v>
                      </c:pt>
                      <c:pt idx="12">
                        <c:v>31</c:v>
                      </c:pt>
                      <c:pt idx="13">
                        <c:v>28</c:v>
                      </c:pt>
                      <c:pt idx="14">
                        <c:v>22</c:v>
                      </c:pt>
                      <c:pt idx="15">
                        <c:v>26</c:v>
                      </c:pt>
                      <c:pt idx="16">
                        <c:v>32</c:v>
                      </c:pt>
                      <c:pt idx="17">
                        <c:v>31</c:v>
                      </c:pt>
                      <c:pt idx="18">
                        <c:v>35</c:v>
                      </c:pt>
                      <c:pt idx="19">
                        <c:v>20</c:v>
                      </c:pt>
                      <c:pt idx="20">
                        <c:v>31</c:v>
                      </c:pt>
                      <c:pt idx="21">
                        <c:v>32</c:v>
                      </c:pt>
                      <c:pt idx="22">
                        <c:v>29</c:v>
                      </c:pt>
                      <c:pt idx="23">
                        <c:v>34</c:v>
                      </c:pt>
                      <c:pt idx="24">
                        <c:v>32</c:v>
                      </c:pt>
                      <c:pt idx="25">
                        <c:v>31</c:v>
                      </c:pt>
                      <c:pt idx="26">
                        <c:v>25</c:v>
                      </c:pt>
                      <c:pt idx="27">
                        <c:v>30</c:v>
                      </c:pt>
                      <c:pt idx="28">
                        <c:v>40</c:v>
                      </c:pt>
                      <c:pt idx="29">
                        <c:v>22</c:v>
                      </c:pt>
                      <c:pt idx="30">
                        <c:v>31</c:v>
                      </c:pt>
                      <c:pt idx="31">
                        <c:v>33</c:v>
                      </c:pt>
                      <c:pt idx="32">
                        <c:v>24</c:v>
                      </c:pt>
                      <c:pt idx="33">
                        <c:v>23</c:v>
                      </c:pt>
                      <c:pt idx="34">
                        <c:v>31</c:v>
                      </c:pt>
                      <c:pt idx="35">
                        <c:v>21</c:v>
                      </c:pt>
                      <c:pt idx="36">
                        <c:v>41</c:v>
                      </c:pt>
                      <c:pt idx="37">
                        <c:v>42</c:v>
                      </c:pt>
                      <c:pt idx="38">
                        <c:v>20</c:v>
                      </c:pt>
                      <c:pt idx="39">
                        <c:v>26</c:v>
                      </c:pt>
                      <c:pt idx="40">
                        <c:v>31</c:v>
                      </c:pt>
                      <c:pt idx="41">
                        <c:v>28</c:v>
                      </c:pt>
                      <c:pt idx="42">
                        <c:v>14</c:v>
                      </c:pt>
                      <c:pt idx="43">
                        <c:v>35</c:v>
                      </c:pt>
                      <c:pt idx="44">
                        <c:v>34</c:v>
                      </c:pt>
                      <c:pt idx="45">
                        <c:v>38</c:v>
                      </c:pt>
                      <c:pt idx="46">
                        <c:v>28</c:v>
                      </c:pt>
                      <c:pt idx="47">
                        <c:v>27</c:v>
                      </c:pt>
                      <c:pt idx="48">
                        <c:v>31</c:v>
                      </c:pt>
                      <c:pt idx="49">
                        <c:v>23</c:v>
                      </c:pt>
                      <c:pt idx="50">
                        <c:v>28</c:v>
                      </c:pt>
                      <c:pt idx="51">
                        <c:v>31</c:v>
                      </c:pt>
                      <c:pt idx="52">
                        <c:v>30</c:v>
                      </c:pt>
                      <c:pt idx="53">
                        <c:v>20</c:v>
                      </c:pt>
                      <c:pt idx="54">
                        <c:v>32</c:v>
                      </c:pt>
                      <c:pt idx="55">
                        <c:v>32</c:v>
                      </c:pt>
                      <c:pt idx="56">
                        <c:v>31</c:v>
                      </c:pt>
                      <c:pt idx="57">
                        <c:v>33</c:v>
                      </c:pt>
                      <c:pt idx="58">
                        <c:v>38</c:v>
                      </c:pt>
                      <c:pt idx="59">
                        <c:v>40</c:v>
                      </c:pt>
                      <c:pt idx="60">
                        <c:v>37</c:v>
                      </c:pt>
                      <c:pt idx="61">
                        <c:v>26</c:v>
                      </c:pt>
                      <c:pt idx="62">
                        <c:v>28</c:v>
                      </c:pt>
                      <c:pt idx="63">
                        <c:v>32</c:v>
                      </c:pt>
                      <c:pt idx="64">
                        <c:v>34</c:v>
                      </c:pt>
                      <c:pt idx="65">
                        <c:v>32</c:v>
                      </c:pt>
                      <c:pt idx="66">
                        <c:v>26</c:v>
                      </c:pt>
                      <c:pt idx="67">
                        <c:v>30</c:v>
                      </c:pt>
                      <c:pt idx="68">
                        <c:v>28</c:v>
                      </c:pt>
                      <c:pt idx="69">
                        <c:v>31</c:v>
                      </c:pt>
                      <c:pt idx="70">
                        <c:v>25</c:v>
                      </c:pt>
                      <c:pt idx="71">
                        <c:v>31</c:v>
                      </c:pt>
                      <c:pt idx="72">
                        <c:v>42</c:v>
                      </c:pt>
                      <c:pt idx="73">
                        <c:v>26</c:v>
                      </c:pt>
                      <c:pt idx="74">
                        <c:v>37</c:v>
                      </c:pt>
                      <c:pt idx="75">
                        <c:v>29</c:v>
                      </c:pt>
                      <c:pt idx="76">
                        <c:v>30</c:v>
                      </c:pt>
                      <c:pt idx="77">
                        <c:v>35</c:v>
                      </c:pt>
                      <c:pt idx="78">
                        <c:v>41</c:v>
                      </c:pt>
                      <c:pt idx="79">
                        <c:v>37</c:v>
                      </c:pt>
                      <c:pt idx="80">
                        <c:v>27</c:v>
                      </c:pt>
                      <c:pt idx="81">
                        <c:v>31</c:v>
                      </c:pt>
                      <c:pt idx="82">
                        <c:v>31</c:v>
                      </c:pt>
                      <c:pt idx="83">
                        <c:v>37</c:v>
                      </c:pt>
                      <c:pt idx="84">
                        <c:v>33</c:v>
                      </c:pt>
                      <c:pt idx="85">
                        <c:v>28</c:v>
                      </c:pt>
                      <c:pt idx="86">
                        <c:v>30</c:v>
                      </c:pt>
                      <c:pt idx="87">
                        <c:v>24</c:v>
                      </c:pt>
                      <c:pt idx="88">
                        <c:v>22</c:v>
                      </c:pt>
                      <c:pt idx="89">
                        <c:v>22</c:v>
                      </c:pt>
                      <c:pt idx="90">
                        <c:v>36</c:v>
                      </c:pt>
                      <c:pt idx="91">
                        <c:v>29</c:v>
                      </c:pt>
                      <c:pt idx="92">
                        <c:v>24</c:v>
                      </c:pt>
                      <c:pt idx="93">
                        <c:v>31</c:v>
                      </c:pt>
                      <c:pt idx="94">
                        <c:v>28</c:v>
                      </c:pt>
                      <c:pt idx="95">
                        <c:v>26</c:v>
                      </c:pt>
                      <c:pt idx="96">
                        <c:v>43</c:v>
                      </c:pt>
                      <c:pt idx="97">
                        <c:v>31</c:v>
                      </c:pt>
                      <c:pt idx="98">
                        <c:v>25</c:v>
                      </c:pt>
                      <c:pt idx="99">
                        <c:v>28</c:v>
                      </c:pt>
                    </c:numCache>
                  </c:numRef>
                </c:val>
                <c:smooth val="0"/>
                <c:extLst xmlns:c15="http://schemas.microsoft.com/office/drawing/2012/chart">
                  <c:ext xmlns:c16="http://schemas.microsoft.com/office/drawing/2014/chart" uri="{C3380CC4-5D6E-409C-BE32-E72D297353CC}">
                    <c16:uniqueId val="{00000008-6DF0-4385-BEB4-A6A5C7A0AD9B}"/>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FIBONACCI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3"/>
          <c:order val="3"/>
          <c:tx>
            <c:strRef>
              <c:f>'Qui FIBONACCI'!$L$2</c:f>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f>'Qui FIBONACCI'!$L$3:$L$102</c:f>
              <c:numCache>
                <c:formatCode>General</c:formatCode>
                <c:ptCount val="100"/>
                <c:pt idx="0">
                  <c:v>7</c:v>
                </c:pt>
                <c:pt idx="1">
                  <c:v>3</c:v>
                </c:pt>
                <c:pt idx="2">
                  <c:v>1</c:v>
                </c:pt>
                <c:pt idx="3">
                  <c:v>2</c:v>
                </c:pt>
                <c:pt idx="4">
                  <c:v>5</c:v>
                </c:pt>
                <c:pt idx="5">
                  <c:v>4</c:v>
                </c:pt>
                <c:pt idx="6">
                  <c:v>5</c:v>
                </c:pt>
                <c:pt idx="7">
                  <c:v>7</c:v>
                </c:pt>
                <c:pt idx="8">
                  <c:v>6</c:v>
                </c:pt>
                <c:pt idx="9">
                  <c:v>4</c:v>
                </c:pt>
                <c:pt idx="10">
                  <c:v>4</c:v>
                </c:pt>
                <c:pt idx="11">
                  <c:v>5</c:v>
                </c:pt>
                <c:pt idx="12">
                  <c:v>8</c:v>
                </c:pt>
                <c:pt idx="13">
                  <c:v>5</c:v>
                </c:pt>
                <c:pt idx="14">
                  <c:v>7</c:v>
                </c:pt>
                <c:pt idx="15">
                  <c:v>2</c:v>
                </c:pt>
                <c:pt idx="16">
                  <c:v>4</c:v>
                </c:pt>
                <c:pt idx="17">
                  <c:v>7</c:v>
                </c:pt>
                <c:pt idx="18">
                  <c:v>4</c:v>
                </c:pt>
                <c:pt idx="19">
                  <c:v>5</c:v>
                </c:pt>
                <c:pt idx="20">
                  <c:v>7</c:v>
                </c:pt>
                <c:pt idx="21">
                  <c:v>4</c:v>
                </c:pt>
                <c:pt idx="22">
                  <c:v>3</c:v>
                </c:pt>
                <c:pt idx="23">
                  <c:v>8</c:v>
                </c:pt>
                <c:pt idx="24">
                  <c:v>5</c:v>
                </c:pt>
                <c:pt idx="25">
                  <c:v>0</c:v>
                </c:pt>
                <c:pt idx="26">
                  <c:v>3</c:v>
                </c:pt>
                <c:pt idx="27">
                  <c:v>7</c:v>
                </c:pt>
                <c:pt idx="28">
                  <c:v>4</c:v>
                </c:pt>
                <c:pt idx="29">
                  <c:v>6</c:v>
                </c:pt>
                <c:pt idx="30">
                  <c:v>8</c:v>
                </c:pt>
                <c:pt idx="31">
                  <c:v>8</c:v>
                </c:pt>
                <c:pt idx="32">
                  <c:v>1</c:v>
                </c:pt>
                <c:pt idx="33">
                  <c:v>1</c:v>
                </c:pt>
                <c:pt idx="34">
                  <c:v>5</c:v>
                </c:pt>
                <c:pt idx="35">
                  <c:v>4</c:v>
                </c:pt>
                <c:pt idx="36">
                  <c:v>6</c:v>
                </c:pt>
                <c:pt idx="37">
                  <c:v>4</c:v>
                </c:pt>
                <c:pt idx="38">
                  <c:v>5</c:v>
                </c:pt>
                <c:pt idx="39">
                  <c:v>8</c:v>
                </c:pt>
                <c:pt idx="40">
                  <c:v>2</c:v>
                </c:pt>
                <c:pt idx="41">
                  <c:v>7</c:v>
                </c:pt>
                <c:pt idx="42">
                  <c:v>1</c:v>
                </c:pt>
                <c:pt idx="43">
                  <c:v>6</c:v>
                </c:pt>
                <c:pt idx="44">
                  <c:v>3</c:v>
                </c:pt>
                <c:pt idx="45">
                  <c:v>7</c:v>
                </c:pt>
                <c:pt idx="46">
                  <c:v>9</c:v>
                </c:pt>
                <c:pt idx="47">
                  <c:v>4</c:v>
                </c:pt>
                <c:pt idx="48">
                  <c:v>10</c:v>
                </c:pt>
                <c:pt idx="49">
                  <c:v>6</c:v>
                </c:pt>
                <c:pt idx="50">
                  <c:v>9</c:v>
                </c:pt>
                <c:pt idx="51">
                  <c:v>4</c:v>
                </c:pt>
                <c:pt idx="52">
                  <c:v>1</c:v>
                </c:pt>
                <c:pt idx="53">
                  <c:v>3</c:v>
                </c:pt>
                <c:pt idx="54">
                  <c:v>9</c:v>
                </c:pt>
                <c:pt idx="55">
                  <c:v>6</c:v>
                </c:pt>
                <c:pt idx="56">
                  <c:v>3</c:v>
                </c:pt>
                <c:pt idx="57">
                  <c:v>11</c:v>
                </c:pt>
                <c:pt idx="58">
                  <c:v>3</c:v>
                </c:pt>
                <c:pt idx="59">
                  <c:v>8</c:v>
                </c:pt>
                <c:pt idx="60">
                  <c:v>5</c:v>
                </c:pt>
                <c:pt idx="61">
                  <c:v>6</c:v>
                </c:pt>
                <c:pt idx="62">
                  <c:v>3</c:v>
                </c:pt>
                <c:pt idx="63">
                  <c:v>4</c:v>
                </c:pt>
                <c:pt idx="64">
                  <c:v>3</c:v>
                </c:pt>
                <c:pt idx="65">
                  <c:v>8</c:v>
                </c:pt>
                <c:pt idx="66">
                  <c:v>3</c:v>
                </c:pt>
                <c:pt idx="67">
                  <c:v>2</c:v>
                </c:pt>
                <c:pt idx="68">
                  <c:v>4</c:v>
                </c:pt>
                <c:pt idx="69">
                  <c:v>5</c:v>
                </c:pt>
                <c:pt idx="70">
                  <c:v>7</c:v>
                </c:pt>
                <c:pt idx="71">
                  <c:v>4</c:v>
                </c:pt>
                <c:pt idx="72">
                  <c:v>7</c:v>
                </c:pt>
                <c:pt idx="73">
                  <c:v>2</c:v>
                </c:pt>
                <c:pt idx="74">
                  <c:v>9</c:v>
                </c:pt>
                <c:pt idx="75">
                  <c:v>3</c:v>
                </c:pt>
                <c:pt idx="76">
                  <c:v>2</c:v>
                </c:pt>
                <c:pt idx="77">
                  <c:v>4</c:v>
                </c:pt>
                <c:pt idx="78">
                  <c:v>10</c:v>
                </c:pt>
                <c:pt idx="79">
                  <c:v>8</c:v>
                </c:pt>
                <c:pt idx="80">
                  <c:v>4</c:v>
                </c:pt>
                <c:pt idx="81">
                  <c:v>5</c:v>
                </c:pt>
                <c:pt idx="82">
                  <c:v>3</c:v>
                </c:pt>
                <c:pt idx="83">
                  <c:v>9</c:v>
                </c:pt>
                <c:pt idx="84">
                  <c:v>2</c:v>
                </c:pt>
                <c:pt idx="85">
                  <c:v>3</c:v>
                </c:pt>
                <c:pt idx="86">
                  <c:v>7</c:v>
                </c:pt>
                <c:pt idx="87">
                  <c:v>3</c:v>
                </c:pt>
                <c:pt idx="88">
                  <c:v>7</c:v>
                </c:pt>
                <c:pt idx="89">
                  <c:v>1</c:v>
                </c:pt>
                <c:pt idx="90">
                  <c:v>6</c:v>
                </c:pt>
                <c:pt idx="91">
                  <c:v>2</c:v>
                </c:pt>
                <c:pt idx="92">
                  <c:v>6</c:v>
                </c:pt>
                <c:pt idx="93">
                  <c:v>6</c:v>
                </c:pt>
                <c:pt idx="94">
                  <c:v>8</c:v>
                </c:pt>
                <c:pt idx="95">
                  <c:v>4</c:v>
                </c:pt>
                <c:pt idx="96">
                  <c:v>5</c:v>
                </c:pt>
                <c:pt idx="97">
                  <c:v>6</c:v>
                </c:pt>
                <c:pt idx="98">
                  <c:v>6</c:v>
                </c:pt>
                <c:pt idx="99">
                  <c:v>4</c:v>
                </c:pt>
              </c:numCache>
            </c:numRef>
          </c:val>
          <c:smooth val="0"/>
          <c:extLst>
            <c:ext xmlns:c16="http://schemas.microsoft.com/office/drawing/2014/chart" uri="{C3380CC4-5D6E-409C-BE32-E72D297353CC}">
              <c16:uniqueId val="{00000000-2285-4EBA-90A9-4BE022846084}"/>
            </c:ext>
          </c:extLst>
        </c:ser>
        <c:ser>
          <c:idx val="4"/>
          <c:order val="4"/>
          <c:tx>
            <c:strRef>
              <c:f>'Qui FIBONACCI'!$O$2</c:f>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f>'Qui FIBONACCI'!$O$3:$O$102</c:f>
              <c:numCache>
                <c:formatCode>General</c:formatCode>
                <c:ptCount val="100"/>
                <c:pt idx="0">
                  <c:v>17</c:v>
                </c:pt>
                <c:pt idx="1">
                  <c:v>12</c:v>
                </c:pt>
                <c:pt idx="2">
                  <c:v>11</c:v>
                </c:pt>
                <c:pt idx="3">
                  <c:v>13</c:v>
                </c:pt>
                <c:pt idx="4">
                  <c:v>18</c:v>
                </c:pt>
                <c:pt idx="5">
                  <c:v>8</c:v>
                </c:pt>
                <c:pt idx="6">
                  <c:v>12</c:v>
                </c:pt>
                <c:pt idx="7">
                  <c:v>17</c:v>
                </c:pt>
                <c:pt idx="8">
                  <c:v>16</c:v>
                </c:pt>
                <c:pt idx="9">
                  <c:v>11</c:v>
                </c:pt>
                <c:pt idx="10">
                  <c:v>16</c:v>
                </c:pt>
                <c:pt idx="11">
                  <c:v>12</c:v>
                </c:pt>
                <c:pt idx="12">
                  <c:v>20</c:v>
                </c:pt>
                <c:pt idx="13">
                  <c:v>15</c:v>
                </c:pt>
                <c:pt idx="14">
                  <c:v>12</c:v>
                </c:pt>
                <c:pt idx="15">
                  <c:v>10</c:v>
                </c:pt>
                <c:pt idx="16">
                  <c:v>11</c:v>
                </c:pt>
                <c:pt idx="17">
                  <c:v>14</c:v>
                </c:pt>
                <c:pt idx="18">
                  <c:v>20</c:v>
                </c:pt>
                <c:pt idx="19">
                  <c:v>14</c:v>
                </c:pt>
                <c:pt idx="20">
                  <c:v>18</c:v>
                </c:pt>
                <c:pt idx="21">
                  <c:v>15</c:v>
                </c:pt>
                <c:pt idx="22">
                  <c:v>15</c:v>
                </c:pt>
                <c:pt idx="23">
                  <c:v>20</c:v>
                </c:pt>
                <c:pt idx="24">
                  <c:v>14</c:v>
                </c:pt>
                <c:pt idx="25">
                  <c:v>8</c:v>
                </c:pt>
                <c:pt idx="26">
                  <c:v>8</c:v>
                </c:pt>
                <c:pt idx="27">
                  <c:v>17</c:v>
                </c:pt>
                <c:pt idx="28">
                  <c:v>15</c:v>
                </c:pt>
                <c:pt idx="29">
                  <c:v>13</c:v>
                </c:pt>
                <c:pt idx="30">
                  <c:v>17</c:v>
                </c:pt>
                <c:pt idx="31">
                  <c:v>21</c:v>
                </c:pt>
                <c:pt idx="32">
                  <c:v>10</c:v>
                </c:pt>
                <c:pt idx="33">
                  <c:v>10</c:v>
                </c:pt>
                <c:pt idx="34">
                  <c:v>14</c:v>
                </c:pt>
                <c:pt idx="35">
                  <c:v>13</c:v>
                </c:pt>
                <c:pt idx="36">
                  <c:v>21</c:v>
                </c:pt>
                <c:pt idx="37">
                  <c:v>24</c:v>
                </c:pt>
                <c:pt idx="38">
                  <c:v>14</c:v>
                </c:pt>
                <c:pt idx="39">
                  <c:v>16</c:v>
                </c:pt>
                <c:pt idx="40">
                  <c:v>14</c:v>
                </c:pt>
                <c:pt idx="41">
                  <c:v>16</c:v>
                </c:pt>
                <c:pt idx="42">
                  <c:v>5</c:v>
                </c:pt>
                <c:pt idx="43">
                  <c:v>16</c:v>
                </c:pt>
                <c:pt idx="44">
                  <c:v>16</c:v>
                </c:pt>
                <c:pt idx="45">
                  <c:v>19</c:v>
                </c:pt>
                <c:pt idx="46">
                  <c:v>17</c:v>
                </c:pt>
                <c:pt idx="47">
                  <c:v>14</c:v>
                </c:pt>
                <c:pt idx="48">
                  <c:v>22</c:v>
                </c:pt>
                <c:pt idx="49">
                  <c:v>13</c:v>
                </c:pt>
                <c:pt idx="50">
                  <c:v>16</c:v>
                </c:pt>
                <c:pt idx="51">
                  <c:v>18</c:v>
                </c:pt>
                <c:pt idx="52">
                  <c:v>16</c:v>
                </c:pt>
                <c:pt idx="53">
                  <c:v>10</c:v>
                </c:pt>
                <c:pt idx="54">
                  <c:v>19</c:v>
                </c:pt>
                <c:pt idx="55">
                  <c:v>16</c:v>
                </c:pt>
                <c:pt idx="56">
                  <c:v>11</c:v>
                </c:pt>
                <c:pt idx="57">
                  <c:v>20</c:v>
                </c:pt>
                <c:pt idx="58">
                  <c:v>21</c:v>
                </c:pt>
                <c:pt idx="59">
                  <c:v>16</c:v>
                </c:pt>
                <c:pt idx="60">
                  <c:v>21</c:v>
                </c:pt>
                <c:pt idx="61">
                  <c:v>14</c:v>
                </c:pt>
                <c:pt idx="62">
                  <c:v>18</c:v>
                </c:pt>
                <c:pt idx="63">
                  <c:v>16</c:v>
                </c:pt>
                <c:pt idx="64">
                  <c:v>9</c:v>
                </c:pt>
                <c:pt idx="65">
                  <c:v>18</c:v>
                </c:pt>
                <c:pt idx="66">
                  <c:v>14</c:v>
                </c:pt>
                <c:pt idx="67">
                  <c:v>9</c:v>
                </c:pt>
                <c:pt idx="68">
                  <c:v>9</c:v>
                </c:pt>
                <c:pt idx="69">
                  <c:v>16</c:v>
                </c:pt>
                <c:pt idx="70">
                  <c:v>13</c:v>
                </c:pt>
                <c:pt idx="71">
                  <c:v>9</c:v>
                </c:pt>
                <c:pt idx="72">
                  <c:v>18</c:v>
                </c:pt>
                <c:pt idx="73">
                  <c:v>16</c:v>
                </c:pt>
                <c:pt idx="74">
                  <c:v>21</c:v>
                </c:pt>
                <c:pt idx="75">
                  <c:v>12</c:v>
                </c:pt>
                <c:pt idx="76">
                  <c:v>13</c:v>
                </c:pt>
                <c:pt idx="77">
                  <c:v>14</c:v>
                </c:pt>
                <c:pt idx="78">
                  <c:v>21</c:v>
                </c:pt>
                <c:pt idx="79">
                  <c:v>19</c:v>
                </c:pt>
                <c:pt idx="80">
                  <c:v>14</c:v>
                </c:pt>
                <c:pt idx="81">
                  <c:v>13</c:v>
                </c:pt>
                <c:pt idx="82">
                  <c:v>13</c:v>
                </c:pt>
                <c:pt idx="83">
                  <c:v>21</c:v>
                </c:pt>
                <c:pt idx="84">
                  <c:v>16</c:v>
                </c:pt>
                <c:pt idx="85">
                  <c:v>14</c:v>
                </c:pt>
                <c:pt idx="86">
                  <c:v>17</c:v>
                </c:pt>
                <c:pt idx="87">
                  <c:v>18</c:v>
                </c:pt>
                <c:pt idx="88">
                  <c:v>15</c:v>
                </c:pt>
                <c:pt idx="89">
                  <c:v>11</c:v>
                </c:pt>
                <c:pt idx="90">
                  <c:v>19</c:v>
                </c:pt>
                <c:pt idx="91">
                  <c:v>15</c:v>
                </c:pt>
                <c:pt idx="92">
                  <c:v>13</c:v>
                </c:pt>
                <c:pt idx="93">
                  <c:v>15</c:v>
                </c:pt>
                <c:pt idx="94">
                  <c:v>19</c:v>
                </c:pt>
                <c:pt idx="95">
                  <c:v>9</c:v>
                </c:pt>
                <c:pt idx="96">
                  <c:v>19</c:v>
                </c:pt>
                <c:pt idx="97">
                  <c:v>16</c:v>
                </c:pt>
                <c:pt idx="98">
                  <c:v>15</c:v>
                </c:pt>
                <c:pt idx="99">
                  <c:v>11</c:v>
                </c:pt>
              </c:numCache>
            </c:numRef>
          </c:val>
          <c:smooth val="0"/>
          <c:extLst>
            <c:ext xmlns:c16="http://schemas.microsoft.com/office/drawing/2014/chart" uri="{C3380CC4-5D6E-409C-BE32-E72D297353CC}">
              <c16:uniqueId val="{00000001-2285-4EBA-90A9-4BE022846084}"/>
            </c:ext>
          </c:extLst>
        </c:ser>
        <c:ser>
          <c:idx val="5"/>
          <c:order val="5"/>
          <c:tx>
            <c:strRef>
              <c:f>'Qui FIBONACCI'!$R$2</c:f>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f>'Qui FIBONACCI'!$R$3:$R$102</c:f>
              <c:numCache>
                <c:formatCode>General</c:formatCode>
                <c:ptCount val="100"/>
                <c:pt idx="0">
                  <c:v>27</c:v>
                </c:pt>
                <c:pt idx="1">
                  <c:v>29</c:v>
                </c:pt>
                <c:pt idx="2">
                  <c:v>28</c:v>
                </c:pt>
                <c:pt idx="3">
                  <c:v>35</c:v>
                </c:pt>
                <c:pt idx="4">
                  <c:v>36</c:v>
                </c:pt>
                <c:pt idx="5">
                  <c:v>19</c:v>
                </c:pt>
                <c:pt idx="6">
                  <c:v>29</c:v>
                </c:pt>
                <c:pt idx="7">
                  <c:v>28</c:v>
                </c:pt>
                <c:pt idx="8">
                  <c:v>29</c:v>
                </c:pt>
                <c:pt idx="9">
                  <c:v>25</c:v>
                </c:pt>
                <c:pt idx="10">
                  <c:v>31</c:v>
                </c:pt>
                <c:pt idx="11">
                  <c:v>29</c:v>
                </c:pt>
                <c:pt idx="12">
                  <c:v>31</c:v>
                </c:pt>
                <c:pt idx="13">
                  <c:v>28</c:v>
                </c:pt>
                <c:pt idx="14">
                  <c:v>22</c:v>
                </c:pt>
                <c:pt idx="15">
                  <c:v>26</c:v>
                </c:pt>
                <c:pt idx="16">
                  <c:v>32</c:v>
                </c:pt>
                <c:pt idx="17">
                  <c:v>30</c:v>
                </c:pt>
                <c:pt idx="18">
                  <c:v>34</c:v>
                </c:pt>
                <c:pt idx="19">
                  <c:v>21</c:v>
                </c:pt>
                <c:pt idx="20">
                  <c:v>30</c:v>
                </c:pt>
                <c:pt idx="21">
                  <c:v>32</c:v>
                </c:pt>
                <c:pt idx="22">
                  <c:v>29</c:v>
                </c:pt>
                <c:pt idx="23">
                  <c:v>34</c:v>
                </c:pt>
                <c:pt idx="24">
                  <c:v>32</c:v>
                </c:pt>
                <c:pt idx="25">
                  <c:v>30</c:v>
                </c:pt>
                <c:pt idx="26">
                  <c:v>25</c:v>
                </c:pt>
                <c:pt idx="27">
                  <c:v>30</c:v>
                </c:pt>
                <c:pt idx="28">
                  <c:v>40</c:v>
                </c:pt>
                <c:pt idx="29">
                  <c:v>20</c:v>
                </c:pt>
                <c:pt idx="30">
                  <c:v>30</c:v>
                </c:pt>
                <c:pt idx="31">
                  <c:v>33</c:v>
                </c:pt>
                <c:pt idx="32">
                  <c:v>23</c:v>
                </c:pt>
                <c:pt idx="33">
                  <c:v>23</c:v>
                </c:pt>
                <c:pt idx="34">
                  <c:v>31</c:v>
                </c:pt>
                <c:pt idx="35">
                  <c:v>22</c:v>
                </c:pt>
                <c:pt idx="36">
                  <c:v>39</c:v>
                </c:pt>
                <c:pt idx="37">
                  <c:v>43</c:v>
                </c:pt>
                <c:pt idx="38">
                  <c:v>21</c:v>
                </c:pt>
                <c:pt idx="39">
                  <c:v>26</c:v>
                </c:pt>
                <c:pt idx="40">
                  <c:v>30</c:v>
                </c:pt>
                <c:pt idx="41">
                  <c:v>28</c:v>
                </c:pt>
                <c:pt idx="42">
                  <c:v>14</c:v>
                </c:pt>
                <c:pt idx="43">
                  <c:v>36</c:v>
                </c:pt>
                <c:pt idx="44">
                  <c:v>34</c:v>
                </c:pt>
                <c:pt idx="45">
                  <c:v>39</c:v>
                </c:pt>
                <c:pt idx="46">
                  <c:v>29</c:v>
                </c:pt>
                <c:pt idx="47">
                  <c:v>26</c:v>
                </c:pt>
                <c:pt idx="48">
                  <c:v>31</c:v>
                </c:pt>
                <c:pt idx="49">
                  <c:v>22</c:v>
                </c:pt>
                <c:pt idx="50">
                  <c:v>30</c:v>
                </c:pt>
                <c:pt idx="51">
                  <c:v>31</c:v>
                </c:pt>
                <c:pt idx="52">
                  <c:v>30</c:v>
                </c:pt>
                <c:pt idx="53">
                  <c:v>21</c:v>
                </c:pt>
                <c:pt idx="54">
                  <c:v>32</c:v>
                </c:pt>
                <c:pt idx="55">
                  <c:v>32</c:v>
                </c:pt>
                <c:pt idx="56">
                  <c:v>31</c:v>
                </c:pt>
                <c:pt idx="57">
                  <c:v>33</c:v>
                </c:pt>
                <c:pt idx="58">
                  <c:v>37</c:v>
                </c:pt>
                <c:pt idx="59">
                  <c:v>41</c:v>
                </c:pt>
                <c:pt idx="60">
                  <c:v>37</c:v>
                </c:pt>
                <c:pt idx="61">
                  <c:v>26</c:v>
                </c:pt>
                <c:pt idx="62">
                  <c:v>28</c:v>
                </c:pt>
                <c:pt idx="63">
                  <c:v>32</c:v>
                </c:pt>
                <c:pt idx="64">
                  <c:v>33</c:v>
                </c:pt>
                <c:pt idx="65">
                  <c:v>34</c:v>
                </c:pt>
                <c:pt idx="66">
                  <c:v>27</c:v>
                </c:pt>
                <c:pt idx="67">
                  <c:v>30</c:v>
                </c:pt>
                <c:pt idx="68">
                  <c:v>27</c:v>
                </c:pt>
                <c:pt idx="69">
                  <c:v>31</c:v>
                </c:pt>
                <c:pt idx="70">
                  <c:v>25</c:v>
                </c:pt>
                <c:pt idx="71">
                  <c:v>31</c:v>
                </c:pt>
                <c:pt idx="72">
                  <c:v>42</c:v>
                </c:pt>
                <c:pt idx="73">
                  <c:v>26</c:v>
                </c:pt>
                <c:pt idx="74">
                  <c:v>37</c:v>
                </c:pt>
                <c:pt idx="75">
                  <c:v>29</c:v>
                </c:pt>
                <c:pt idx="76">
                  <c:v>30</c:v>
                </c:pt>
                <c:pt idx="77">
                  <c:v>34</c:v>
                </c:pt>
                <c:pt idx="78">
                  <c:v>42</c:v>
                </c:pt>
                <c:pt idx="79">
                  <c:v>37</c:v>
                </c:pt>
                <c:pt idx="80">
                  <c:v>26</c:v>
                </c:pt>
                <c:pt idx="81">
                  <c:v>31</c:v>
                </c:pt>
                <c:pt idx="82">
                  <c:v>31</c:v>
                </c:pt>
                <c:pt idx="83">
                  <c:v>39</c:v>
                </c:pt>
                <c:pt idx="84">
                  <c:v>33</c:v>
                </c:pt>
                <c:pt idx="85">
                  <c:v>28</c:v>
                </c:pt>
                <c:pt idx="86">
                  <c:v>31</c:v>
                </c:pt>
                <c:pt idx="87">
                  <c:v>24</c:v>
                </c:pt>
                <c:pt idx="88">
                  <c:v>23</c:v>
                </c:pt>
                <c:pt idx="89">
                  <c:v>22</c:v>
                </c:pt>
                <c:pt idx="90">
                  <c:v>37</c:v>
                </c:pt>
                <c:pt idx="91">
                  <c:v>30</c:v>
                </c:pt>
                <c:pt idx="92">
                  <c:v>24</c:v>
                </c:pt>
                <c:pt idx="93">
                  <c:v>31</c:v>
                </c:pt>
                <c:pt idx="94">
                  <c:v>28</c:v>
                </c:pt>
                <c:pt idx="95">
                  <c:v>26</c:v>
                </c:pt>
                <c:pt idx="96">
                  <c:v>43</c:v>
                </c:pt>
                <c:pt idx="97">
                  <c:v>31</c:v>
                </c:pt>
                <c:pt idx="98">
                  <c:v>27</c:v>
                </c:pt>
                <c:pt idx="99">
                  <c:v>28</c:v>
                </c:pt>
              </c:numCache>
            </c:numRef>
          </c:val>
          <c:smooth val="0"/>
          <c:extLst>
            <c:ext xmlns:c16="http://schemas.microsoft.com/office/drawing/2014/chart" uri="{C3380CC4-5D6E-409C-BE32-E72D297353CC}">
              <c16:uniqueId val="{00000002-2285-4EBA-90A9-4BE022846084}"/>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1"/>
                <c:order val="0"/>
                <c:tx>
                  <c:strRef>
                    <c:extLst>
                      <c:ext uri="{02D57815-91ED-43cb-92C2-25804820EDAC}">
                        <c15:formulaRef>
                          <c15:sqref>'Qui FIBONACCI'!$C$2</c15:sqref>
                        </c15:formulaRef>
                      </c:ext>
                    </c:extLst>
                    <c:strCache>
                      <c:ptCount val="1"/>
                      <c:pt idx="0">
                        <c:v>Frequencia 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c:ext uri="{02D57815-91ED-43cb-92C2-25804820EDAC}">
                        <c15:formulaRef>
                          <c15:sqref>'Qui FIBONACCI'!$C$3:$C$102</c15:sqref>
                        </c15:formulaRef>
                      </c:ext>
                    </c:extLst>
                    <c:numCache>
                      <c:formatCode>General</c:formatCode>
                      <c:ptCount val="100"/>
                      <c:pt idx="0">
                        <c:v>8</c:v>
                      </c:pt>
                      <c:pt idx="1">
                        <c:v>5</c:v>
                      </c:pt>
                      <c:pt idx="2">
                        <c:v>3</c:v>
                      </c:pt>
                      <c:pt idx="3">
                        <c:v>2</c:v>
                      </c:pt>
                      <c:pt idx="4">
                        <c:v>6</c:v>
                      </c:pt>
                      <c:pt idx="5">
                        <c:v>5</c:v>
                      </c:pt>
                      <c:pt idx="6">
                        <c:v>6</c:v>
                      </c:pt>
                      <c:pt idx="7">
                        <c:v>7</c:v>
                      </c:pt>
                      <c:pt idx="8">
                        <c:v>6</c:v>
                      </c:pt>
                      <c:pt idx="9">
                        <c:v>5</c:v>
                      </c:pt>
                      <c:pt idx="10">
                        <c:v>5</c:v>
                      </c:pt>
                      <c:pt idx="11">
                        <c:v>5</c:v>
                      </c:pt>
                      <c:pt idx="12">
                        <c:v>7</c:v>
                      </c:pt>
                      <c:pt idx="13">
                        <c:v>6</c:v>
                      </c:pt>
                      <c:pt idx="14">
                        <c:v>8</c:v>
                      </c:pt>
                      <c:pt idx="15">
                        <c:v>5</c:v>
                      </c:pt>
                      <c:pt idx="16">
                        <c:v>4</c:v>
                      </c:pt>
                      <c:pt idx="17">
                        <c:v>6</c:v>
                      </c:pt>
                      <c:pt idx="18">
                        <c:v>2</c:v>
                      </c:pt>
                      <c:pt idx="19">
                        <c:v>2</c:v>
                      </c:pt>
                      <c:pt idx="20">
                        <c:v>11</c:v>
                      </c:pt>
                      <c:pt idx="21">
                        <c:v>6</c:v>
                      </c:pt>
                      <c:pt idx="22">
                        <c:v>4</c:v>
                      </c:pt>
                      <c:pt idx="23">
                        <c:v>5</c:v>
                      </c:pt>
                      <c:pt idx="24">
                        <c:v>11</c:v>
                      </c:pt>
                      <c:pt idx="25">
                        <c:v>5</c:v>
                      </c:pt>
                      <c:pt idx="26">
                        <c:v>5</c:v>
                      </c:pt>
                      <c:pt idx="27">
                        <c:v>4</c:v>
                      </c:pt>
                      <c:pt idx="28">
                        <c:v>2</c:v>
                      </c:pt>
                      <c:pt idx="29">
                        <c:v>6</c:v>
                      </c:pt>
                      <c:pt idx="30">
                        <c:v>7</c:v>
                      </c:pt>
                      <c:pt idx="31">
                        <c:v>8</c:v>
                      </c:pt>
                      <c:pt idx="32">
                        <c:v>2</c:v>
                      </c:pt>
                      <c:pt idx="33">
                        <c:v>4</c:v>
                      </c:pt>
                      <c:pt idx="34">
                        <c:v>5</c:v>
                      </c:pt>
                      <c:pt idx="35">
                        <c:v>2</c:v>
                      </c:pt>
                      <c:pt idx="36">
                        <c:v>5</c:v>
                      </c:pt>
                      <c:pt idx="37">
                        <c:v>7</c:v>
                      </c:pt>
                      <c:pt idx="38">
                        <c:v>2</c:v>
                      </c:pt>
                      <c:pt idx="39">
                        <c:v>5</c:v>
                      </c:pt>
                      <c:pt idx="40">
                        <c:v>2</c:v>
                      </c:pt>
                      <c:pt idx="41">
                        <c:v>7</c:v>
                      </c:pt>
                      <c:pt idx="42">
                        <c:v>1</c:v>
                      </c:pt>
                      <c:pt idx="43">
                        <c:v>6</c:v>
                      </c:pt>
                      <c:pt idx="44">
                        <c:v>2</c:v>
                      </c:pt>
                      <c:pt idx="45">
                        <c:v>8</c:v>
                      </c:pt>
                      <c:pt idx="46">
                        <c:v>7</c:v>
                      </c:pt>
                      <c:pt idx="47">
                        <c:v>3</c:v>
                      </c:pt>
                      <c:pt idx="48">
                        <c:v>6</c:v>
                      </c:pt>
                      <c:pt idx="49">
                        <c:v>8</c:v>
                      </c:pt>
                      <c:pt idx="50">
                        <c:v>6</c:v>
                      </c:pt>
                      <c:pt idx="51">
                        <c:v>4</c:v>
                      </c:pt>
                      <c:pt idx="52">
                        <c:v>1</c:v>
                      </c:pt>
                      <c:pt idx="53">
                        <c:v>4</c:v>
                      </c:pt>
                      <c:pt idx="54">
                        <c:v>9</c:v>
                      </c:pt>
                      <c:pt idx="55">
                        <c:v>6</c:v>
                      </c:pt>
                      <c:pt idx="56">
                        <c:v>3</c:v>
                      </c:pt>
                      <c:pt idx="57">
                        <c:v>8</c:v>
                      </c:pt>
                      <c:pt idx="58">
                        <c:v>6</c:v>
                      </c:pt>
                      <c:pt idx="59">
                        <c:v>10</c:v>
                      </c:pt>
                      <c:pt idx="60">
                        <c:v>5</c:v>
                      </c:pt>
                      <c:pt idx="61">
                        <c:v>7</c:v>
                      </c:pt>
                      <c:pt idx="62">
                        <c:v>4</c:v>
                      </c:pt>
                      <c:pt idx="63">
                        <c:v>4</c:v>
                      </c:pt>
                      <c:pt idx="64">
                        <c:v>5</c:v>
                      </c:pt>
                      <c:pt idx="65">
                        <c:v>9</c:v>
                      </c:pt>
                      <c:pt idx="66">
                        <c:v>1</c:v>
                      </c:pt>
                      <c:pt idx="67">
                        <c:v>3</c:v>
                      </c:pt>
                      <c:pt idx="68">
                        <c:v>4</c:v>
                      </c:pt>
                      <c:pt idx="69">
                        <c:v>5</c:v>
                      </c:pt>
                      <c:pt idx="70">
                        <c:v>5</c:v>
                      </c:pt>
                      <c:pt idx="71">
                        <c:v>5</c:v>
                      </c:pt>
                      <c:pt idx="72">
                        <c:v>4</c:v>
                      </c:pt>
                      <c:pt idx="73">
                        <c:v>2</c:v>
                      </c:pt>
                      <c:pt idx="74">
                        <c:v>5</c:v>
                      </c:pt>
                      <c:pt idx="75">
                        <c:v>6</c:v>
                      </c:pt>
                      <c:pt idx="76">
                        <c:v>5</c:v>
                      </c:pt>
                      <c:pt idx="77">
                        <c:v>3</c:v>
                      </c:pt>
                      <c:pt idx="78">
                        <c:v>6</c:v>
                      </c:pt>
                      <c:pt idx="79">
                        <c:v>6</c:v>
                      </c:pt>
                      <c:pt idx="80">
                        <c:v>5</c:v>
                      </c:pt>
                      <c:pt idx="81">
                        <c:v>6</c:v>
                      </c:pt>
                      <c:pt idx="82">
                        <c:v>4</c:v>
                      </c:pt>
                      <c:pt idx="83">
                        <c:v>6</c:v>
                      </c:pt>
                      <c:pt idx="84">
                        <c:v>7</c:v>
                      </c:pt>
                      <c:pt idx="85">
                        <c:v>4</c:v>
                      </c:pt>
                      <c:pt idx="86">
                        <c:v>4</c:v>
                      </c:pt>
                      <c:pt idx="87">
                        <c:v>2</c:v>
                      </c:pt>
                      <c:pt idx="88">
                        <c:v>8</c:v>
                      </c:pt>
                      <c:pt idx="89">
                        <c:v>2</c:v>
                      </c:pt>
                      <c:pt idx="90">
                        <c:v>5</c:v>
                      </c:pt>
                      <c:pt idx="91">
                        <c:v>2</c:v>
                      </c:pt>
                      <c:pt idx="92">
                        <c:v>4</c:v>
                      </c:pt>
                      <c:pt idx="93">
                        <c:v>8</c:v>
                      </c:pt>
                      <c:pt idx="94">
                        <c:v>4</c:v>
                      </c:pt>
                      <c:pt idx="95">
                        <c:v>2</c:v>
                      </c:pt>
                      <c:pt idx="96">
                        <c:v>5</c:v>
                      </c:pt>
                      <c:pt idx="97">
                        <c:v>4</c:v>
                      </c:pt>
                      <c:pt idx="98">
                        <c:v>5</c:v>
                      </c:pt>
                      <c:pt idx="99">
                        <c:v>3</c:v>
                      </c:pt>
                    </c:numCache>
                  </c:numRef>
                </c:val>
                <c:smooth val="0"/>
                <c:extLst>
                  <c:ext xmlns:c16="http://schemas.microsoft.com/office/drawing/2014/chart" uri="{C3380CC4-5D6E-409C-BE32-E72D297353CC}">
                    <c16:uniqueId val="{00000003-2285-4EBA-90A9-4BE022846084}"/>
                  </c:ext>
                </c:extLst>
              </c15:ser>
            </c15:filteredLineSeries>
            <c15:filteredLineSeries>
              <c15:ser>
                <c:idx val="0"/>
                <c:order val="1"/>
                <c:tx>
                  <c:strRef>
                    <c:extLst xmlns:c15="http://schemas.microsoft.com/office/drawing/2012/chart">
                      <c:ext xmlns:c15="http://schemas.microsoft.com/office/drawing/2012/chart" uri="{02D57815-91ED-43cb-92C2-25804820EDAC}">
                        <c15:formulaRef>
                          <c15:sqref>'Qui FIBONACCI'!$F$2</c15:sqref>
                        </c15:formulaRef>
                      </c:ext>
                    </c:extLst>
                    <c:strCache>
                      <c:ptCount val="1"/>
                      <c:pt idx="0">
                        <c:v>Frequencia 1500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FIBONACCI'!$F$3:$F$102</c15:sqref>
                        </c15:formulaRef>
                      </c:ext>
                    </c:extLst>
                    <c:numCache>
                      <c:formatCode>General</c:formatCode>
                      <c:ptCount val="100"/>
                      <c:pt idx="0">
                        <c:v>18</c:v>
                      </c:pt>
                      <c:pt idx="1">
                        <c:v>14</c:v>
                      </c:pt>
                      <c:pt idx="2">
                        <c:v>13</c:v>
                      </c:pt>
                      <c:pt idx="3">
                        <c:v>13</c:v>
                      </c:pt>
                      <c:pt idx="4">
                        <c:v>19</c:v>
                      </c:pt>
                      <c:pt idx="5">
                        <c:v>9</c:v>
                      </c:pt>
                      <c:pt idx="6">
                        <c:v>13</c:v>
                      </c:pt>
                      <c:pt idx="7">
                        <c:v>17</c:v>
                      </c:pt>
                      <c:pt idx="8">
                        <c:v>16</c:v>
                      </c:pt>
                      <c:pt idx="9">
                        <c:v>12</c:v>
                      </c:pt>
                      <c:pt idx="10">
                        <c:v>17</c:v>
                      </c:pt>
                      <c:pt idx="11">
                        <c:v>12</c:v>
                      </c:pt>
                      <c:pt idx="12">
                        <c:v>19</c:v>
                      </c:pt>
                      <c:pt idx="13">
                        <c:v>16</c:v>
                      </c:pt>
                      <c:pt idx="14">
                        <c:v>13</c:v>
                      </c:pt>
                      <c:pt idx="15">
                        <c:v>13</c:v>
                      </c:pt>
                      <c:pt idx="16">
                        <c:v>11</c:v>
                      </c:pt>
                      <c:pt idx="17">
                        <c:v>13</c:v>
                      </c:pt>
                      <c:pt idx="18">
                        <c:v>18</c:v>
                      </c:pt>
                      <c:pt idx="19">
                        <c:v>11</c:v>
                      </c:pt>
                      <c:pt idx="20">
                        <c:v>22</c:v>
                      </c:pt>
                      <c:pt idx="21">
                        <c:v>17</c:v>
                      </c:pt>
                      <c:pt idx="22">
                        <c:v>16</c:v>
                      </c:pt>
                      <c:pt idx="23">
                        <c:v>17</c:v>
                      </c:pt>
                      <c:pt idx="24">
                        <c:v>20</c:v>
                      </c:pt>
                      <c:pt idx="25">
                        <c:v>13</c:v>
                      </c:pt>
                      <c:pt idx="26">
                        <c:v>10</c:v>
                      </c:pt>
                      <c:pt idx="27">
                        <c:v>14</c:v>
                      </c:pt>
                      <c:pt idx="28">
                        <c:v>13</c:v>
                      </c:pt>
                      <c:pt idx="29">
                        <c:v>13</c:v>
                      </c:pt>
                      <c:pt idx="30">
                        <c:v>16</c:v>
                      </c:pt>
                      <c:pt idx="31">
                        <c:v>21</c:v>
                      </c:pt>
                      <c:pt idx="32">
                        <c:v>11</c:v>
                      </c:pt>
                      <c:pt idx="33">
                        <c:v>13</c:v>
                      </c:pt>
                      <c:pt idx="34">
                        <c:v>14</c:v>
                      </c:pt>
                      <c:pt idx="35">
                        <c:v>11</c:v>
                      </c:pt>
                      <c:pt idx="36">
                        <c:v>20</c:v>
                      </c:pt>
                      <c:pt idx="37">
                        <c:v>27</c:v>
                      </c:pt>
                      <c:pt idx="38">
                        <c:v>11</c:v>
                      </c:pt>
                      <c:pt idx="39">
                        <c:v>13</c:v>
                      </c:pt>
                      <c:pt idx="40">
                        <c:v>14</c:v>
                      </c:pt>
                      <c:pt idx="41">
                        <c:v>16</c:v>
                      </c:pt>
                      <c:pt idx="42">
                        <c:v>5</c:v>
                      </c:pt>
                      <c:pt idx="43">
                        <c:v>16</c:v>
                      </c:pt>
                      <c:pt idx="44">
                        <c:v>15</c:v>
                      </c:pt>
                      <c:pt idx="45">
                        <c:v>20</c:v>
                      </c:pt>
                      <c:pt idx="46">
                        <c:v>15</c:v>
                      </c:pt>
                      <c:pt idx="47">
                        <c:v>13</c:v>
                      </c:pt>
                      <c:pt idx="48">
                        <c:v>18</c:v>
                      </c:pt>
                      <c:pt idx="49">
                        <c:v>15</c:v>
                      </c:pt>
                      <c:pt idx="50">
                        <c:v>13</c:v>
                      </c:pt>
                      <c:pt idx="51">
                        <c:v>18</c:v>
                      </c:pt>
                      <c:pt idx="52">
                        <c:v>16</c:v>
                      </c:pt>
                      <c:pt idx="53">
                        <c:v>11</c:v>
                      </c:pt>
                      <c:pt idx="54">
                        <c:v>19</c:v>
                      </c:pt>
                      <c:pt idx="55">
                        <c:v>16</c:v>
                      </c:pt>
                      <c:pt idx="56">
                        <c:v>11</c:v>
                      </c:pt>
                      <c:pt idx="57">
                        <c:v>17</c:v>
                      </c:pt>
                      <c:pt idx="58">
                        <c:v>24</c:v>
                      </c:pt>
                      <c:pt idx="59">
                        <c:v>18</c:v>
                      </c:pt>
                      <c:pt idx="60">
                        <c:v>21</c:v>
                      </c:pt>
                      <c:pt idx="61">
                        <c:v>15</c:v>
                      </c:pt>
                      <c:pt idx="62">
                        <c:v>19</c:v>
                      </c:pt>
                      <c:pt idx="63">
                        <c:v>16</c:v>
                      </c:pt>
                      <c:pt idx="64">
                        <c:v>11</c:v>
                      </c:pt>
                      <c:pt idx="65">
                        <c:v>19</c:v>
                      </c:pt>
                      <c:pt idx="66">
                        <c:v>12</c:v>
                      </c:pt>
                      <c:pt idx="67">
                        <c:v>10</c:v>
                      </c:pt>
                      <c:pt idx="68">
                        <c:v>9</c:v>
                      </c:pt>
                      <c:pt idx="69">
                        <c:v>16</c:v>
                      </c:pt>
                      <c:pt idx="70">
                        <c:v>11</c:v>
                      </c:pt>
                      <c:pt idx="71">
                        <c:v>10</c:v>
                      </c:pt>
                      <c:pt idx="72">
                        <c:v>15</c:v>
                      </c:pt>
                      <c:pt idx="73">
                        <c:v>16</c:v>
                      </c:pt>
                      <c:pt idx="74">
                        <c:v>17</c:v>
                      </c:pt>
                      <c:pt idx="75">
                        <c:v>15</c:v>
                      </c:pt>
                      <c:pt idx="76">
                        <c:v>16</c:v>
                      </c:pt>
                      <c:pt idx="77">
                        <c:v>13</c:v>
                      </c:pt>
                      <c:pt idx="78">
                        <c:v>17</c:v>
                      </c:pt>
                      <c:pt idx="79">
                        <c:v>17</c:v>
                      </c:pt>
                      <c:pt idx="80">
                        <c:v>15</c:v>
                      </c:pt>
                      <c:pt idx="81">
                        <c:v>14</c:v>
                      </c:pt>
                      <c:pt idx="82">
                        <c:v>14</c:v>
                      </c:pt>
                      <c:pt idx="83">
                        <c:v>18</c:v>
                      </c:pt>
                      <c:pt idx="84">
                        <c:v>21</c:v>
                      </c:pt>
                      <c:pt idx="85">
                        <c:v>15</c:v>
                      </c:pt>
                      <c:pt idx="86">
                        <c:v>14</c:v>
                      </c:pt>
                      <c:pt idx="87">
                        <c:v>17</c:v>
                      </c:pt>
                      <c:pt idx="88">
                        <c:v>16</c:v>
                      </c:pt>
                      <c:pt idx="89">
                        <c:v>12</c:v>
                      </c:pt>
                      <c:pt idx="90">
                        <c:v>18</c:v>
                      </c:pt>
                      <c:pt idx="91">
                        <c:v>15</c:v>
                      </c:pt>
                      <c:pt idx="92">
                        <c:v>11</c:v>
                      </c:pt>
                      <c:pt idx="93">
                        <c:v>17</c:v>
                      </c:pt>
                      <c:pt idx="94">
                        <c:v>15</c:v>
                      </c:pt>
                      <c:pt idx="95">
                        <c:v>7</c:v>
                      </c:pt>
                      <c:pt idx="96">
                        <c:v>19</c:v>
                      </c:pt>
                      <c:pt idx="97">
                        <c:v>14</c:v>
                      </c:pt>
                      <c:pt idx="98">
                        <c:v>14</c:v>
                      </c:pt>
                      <c:pt idx="99">
                        <c:v>10</c:v>
                      </c:pt>
                    </c:numCache>
                  </c:numRef>
                </c:val>
                <c:smooth val="0"/>
                <c:extLst xmlns:c15="http://schemas.microsoft.com/office/drawing/2012/chart">
                  <c:ext xmlns:c16="http://schemas.microsoft.com/office/drawing/2014/chart" uri="{C3380CC4-5D6E-409C-BE32-E72D297353CC}">
                    <c16:uniqueId val="{00000004-2285-4EBA-90A9-4BE02284608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FIBONACCI'!$I$2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FIBONACCI'!$I$3:$I$102</c15:sqref>
                        </c15:formulaRef>
                      </c:ext>
                    </c:extLst>
                    <c:numCache>
                      <c:formatCode>General</c:formatCode>
                      <c:ptCount val="100"/>
                      <c:pt idx="0">
                        <c:v>28</c:v>
                      </c:pt>
                      <c:pt idx="1">
                        <c:v>31</c:v>
                      </c:pt>
                      <c:pt idx="2">
                        <c:v>30</c:v>
                      </c:pt>
                      <c:pt idx="3">
                        <c:v>35</c:v>
                      </c:pt>
                      <c:pt idx="4">
                        <c:v>37</c:v>
                      </c:pt>
                      <c:pt idx="5">
                        <c:v>20</c:v>
                      </c:pt>
                      <c:pt idx="6">
                        <c:v>30</c:v>
                      </c:pt>
                      <c:pt idx="7">
                        <c:v>28</c:v>
                      </c:pt>
                      <c:pt idx="8">
                        <c:v>29</c:v>
                      </c:pt>
                      <c:pt idx="9">
                        <c:v>26</c:v>
                      </c:pt>
                      <c:pt idx="10">
                        <c:v>32</c:v>
                      </c:pt>
                      <c:pt idx="11">
                        <c:v>29</c:v>
                      </c:pt>
                      <c:pt idx="12">
                        <c:v>30</c:v>
                      </c:pt>
                      <c:pt idx="13">
                        <c:v>29</c:v>
                      </c:pt>
                      <c:pt idx="14">
                        <c:v>23</c:v>
                      </c:pt>
                      <c:pt idx="15">
                        <c:v>29</c:v>
                      </c:pt>
                      <c:pt idx="16">
                        <c:v>32</c:v>
                      </c:pt>
                      <c:pt idx="17">
                        <c:v>29</c:v>
                      </c:pt>
                      <c:pt idx="18">
                        <c:v>32</c:v>
                      </c:pt>
                      <c:pt idx="19">
                        <c:v>18</c:v>
                      </c:pt>
                      <c:pt idx="20">
                        <c:v>34</c:v>
                      </c:pt>
                      <c:pt idx="21">
                        <c:v>34</c:v>
                      </c:pt>
                      <c:pt idx="22">
                        <c:v>30</c:v>
                      </c:pt>
                      <c:pt idx="23">
                        <c:v>31</c:v>
                      </c:pt>
                      <c:pt idx="24">
                        <c:v>38</c:v>
                      </c:pt>
                      <c:pt idx="25">
                        <c:v>35</c:v>
                      </c:pt>
                      <c:pt idx="26">
                        <c:v>27</c:v>
                      </c:pt>
                      <c:pt idx="27">
                        <c:v>27</c:v>
                      </c:pt>
                      <c:pt idx="28">
                        <c:v>38</c:v>
                      </c:pt>
                      <c:pt idx="29">
                        <c:v>20</c:v>
                      </c:pt>
                      <c:pt idx="30">
                        <c:v>29</c:v>
                      </c:pt>
                      <c:pt idx="31">
                        <c:v>33</c:v>
                      </c:pt>
                      <c:pt idx="32">
                        <c:v>24</c:v>
                      </c:pt>
                      <c:pt idx="33">
                        <c:v>26</c:v>
                      </c:pt>
                      <c:pt idx="34">
                        <c:v>31</c:v>
                      </c:pt>
                      <c:pt idx="35">
                        <c:v>20</c:v>
                      </c:pt>
                      <c:pt idx="36">
                        <c:v>38</c:v>
                      </c:pt>
                      <c:pt idx="37">
                        <c:v>46</c:v>
                      </c:pt>
                      <c:pt idx="38">
                        <c:v>18</c:v>
                      </c:pt>
                      <c:pt idx="39">
                        <c:v>23</c:v>
                      </c:pt>
                      <c:pt idx="40">
                        <c:v>30</c:v>
                      </c:pt>
                      <c:pt idx="41">
                        <c:v>28</c:v>
                      </c:pt>
                      <c:pt idx="42">
                        <c:v>14</c:v>
                      </c:pt>
                      <c:pt idx="43">
                        <c:v>36</c:v>
                      </c:pt>
                      <c:pt idx="44">
                        <c:v>33</c:v>
                      </c:pt>
                      <c:pt idx="45">
                        <c:v>40</c:v>
                      </c:pt>
                      <c:pt idx="46">
                        <c:v>27</c:v>
                      </c:pt>
                      <c:pt idx="47">
                        <c:v>25</c:v>
                      </c:pt>
                      <c:pt idx="48">
                        <c:v>27</c:v>
                      </c:pt>
                      <c:pt idx="49">
                        <c:v>24</c:v>
                      </c:pt>
                      <c:pt idx="50">
                        <c:v>27</c:v>
                      </c:pt>
                      <c:pt idx="51">
                        <c:v>31</c:v>
                      </c:pt>
                      <c:pt idx="52">
                        <c:v>30</c:v>
                      </c:pt>
                      <c:pt idx="53">
                        <c:v>22</c:v>
                      </c:pt>
                      <c:pt idx="54">
                        <c:v>32</c:v>
                      </c:pt>
                      <c:pt idx="55">
                        <c:v>32</c:v>
                      </c:pt>
                      <c:pt idx="56">
                        <c:v>31</c:v>
                      </c:pt>
                      <c:pt idx="57">
                        <c:v>30</c:v>
                      </c:pt>
                      <c:pt idx="58">
                        <c:v>40</c:v>
                      </c:pt>
                      <c:pt idx="59">
                        <c:v>43</c:v>
                      </c:pt>
                      <c:pt idx="60">
                        <c:v>37</c:v>
                      </c:pt>
                      <c:pt idx="61">
                        <c:v>27</c:v>
                      </c:pt>
                      <c:pt idx="62">
                        <c:v>29</c:v>
                      </c:pt>
                      <c:pt idx="63">
                        <c:v>32</c:v>
                      </c:pt>
                      <c:pt idx="64">
                        <c:v>35</c:v>
                      </c:pt>
                      <c:pt idx="65">
                        <c:v>35</c:v>
                      </c:pt>
                      <c:pt idx="66">
                        <c:v>25</c:v>
                      </c:pt>
                      <c:pt idx="67">
                        <c:v>31</c:v>
                      </c:pt>
                      <c:pt idx="68">
                        <c:v>27</c:v>
                      </c:pt>
                      <c:pt idx="69">
                        <c:v>31</c:v>
                      </c:pt>
                      <c:pt idx="70">
                        <c:v>23</c:v>
                      </c:pt>
                      <c:pt idx="71">
                        <c:v>32</c:v>
                      </c:pt>
                      <c:pt idx="72">
                        <c:v>39</c:v>
                      </c:pt>
                      <c:pt idx="73">
                        <c:v>26</c:v>
                      </c:pt>
                      <c:pt idx="74">
                        <c:v>33</c:v>
                      </c:pt>
                      <c:pt idx="75">
                        <c:v>32</c:v>
                      </c:pt>
                      <c:pt idx="76">
                        <c:v>33</c:v>
                      </c:pt>
                      <c:pt idx="77">
                        <c:v>33</c:v>
                      </c:pt>
                      <c:pt idx="78">
                        <c:v>38</c:v>
                      </c:pt>
                      <c:pt idx="79">
                        <c:v>35</c:v>
                      </c:pt>
                      <c:pt idx="80">
                        <c:v>27</c:v>
                      </c:pt>
                      <c:pt idx="81">
                        <c:v>32</c:v>
                      </c:pt>
                      <c:pt idx="82">
                        <c:v>32</c:v>
                      </c:pt>
                      <c:pt idx="83">
                        <c:v>36</c:v>
                      </c:pt>
                      <c:pt idx="84">
                        <c:v>38</c:v>
                      </c:pt>
                      <c:pt idx="85">
                        <c:v>29</c:v>
                      </c:pt>
                      <c:pt idx="86">
                        <c:v>28</c:v>
                      </c:pt>
                      <c:pt idx="87">
                        <c:v>23</c:v>
                      </c:pt>
                      <c:pt idx="88">
                        <c:v>24</c:v>
                      </c:pt>
                      <c:pt idx="89">
                        <c:v>23</c:v>
                      </c:pt>
                      <c:pt idx="90">
                        <c:v>36</c:v>
                      </c:pt>
                      <c:pt idx="91">
                        <c:v>30</c:v>
                      </c:pt>
                      <c:pt idx="92">
                        <c:v>22</c:v>
                      </c:pt>
                      <c:pt idx="93">
                        <c:v>33</c:v>
                      </c:pt>
                      <c:pt idx="94">
                        <c:v>24</c:v>
                      </c:pt>
                      <c:pt idx="95">
                        <c:v>24</c:v>
                      </c:pt>
                      <c:pt idx="96">
                        <c:v>43</c:v>
                      </c:pt>
                      <c:pt idx="97">
                        <c:v>29</c:v>
                      </c:pt>
                      <c:pt idx="98">
                        <c:v>26</c:v>
                      </c:pt>
                      <c:pt idx="99">
                        <c:v>27</c:v>
                      </c:pt>
                    </c:numCache>
                  </c:numRef>
                </c:val>
                <c:smooth val="0"/>
                <c:extLst xmlns:c15="http://schemas.microsoft.com/office/drawing/2012/chart">
                  <c:ext xmlns:c16="http://schemas.microsoft.com/office/drawing/2014/chart" uri="{C3380CC4-5D6E-409C-BE32-E72D297353CC}">
                    <c16:uniqueId val="{00000005-2285-4EBA-90A9-4BE022846084}"/>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FIBONACCI'!$U$2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FIBONACCI'!$U$3:$U$102</c15:sqref>
                        </c15:formulaRef>
                      </c:ext>
                    </c:extLst>
                    <c:numCache>
                      <c:formatCode>General</c:formatCode>
                      <c:ptCount val="100"/>
                      <c:pt idx="0">
                        <c:v>7</c:v>
                      </c:pt>
                      <c:pt idx="1">
                        <c:v>3</c:v>
                      </c:pt>
                      <c:pt idx="2">
                        <c:v>2</c:v>
                      </c:pt>
                      <c:pt idx="3">
                        <c:v>2</c:v>
                      </c:pt>
                      <c:pt idx="4">
                        <c:v>6</c:v>
                      </c:pt>
                      <c:pt idx="5">
                        <c:v>4</c:v>
                      </c:pt>
                      <c:pt idx="6">
                        <c:v>5</c:v>
                      </c:pt>
                      <c:pt idx="7">
                        <c:v>8</c:v>
                      </c:pt>
                      <c:pt idx="8">
                        <c:v>6</c:v>
                      </c:pt>
                      <c:pt idx="9">
                        <c:v>5</c:v>
                      </c:pt>
                      <c:pt idx="10">
                        <c:v>5</c:v>
                      </c:pt>
                      <c:pt idx="11">
                        <c:v>5</c:v>
                      </c:pt>
                      <c:pt idx="12">
                        <c:v>8</c:v>
                      </c:pt>
                      <c:pt idx="13">
                        <c:v>5</c:v>
                      </c:pt>
                      <c:pt idx="14">
                        <c:v>7</c:v>
                      </c:pt>
                      <c:pt idx="15">
                        <c:v>2</c:v>
                      </c:pt>
                      <c:pt idx="16">
                        <c:v>4</c:v>
                      </c:pt>
                      <c:pt idx="17">
                        <c:v>8</c:v>
                      </c:pt>
                      <c:pt idx="18">
                        <c:v>5</c:v>
                      </c:pt>
                      <c:pt idx="19">
                        <c:v>4</c:v>
                      </c:pt>
                      <c:pt idx="20">
                        <c:v>8</c:v>
                      </c:pt>
                      <c:pt idx="21">
                        <c:v>4</c:v>
                      </c:pt>
                      <c:pt idx="22">
                        <c:v>3</c:v>
                      </c:pt>
                      <c:pt idx="23">
                        <c:v>8</c:v>
                      </c:pt>
                      <c:pt idx="24">
                        <c:v>5</c:v>
                      </c:pt>
                      <c:pt idx="25">
                        <c:v>1</c:v>
                      </c:pt>
                      <c:pt idx="26">
                        <c:v>3</c:v>
                      </c:pt>
                      <c:pt idx="27">
                        <c:v>7</c:v>
                      </c:pt>
                      <c:pt idx="28">
                        <c:v>4</c:v>
                      </c:pt>
                      <c:pt idx="29">
                        <c:v>8</c:v>
                      </c:pt>
                      <c:pt idx="30">
                        <c:v>9</c:v>
                      </c:pt>
                      <c:pt idx="31">
                        <c:v>8</c:v>
                      </c:pt>
                      <c:pt idx="32">
                        <c:v>2</c:v>
                      </c:pt>
                      <c:pt idx="33">
                        <c:v>1</c:v>
                      </c:pt>
                      <c:pt idx="34">
                        <c:v>5</c:v>
                      </c:pt>
                      <c:pt idx="35">
                        <c:v>3</c:v>
                      </c:pt>
                      <c:pt idx="36">
                        <c:v>8</c:v>
                      </c:pt>
                      <c:pt idx="37">
                        <c:v>3</c:v>
                      </c:pt>
                      <c:pt idx="38">
                        <c:v>4</c:v>
                      </c:pt>
                      <c:pt idx="39">
                        <c:v>8</c:v>
                      </c:pt>
                      <c:pt idx="40">
                        <c:v>3</c:v>
                      </c:pt>
                      <c:pt idx="41">
                        <c:v>7</c:v>
                      </c:pt>
                      <c:pt idx="42">
                        <c:v>1</c:v>
                      </c:pt>
                      <c:pt idx="43">
                        <c:v>5</c:v>
                      </c:pt>
                      <c:pt idx="44">
                        <c:v>3</c:v>
                      </c:pt>
                      <c:pt idx="45">
                        <c:v>6</c:v>
                      </c:pt>
                      <c:pt idx="46">
                        <c:v>8</c:v>
                      </c:pt>
                      <c:pt idx="47">
                        <c:v>5</c:v>
                      </c:pt>
                      <c:pt idx="48">
                        <c:v>10</c:v>
                      </c:pt>
                      <c:pt idx="49">
                        <c:v>7</c:v>
                      </c:pt>
                      <c:pt idx="50">
                        <c:v>7</c:v>
                      </c:pt>
                      <c:pt idx="51">
                        <c:v>4</c:v>
                      </c:pt>
                      <c:pt idx="52">
                        <c:v>1</c:v>
                      </c:pt>
                      <c:pt idx="53">
                        <c:v>2</c:v>
                      </c:pt>
                      <c:pt idx="54">
                        <c:v>9</c:v>
                      </c:pt>
                      <c:pt idx="55">
                        <c:v>6</c:v>
                      </c:pt>
                      <c:pt idx="56">
                        <c:v>3</c:v>
                      </c:pt>
                      <c:pt idx="57">
                        <c:v>11</c:v>
                      </c:pt>
                      <c:pt idx="58">
                        <c:v>4</c:v>
                      </c:pt>
                      <c:pt idx="59">
                        <c:v>7</c:v>
                      </c:pt>
                      <c:pt idx="60">
                        <c:v>5</c:v>
                      </c:pt>
                      <c:pt idx="61">
                        <c:v>6</c:v>
                      </c:pt>
                      <c:pt idx="62">
                        <c:v>3</c:v>
                      </c:pt>
                      <c:pt idx="63">
                        <c:v>4</c:v>
                      </c:pt>
                      <c:pt idx="64">
                        <c:v>4</c:v>
                      </c:pt>
                      <c:pt idx="65">
                        <c:v>6</c:v>
                      </c:pt>
                      <c:pt idx="66">
                        <c:v>2</c:v>
                      </c:pt>
                      <c:pt idx="67">
                        <c:v>2</c:v>
                      </c:pt>
                      <c:pt idx="68">
                        <c:v>5</c:v>
                      </c:pt>
                      <c:pt idx="69">
                        <c:v>5</c:v>
                      </c:pt>
                      <c:pt idx="70">
                        <c:v>7</c:v>
                      </c:pt>
                      <c:pt idx="71">
                        <c:v>4</c:v>
                      </c:pt>
                      <c:pt idx="72">
                        <c:v>7</c:v>
                      </c:pt>
                      <c:pt idx="73">
                        <c:v>2</c:v>
                      </c:pt>
                      <c:pt idx="74">
                        <c:v>9</c:v>
                      </c:pt>
                      <c:pt idx="75">
                        <c:v>3</c:v>
                      </c:pt>
                      <c:pt idx="76">
                        <c:v>2</c:v>
                      </c:pt>
                      <c:pt idx="77">
                        <c:v>5</c:v>
                      </c:pt>
                      <c:pt idx="78">
                        <c:v>9</c:v>
                      </c:pt>
                      <c:pt idx="79">
                        <c:v>8</c:v>
                      </c:pt>
                      <c:pt idx="80">
                        <c:v>5</c:v>
                      </c:pt>
                      <c:pt idx="81">
                        <c:v>5</c:v>
                      </c:pt>
                      <c:pt idx="82">
                        <c:v>3</c:v>
                      </c:pt>
                      <c:pt idx="83">
                        <c:v>7</c:v>
                      </c:pt>
                      <c:pt idx="84">
                        <c:v>2</c:v>
                      </c:pt>
                      <c:pt idx="85">
                        <c:v>3</c:v>
                      </c:pt>
                      <c:pt idx="86">
                        <c:v>6</c:v>
                      </c:pt>
                      <c:pt idx="87">
                        <c:v>3</c:v>
                      </c:pt>
                      <c:pt idx="88">
                        <c:v>6</c:v>
                      </c:pt>
                      <c:pt idx="89">
                        <c:v>1</c:v>
                      </c:pt>
                      <c:pt idx="90">
                        <c:v>5</c:v>
                      </c:pt>
                      <c:pt idx="91">
                        <c:v>1</c:v>
                      </c:pt>
                      <c:pt idx="92">
                        <c:v>6</c:v>
                      </c:pt>
                      <c:pt idx="93">
                        <c:v>6</c:v>
                      </c:pt>
                      <c:pt idx="94">
                        <c:v>8</c:v>
                      </c:pt>
                      <c:pt idx="95">
                        <c:v>4</c:v>
                      </c:pt>
                      <c:pt idx="96">
                        <c:v>5</c:v>
                      </c:pt>
                      <c:pt idx="97">
                        <c:v>6</c:v>
                      </c:pt>
                      <c:pt idx="98">
                        <c:v>4</c:v>
                      </c:pt>
                      <c:pt idx="99">
                        <c:v>4</c:v>
                      </c:pt>
                    </c:numCache>
                  </c:numRef>
                </c:val>
                <c:smooth val="0"/>
                <c:extLst xmlns:c15="http://schemas.microsoft.com/office/drawing/2012/chart">
                  <c:ext xmlns:c16="http://schemas.microsoft.com/office/drawing/2014/chart" uri="{C3380CC4-5D6E-409C-BE32-E72D297353CC}">
                    <c16:uniqueId val="{00000006-2285-4EBA-90A9-4BE022846084}"/>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FIBONACCI'!$X$2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FIBONACCI'!$X$3:$X$102</c15:sqref>
                        </c15:formulaRef>
                      </c:ext>
                    </c:extLst>
                    <c:numCache>
                      <c:formatCode>General</c:formatCode>
                      <c:ptCount val="100"/>
                      <c:pt idx="0">
                        <c:v>17</c:v>
                      </c:pt>
                      <c:pt idx="1">
                        <c:v>12</c:v>
                      </c:pt>
                      <c:pt idx="2">
                        <c:v>12</c:v>
                      </c:pt>
                      <c:pt idx="3">
                        <c:v>13</c:v>
                      </c:pt>
                      <c:pt idx="4">
                        <c:v>19</c:v>
                      </c:pt>
                      <c:pt idx="5">
                        <c:v>8</c:v>
                      </c:pt>
                      <c:pt idx="6">
                        <c:v>12</c:v>
                      </c:pt>
                      <c:pt idx="7">
                        <c:v>18</c:v>
                      </c:pt>
                      <c:pt idx="8">
                        <c:v>16</c:v>
                      </c:pt>
                      <c:pt idx="9">
                        <c:v>12</c:v>
                      </c:pt>
                      <c:pt idx="10">
                        <c:v>17</c:v>
                      </c:pt>
                      <c:pt idx="11">
                        <c:v>12</c:v>
                      </c:pt>
                      <c:pt idx="12">
                        <c:v>20</c:v>
                      </c:pt>
                      <c:pt idx="13">
                        <c:v>15</c:v>
                      </c:pt>
                      <c:pt idx="14">
                        <c:v>12</c:v>
                      </c:pt>
                      <c:pt idx="15">
                        <c:v>10</c:v>
                      </c:pt>
                      <c:pt idx="16">
                        <c:v>11</c:v>
                      </c:pt>
                      <c:pt idx="17">
                        <c:v>15</c:v>
                      </c:pt>
                      <c:pt idx="18">
                        <c:v>21</c:v>
                      </c:pt>
                      <c:pt idx="19">
                        <c:v>13</c:v>
                      </c:pt>
                      <c:pt idx="20">
                        <c:v>19</c:v>
                      </c:pt>
                      <c:pt idx="21">
                        <c:v>15</c:v>
                      </c:pt>
                      <c:pt idx="22">
                        <c:v>15</c:v>
                      </c:pt>
                      <c:pt idx="23">
                        <c:v>20</c:v>
                      </c:pt>
                      <c:pt idx="24">
                        <c:v>14</c:v>
                      </c:pt>
                      <c:pt idx="25">
                        <c:v>9</c:v>
                      </c:pt>
                      <c:pt idx="26">
                        <c:v>8</c:v>
                      </c:pt>
                      <c:pt idx="27">
                        <c:v>17</c:v>
                      </c:pt>
                      <c:pt idx="28">
                        <c:v>15</c:v>
                      </c:pt>
                      <c:pt idx="29">
                        <c:v>15</c:v>
                      </c:pt>
                      <c:pt idx="30">
                        <c:v>18</c:v>
                      </c:pt>
                      <c:pt idx="31">
                        <c:v>21</c:v>
                      </c:pt>
                      <c:pt idx="32">
                        <c:v>11</c:v>
                      </c:pt>
                      <c:pt idx="33">
                        <c:v>10</c:v>
                      </c:pt>
                      <c:pt idx="34">
                        <c:v>14</c:v>
                      </c:pt>
                      <c:pt idx="35">
                        <c:v>12</c:v>
                      </c:pt>
                      <c:pt idx="36">
                        <c:v>23</c:v>
                      </c:pt>
                      <c:pt idx="37">
                        <c:v>23</c:v>
                      </c:pt>
                      <c:pt idx="38">
                        <c:v>13</c:v>
                      </c:pt>
                      <c:pt idx="39">
                        <c:v>16</c:v>
                      </c:pt>
                      <c:pt idx="40">
                        <c:v>15</c:v>
                      </c:pt>
                      <c:pt idx="41">
                        <c:v>16</c:v>
                      </c:pt>
                      <c:pt idx="42">
                        <c:v>5</c:v>
                      </c:pt>
                      <c:pt idx="43">
                        <c:v>15</c:v>
                      </c:pt>
                      <c:pt idx="44">
                        <c:v>16</c:v>
                      </c:pt>
                      <c:pt idx="45">
                        <c:v>18</c:v>
                      </c:pt>
                      <c:pt idx="46">
                        <c:v>16</c:v>
                      </c:pt>
                      <c:pt idx="47">
                        <c:v>15</c:v>
                      </c:pt>
                      <c:pt idx="48">
                        <c:v>22</c:v>
                      </c:pt>
                      <c:pt idx="49">
                        <c:v>14</c:v>
                      </c:pt>
                      <c:pt idx="50">
                        <c:v>14</c:v>
                      </c:pt>
                      <c:pt idx="51">
                        <c:v>18</c:v>
                      </c:pt>
                      <c:pt idx="52">
                        <c:v>16</c:v>
                      </c:pt>
                      <c:pt idx="53">
                        <c:v>9</c:v>
                      </c:pt>
                      <c:pt idx="54">
                        <c:v>19</c:v>
                      </c:pt>
                      <c:pt idx="55">
                        <c:v>16</c:v>
                      </c:pt>
                      <c:pt idx="56">
                        <c:v>11</c:v>
                      </c:pt>
                      <c:pt idx="57">
                        <c:v>20</c:v>
                      </c:pt>
                      <c:pt idx="58">
                        <c:v>22</c:v>
                      </c:pt>
                      <c:pt idx="59">
                        <c:v>15</c:v>
                      </c:pt>
                      <c:pt idx="60">
                        <c:v>21</c:v>
                      </c:pt>
                      <c:pt idx="61">
                        <c:v>14</c:v>
                      </c:pt>
                      <c:pt idx="62">
                        <c:v>18</c:v>
                      </c:pt>
                      <c:pt idx="63">
                        <c:v>16</c:v>
                      </c:pt>
                      <c:pt idx="64">
                        <c:v>10</c:v>
                      </c:pt>
                      <c:pt idx="65">
                        <c:v>16</c:v>
                      </c:pt>
                      <c:pt idx="66">
                        <c:v>13</c:v>
                      </c:pt>
                      <c:pt idx="67">
                        <c:v>9</c:v>
                      </c:pt>
                      <c:pt idx="68">
                        <c:v>10</c:v>
                      </c:pt>
                      <c:pt idx="69">
                        <c:v>16</c:v>
                      </c:pt>
                      <c:pt idx="70">
                        <c:v>13</c:v>
                      </c:pt>
                      <c:pt idx="71">
                        <c:v>9</c:v>
                      </c:pt>
                      <c:pt idx="72">
                        <c:v>18</c:v>
                      </c:pt>
                      <c:pt idx="73">
                        <c:v>16</c:v>
                      </c:pt>
                      <c:pt idx="74">
                        <c:v>21</c:v>
                      </c:pt>
                      <c:pt idx="75">
                        <c:v>12</c:v>
                      </c:pt>
                      <c:pt idx="76">
                        <c:v>13</c:v>
                      </c:pt>
                      <c:pt idx="77">
                        <c:v>15</c:v>
                      </c:pt>
                      <c:pt idx="78">
                        <c:v>20</c:v>
                      </c:pt>
                      <c:pt idx="79">
                        <c:v>19</c:v>
                      </c:pt>
                      <c:pt idx="80">
                        <c:v>15</c:v>
                      </c:pt>
                      <c:pt idx="81">
                        <c:v>13</c:v>
                      </c:pt>
                      <c:pt idx="82">
                        <c:v>13</c:v>
                      </c:pt>
                      <c:pt idx="83">
                        <c:v>19</c:v>
                      </c:pt>
                      <c:pt idx="84">
                        <c:v>16</c:v>
                      </c:pt>
                      <c:pt idx="85">
                        <c:v>14</c:v>
                      </c:pt>
                      <c:pt idx="86">
                        <c:v>16</c:v>
                      </c:pt>
                      <c:pt idx="87">
                        <c:v>18</c:v>
                      </c:pt>
                      <c:pt idx="88">
                        <c:v>14</c:v>
                      </c:pt>
                      <c:pt idx="89">
                        <c:v>11</c:v>
                      </c:pt>
                      <c:pt idx="90">
                        <c:v>18</c:v>
                      </c:pt>
                      <c:pt idx="91">
                        <c:v>14</c:v>
                      </c:pt>
                      <c:pt idx="92">
                        <c:v>13</c:v>
                      </c:pt>
                      <c:pt idx="93">
                        <c:v>15</c:v>
                      </c:pt>
                      <c:pt idx="94">
                        <c:v>19</c:v>
                      </c:pt>
                      <c:pt idx="95">
                        <c:v>9</c:v>
                      </c:pt>
                      <c:pt idx="96">
                        <c:v>19</c:v>
                      </c:pt>
                      <c:pt idx="97">
                        <c:v>16</c:v>
                      </c:pt>
                      <c:pt idx="98">
                        <c:v>13</c:v>
                      </c:pt>
                      <c:pt idx="99">
                        <c:v>11</c:v>
                      </c:pt>
                    </c:numCache>
                  </c:numRef>
                </c:val>
                <c:smooth val="0"/>
                <c:extLst xmlns:c15="http://schemas.microsoft.com/office/drawing/2012/chart">
                  <c:ext xmlns:c16="http://schemas.microsoft.com/office/drawing/2014/chart" uri="{C3380CC4-5D6E-409C-BE32-E72D297353CC}">
                    <c16:uniqueId val="{00000007-2285-4EBA-90A9-4BE022846084}"/>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FIBONACCI'!$AA$2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FIBONACCI'!$AA$3:$AA$102</c15:sqref>
                        </c15:formulaRef>
                      </c:ext>
                    </c:extLst>
                    <c:numCache>
                      <c:formatCode>General</c:formatCode>
                      <c:ptCount val="100"/>
                      <c:pt idx="0">
                        <c:v>27</c:v>
                      </c:pt>
                      <c:pt idx="1">
                        <c:v>29</c:v>
                      </c:pt>
                      <c:pt idx="2">
                        <c:v>29</c:v>
                      </c:pt>
                      <c:pt idx="3">
                        <c:v>35</c:v>
                      </c:pt>
                      <c:pt idx="4">
                        <c:v>37</c:v>
                      </c:pt>
                      <c:pt idx="5">
                        <c:v>19</c:v>
                      </c:pt>
                      <c:pt idx="6">
                        <c:v>29</c:v>
                      </c:pt>
                      <c:pt idx="7">
                        <c:v>29</c:v>
                      </c:pt>
                      <c:pt idx="8">
                        <c:v>29</c:v>
                      </c:pt>
                      <c:pt idx="9">
                        <c:v>26</c:v>
                      </c:pt>
                      <c:pt idx="10">
                        <c:v>32</c:v>
                      </c:pt>
                      <c:pt idx="11">
                        <c:v>29</c:v>
                      </c:pt>
                      <c:pt idx="12">
                        <c:v>31</c:v>
                      </c:pt>
                      <c:pt idx="13">
                        <c:v>28</c:v>
                      </c:pt>
                      <c:pt idx="14">
                        <c:v>22</c:v>
                      </c:pt>
                      <c:pt idx="15">
                        <c:v>26</c:v>
                      </c:pt>
                      <c:pt idx="16">
                        <c:v>32</c:v>
                      </c:pt>
                      <c:pt idx="17">
                        <c:v>31</c:v>
                      </c:pt>
                      <c:pt idx="18">
                        <c:v>35</c:v>
                      </c:pt>
                      <c:pt idx="19">
                        <c:v>20</c:v>
                      </c:pt>
                      <c:pt idx="20">
                        <c:v>31</c:v>
                      </c:pt>
                      <c:pt idx="21">
                        <c:v>32</c:v>
                      </c:pt>
                      <c:pt idx="22">
                        <c:v>29</c:v>
                      </c:pt>
                      <c:pt idx="23">
                        <c:v>34</c:v>
                      </c:pt>
                      <c:pt idx="24">
                        <c:v>32</c:v>
                      </c:pt>
                      <c:pt idx="25">
                        <c:v>31</c:v>
                      </c:pt>
                      <c:pt idx="26">
                        <c:v>25</c:v>
                      </c:pt>
                      <c:pt idx="27">
                        <c:v>30</c:v>
                      </c:pt>
                      <c:pt idx="28">
                        <c:v>40</c:v>
                      </c:pt>
                      <c:pt idx="29">
                        <c:v>22</c:v>
                      </c:pt>
                      <c:pt idx="30">
                        <c:v>31</c:v>
                      </c:pt>
                      <c:pt idx="31">
                        <c:v>33</c:v>
                      </c:pt>
                      <c:pt idx="32">
                        <c:v>24</c:v>
                      </c:pt>
                      <c:pt idx="33">
                        <c:v>23</c:v>
                      </c:pt>
                      <c:pt idx="34">
                        <c:v>31</c:v>
                      </c:pt>
                      <c:pt idx="35">
                        <c:v>21</c:v>
                      </c:pt>
                      <c:pt idx="36">
                        <c:v>41</c:v>
                      </c:pt>
                      <c:pt idx="37">
                        <c:v>42</c:v>
                      </c:pt>
                      <c:pt idx="38">
                        <c:v>20</c:v>
                      </c:pt>
                      <c:pt idx="39">
                        <c:v>26</c:v>
                      </c:pt>
                      <c:pt idx="40">
                        <c:v>31</c:v>
                      </c:pt>
                      <c:pt idx="41">
                        <c:v>28</c:v>
                      </c:pt>
                      <c:pt idx="42">
                        <c:v>14</c:v>
                      </c:pt>
                      <c:pt idx="43">
                        <c:v>35</c:v>
                      </c:pt>
                      <c:pt idx="44">
                        <c:v>34</c:v>
                      </c:pt>
                      <c:pt idx="45">
                        <c:v>38</c:v>
                      </c:pt>
                      <c:pt idx="46">
                        <c:v>28</c:v>
                      </c:pt>
                      <c:pt idx="47">
                        <c:v>27</c:v>
                      </c:pt>
                      <c:pt idx="48">
                        <c:v>31</c:v>
                      </c:pt>
                      <c:pt idx="49">
                        <c:v>23</c:v>
                      </c:pt>
                      <c:pt idx="50">
                        <c:v>28</c:v>
                      </c:pt>
                      <c:pt idx="51">
                        <c:v>31</c:v>
                      </c:pt>
                      <c:pt idx="52">
                        <c:v>30</c:v>
                      </c:pt>
                      <c:pt idx="53">
                        <c:v>20</c:v>
                      </c:pt>
                      <c:pt idx="54">
                        <c:v>32</c:v>
                      </c:pt>
                      <c:pt idx="55">
                        <c:v>32</c:v>
                      </c:pt>
                      <c:pt idx="56">
                        <c:v>31</c:v>
                      </c:pt>
                      <c:pt idx="57">
                        <c:v>33</c:v>
                      </c:pt>
                      <c:pt idx="58">
                        <c:v>38</c:v>
                      </c:pt>
                      <c:pt idx="59">
                        <c:v>40</c:v>
                      </c:pt>
                      <c:pt idx="60">
                        <c:v>37</c:v>
                      </c:pt>
                      <c:pt idx="61">
                        <c:v>26</c:v>
                      </c:pt>
                      <c:pt idx="62">
                        <c:v>28</c:v>
                      </c:pt>
                      <c:pt idx="63">
                        <c:v>32</c:v>
                      </c:pt>
                      <c:pt idx="64">
                        <c:v>34</c:v>
                      </c:pt>
                      <c:pt idx="65">
                        <c:v>32</c:v>
                      </c:pt>
                      <c:pt idx="66">
                        <c:v>26</c:v>
                      </c:pt>
                      <c:pt idx="67">
                        <c:v>30</c:v>
                      </c:pt>
                      <c:pt idx="68">
                        <c:v>28</c:v>
                      </c:pt>
                      <c:pt idx="69">
                        <c:v>31</c:v>
                      </c:pt>
                      <c:pt idx="70">
                        <c:v>25</c:v>
                      </c:pt>
                      <c:pt idx="71">
                        <c:v>31</c:v>
                      </c:pt>
                      <c:pt idx="72">
                        <c:v>42</c:v>
                      </c:pt>
                      <c:pt idx="73">
                        <c:v>26</c:v>
                      </c:pt>
                      <c:pt idx="74">
                        <c:v>37</c:v>
                      </c:pt>
                      <c:pt idx="75">
                        <c:v>29</c:v>
                      </c:pt>
                      <c:pt idx="76">
                        <c:v>30</c:v>
                      </c:pt>
                      <c:pt idx="77">
                        <c:v>35</c:v>
                      </c:pt>
                      <c:pt idx="78">
                        <c:v>41</c:v>
                      </c:pt>
                      <c:pt idx="79">
                        <c:v>37</c:v>
                      </c:pt>
                      <c:pt idx="80">
                        <c:v>27</c:v>
                      </c:pt>
                      <c:pt idx="81">
                        <c:v>31</c:v>
                      </c:pt>
                      <c:pt idx="82">
                        <c:v>31</c:v>
                      </c:pt>
                      <c:pt idx="83">
                        <c:v>37</c:v>
                      </c:pt>
                      <c:pt idx="84">
                        <c:v>33</c:v>
                      </c:pt>
                      <c:pt idx="85">
                        <c:v>28</c:v>
                      </c:pt>
                      <c:pt idx="86">
                        <c:v>30</c:v>
                      </c:pt>
                      <c:pt idx="87">
                        <c:v>24</c:v>
                      </c:pt>
                      <c:pt idx="88">
                        <c:v>22</c:v>
                      </c:pt>
                      <c:pt idx="89">
                        <c:v>22</c:v>
                      </c:pt>
                      <c:pt idx="90">
                        <c:v>36</c:v>
                      </c:pt>
                      <c:pt idx="91">
                        <c:v>29</c:v>
                      </c:pt>
                      <c:pt idx="92">
                        <c:v>24</c:v>
                      </c:pt>
                      <c:pt idx="93">
                        <c:v>31</c:v>
                      </c:pt>
                      <c:pt idx="94">
                        <c:v>28</c:v>
                      </c:pt>
                      <c:pt idx="95">
                        <c:v>26</c:v>
                      </c:pt>
                      <c:pt idx="96">
                        <c:v>43</c:v>
                      </c:pt>
                      <c:pt idx="97">
                        <c:v>31</c:v>
                      </c:pt>
                      <c:pt idx="98">
                        <c:v>25</c:v>
                      </c:pt>
                      <c:pt idx="99">
                        <c:v>28</c:v>
                      </c:pt>
                    </c:numCache>
                  </c:numRef>
                </c:val>
                <c:smooth val="0"/>
                <c:extLst xmlns:c15="http://schemas.microsoft.com/office/drawing/2012/chart">
                  <c:ext xmlns:c16="http://schemas.microsoft.com/office/drawing/2014/chart" uri="{C3380CC4-5D6E-409C-BE32-E72D297353CC}">
                    <c16:uniqueId val="{00000008-2285-4EBA-90A9-4BE022846084}"/>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FIBONACCI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6"/>
          <c:order val="6"/>
          <c:tx>
            <c:strRef>
              <c:f>'Qui FIBONACCI'!$U$2</c:f>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f>'Qui FIBONACCI'!$U$3:$U$102</c:f>
              <c:numCache>
                <c:formatCode>General</c:formatCode>
                <c:ptCount val="100"/>
                <c:pt idx="0">
                  <c:v>7</c:v>
                </c:pt>
                <c:pt idx="1">
                  <c:v>3</c:v>
                </c:pt>
                <c:pt idx="2">
                  <c:v>2</c:v>
                </c:pt>
                <c:pt idx="3">
                  <c:v>2</c:v>
                </c:pt>
                <c:pt idx="4">
                  <c:v>6</c:v>
                </c:pt>
                <c:pt idx="5">
                  <c:v>4</c:v>
                </c:pt>
                <c:pt idx="6">
                  <c:v>5</c:v>
                </c:pt>
                <c:pt idx="7">
                  <c:v>8</c:v>
                </c:pt>
                <c:pt idx="8">
                  <c:v>6</c:v>
                </c:pt>
                <c:pt idx="9">
                  <c:v>5</c:v>
                </c:pt>
                <c:pt idx="10">
                  <c:v>5</c:v>
                </c:pt>
                <c:pt idx="11">
                  <c:v>5</c:v>
                </c:pt>
                <c:pt idx="12">
                  <c:v>8</c:v>
                </c:pt>
                <c:pt idx="13">
                  <c:v>5</c:v>
                </c:pt>
                <c:pt idx="14">
                  <c:v>7</c:v>
                </c:pt>
                <c:pt idx="15">
                  <c:v>2</c:v>
                </c:pt>
                <c:pt idx="16">
                  <c:v>4</c:v>
                </c:pt>
                <c:pt idx="17">
                  <c:v>8</c:v>
                </c:pt>
                <c:pt idx="18">
                  <c:v>5</c:v>
                </c:pt>
                <c:pt idx="19">
                  <c:v>4</c:v>
                </c:pt>
                <c:pt idx="20">
                  <c:v>8</c:v>
                </c:pt>
                <c:pt idx="21">
                  <c:v>4</c:v>
                </c:pt>
                <c:pt idx="22">
                  <c:v>3</c:v>
                </c:pt>
                <c:pt idx="23">
                  <c:v>8</c:v>
                </c:pt>
                <c:pt idx="24">
                  <c:v>5</c:v>
                </c:pt>
                <c:pt idx="25">
                  <c:v>1</c:v>
                </c:pt>
                <c:pt idx="26">
                  <c:v>3</c:v>
                </c:pt>
                <c:pt idx="27">
                  <c:v>7</c:v>
                </c:pt>
                <c:pt idx="28">
                  <c:v>4</c:v>
                </c:pt>
                <c:pt idx="29">
                  <c:v>8</c:v>
                </c:pt>
                <c:pt idx="30">
                  <c:v>9</c:v>
                </c:pt>
                <c:pt idx="31">
                  <c:v>8</c:v>
                </c:pt>
                <c:pt idx="32">
                  <c:v>2</c:v>
                </c:pt>
                <c:pt idx="33">
                  <c:v>1</c:v>
                </c:pt>
                <c:pt idx="34">
                  <c:v>5</c:v>
                </c:pt>
                <c:pt idx="35">
                  <c:v>3</c:v>
                </c:pt>
                <c:pt idx="36">
                  <c:v>8</c:v>
                </c:pt>
                <c:pt idx="37">
                  <c:v>3</c:v>
                </c:pt>
                <c:pt idx="38">
                  <c:v>4</c:v>
                </c:pt>
                <c:pt idx="39">
                  <c:v>8</c:v>
                </c:pt>
                <c:pt idx="40">
                  <c:v>3</c:v>
                </c:pt>
                <c:pt idx="41">
                  <c:v>7</c:v>
                </c:pt>
                <c:pt idx="42">
                  <c:v>1</c:v>
                </c:pt>
                <c:pt idx="43">
                  <c:v>5</c:v>
                </c:pt>
                <c:pt idx="44">
                  <c:v>3</c:v>
                </c:pt>
                <c:pt idx="45">
                  <c:v>6</c:v>
                </c:pt>
                <c:pt idx="46">
                  <c:v>8</c:v>
                </c:pt>
                <c:pt idx="47">
                  <c:v>5</c:v>
                </c:pt>
                <c:pt idx="48">
                  <c:v>10</c:v>
                </c:pt>
                <c:pt idx="49">
                  <c:v>7</c:v>
                </c:pt>
                <c:pt idx="50">
                  <c:v>7</c:v>
                </c:pt>
                <c:pt idx="51">
                  <c:v>4</c:v>
                </c:pt>
                <c:pt idx="52">
                  <c:v>1</c:v>
                </c:pt>
                <c:pt idx="53">
                  <c:v>2</c:v>
                </c:pt>
                <c:pt idx="54">
                  <c:v>9</c:v>
                </c:pt>
                <c:pt idx="55">
                  <c:v>6</c:v>
                </c:pt>
                <c:pt idx="56">
                  <c:v>3</c:v>
                </c:pt>
                <c:pt idx="57">
                  <c:v>11</c:v>
                </c:pt>
                <c:pt idx="58">
                  <c:v>4</c:v>
                </c:pt>
                <c:pt idx="59">
                  <c:v>7</c:v>
                </c:pt>
                <c:pt idx="60">
                  <c:v>5</c:v>
                </c:pt>
                <c:pt idx="61">
                  <c:v>6</c:v>
                </c:pt>
                <c:pt idx="62">
                  <c:v>3</c:v>
                </c:pt>
                <c:pt idx="63">
                  <c:v>4</c:v>
                </c:pt>
                <c:pt idx="64">
                  <c:v>4</c:v>
                </c:pt>
                <c:pt idx="65">
                  <c:v>6</c:v>
                </c:pt>
                <c:pt idx="66">
                  <c:v>2</c:v>
                </c:pt>
                <c:pt idx="67">
                  <c:v>2</c:v>
                </c:pt>
                <c:pt idx="68">
                  <c:v>5</c:v>
                </c:pt>
                <c:pt idx="69">
                  <c:v>5</c:v>
                </c:pt>
                <c:pt idx="70">
                  <c:v>7</c:v>
                </c:pt>
                <c:pt idx="71">
                  <c:v>4</c:v>
                </c:pt>
                <c:pt idx="72">
                  <c:v>7</c:v>
                </c:pt>
                <c:pt idx="73">
                  <c:v>2</c:v>
                </c:pt>
                <c:pt idx="74">
                  <c:v>9</c:v>
                </c:pt>
                <c:pt idx="75">
                  <c:v>3</c:v>
                </c:pt>
                <c:pt idx="76">
                  <c:v>2</c:v>
                </c:pt>
                <c:pt idx="77">
                  <c:v>5</c:v>
                </c:pt>
                <c:pt idx="78">
                  <c:v>9</c:v>
                </c:pt>
                <c:pt idx="79">
                  <c:v>8</c:v>
                </c:pt>
                <c:pt idx="80">
                  <c:v>5</c:v>
                </c:pt>
                <c:pt idx="81">
                  <c:v>5</c:v>
                </c:pt>
                <c:pt idx="82">
                  <c:v>3</c:v>
                </c:pt>
                <c:pt idx="83">
                  <c:v>7</c:v>
                </c:pt>
                <c:pt idx="84">
                  <c:v>2</c:v>
                </c:pt>
                <c:pt idx="85">
                  <c:v>3</c:v>
                </c:pt>
                <c:pt idx="86">
                  <c:v>6</c:v>
                </c:pt>
                <c:pt idx="87">
                  <c:v>3</c:v>
                </c:pt>
                <c:pt idx="88">
                  <c:v>6</c:v>
                </c:pt>
                <c:pt idx="89">
                  <c:v>1</c:v>
                </c:pt>
                <c:pt idx="90">
                  <c:v>5</c:v>
                </c:pt>
                <c:pt idx="91">
                  <c:v>1</c:v>
                </c:pt>
                <c:pt idx="92">
                  <c:v>6</c:v>
                </c:pt>
                <c:pt idx="93">
                  <c:v>6</c:v>
                </c:pt>
                <c:pt idx="94">
                  <c:v>8</c:v>
                </c:pt>
                <c:pt idx="95">
                  <c:v>4</c:v>
                </c:pt>
                <c:pt idx="96">
                  <c:v>5</c:v>
                </c:pt>
                <c:pt idx="97">
                  <c:v>6</c:v>
                </c:pt>
                <c:pt idx="98">
                  <c:v>4</c:v>
                </c:pt>
                <c:pt idx="99">
                  <c:v>4</c:v>
                </c:pt>
              </c:numCache>
            </c:numRef>
          </c:val>
          <c:smooth val="0"/>
          <c:extLst>
            <c:ext xmlns:c16="http://schemas.microsoft.com/office/drawing/2014/chart" uri="{C3380CC4-5D6E-409C-BE32-E72D297353CC}">
              <c16:uniqueId val="{00000000-70C7-48F4-821E-EB590F333251}"/>
            </c:ext>
          </c:extLst>
        </c:ser>
        <c:ser>
          <c:idx val="7"/>
          <c:order val="7"/>
          <c:tx>
            <c:strRef>
              <c:f>'Qui FIBONACCI'!$X$2</c:f>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f>'Qui FIBONACCI'!$X$3:$X$102</c:f>
              <c:numCache>
                <c:formatCode>General</c:formatCode>
                <c:ptCount val="100"/>
                <c:pt idx="0">
                  <c:v>17</c:v>
                </c:pt>
                <c:pt idx="1">
                  <c:v>12</c:v>
                </c:pt>
                <c:pt idx="2">
                  <c:v>12</c:v>
                </c:pt>
                <c:pt idx="3">
                  <c:v>13</c:v>
                </c:pt>
                <c:pt idx="4">
                  <c:v>19</c:v>
                </c:pt>
                <c:pt idx="5">
                  <c:v>8</c:v>
                </c:pt>
                <c:pt idx="6">
                  <c:v>12</c:v>
                </c:pt>
                <c:pt idx="7">
                  <c:v>18</c:v>
                </c:pt>
                <c:pt idx="8">
                  <c:v>16</c:v>
                </c:pt>
                <c:pt idx="9">
                  <c:v>12</c:v>
                </c:pt>
                <c:pt idx="10">
                  <c:v>17</c:v>
                </c:pt>
                <c:pt idx="11">
                  <c:v>12</c:v>
                </c:pt>
                <c:pt idx="12">
                  <c:v>20</c:v>
                </c:pt>
                <c:pt idx="13">
                  <c:v>15</c:v>
                </c:pt>
                <c:pt idx="14">
                  <c:v>12</c:v>
                </c:pt>
                <c:pt idx="15">
                  <c:v>10</c:v>
                </c:pt>
                <c:pt idx="16">
                  <c:v>11</c:v>
                </c:pt>
                <c:pt idx="17">
                  <c:v>15</c:v>
                </c:pt>
                <c:pt idx="18">
                  <c:v>21</c:v>
                </c:pt>
                <c:pt idx="19">
                  <c:v>13</c:v>
                </c:pt>
                <c:pt idx="20">
                  <c:v>19</c:v>
                </c:pt>
                <c:pt idx="21">
                  <c:v>15</c:v>
                </c:pt>
                <c:pt idx="22">
                  <c:v>15</c:v>
                </c:pt>
                <c:pt idx="23">
                  <c:v>20</c:v>
                </c:pt>
                <c:pt idx="24">
                  <c:v>14</c:v>
                </c:pt>
                <c:pt idx="25">
                  <c:v>9</c:v>
                </c:pt>
                <c:pt idx="26">
                  <c:v>8</c:v>
                </c:pt>
                <c:pt idx="27">
                  <c:v>17</c:v>
                </c:pt>
                <c:pt idx="28">
                  <c:v>15</c:v>
                </c:pt>
                <c:pt idx="29">
                  <c:v>15</c:v>
                </c:pt>
                <c:pt idx="30">
                  <c:v>18</c:v>
                </c:pt>
                <c:pt idx="31">
                  <c:v>21</c:v>
                </c:pt>
                <c:pt idx="32">
                  <c:v>11</c:v>
                </c:pt>
                <c:pt idx="33">
                  <c:v>10</c:v>
                </c:pt>
                <c:pt idx="34">
                  <c:v>14</c:v>
                </c:pt>
                <c:pt idx="35">
                  <c:v>12</c:v>
                </c:pt>
                <c:pt idx="36">
                  <c:v>23</c:v>
                </c:pt>
                <c:pt idx="37">
                  <c:v>23</c:v>
                </c:pt>
                <c:pt idx="38">
                  <c:v>13</c:v>
                </c:pt>
                <c:pt idx="39">
                  <c:v>16</c:v>
                </c:pt>
                <c:pt idx="40">
                  <c:v>15</c:v>
                </c:pt>
                <c:pt idx="41">
                  <c:v>16</c:v>
                </c:pt>
                <c:pt idx="42">
                  <c:v>5</c:v>
                </c:pt>
                <c:pt idx="43">
                  <c:v>15</c:v>
                </c:pt>
                <c:pt idx="44">
                  <c:v>16</c:v>
                </c:pt>
                <c:pt idx="45">
                  <c:v>18</c:v>
                </c:pt>
                <c:pt idx="46">
                  <c:v>16</c:v>
                </c:pt>
                <c:pt idx="47">
                  <c:v>15</c:v>
                </c:pt>
                <c:pt idx="48">
                  <c:v>22</c:v>
                </c:pt>
                <c:pt idx="49">
                  <c:v>14</c:v>
                </c:pt>
                <c:pt idx="50">
                  <c:v>14</c:v>
                </c:pt>
                <c:pt idx="51">
                  <c:v>18</c:v>
                </c:pt>
                <c:pt idx="52">
                  <c:v>16</c:v>
                </c:pt>
                <c:pt idx="53">
                  <c:v>9</c:v>
                </c:pt>
                <c:pt idx="54">
                  <c:v>19</c:v>
                </c:pt>
                <c:pt idx="55">
                  <c:v>16</c:v>
                </c:pt>
                <c:pt idx="56">
                  <c:v>11</c:v>
                </c:pt>
                <c:pt idx="57">
                  <c:v>20</c:v>
                </c:pt>
                <c:pt idx="58">
                  <c:v>22</c:v>
                </c:pt>
                <c:pt idx="59">
                  <c:v>15</c:v>
                </c:pt>
                <c:pt idx="60">
                  <c:v>21</c:v>
                </c:pt>
                <c:pt idx="61">
                  <c:v>14</c:v>
                </c:pt>
                <c:pt idx="62">
                  <c:v>18</c:v>
                </c:pt>
                <c:pt idx="63">
                  <c:v>16</c:v>
                </c:pt>
                <c:pt idx="64">
                  <c:v>10</c:v>
                </c:pt>
                <c:pt idx="65">
                  <c:v>16</c:v>
                </c:pt>
                <c:pt idx="66">
                  <c:v>13</c:v>
                </c:pt>
                <c:pt idx="67">
                  <c:v>9</c:v>
                </c:pt>
                <c:pt idx="68">
                  <c:v>10</c:v>
                </c:pt>
                <c:pt idx="69">
                  <c:v>16</c:v>
                </c:pt>
                <c:pt idx="70">
                  <c:v>13</c:v>
                </c:pt>
                <c:pt idx="71">
                  <c:v>9</c:v>
                </c:pt>
                <c:pt idx="72">
                  <c:v>18</c:v>
                </c:pt>
                <c:pt idx="73">
                  <c:v>16</c:v>
                </c:pt>
                <c:pt idx="74">
                  <c:v>21</c:v>
                </c:pt>
                <c:pt idx="75">
                  <c:v>12</c:v>
                </c:pt>
                <c:pt idx="76">
                  <c:v>13</c:v>
                </c:pt>
                <c:pt idx="77">
                  <c:v>15</c:v>
                </c:pt>
                <c:pt idx="78">
                  <c:v>20</c:v>
                </c:pt>
                <c:pt idx="79">
                  <c:v>19</c:v>
                </c:pt>
                <c:pt idx="80">
                  <c:v>15</c:v>
                </c:pt>
                <c:pt idx="81">
                  <c:v>13</c:v>
                </c:pt>
                <c:pt idx="82">
                  <c:v>13</c:v>
                </c:pt>
                <c:pt idx="83">
                  <c:v>19</c:v>
                </c:pt>
                <c:pt idx="84">
                  <c:v>16</c:v>
                </c:pt>
                <c:pt idx="85">
                  <c:v>14</c:v>
                </c:pt>
                <c:pt idx="86">
                  <c:v>16</c:v>
                </c:pt>
                <c:pt idx="87">
                  <c:v>18</c:v>
                </c:pt>
                <c:pt idx="88">
                  <c:v>14</c:v>
                </c:pt>
                <c:pt idx="89">
                  <c:v>11</c:v>
                </c:pt>
                <c:pt idx="90">
                  <c:v>18</c:v>
                </c:pt>
                <c:pt idx="91">
                  <c:v>14</c:v>
                </c:pt>
                <c:pt idx="92">
                  <c:v>13</c:v>
                </c:pt>
                <c:pt idx="93">
                  <c:v>15</c:v>
                </c:pt>
                <c:pt idx="94">
                  <c:v>19</c:v>
                </c:pt>
                <c:pt idx="95">
                  <c:v>9</c:v>
                </c:pt>
                <c:pt idx="96">
                  <c:v>19</c:v>
                </c:pt>
                <c:pt idx="97">
                  <c:v>16</c:v>
                </c:pt>
                <c:pt idx="98">
                  <c:v>13</c:v>
                </c:pt>
                <c:pt idx="99">
                  <c:v>11</c:v>
                </c:pt>
              </c:numCache>
            </c:numRef>
          </c:val>
          <c:smooth val="0"/>
          <c:extLst>
            <c:ext xmlns:c16="http://schemas.microsoft.com/office/drawing/2014/chart" uri="{C3380CC4-5D6E-409C-BE32-E72D297353CC}">
              <c16:uniqueId val="{00000001-70C7-48F4-821E-EB590F333251}"/>
            </c:ext>
          </c:extLst>
        </c:ser>
        <c:ser>
          <c:idx val="8"/>
          <c:order val="8"/>
          <c:tx>
            <c:strRef>
              <c:f>'Qui FIBONACCI'!$AA$2</c:f>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f>'Qui FIBONACCI'!$AA$3:$AA$102</c:f>
              <c:numCache>
                <c:formatCode>General</c:formatCode>
                <c:ptCount val="100"/>
                <c:pt idx="0">
                  <c:v>27</c:v>
                </c:pt>
                <c:pt idx="1">
                  <c:v>29</c:v>
                </c:pt>
                <c:pt idx="2">
                  <c:v>29</c:v>
                </c:pt>
                <c:pt idx="3">
                  <c:v>35</c:v>
                </c:pt>
                <c:pt idx="4">
                  <c:v>37</c:v>
                </c:pt>
                <c:pt idx="5">
                  <c:v>19</c:v>
                </c:pt>
                <c:pt idx="6">
                  <c:v>29</c:v>
                </c:pt>
                <c:pt idx="7">
                  <c:v>29</c:v>
                </c:pt>
                <c:pt idx="8">
                  <c:v>29</c:v>
                </c:pt>
                <c:pt idx="9">
                  <c:v>26</c:v>
                </c:pt>
                <c:pt idx="10">
                  <c:v>32</c:v>
                </c:pt>
                <c:pt idx="11">
                  <c:v>29</c:v>
                </c:pt>
                <c:pt idx="12">
                  <c:v>31</c:v>
                </c:pt>
                <c:pt idx="13">
                  <c:v>28</c:v>
                </c:pt>
                <c:pt idx="14">
                  <c:v>22</c:v>
                </c:pt>
                <c:pt idx="15">
                  <c:v>26</c:v>
                </c:pt>
                <c:pt idx="16">
                  <c:v>32</c:v>
                </c:pt>
                <c:pt idx="17">
                  <c:v>31</c:v>
                </c:pt>
                <c:pt idx="18">
                  <c:v>35</c:v>
                </c:pt>
                <c:pt idx="19">
                  <c:v>20</c:v>
                </c:pt>
                <c:pt idx="20">
                  <c:v>31</c:v>
                </c:pt>
                <c:pt idx="21">
                  <c:v>32</c:v>
                </c:pt>
                <c:pt idx="22">
                  <c:v>29</c:v>
                </c:pt>
                <c:pt idx="23">
                  <c:v>34</c:v>
                </c:pt>
                <c:pt idx="24">
                  <c:v>32</c:v>
                </c:pt>
                <c:pt idx="25">
                  <c:v>31</c:v>
                </c:pt>
                <c:pt idx="26">
                  <c:v>25</c:v>
                </c:pt>
                <c:pt idx="27">
                  <c:v>30</c:v>
                </c:pt>
                <c:pt idx="28">
                  <c:v>40</c:v>
                </c:pt>
                <c:pt idx="29">
                  <c:v>22</c:v>
                </c:pt>
                <c:pt idx="30">
                  <c:v>31</c:v>
                </c:pt>
                <c:pt idx="31">
                  <c:v>33</c:v>
                </c:pt>
                <c:pt idx="32">
                  <c:v>24</c:v>
                </c:pt>
                <c:pt idx="33">
                  <c:v>23</c:v>
                </c:pt>
                <c:pt idx="34">
                  <c:v>31</c:v>
                </c:pt>
                <c:pt idx="35">
                  <c:v>21</c:v>
                </c:pt>
                <c:pt idx="36">
                  <c:v>41</c:v>
                </c:pt>
                <c:pt idx="37">
                  <c:v>42</c:v>
                </c:pt>
                <c:pt idx="38">
                  <c:v>20</c:v>
                </c:pt>
                <c:pt idx="39">
                  <c:v>26</c:v>
                </c:pt>
                <c:pt idx="40">
                  <c:v>31</c:v>
                </c:pt>
                <c:pt idx="41">
                  <c:v>28</c:v>
                </c:pt>
                <c:pt idx="42">
                  <c:v>14</c:v>
                </c:pt>
                <c:pt idx="43">
                  <c:v>35</c:v>
                </c:pt>
                <c:pt idx="44">
                  <c:v>34</c:v>
                </c:pt>
                <c:pt idx="45">
                  <c:v>38</c:v>
                </c:pt>
                <c:pt idx="46">
                  <c:v>28</c:v>
                </c:pt>
                <c:pt idx="47">
                  <c:v>27</c:v>
                </c:pt>
                <c:pt idx="48">
                  <c:v>31</c:v>
                </c:pt>
                <c:pt idx="49">
                  <c:v>23</c:v>
                </c:pt>
                <c:pt idx="50">
                  <c:v>28</c:v>
                </c:pt>
                <c:pt idx="51">
                  <c:v>31</c:v>
                </c:pt>
                <c:pt idx="52">
                  <c:v>30</c:v>
                </c:pt>
                <c:pt idx="53">
                  <c:v>20</c:v>
                </c:pt>
                <c:pt idx="54">
                  <c:v>32</c:v>
                </c:pt>
                <c:pt idx="55">
                  <c:v>32</c:v>
                </c:pt>
                <c:pt idx="56">
                  <c:v>31</c:v>
                </c:pt>
                <c:pt idx="57">
                  <c:v>33</c:v>
                </c:pt>
                <c:pt idx="58">
                  <c:v>38</c:v>
                </c:pt>
                <c:pt idx="59">
                  <c:v>40</c:v>
                </c:pt>
                <c:pt idx="60">
                  <c:v>37</c:v>
                </c:pt>
                <c:pt idx="61">
                  <c:v>26</c:v>
                </c:pt>
                <c:pt idx="62">
                  <c:v>28</c:v>
                </c:pt>
                <c:pt idx="63">
                  <c:v>32</c:v>
                </c:pt>
                <c:pt idx="64">
                  <c:v>34</c:v>
                </c:pt>
                <c:pt idx="65">
                  <c:v>32</c:v>
                </c:pt>
                <c:pt idx="66">
                  <c:v>26</c:v>
                </c:pt>
                <c:pt idx="67">
                  <c:v>30</c:v>
                </c:pt>
                <c:pt idx="68">
                  <c:v>28</c:v>
                </c:pt>
                <c:pt idx="69">
                  <c:v>31</c:v>
                </c:pt>
                <c:pt idx="70">
                  <c:v>25</c:v>
                </c:pt>
                <c:pt idx="71">
                  <c:v>31</c:v>
                </c:pt>
                <c:pt idx="72">
                  <c:v>42</c:v>
                </c:pt>
                <c:pt idx="73">
                  <c:v>26</c:v>
                </c:pt>
                <c:pt idx="74">
                  <c:v>37</c:v>
                </c:pt>
                <c:pt idx="75">
                  <c:v>29</c:v>
                </c:pt>
                <c:pt idx="76">
                  <c:v>30</c:v>
                </c:pt>
                <c:pt idx="77">
                  <c:v>35</c:v>
                </c:pt>
                <c:pt idx="78">
                  <c:v>41</c:v>
                </c:pt>
                <c:pt idx="79">
                  <c:v>37</c:v>
                </c:pt>
                <c:pt idx="80">
                  <c:v>27</c:v>
                </c:pt>
                <c:pt idx="81">
                  <c:v>31</c:v>
                </c:pt>
                <c:pt idx="82">
                  <c:v>31</c:v>
                </c:pt>
                <c:pt idx="83">
                  <c:v>37</c:v>
                </c:pt>
                <c:pt idx="84">
                  <c:v>33</c:v>
                </c:pt>
                <c:pt idx="85">
                  <c:v>28</c:v>
                </c:pt>
                <c:pt idx="86">
                  <c:v>30</c:v>
                </c:pt>
                <c:pt idx="87">
                  <c:v>24</c:v>
                </c:pt>
                <c:pt idx="88">
                  <c:v>22</c:v>
                </c:pt>
                <c:pt idx="89">
                  <c:v>22</c:v>
                </c:pt>
                <c:pt idx="90">
                  <c:v>36</c:v>
                </c:pt>
                <c:pt idx="91">
                  <c:v>29</c:v>
                </c:pt>
                <c:pt idx="92">
                  <c:v>24</c:v>
                </c:pt>
                <c:pt idx="93">
                  <c:v>31</c:v>
                </c:pt>
                <c:pt idx="94">
                  <c:v>28</c:v>
                </c:pt>
                <c:pt idx="95">
                  <c:v>26</c:v>
                </c:pt>
                <c:pt idx="96">
                  <c:v>43</c:v>
                </c:pt>
                <c:pt idx="97">
                  <c:v>31</c:v>
                </c:pt>
                <c:pt idx="98">
                  <c:v>25</c:v>
                </c:pt>
                <c:pt idx="99">
                  <c:v>28</c:v>
                </c:pt>
              </c:numCache>
            </c:numRef>
          </c:val>
          <c:smooth val="0"/>
          <c:extLst>
            <c:ext xmlns:c16="http://schemas.microsoft.com/office/drawing/2014/chart" uri="{C3380CC4-5D6E-409C-BE32-E72D297353CC}">
              <c16:uniqueId val="{00000002-70C7-48F4-821E-EB590F333251}"/>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1"/>
                <c:order val="0"/>
                <c:tx>
                  <c:strRef>
                    <c:extLst>
                      <c:ext uri="{02D57815-91ED-43cb-92C2-25804820EDAC}">
                        <c15:formulaRef>
                          <c15:sqref>'Qui FIBONACCI'!$C$2</c15:sqref>
                        </c15:formulaRef>
                      </c:ext>
                    </c:extLst>
                    <c:strCache>
                      <c:ptCount val="1"/>
                      <c:pt idx="0">
                        <c:v>Frequencia 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c:ext uri="{02D57815-91ED-43cb-92C2-25804820EDAC}">
                        <c15:formulaRef>
                          <c15:sqref>'Qui FIBONACCI'!$C$3:$C$102</c15:sqref>
                        </c15:formulaRef>
                      </c:ext>
                    </c:extLst>
                    <c:numCache>
                      <c:formatCode>General</c:formatCode>
                      <c:ptCount val="100"/>
                      <c:pt idx="0">
                        <c:v>8</c:v>
                      </c:pt>
                      <c:pt idx="1">
                        <c:v>5</c:v>
                      </c:pt>
                      <c:pt idx="2">
                        <c:v>3</c:v>
                      </c:pt>
                      <c:pt idx="3">
                        <c:v>2</c:v>
                      </c:pt>
                      <c:pt idx="4">
                        <c:v>6</c:v>
                      </c:pt>
                      <c:pt idx="5">
                        <c:v>5</c:v>
                      </c:pt>
                      <c:pt idx="6">
                        <c:v>6</c:v>
                      </c:pt>
                      <c:pt idx="7">
                        <c:v>7</c:v>
                      </c:pt>
                      <c:pt idx="8">
                        <c:v>6</c:v>
                      </c:pt>
                      <c:pt idx="9">
                        <c:v>5</c:v>
                      </c:pt>
                      <c:pt idx="10">
                        <c:v>5</c:v>
                      </c:pt>
                      <c:pt idx="11">
                        <c:v>5</c:v>
                      </c:pt>
                      <c:pt idx="12">
                        <c:v>7</c:v>
                      </c:pt>
                      <c:pt idx="13">
                        <c:v>6</c:v>
                      </c:pt>
                      <c:pt idx="14">
                        <c:v>8</c:v>
                      </c:pt>
                      <c:pt idx="15">
                        <c:v>5</c:v>
                      </c:pt>
                      <c:pt idx="16">
                        <c:v>4</c:v>
                      </c:pt>
                      <c:pt idx="17">
                        <c:v>6</c:v>
                      </c:pt>
                      <c:pt idx="18">
                        <c:v>2</c:v>
                      </c:pt>
                      <c:pt idx="19">
                        <c:v>2</c:v>
                      </c:pt>
                      <c:pt idx="20">
                        <c:v>11</c:v>
                      </c:pt>
                      <c:pt idx="21">
                        <c:v>6</c:v>
                      </c:pt>
                      <c:pt idx="22">
                        <c:v>4</c:v>
                      </c:pt>
                      <c:pt idx="23">
                        <c:v>5</c:v>
                      </c:pt>
                      <c:pt idx="24">
                        <c:v>11</c:v>
                      </c:pt>
                      <c:pt idx="25">
                        <c:v>5</c:v>
                      </c:pt>
                      <c:pt idx="26">
                        <c:v>5</c:v>
                      </c:pt>
                      <c:pt idx="27">
                        <c:v>4</c:v>
                      </c:pt>
                      <c:pt idx="28">
                        <c:v>2</c:v>
                      </c:pt>
                      <c:pt idx="29">
                        <c:v>6</c:v>
                      </c:pt>
                      <c:pt idx="30">
                        <c:v>7</c:v>
                      </c:pt>
                      <c:pt idx="31">
                        <c:v>8</c:v>
                      </c:pt>
                      <c:pt idx="32">
                        <c:v>2</c:v>
                      </c:pt>
                      <c:pt idx="33">
                        <c:v>4</c:v>
                      </c:pt>
                      <c:pt idx="34">
                        <c:v>5</c:v>
                      </c:pt>
                      <c:pt idx="35">
                        <c:v>2</c:v>
                      </c:pt>
                      <c:pt idx="36">
                        <c:v>5</c:v>
                      </c:pt>
                      <c:pt idx="37">
                        <c:v>7</c:v>
                      </c:pt>
                      <c:pt idx="38">
                        <c:v>2</c:v>
                      </c:pt>
                      <c:pt idx="39">
                        <c:v>5</c:v>
                      </c:pt>
                      <c:pt idx="40">
                        <c:v>2</c:v>
                      </c:pt>
                      <c:pt idx="41">
                        <c:v>7</c:v>
                      </c:pt>
                      <c:pt idx="42">
                        <c:v>1</c:v>
                      </c:pt>
                      <c:pt idx="43">
                        <c:v>6</c:v>
                      </c:pt>
                      <c:pt idx="44">
                        <c:v>2</c:v>
                      </c:pt>
                      <c:pt idx="45">
                        <c:v>8</c:v>
                      </c:pt>
                      <c:pt idx="46">
                        <c:v>7</c:v>
                      </c:pt>
                      <c:pt idx="47">
                        <c:v>3</c:v>
                      </c:pt>
                      <c:pt idx="48">
                        <c:v>6</c:v>
                      </c:pt>
                      <c:pt idx="49">
                        <c:v>8</c:v>
                      </c:pt>
                      <c:pt idx="50">
                        <c:v>6</c:v>
                      </c:pt>
                      <c:pt idx="51">
                        <c:v>4</c:v>
                      </c:pt>
                      <c:pt idx="52">
                        <c:v>1</c:v>
                      </c:pt>
                      <c:pt idx="53">
                        <c:v>4</c:v>
                      </c:pt>
                      <c:pt idx="54">
                        <c:v>9</c:v>
                      </c:pt>
                      <c:pt idx="55">
                        <c:v>6</c:v>
                      </c:pt>
                      <c:pt idx="56">
                        <c:v>3</c:v>
                      </c:pt>
                      <c:pt idx="57">
                        <c:v>8</c:v>
                      </c:pt>
                      <c:pt idx="58">
                        <c:v>6</c:v>
                      </c:pt>
                      <c:pt idx="59">
                        <c:v>10</c:v>
                      </c:pt>
                      <c:pt idx="60">
                        <c:v>5</c:v>
                      </c:pt>
                      <c:pt idx="61">
                        <c:v>7</c:v>
                      </c:pt>
                      <c:pt idx="62">
                        <c:v>4</c:v>
                      </c:pt>
                      <c:pt idx="63">
                        <c:v>4</c:v>
                      </c:pt>
                      <c:pt idx="64">
                        <c:v>5</c:v>
                      </c:pt>
                      <c:pt idx="65">
                        <c:v>9</c:v>
                      </c:pt>
                      <c:pt idx="66">
                        <c:v>1</c:v>
                      </c:pt>
                      <c:pt idx="67">
                        <c:v>3</c:v>
                      </c:pt>
                      <c:pt idx="68">
                        <c:v>4</c:v>
                      </c:pt>
                      <c:pt idx="69">
                        <c:v>5</c:v>
                      </c:pt>
                      <c:pt idx="70">
                        <c:v>5</c:v>
                      </c:pt>
                      <c:pt idx="71">
                        <c:v>5</c:v>
                      </c:pt>
                      <c:pt idx="72">
                        <c:v>4</c:v>
                      </c:pt>
                      <c:pt idx="73">
                        <c:v>2</c:v>
                      </c:pt>
                      <c:pt idx="74">
                        <c:v>5</c:v>
                      </c:pt>
                      <c:pt idx="75">
                        <c:v>6</c:v>
                      </c:pt>
                      <c:pt idx="76">
                        <c:v>5</c:v>
                      </c:pt>
                      <c:pt idx="77">
                        <c:v>3</c:v>
                      </c:pt>
                      <c:pt idx="78">
                        <c:v>6</c:v>
                      </c:pt>
                      <c:pt idx="79">
                        <c:v>6</c:v>
                      </c:pt>
                      <c:pt idx="80">
                        <c:v>5</c:v>
                      </c:pt>
                      <c:pt idx="81">
                        <c:v>6</c:v>
                      </c:pt>
                      <c:pt idx="82">
                        <c:v>4</c:v>
                      </c:pt>
                      <c:pt idx="83">
                        <c:v>6</c:v>
                      </c:pt>
                      <c:pt idx="84">
                        <c:v>7</c:v>
                      </c:pt>
                      <c:pt idx="85">
                        <c:v>4</c:v>
                      </c:pt>
                      <c:pt idx="86">
                        <c:v>4</c:v>
                      </c:pt>
                      <c:pt idx="87">
                        <c:v>2</c:v>
                      </c:pt>
                      <c:pt idx="88">
                        <c:v>8</c:v>
                      </c:pt>
                      <c:pt idx="89">
                        <c:v>2</c:v>
                      </c:pt>
                      <c:pt idx="90">
                        <c:v>5</c:v>
                      </c:pt>
                      <c:pt idx="91">
                        <c:v>2</c:v>
                      </c:pt>
                      <c:pt idx="92">
                        <c:v>4</c:v>
                      </c:pt>
                      <c:pt idx="93">
                        <c:v>8</c:v>
                      </c:pt>
                      <c:pt idx="94">
                        <c:v>4</c:v>
                      </c:pt>
                      <c:pt idx="95">
                        <c:v>2</c:v>
                      </c:pt>
                      <c:pt idx="96">
                        <c:v>5</c:v>
                      </c:pt>
                      <c:pt idx="97">
                        <c:v>4</c:v>
                      </c:pt>
                      <c:pt idx="98">
                        <c:v>5</c:v>
                      </c:pt>
                      <c:pt idx="99">
                        <c:v>3</c:v>
                      </c:pt>
                    </c:numCache>
                  </c:numRef>
                </c:val>
                <c:smooth val="0"/>
                <c:extLst>
                  <c:ext xmlns:c16="http://schemas.microsoft.com/office/drawing/2014/chart" uri="{C3380CC4-5D6E-409C-BE32-E72D297353CC}">
                    <c16:uniqueId val="{00000003-70C7-48F4-821E-EB590F333251}"/>
                  </c:ext>
                </c:extLst>
              </c15:ser>
            </c15:filteredLineSeries>
            <c15:filteredLineSeries>
              <c15:ser>
                <c:idx val="0"/>
                <c:order val="1"/>
                <c:tx>
                  <c:strRef>
                    <c:extLst xmlns:c15="http://schemas.microsoft.com/office/drawing/2012/chart">
                      <c:ext xmlns:c15="http://schemas.microsoft.com/office/drawing/2012/chart" uri="{02D57815-91ED-43cb-92C2-25804820EDAC}">
                        <c15:formulaRef>
                          <c15:sqref>'Qui FIBONACCI'!$F$2</c15:sqref>
                        </c15:formulaRef>
                      </c:ext>
                    </c:extLst>
                    <c:strCache>
                      <c:ptCount val="1"/>
                      <c:pt idx="0">
                        <c:v>Frequencia 1500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FIBONACCI'!$F$3:$F$102</c15:sqref>
                        </c15:formulaRef>
                      </c:ext>
                    </c:extLst>
                    <c:numCache>
                      <c:formatCode>General</c:formatCode>
                      <c:ptCount val="100"/>
                      <c:pt idx="0">
                        <c:v>18</c:v>
                      </c:pt>
                      <c:pt idx="1">
                        <c:v>14</c:v>
                      </c:pt>
                      <c:pt idx="2">
                        <c:v>13</c:v>
                      </c:pt>
                      <c:pt idx="3">
                        <c:v>13</c:v>
                      </c:pt>
                      <c:pt idx="4">
                        <c:v>19</c:v>
                      </c:pt>
                      <c:pt idx="5">
                        <c:v>9</c:v>
                      </c:pt>
                      <c:pt idx="6">
                        <c:v>13</c:v>
                      </c:pt>
                      <c:pt idx="7">
                        <c:v>17</c:v>
                      </c:pt>
                      <c:pt idx="8">
                        <c:v>16</c:v>
                      </c:pt>
                      <c:pt idx="9">
                        <c:v>12</c:v>
                      </c:pt>
                      <c:pt idx="10">
                        <c:v>17</c:v>
                      </c:pt>
                      <c:pt idx="11">
                        <c:v>12</c:v>
                      </c:pt>
                      <c:pt idx="12">
                        <c:v>19</c:v>
                      </c:pt>
                      <c:pt idx="13">
                        <c:v>16</c:v>
                      </c:pt>
                      <c:pt idx="14">
                        <c:v>13</c:v>
                      </c:pt>
                      <c:pt idx="15">
                        <c:v>13</c:v>
                      </c:pt>
                      <c:pt idx="16">
                        <c:v>11</c:v>
                      </c:pt>
                      <c:pt idx="17">
                        <c:v>13</c:v>
                      </c:pt>
                      <c:pt idx="18">
                        <c:v>18</c:v>
                      </c:pt>
                      <c:pt idx="19">
                        <c:v>11</c:v>
                      </c:pt>
                      <c:pt idx="20">
                        <c:v>22</c:v>
                      </c:pt>
                      <c:pt idx="21">
                        <c:v>17</c:v>
                      </c:pt>
                      <c:pt idx="22">
                        <c:v>16</c:v>
                      </c:pt>
                      <c:pt idx="23">
                        <c:v>17</c:v>
                      </c:pt>
                      <c:pt idx="24">
                        <c:v>20</c:v>
                      </c:pt>
                      <c:pt idx="25">
                        <c:v>13</c:v>
                      </c:pt>
                      <c:pt idx="26">
                        <c:v>10</c:v>
                      </c:pt>
                      <c:pt idx="27">
                        <c:v>14</c:v>
                      </c:pt>
                      <c:pt idx="28">
                        <c:v>13</c:v>
                      </c:pt>
                      <c:pt idx="29">
                        <c:v>13</c:v>
                      </c:pt>
                      <c:pt idx="30">
                        <c:v>16</c:v>
                      </c:pt>
                      <c:pt idx="31">
                        <c:v>21</c:v>
                      </c:pt>
                      <c:pt idx="32">
                        <c:v>11</c:v>
                      </c:pt>
                      <c:pt idx="33">
                        <c:v>13</c:v>
                      </c:pt>
                      <c:pt idx="34">
                        <c:v>14</c:v>
                      </c:pt>
                      <c:pt idx="35">
                        <c:v>11</c:v>
                      </c:pt>
                      <c:pt idx="36">
                        <c:v>20</c:v>
                      </c:pt>
                      <c:pt idx="37">
                        <c:v>27</c:v>
                      </c:pt>
                      <c:pt idx="38">
                        <c:v>11</c:v>
                      </c:pt>
                      <c:pt idx="39">
                        <c:v>13</c:v>
                      </c:pt>
                      <c:pt idx="40">
                        <c:v>14</c:v>
                      </c:pt>
                      <c:pt idx="41">
                        <c:v>16</c:v>
                      </c:pt>
                      <c:pt idx="42">
                        <c:v>5</c:v>
                      </c:pt>
                      <c:pt idx="43">
                        <c:v>16</c:v>
                      </c:pt>
                      <c:pt idx="44">
                        <c:v>15</c:v>
                      </c:pt>
                      <c:pt idx="45">
                        <c:v>20</c:v>
                      </c:pt>
                      <c:pt idx="46">
                        <c:v>15</c:v>
                      </c:pt>
                      <c:pt idx="47">
                        <c:v>13</c:v>
                      </c:pt>
                      <c:pt idx="48">
                        <c:v>18</c:v>
                      </c:pt>
                      <c:pt idx="49">
                        <c:v>15</c:v>
                      </c:pt>
                      <c:pt idx="50">
                        <c:v>13</c:v>
                      </c:pt>
                      <c:pt idx="51">
                        <c:v>18</c:v>
                      </c:pt>
                      <c:pt idx="52">
                        <c:v>16</c:v>
                      </c:pt>
                      <c:pt idx="53">
                        <c:v>11</c:v>
                      </c:pt>
                      <c:pt idx="54">
                        <c:v>19</c:v>
                      </c:pt>
                      <c:pt idx="55">
                        <c:v>16</c:v>
                      </c:pt>
                      <c:pt idx="56">
                        <c:v>11</c:v>
                      </c:pt>
                      <c:pt idx="57">
                        <c:v>17</c:v>
                      </c:pt>
                      <c:pt idx="58">
                        <c:v>24</c:v>
                      </c:pt>
                      <c:pt idx="59">
                        <c:v>18</c:v>
                      </c:pt>
                      <c:pt idx="60">
                        <c:v>21</c:v>
                      </c:pt>
                      <c:pt idx="61">
                        <c:v>15</c:v>
                      </c:pt>
                      <c:pt idx="62">
                        <c:v>19</c:v>
                      </c:pt>
                      <c:pt idx="63">
                        <c:v>16</c:v>
                      </c:pt>
                      <c:pt idx="64">
                        <c:v>11</c:v>
                      </c:pt>
                      <c:pt idx="65">
                        <c:v>19</c:v>
                      </c:pt>
                      <c:pt idx="66">
                        <c:v>12</c:v>
                      </c:pt>
                      <c:pt idx="67">
                        <c:v>10</c:v>
                      </c:pt>
                      <c:pt idx="68">
                        <c:v>9</c:v>
                      </c:pt>
                      <c:pt idx="69">
                        <c:v>16</c:v>
                      </c:pt>
                      <c:pt idx="70">
                        <c:v>11</c:v>
                      </c:pt>
                      <c:pt idx="71">
                        <c:v>10</c:v>
                      </c:pt>
                      <c:pt idx="72">
                        <c:v>15</c:v>
                      </c:pt>
                      <c:pt idx="73">
                        <c:v>16</c:v>
                      </c:pt>
                      <c:pt idx="74">
                        <c:v>17</c:v>
                      </c:pt>
                      <c:pt idx="75">
                        <c:v>15</c:v>
                      </c:pt>
                      <c:pt idx="76">
                        <c:v>16</c:v>
                      </c:pt>
                      <c:pt idx="77">
                        <c:v>13</c:v>
                      </c:pt>
                      <c:pt idx="78">
                        <c:v>17</c:v>
                      </c:pt>
                      <c:pt idx="79">
                        <c:v>17</c:v>
                      </c:pt>
                      <c:pt idx="80">
                        <c:v>15</c:v>
                      </c:pt>
                      <c:pt idx="81">
                        <c:v>14</c:v>
                      </c:pt>
                      <c:pt idx="82">
                        <c:v>14</c:v>
                      </c:pt>
                      <c:pt idx="83">
                        <c:v>18</c:v>
                      </c:pt>
                      <c:pt idx="84">
                        <c:v>21</c:v>
                      </c:pt>
                      <c:pt idx="85">
                        <c:v>15</c:v>
                      </c:pt>
                      <c:pt idx="86">
                        <c:v>14</c:v>
                      </c:pt>
                      <c:pt idx="87">
                        <c:v>17</c:v>
                      </c:pt>
                      <c:pt idx="88">
                        <c:v>16</c:v>
                      </c:pt>
                      <c:pt idx="89">
                        <c:v>12</c:v>
                      </c:pt>
                      <c:pt idx="90">
                        <c:v>18</c:v>
                      </c:pt>
                      <c:pt idx="91">
                        <c:v>15</c:v>
                      </c:pt>
                      <c:pt idx="92">
                        <c:v>11</c:v>
                      </c:pt>
                      <c:pt idx="93">
                        <c:v>17</c:v>
                      </c:pt>
                      <c:pt idx="94">
                        <c:v>15</c:v>
                      </c:pt>
                      <c:pt idx="95">
                        <c:v>7</c:v>
                      </c:pt>
                      <c:pt idx="96">
                        <c:v>19</c:v>
                      </c:pt>
                      <c:pt idx="97">
                        <c:v>14</c:v>
                      </c:pt>
                      <c:pt idx="98">
                        <c:v>14</c:v>
                      </c:pt>
                      <c:pt idx="99">
                        <c:v>10</c:v>
                      </c:pt>
                    </c:numCache>
                  </c:numRef>
                </c:val>
                <c:smooth val="0"/>
                <c:extLst xmlns:c15="http://schemas.microsoft.com/office/drawing/2012/chart">
                  <c:ext xmlns:c16="http://schemas.microsoft.com/office/drawing/2014/chart" uri="{C3380CC4-5D6E-409C-BE32-E72D297353CC}">
                    <c16:uniqueId val="{00000004-70C7-48F4-821E-EB590F33325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FIBONACCI'!$I$2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FIBONACCI'!$I$3:$I$102</c15:sqref>
                        </c15:formulaRef>
                      </c:ext>
                    </c:extLst>
                    <c:numCache>
                      <c:formatCode>General</c:formatCode>
                      <c:ptCount val="100"/>
                      <c:pt idx="0">
                        <c:v>28</c:v>
                      </c:pt>
                      <c:pt idx="1">
                        <c:v>31</c:v>
                      </c:pt>
                      <c:pt idx="2">
                        <c:v>30</c:v>
                      </c:pt>
                      <c:pt idx="3">
                        <c:v>35</c:v>
                      </c:pt>
                      <c:pt idx="4">
                        <c:v>37</c:v>
                      </c:pt>
                      <c:pt idx="5">
                        <c:v>20</c:v>
                      </c:pt>
                      <c:pt idx="6">
                        <c:v>30</c:v>
                      </c:pt>
                      <c:pt idx="7">
                        <c:v>28</c:v>
                      </c:pt>
                      <c:pt idx="8">
                        <c:v>29</c:v>
                      </c:pt>
                      <c:pt idx="9">
                        <c:v>26</c:v>
                      </c:pt>
                      <c:pt idx="10">
                        <c:v>32</c:v>
                      </c:pt>
                      <c:pt idx="11">
                        <c:v>29</c:v>
                      </c:pt>
                      <c:pt idx="12">
                        <c:v>30</c:v>
                      </c:pt>
                      <c:pt idx="13">
                        <c:v>29</c:v>
                      </c:pt>
                      <c:pt idx="14">
                        <c:v>23</c:v>
                      </c:pt>
                      <c:pt idx="15">
                        <c:v>29</c:v>
                      </c:pt>
                      <c:pt idx="16">
                        <c:v>32</c:v>
                      </c:pt>
                      <c:pt idx="17">
                        <c:v>29</c:v>
                      </c:pt>
                      <c:pt idx="18">
                        <c:v>32</c:v>
                      </c:pt>
                      <c:pt idx="19">
                        <c:v>18</c:v>
                      </c:pt>
                      <c:pt idx="20">
                        <c:v>34</c:v>
                      </c:pt>
                      <c:pt idx="21">
                        <c:v>34</c:v>
                      </c:pt>
                      <c:pt idx="22">
                        <c:v>30</c:v>
                      </c:pt>
                      <c:pt idx="23">
                        <c:v>31</c:v>
                      </c:pt>
                      <c:pt idx="24">
                        <c:v>38</c:v>
                      </c:pt>
                      <c:pt idx="25">
                        <c:v>35</c:v>
                      </c:pt>
                      <c:pt idx="26">
                        <c:v>27</c:v>
                      </c:pt>
                      <c:pt idx="27">
                        <c:v>27</c:v>
                      </c:pt>
                      <c:pt idx="28">
                        <c:v>38</c:v>
                      </c:pt>
                      <c:pt idx="29">
                        <c:v>20</c:v>
                      </c:pt>
                      <c:pt idx="30">
                        <c:v>29</c:v>
                      </c:pt>
                      <c:pt idx="31">
                        <c:v>33</c:v>
                      </c:pt>
                      <c:pt idx="32">
                        <c:v>24</c:v>
                      </c:pt>
                      <c:pt idx="33">
                        <c:v>26</c:v>
                      </c:pt>
                      <c:pt idx="34">
                        <c:v>31</c:v>
                      </c:pt>
                      <c:pt idx="35">
                        <c:v>20</c:v>
                      </c:pt>
                      <c:pt idx="36">
                        <c:v>38</c:v>
                      </c:pt>
                      <c:pt idx="37">
                        <c:v>46</c:v>
                      </c:pt>
                      <c:pt idx="38">
                        <c:v>18</c:v>
                      </c:pt>
                      <c:pt idx="39">
                        <c:v>23</c:v>
                      </c:pt>
                      <c:pt idx="40">
                        <c:v>30</c:v>
                      </c:pt>
                      <c:pt idx="41">
                        <c:v>28</c:v>
                      </c:pt>
                      <c:pt idx="42">
                        <c:v>14</c:v>
                      </c:pt>
                      <c:pt idx="43">
                        <c:v>36</c:v>
                      </c:pt>
                      <c:pt idx="44">
                        <c:v>33</c:v>
                      </c:pt>
                      <c:pt idx="45">
                        <c:v>40</c:v>
                      </c:pt>
                      <c:pt idx="46">
                        <c:v>27</c:v>
                      </c:pt>
                      <c:pt idx="47">
                        <c:v>25</c:v>
                      </c:pt>
                      <c:pt idx="48">
                        <c:v>27</c:v>
                      </c:pt>
                      <c:pt idx="49">
                        <c:v>24</c:v>
                      </c:pt>
                      <c:pt idx="50">
                        <c:v>27</c:v>
                      </c:pt>
                      <c:pt idx="51">
                        <c:v>31</c:v>
                      </c:pt>
                      <c:pt idx="52">
                        <c:v>30</c:v>
                      </c:pt>
                      <c:pt idx="53">
                        <c:v>22</c:v>
                      </c:pt>
                      <c:pt idx="54">
                        <c:v>32</c:v>
                      </c:pt>
                      <c:pt idx="55">
                        <c:v>32</c:v>
                      </c:pt>
                      <c:pt idx="56">
                        <c:v>31</c:v>
                      </c:pt>
                      <c:pt idx="57">
                        <c:v>30</c:v>
                      </c:pt>
                      <c:pt idx="58">
                        <c:v>40</c:v>
                      </c:pt>
                      <c:pt idx="59">
                        <c:v>43</c:v>
                      </c:pt>
                      <c:pt idx="60">
                        <c:v>37</c:v>
                      </c:pt>
                      <c:pt idx="61">
                        <c:v>27</c:v>
                      </c:pt>
                      <c:pt idx="62">
                        <c:v>29</c:v>
                      </c:pt>
                      <c:pt idx="63">
                        <c:v>32</c:v>
                      </c:pt>
                      <c:pt idx="64">
                        <c:v>35</c:v>
                      </c:pt>
                      <c:pt idx="65">
                        <c:v>35</c:v>
                      </c:pt>
                      <c:pt idx="66">
                        <c:v>25</c:v>
                      </c:pt>
                      <c:pt idx="67">
                        <c:v>31</c:v>
                      </c:pt>
                      <c:pt idx="68">
                        <c:v>27</c:v>
                      </c:pt>
                      <c:pt idx="69">
                        <c:v>31</c:v>
                      </c:pt>
                      <c:pt idx="70">
                        <c:v>23</c:v>
                      </c:pt>
                      <c:pt idx="71">
                        <c:v>32</c:v>
                      </c:pt>
                      <c:pt idx="72">
                        <c:v>39</c:v>
                      </c:pt>
                      <c:pt idx="73">
                        <c:v>26</c:v>
                      </c:pt>
                      <c:pt idx="74">
                        <c:v>33</c:v>
                      </c:pt>
                      <c:pt idx="75">
                        <c:v>32</c:v>
                      </c:pt>
                      <c:pt idx="76">
                        <c:v>33</c:v>
                      </c:pt>
                      <c:pt idx="77">
                        <c:v>33</c:v>
                      </c:pt>
                      <c:pt idx="78">
                        <c:v>38</c:v>
                      </c:pt>
                      <c:pt idx="79">
                        <c:v>35</c:v>
                      </c:pt>
                      <c:pt idx="80">
                        <c:v>27</c:v>
                      </c:pt>
                      <c:pt idx="81">
                        <c:v>32</c:v>
                      </c:pt>
                      <c:pt idx="82">
                        <c:v>32</c:v>
                      </c:pt>
                      <c:pt idx="83">
                        <c:v>36</c:v>
                      </c:pt>
                      <c:pt idx="84">
                        <c:v>38</c:v>
                      </c:pt>
                      <c:pt idx="85">
                        <c:v>29</c:v>
                      </c:pt>
                      <c:pt idx="86">
                        <c:v>28</c:v>
                      </c:pt>
                      <c:pt idx="87">
                        <c:v>23</c:v>
                      </c:pt>
                      <c:pt idx="88">
                        <c:v>24</c:v>
                      </c:pt>
                      <c:pt idx="89">
                        <c:v>23</c:v>
                      </c:pt>
                      <c:pt idx="90">
                        <c:v>36</c:v>
                      </c:pt>
                      <c:pt idx="91">
                        <c:v>30</c:v>
                      </c:pt>
                      <c:pt idx="92">
                        <c:v>22</c:v>
                      </c:pt>
                      <c:pt idx="93">
                        <c:v>33</c:v>
                      </c:pt>
                      <c:pt idx="94">
                        <c:v>24</c:v>
                      </c:pt>
                      <c:pt idx="95">
                        <c:v>24</c:v>
                      </c:pt>
                      <c:pt idx="96">
                        <c:v>43</c:v>
                      </c:pt>
                      <c:pt idx="97">
                        <c:v>29</c:v>
                      </c:pt>
                      <c:pt idx="98">
                        <c:v>26</c:v>
                      </c:pt>
                      <c:pt idx="99">
                        <c:v>27</c:v>
                      </c:pt>
                    </c:numCache>
                  </c:numRef>
                </c:val>
                <c:smooth val="0"/>
                <c:extLst xmlns:c15="http://schemas.microsoft.com/office/drawing/2012/chart">
                  <c:ext xmlns:c16="http://schemas.microsoft.com/office/drawing/2014/chart" uri="{C3380CC4-5D6E-409C-BE32-E72D297353CC}">
                    <c16:uniqueId val="{00000005-70C7-48F4-821E-EB590F33325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'Qui FIBONACCI'!$L$2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FIBONACCI'!$L$3:$L$102</c15:sqref>
                        </c15:formulaRef>
                      </c:ext>
                    </c:extLst>
                    <c:numCache>
                      <c:formatCode>General</c:formatCode>
                      <c:ptCount val="100"/>
                      <c:pt idx="0">
                        <c:v>7</c:v>
                      </c:pt>
                      <c:pt idx="1">
                        <c:v>3</c:v>
                      </c:pt>
                      <c:pt idx="2">
                        <c:v>1</c:v>
                      </c:pt>
                      <c:pt idx="3">
                        <c:v>2</c:v>
                      </c:pt>
                      <c:pt idx="4">
                        <c:v>5</c:v>
                      </c:pt>
                      <c:pt idx="5">
                        <c:v>4</c:v>
                      </c:pt>
                      <c:pt idx="6">
                        <c:v>5</c:v>
                      </c:pt>
                      <c:pt idx="7">
                        <c:v>7</c:v>
                      </c:pt>
                      <c:pt idx="8">
                        <c:v>6</c:v>
                      </c:pt>
                      <c:pt idx="9">
                        <c:v>4</c:v>
                      </c:pt>
                      <c:pt idx="10">
                        <c:v>4</c:v>
                      </c:pt>
                      <c:pt idx="11">
                        <c:v>5</c:v>
                      </c:pt>
                      <c:pt idx="12">
                        <c:v>8</c:v>
                      </c:pt>
                      <c:pt idx="13">
                        <c:v>5</c:v>
                      </c:pt>
                      <c:pt idx="14">
                        <c:v>7</c:v>
                      </c:pt>
                      <c:pt idx="15">
                        <c:v>2</c:v>
                      </c:pt>
                      <c:pt idx="16">
                        <c:v>4</c:v>
                      </c:pt>
                      <c:pt idx="17">
                        <c:v>7</c:v>
                      </c:pt>
                      <c:pt idx="18">
                        <c:v>4</c:v>
                      </c:pt>
                      <c:pt idx="19">
                        <c:v>5</c:v>
                      </c:pt>
                      <c:pt idx="20">
                        <c:v>7</c:v>
                      </c:pt>
                      <c:pt idx="21">
                        <c:v>4</c:v>
                      </c:pt>
                      <c:pt idx="22">
                        <c:v>3</c:v>
                      </c:pt>
                      <c:pt idx="23">
                        <c:v>8</c:v>
                      </c:pt>
                      <c:pt idx="24">
                        <c:v>5</c:v>
                      </c:pt>
                      <c:pt idx="25">
                        <c:v>0</c:v>
                      </c:pt>
                      <c:pt idx="26">
                        <c:v>3</c:v>
                      </c:pt>
                      <c:pt idx="27">
                        <c:v>7</c:v>
                      </c:pt>
                      <c:pt idx="28">
                        <c:v>4</c:v>
                      </c:pt>
                      <c:pt idx="29">
                        <c:v>6</c:v>
                      </c:pt>
                      <c:pt idx="30">
                        <c:v>8</c:v>
                      </c:pt>
                      <c:pt idx="31">
                        <c:v>8</c:v>
                      </c:pt>
                      <c:pt idx="32">
                        <c:v>1</c:v>
                      </c:pt>
                      <c:pt idx="33">
                        <c:v>1</c:v>
                      </c:pt>
                      <c:pt idx="34">
                        <c:v>5</c:v>
                      </c:pt>
                      <c:pt idx="35">
                        <c:v>4</c:v>
                      </c:pt>
                      <c:pt idx="36">
                        <c:v>6</c:v>
                      </c:pt>
                      <c:pt idx="37">
                        <c:v>4</c:v>
                      </c:pt>
                      <c:pt idx="38">
                        <c:v>5</c:v>
                      </c:pt>
                      <c:pt idx="39">
                        <c:v>8</c:v>
                      </c:pt>
                      <c:pt idx="40">
                        <c:v>2</c:v>
                      </c:pt>
                      <c:pt idx="41">
                        <c:v>7</c:v>
                      </c:pt>
                      <c:pt idx="42">
                        <c:v>1</c:v>
                      </c:pt>
                      <c:pt idx="43">
                        <c:v>6</c:v>
                      </c:pt>
                      <c:pt idx="44">
                        <c:v>3</c:v>
                      </c:pt>
                      <c:pt idx="45">
                        <c:v>7</c:v>
                      </c:pt>
                      <c:pt idx="46">
                        <c:v>9</c:v>
                      </c:pt>
                      <c:pt idx="47">
                        <c:v>4</c:v>
                      </c:pt>
                      <c:pt idx="48">
                        <c:v>10</c:v>
                      </c:pt>
                      <c:pt idx="49">
                        <c:v>6</c:v>
                      </c:pt>
                      <c:pt idx="50">
                        <c:v>9</c:v>
                      </c:pt>
                      <c:pt idx="51">
                        <c:v>4</c:v>
                      </c:pt>
                      <c:pt idx="52">
                        <c:v>1</c:v>
                      </c:pt>
                      <c:pt idx="53">
                        <c:v>3</c:v>
                      </c:pt>
                      <c:pt idx="54">
                        <c:v>9</c:v>
                      </c:pt>
                      <c:pt idx="55">
                        <c:v>6</c:v>
                      </c:pt>
                      <c:pt idx="56">
                        <c:v>3</c:v>
                      </c:pt>
                      <c:pt idx="57">
                        <c:v>11</c:v>
                      </c:pt>
                      <c:pt idx="58">
                        <c:v>3</c:v>
                      </c:pt>
                      <c:pt idx="59">
                        <c:v>8</c:v>
                      </c:pt>
                      <c:pt idx="60">
                        <c:v>5</c:v>
                      </c:pt>
                      <c:pt idx="61">
                        <c:v>6</c:v>
                      </c:pt>
                      <c:pt idx="62">
                        <c:v>3</c:v>
                      </c:pt>
                      <c:pt idx="63">
                        <c:v>4</c:v>
                      </c:pt>
                      <c:pt idx="64">
                        <c:v>3</c:v>
                      </c:pt>
                      <c:pt idx="65">
                        <c:v>8</c:v>
                      </c:pt>
                      <c:pt idx="66">
                        <c:v>3</c:v>
                      </c:pt>
                      <c:pt idx="67">
                        <c:v>2</c:v>
                      </c:pt>
                      <c:pt idx="68">
                        <c:v>4</c:v>
                      </c:pt>
                      <c:pt idx="69">
                        <c:v>5</c:v>
                      </c:pt>
                      <c:pt idx="70">
                        <c:v>7</c:v>
                      </c:pt>
                      <c:pt idx="71">
                        <c:v>4</c:v>
                      </c:pt>
                      <c:pt idx="72">
                        <c:v>7</c:v>
                      </c:pt>
                      <c:pt idx="73">
                        <c:v>2</c:v>
                      </c:pt>
                      <c:pt idx="74">
                        <c:v>9</c:v>
                      </c:pt>
                      <c:pt idx="75">
                        <c:v>3</c:v>
                      </c:pt>
                      <c:pt idx="76">
                        <c:v>2</c:v>
                      </c:pt>
                      <c:pt idx="77">
                        <c:v>4</c:v>
                      </c:pt>
                      <c:pt idx="78">
                        <c:v>10</c:v>
                      </c:pt>
                      <c:pt idx="79">
                        <c:v>8</c:v>
                      </c:pt>
                      <c:pt idx="80">
                        <c:v>4</c:v>
                      </c:pt>
                      <c:pt idx="81">
                        <c:v>5</c:v>
                      </c:pt>
                      <c:pt idx="82">
                        <c:v>3</c:v>
                      </c:pt>
                      <c:pt idx="83">
                        <c:v>9</c:v>
                      </c:pt>
                      <c:pt idx="84">
                        <c:v>2</c:v>
                      </c:pt>
                      <c:pt idx="85">
                        <c:v>3</c:v>
                      </c:pt>
                      <c:pt idx="86">
                        <c:v>7</c:v>
                      </c:pt>
                      <c:pt idx="87">
                        <c:v>3</c:v>
                      </c:pt>
                      <c:pt idx="88">
                        <c:v>7</c:v>
                      </c:pt>
                      <c:pt idx="89">
                        <c:v>1</c:v>
                      </c:pt>
                      <c:pt idx="90">
                        <c:v>6</c:v>
                      </c:pt>
                      <c:pt idx="91">
                        <c:v>2</c:v>
                      </c:pt>
                      <c:pt idx="92">
                        <c:v>6</c:v>
                      </c:pt>
                      <c:pt idx="93">
                        <c:v>6</c:v>
                      </c:pt>
                      <c:pt idx="94">
                        <c:v>8</c:v>
                      </c:pt>
                      <c:pt idx="95">
                        <c:v>4</c:v>
                      </c:pt>
                      <c:pt idx="96">
                        <c:v>5</c:v>
                      </c:pt>
                      <c:pt idx="97">
                        <c:v>6</c:v>
                      </c:pt>
                      <c:pt idx="98">
                        <c:v>6</c:v>
                      </c:pt>
                      <c:pt idx="99">
                        <c:v>4</c:v>
                      </c:pt>
                    </c:numCache>
                  </c:numRef>
                </c:val>
                <c:smooth val="0"/>
                <c:extLst xmlns:c15="http://schemas.microsoft.com/office/drawing/2012/chart">
                  <c:ext xmlns:c16="http://schemas.microsoft.com/office/drawing/2014/chart" uri="{C3380CC4-5D6E-409C-BE32-E72D297353CC}">
                    <c16:uniqueId val="{00000006-70C7-48F4-821E-EB590F33325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FIBONACCI'!$O$2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FIBONACCI'!$O$3:$O$102</c15:sqref>
                        </c15:formulaRef>
                      </c:ext>
                    </c:extLst>
                    <c:numCache>
                      <c:formatCode>General</c:formatCode>
                      <c:ptCount val="100"/>
                      <c:pt idx="0">
                        <c:v>17</c:v>
                      </c:pt>
                      <c:pt idx="1">
                        <c:v>12</c:v>
                      </c:pt>
                      <c:pt idx="2">
                        <c:v>11</c:v>
                      </c:pt>
                      <c:pt idx="3">
                        <c:v>13</c:v>
                      </c:pt>
                      <c:pt idx="4">
                        <c:v>18</c:v>
                      </c:pt>
                      <c:pt idx="5">
                        <c:v>8</c:v>
                      </c:pt>
                      <c:pt idx="6">
                        <c:v>12</c:v>
                      </c:pt>
                      <c:pt idx="7">
                        <c:v>17</c:v>
                      </c:pt>
                      <c:pt idx="8">
                        <c:v>16</c:v>
                      </c:pt>
                      <c:pt idx="9">
                        <c:v>11</c:v>
                      </c:pt>
                      <c:pt idx="10">
                        <c:v>16</c:v>
                      </c:pt>
                      <c:pt idx="11">
                        <c:v>12</c:v>
                      </c:pt>
                      <c:pt idx="12">
                        <c:v>20</c:v>
                      </c:pt>
                      <c:pt idx="13">
                        <c:v>15</c:v>
                      </c:pt>
                      <c:pt idx="14">
                        <c:v>12</c:v>
                      </c:pt>
                      <c:pt idx="15">
                        <c:v>10</c:v>
                      </c:pt>
                      <c:pt idx="16">
                        <c:v>11</c:v>
                      </c:pt>
                      <c:pt idx="17">
                        <c:v>14</c:v>
                      </c:pt>
                      <c:pt idx="18">
                        <c:v>20</c:v>
                      </c:pt>
                      <c:pt idx="19">
                        <c:v>14</c:v>
                      </c:pt>
                      <c:pt idx="20">
                        <c:v>18</c:v>
                      </c:pt>
                      <c:pt idx="21">
                        <c:v>15</c:v>
                      </c:pt>
                      <c:pt idx="22">
                        <c:v>15</c:v>
                      </c:pt>
                      <c:pt idx="23">
                        <c:v>20</c:v>
                      </c:pt>
                      <c:pt idx="24">
                        <c:v>14</c:v>
                      </c:pt>
                      <c:pt idx="25">
                        <c:v>8</c:v>
                      </c:pt>
                      <c:pt idx="26">
                        <c:v>8</c:v>
                      </c:pt>
                      <c:pt idx="27">
                        <c:v>17</c:v>
                      </c:pt>
                      <c:pt idx="28">
                        <c:v>15</c:v>
                      </c:pt>
                      <c:pt idx="29">
                        <c:v>13</c:v>
                      </c:pt>
                      <c:pt idx="30">
                        <c:v>17</c:v>
                      </c:pt>
                      <c:pt idx="31">
                        <c:v>21</c:v>
                      </c:pt>
                      <c:pt idx="32">
                        <c:v>10</c:v>
                      </c:pt>
                      <c:pt idx="33">
                        <c:v>10</c:v>
                      </c:pt>
                      <c:pt idx="34">
                        <c:v>14</c:v>
                      </c:pt>
                      <c:pt idx="35">
                        <c:v>13</c:v>
                      </c:pt>
                      <c:pt idx="36">
                        <c:v>21</c:v>
                      </c:pt>
                      <c:pt idx="37">
                        <c:v>24</c:v>
                      </c:pt>
                      <c:pt idx="38">
                        <c:v>14</c:v>
                      </c:pt>
                      <c:pt idx="39">
                        <c:v>16</c:v>
                      </c:pt>
                      <c:pt idx="40">
                        <c:v>14</c:v>
                      </c:pt>
                      <c:pt idx="41">
                        <c:v>16</c:v>
                      </c:pt>
                      <c:pt idx="42">
                        <c:v>5</c:v>
                      </c:pt>
                      <c:pt idx="43">
                        <c:v>16</c:v>
                      </c:pt>
                      <c:pt idx="44">
                        <c:v>16</c:v>
                      </c:pt>
                      <c:pt idx="45">
                        <c:v>19</c:v>
                      </c:pt>
                      <c:pt idx="46">
                        <c:v>17</c:v>
                      </c:pt>
                      <c:pt idx="47">
                        <c:v>14</c:v>
                      </c:pt>
                      <c:pt idx="48">
                        <c:v>22</c:v>
                      </c:pt>
                      <c:pt idx="49">
                        <c:v>13</c:v>
                      </c:pt>
                      <c:pt idx="50">
                        <c:v>16</c:v>
                      </c:pt>
                      <c:pt idx="51">
                        <c:v>18</c:v>
                      </c:pt>
                      <c:pt idx="52">
                        <c:v>16</c:v>
                      </c:pt>
                      <c:pt idx="53">
                        <c:v>10</c:v>
                      </c:pt>
                      <c:pt idx="54">
                        <c:v>19</c:v>
                      </c:pt>
                      <c:pt idx="55">
                        <c:v>16</c:v>
                      </c:pt>
                      <c:pt idx="56">
                        <c:v>11</c:v>
                      </c:pt>
                      <c:pt idx="57">
                        <c:v>20</c:v>
                      </c:pt>
                      <c:pt idx="58">
                        <c:v>21</c:v>
                      </c:pt>
                      <c:pt idx="59">
                        <c:v>16</c:v>
                      </c:pt>
                      <c:pt idx="60">
                        <c:v>21</c:v>
                      </c:pt>
                      <c:pt idx="61">
                        <c:v>14</c:v>
                      </c:pt>
                      <c:pt idx="62">
                        <c:v>18</c:v>
                      </c:pt>
                      <c:pt idx="63">
                        <c:v>16</c:v>
                      </c:pt>
                      <c:pt idx="64">
                        <c:v>9</c:v>
                      </c:pt>
                      <c:pt idx="65">
                        <c:v>18</c:v>
                      </c:pt>
                      <c:pt idx="66">
                        <c:v>14</c:v>
                      </c:pt>
                      <c:pt idx="67">
                        <c:v>9</c:v>
                      </c:pt>
                      <c:pt idx="68">
                        <c:v>9</c:v>
                      </c:pt>
                      <c:pt idx="69">
                        <c:v>16</c:v>
                      </c:pt>
                      <c:pt idx="70">
                        <c:v>13</c:v>
                      </c:pt>
                      <c:pt idx="71">
                        <c:v>9</c:v>
                      </c:pt>
                      <c:pt idx="72">
                        <c:v>18</c:v>
                      </c:pt>
                      <c:pt idx="73">
                        <c:v>16</c:v>
                      </c:pt>
                      <c:pt idx="74">
                        <c:v>21</c:v>
                      </c:pt>
                      <c:pt idx="75">
                        <c:v>12</c:v>
                      </c:pt>
                      <c:pt idx="76">
                        <c:v>13</c:v>
                      </c:pt>
                      <c:pt idx="77">
                        <c:v>14</c:v>
                      </c:pt>
                      <c:pt idx="78">
                        <c:v>21</c:v>
                      </c:pt>
                      <c:pt idx="79">
                        <c:v>19</c:v>
                      </c:pt>
                      <c:pt idx="80">
                        <c:v>14</c:v>
                      </c:pt>
                      <c:pt idx="81">
                        <c:v>13</c:v>
                      </c:pt>
                      <c:pt idx="82">
                        <c:v>13</c:v>
                      </c:pt>
                      <c:pt idx="83">
                        <c:v>21</c:v>
                      </c:pt>
                      <c:pt idx="84">
                        <c:v>16</c:v>
                      </c:pt>
                      <c:pt idx="85">
                        <c:v>14</c:v>
                      </c:pt>
                      <c:pt idx="86">
                        <c:v>17</c:v>
                      </c:pt>
                      <c:pt idx="87">
                        <c:v>18</c:v>
                      </c:pt>
                      <c:pt idx="88">
                        <c:v>15</c:v>
                      </c:pt>
                      <c:pt idx="89">
                        <c:v>11</c:v>
                      </c:pt>
                      <c:pt idx="90">
                        <c:v>19</c:v>
                      </c:pt>
                      <c:pt idx="91">
                        <c:v>15</c:v>
                      </c:pt>
                      <c:pt idx="92">
                        <c:v>13</c:v>
                      </c:pt>
                      <c:pt idx="93">
                        <c:v>15</c:v>
                      </c:pt>
                      <c:pt idx="94">
                        <c:v>19</c:v>
                      </c:pt>
                      <c:pt idx="95">
                        <c:v>9</c:v>
                      </c:pt>
                      <c:pt idx="96">
                        <c:v>19</c:v>
                      </c:pt>
                      <c:pt idx="97">
                        <c:v>16</c:v>
                      </c:pt>
                      <c:pt idx="98">
                        <c:v>15</c:v>
                      </c:pt>
                      <c:pt idx="99">
                        <c:v>11</c:v>
                      </c:pt>
                    </c:numCache>
                  </c:numRef>
                </c:val>
                <c:smooth val="0"/>
                <c:extLst xmlns:c15="http://schemas.microsoft.com/office/drawing/2012/chart">
                  <c:ext xmlns:c16="http://schemas.microsoft.com/office/drawing/2014/chart" uri="{C3380CC4-5D6E-409C-BE32-E72D297353CC}">
                    <c16:uniqueId val="{00000007-70C7-48F4-821E-EB590F33325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FIBONACCI'!$R$2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FIBONACCI'!$R$3:$R$102</c15:sqref>
                        </c15:formulaRef>
                      </c:ext>
                    </c:extLst>
                    <c:numCache>
                      <c:formatCode>General</c:formatCode>
                      <c:ptCount val="100"/>
                      <c:pt idx="0">
                        <c:v>27</c:v>
                      </c:pt>
                      <c:pt idx="1">
                        <c:v>29</c:v>
                      </c:pt>
                      <c:pt idx="2">
                        <c:v>28</c:v>
                      </c:pt>
                      <c:pt idx="3">
                        <c:v>35</c:v>
                      </c:pt>
                      <c:pt idx="4">
                        <c:v>36</c:v>
                      </c:pt>
                      <c:pt idx="5">
                        <c:v>19</c:v>
                      </c:pt>
                      <c:pt idx="6">
                        <c:v>29</c:v>
                      </c:pt>
                      <c:pt idx="7">
                        <c:v>28</c:v>
                      </c:pt>
                      <c:pt idx="8">
                        <c:v>29</c:v>
                      </c:pt>
                      <c:pt idx="9">
                        <c:v>25</c:v>
                      </c:pt>
                      <c:pt idx="10">
                        <c:v>31</c:v>
                      </c:pt>
                      <c:pt idx="11">
                        <c:v>29</c:v>
                      </c:pt>
                      <c:pt idx="12">
                        <c:v>31</c:v>
                      </c:pt>
                      <c:pt idx="13">
                        <c:v>28</c:v>
                      </c:pt>
                      <c:pt idx="14">
                        <c:v>22</c:v>
                      </c:pt>
                      <c:pt idx="15">
                        <c:v>26</c:v>
                      </c:pt>
                      <c:pt idx="16">
                        <c:v>32</c:v>
                      </c:pt>
                      <c:pt idx="17">
                        <c:v>30</c:v>
                      </c:pt>
                      <c:pt idx="18">
                        <c:v>34</c:v>
                      </c:pt>
                      <c:pt idx="19">
                        <c:v>21</c:v>
                      </c:pt>
                      <c:pt idx="20">
                        <c:v>30</c:v>
                      </c:pt>
                      <c:pt idx="21">
                        <c:v>32</c:v>
                      </c:pt>
                      <c:pt idx="22">
                        <c:v>29</c:v>
                      </c:pt>
                      <c:pt idx="23">
                        <c:v>34</c:v>
                      </c:pt>
                      <c:pt idx="24">
                        <c:v>32</c:v>
                      </c:pt>
                      <c:pt idx="25">
                        <c:v>30</c:v>
                      </c:pt>
                      <c:pt idx="26">
                        <c:v>25</c:v>
                      </c:pt>
                      <c:pt idx="27">
                        <c:v>30</c:v>
                      </c:pt>
                      <c:pt idx="28">
                        <c:v>40</c:v>
                      </c:pt>
                      <c:pt idx="29">
                        <c:v>20</c:v>
                      </c:pt>
                      <c:pt idx="30">
                        <c:v>30</c:v>
                      </c:pt>
                      <c:pt idx="31">
                        <c:v>33</c:v>
                      </c:pt>
                      <c:pt idx="32">
                        <c:v>23</c:v>
                      </c:pt>
                      <c:pt idx="33">
                        <c:v>23</c:v>
                      </c:pt>
                      <c:pt idx="34">
                        <c:v>31</c:v>
                      </c:pt>
                      <c:pt idx="35">
                        <c:v>22</c:v>
                      </c:pt>
                      <c:pt idx="36">
                        <c:v>39</c:v>
                      </c:pt>
                      <c:pt idx="37">
                        <c:v>43</c:v>
                      </c:pt>
                      <c:pt idx="38">
                        <c:v>21</c:v>
                      </c:pt>
                      <c:pt idx="39">
                        <c:v>26</c:v>
                      </c:pt>
                      <c:pt idx="40">
                        <c:v>30</c:v>
                      </c:pt>
                      <c:pt idx="41">
                        <c:v>28</c:v>
                      </c:pt>
                      <c:pt idx="42">
                        <c:v>14</c:v>
                      </c:pt>
                      <c:pt idx="43">
                        <c:v>36</c:v>
                      </c:pt>
                      <c:pt idx="44">
                        <c:v>34</c:v>
                      </c:pt>
                      <c:pt idx="45">
                        <c:v>39</c:v>
                      </c:pt>
                      <c:pt idx="46">
                        <c:v>29</c:v>
                      </c:pt>
                      <c:pt idx="47">
                        <c:v>26</c:v>
                      </c:pt>
                      <c:pt idx="48">
                        <c:v>31</c:v>
                      </c:pt>
                      <c:pt idx="49">
                        <c:v>22</c:v>
                      </c:pt>
                      <c:pt idx="50">
                        <c:v>30</c:v>
                      </c:pt>
                      <c:pt idx="51">
                        <c:v>31</c:v>
                      </c:pt>
                      <c:pt idx="52">
                        <c:v>30</c:v>
                      </c:pt>
                      <c:pt idx="53">
                        <c:v>21</c:v>
                      </c:pt>
                      <c:pt idx="54">
                        <c:v>32</c:v>
                      </c:pt>
                      <c:pt idx="55">
                        <c:v>32</c:v>
                      </c:pt>
                      <c:pt idx="56">
                        <c:v>31</c:v>
                      </c:pt>
                      <c:pt idx="57">
                        <c:v>33</c:v>
                      </c:pt>
                      <c:pt idx="58">
                        <c:v>37</c:v>
                      </c:pt>
                      <c:pt idx="59">
                        <c:v>41</c:v>
                      </c:pt>
                      <c:pt idx="60">
                        <c:v>37</c:v>
                      </c:pt>
                      <c:pt idx="61">
                        <c:v>26</c:v>
                      </c:pt>
                      <c:pt idx="62">
                        <c:v>28</c:v>
                      </c:pt>
                      <c:pt idx="63">
                        <c:v>32</c:v>
                      </c:pt>
                      <c:pt idx="64">
                        <c:v>33</c:v>
                      </c:pt>
                      <c:pt idx="65">
                        <c:v>34</c:v>
                      </c:pt>
                      <c:pt idx="66">
                        <c:v>27</c:v>
                      </c:pt>
                      <c:pt idx="67">
                        <c:v>30</c:v>
                      </c:pt>
                      <c:pt idx="68">
                        <c:v>27</c:v>
                      </c:pt>
                      <c:pt idx="69">
                        <c:v>31</c:v>
                      </c:pt>
                      <c:pt idx="70">
                        <c:v>25</c:v>
                      </c:pt>
                      <c:pt idx="71">
                        <c:v>31</c:v>
                      </c:pt>
                      <c:pt idx="72">
                        <c:v>42</c:v>
                      </c:pt>
                      <c:pt idx="73">
                        <c:v>26</c:v>
                      </c:pt>
                      <c:pt idx="74">
                        <c:v>37</c:v>
                      </c:pt>
                      <c:pt idx="75">
                        <c:v>29</c:v>
                      </c:pt>
                      <c:pt idx="76">
                        <c:v>30</c:v>
                      </c:pt>
                      <c:pt idx="77">
                        <c:v>34</c:v>
                      </c:pt>
                      <c:pt idx="78">
                        <c:v>42</c:v>
                      </c:pt>
                      <c:pt idx="79">
                        <c:v>37</c:v>
                      </c:pt>
                      <c:pt idx="80">
                        <c:v>26</c:v>
                      </c:pt>
                      <c:pt idx="81">
                        <c:v>31</c:v>
                      </c:pt>
                      <c:pt idx="82">
                        <c:v>31</c:v>
                      </c:pt>
                      <c:pt idx="83">
                        <c:v>39</c:v>
                      </c:pt>
                      <c:pt idx="84">
                        <c:v>33</c:v>
                      </c:pt>
                      <c:pt idx="85">
                        <c:v>28</c:v>
                      </c:pt>
                      <c:pt idx="86">
                        <c:v>31</c:v>
                      </c:pt>
                      <c:pt idx="87">
                        <c:v>24</c:v>
                      </c:pt>
                      <c:pt idx="88">
                        <c:v>23</c:v>
                      </c:pt>
                      <c:pt idx="89">
                        <c:v>22</c:v>
                      </c:pt>
                      <c:pt idx="90">
                        <c:v>37</c:v>
                      </c:pt>
                      <c:pt idx="91">
                        <c:v>30</c:v>
                      </c:pt>
                      <c:pt idx="92">
                        <c:v>24</c:v>
                      </c:pt>
                      <c:pt idx="93">
                        <c:v>31</c:v>
                      </c:pt>
                      <c:pt idx="94">
                        <c:v>28</c:v>
                      </c:pt>
                      <c:pt idx="95">
                        <c:v>26</c:v>
                      </c:pt>
                      <c:pt idx="96">
                        <c:v>43</c:v>
                      </c:pt>
                      <c:pt idx="97">
                        <c:v>31</c:v>
                      </c:pt>
                      <c:pt idx="98">
                        <c:v>27</c:v>
                      </c:pt>
                      <c:pt idx="99">
                        <c:v>28</c:v>
                      </c:pt>
                    </c:numCache>
                  </c:numRef>
                </c:val>
                <c:smooth val="0"/>
                <c:extLst xmlns:c15="http://schemas.microsoft.com/office/drawing/2012/chart">
                  <c:ext xmlns:c16="http://schemas.microsoft.com/office/drawing/2014/chart" uri="{C3380CC4-5D6E-409C-BE32-E72D297353CC}">
                    <c16:uniqueId val="{00000008-70C7-48F4-821E-EB590F333251}"/>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SEU METODO - 1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0"/>
          <c:order val="0"/>
          <c:tx>
            <c:strRef>
              <c:f>'Qui SEU METODO - SUGERIDO'!$C$2</c:f>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f>'Qui SEU METODO - SUGERIDO'!$C$3:$C$103</c:f>
              <c:numCache>
                <c:formatCode>General</c:formatCode>
                <c:ptCount val="101"/>
                <c:pt idx="0">
                  <c:v>5</c:v>
                </c:pt>
                <c:pt idx="1">
                  <c:v>3</c:v>
                </c:pt>
                <c:pt idx="2">
                  <c:v>4</c:v>
                </c:pt>
                <c:pt idx="3">
                  <c:v>2</c:v>
                </c:pt>
                <c:pt idx="4">
                  <c:v>5</c:v>
                </c:pt>
                <c:pt idx="5">
                  <c:v>6</c:v>
                </c:pt>
                <c:pt idx="6">
                  <c:v>6</c:v>
                </c:pt>
                <c:pt idx="7">
                  <c:v>6</c:v>
                </c:pt>
                <c:pt idx="8">
                  <c:v>7</c:v>
                </c:pt>
                <c:pt idx="9">
                  <c:v>8</c:v>
                </c:pt>
                <c:pt idx="10">
                  <c:v>10</c:v>
                </c:pt>
                <c:pt idx="11">
                  <c:v>3</c:v>
                </c:pt>
                <c:pt idx="12">
                  <c:v>7</c:v>
                </c:pt>
                <c:pt idx="13">
                  <c:v>4</c:v>
                </c:pt>
                <c:pt idx="14">
                  <c:v>10</c:v>
                </c:pt>
                <c:pt idx="15">
                  <c:v>5</c:v>
                </c:pt>
                <c:pt idx="16">
                  <c:v>4</c:v>
                </c:pt>
                <c:pt idx="17">
                  <c:v>6</c:v>
                </c:pt>
                <c:pt idx="18">
                  <c:v>3</c:v>
                </c:pt>
                <c:pt idx="19">
                  <c:v>6</c:v>
                </c:pt>
                <c:pt idx="20">
                  <c:v>3</c:v>
                </c:pt>
                <c:pt idx="21">
                  <c:v>4</c:v>
                </c:pt>
                <c:pt idx="22">
                  <c:v>6</c:v>
                </c:pt>
                <c:pt idx="23">
                  <c:v>5</c:v>
                </c:pt>
                <c:pt idx="24">
                  <c:v>7</c:v>
                </c:pt>
                <c:pt idx="25">
                  <c:v>4</c:v>
                </c:pt>
                <c:pt idx="26">
                  <c:v>4</c:v>
                </c:pt>
                <c:pt idx="27">
                  <c:v>6</c:v>
                </c:pt>
                <c:pt idx="28">
                  <c:v>5</c:v>
                </c:pt>
                <c:pt idx="29">
                  <c:v>2</c:v>
                </c:pt>
                <c:pt idx="30">
                  <c:v>7</c:v>
                </c:pt>
                <c:pt idx="31">
                  <c:v>6</c:v>
                </c:pt>
                <c:pt idx="32">
                  <c:v>6</c:v>
                </c:pt>
                <c:pt idx="33">
                  <c:v>6</c:v>
                </c:pt>
                <c:pt idx="34">
                  <c:v>4</c:v>
                </c:pt>
                <c:pt idx="35">
                  <c:v>5</c:v>
                </c:pt>
                <c:pt idx="36">
                  <c:v>3</c:v>
                </c:pt>
                <c:pt idx="37">
                  <c:v>8</c:v>
                </c:pt>
                <c:pt idx="38">
                  <c:v>7</c:v>
                </c:pt>
                <c:pt idx="39">
                  <c:v>5</c:v>
                </c:pt>
                <c:pt idx="40">
                  <c:v>7</c:v>
                </c:pt>
                <c:pt idx="41">
                  <c:v>3</c:v>
                </c:pt>
                <c:pt idx="42">
                  <c:v>3</c:v>
                </c:pt>
                <c:pt idx="43">
                  <c:v>5</c:v>
                </c:pt>
                <c:pt idx="44">
                  <c:v>4</c:v>
                </c:pt>
                <c:pt idx="45">
                  <c:v>6</c:v>
                </c:pt>
                <c:pt idx="46">
                  <c:v>4</c:v>
                </c:pt>
                <c:pt idx="47">
                  <c:v>3</c:v>
                </c:pt>
                <c:pt idx="48">
                  <c:v>5</c:v>
                </c:pt>
                <c:pt idx="49">
                  <c:v>8</c:v>
                </c:pt>
                <c:pt idx="50">
                  <c:v>7</c:v>
                </c:pt>
                <c:pt idx="51">
                  <c:v>5</c:v>
                </c:pt>
                <c:pt idx="52">
                  <c:v>4</c:v>
                </c:pt>
                <c:pt idx="53">
                  <c:v>4</c:v>
                </c:pt>
                <c:pt idx="54">
                  <c:v>1</c:v>
                </c:pt>
                <c:pt idx="55">
                  <c:v>3</c:v>
                </c:pt>
                <c:pt idx="56">
                  <c:v>5</c:v>
                </c:pt>
                <c:pt idx="57">
                  <c:v>4</c:v>
                </c:pt>
                <c:pt idx="58">
                  <c:v>5</c:v>
                </c:pt>
                <c:pt idx="59">
                  <c:v>6</c:v>
                </c:pt>
                <c:pt idx="60">
                  <c:v>6</c:v>
                </c:pt>
                <c:pt idx="61">
                  <c:v>5</c:v>
                </c:pt>
                <c:pt idx="62">
                  <c:v>8</c:v>
                </c:pt>
                <c:pt idx="63">
                  <c:v>6</c:v>
                </c:pt>
                <c:pt idx="64">
                  <c:v>3</c:v>
                </c:pt>
                <c:pt idx="65">
                  <c:v>3</c:v>
                </c:pt>
                <c:pt idx="66">
                  <c:v>8</c:v>
                </c:pt>
                <c:pt idx="67">
                  <c:v>7</c:v>
                </c:pt>
                <c:pt idx="68">
                  <c:v>6</c:v>
                </c:pt>
                <c:pt idx="69">
                  <c:v>6</c:v>
                </c:pt>
                <c:pt idx="70">
                  <c:v>7</c:v>
                </c:pt>
                <c:pt idx="71">
                  <c:v>3</c:v>
                </c:pt>
                <c:pt idx="72">
                  <c:v>4</c:v>
                </c:pt>
                <c:pt idx="73">
                  <c:v>8</c:v>
                </c:pt>
                <c:pt idx="74">
                  <c:v>5</c:v>
                </c:pt>
                <c:pt idx="75">
                  <c:v>6</c:v>
                </c:pt>
                <c:pt idx="76">
                  <c:v>4</c:v>
                </c:pt>
                <c:pt idx="77">
                  <c:v>6</c:v>
                </c:pt>
                <c:pt idx="78">
                  <c:v>4</c:v>
                </c:pt>
                <c:pt idx="79">
                  <c:v>2</c:v>
                </c:pt>
                <c:pt idx="80">
                  <c:v>12</c:v>
                </c:pt>
                <c:pt idx="81">
                  <c:v>3</c:v>
                </c:pt>
                <c:pt idx="82">
                  <c:v>5</c:v>
                </c:pt>
                <c:pt idx="83">
                  <c:v>3</c:v>
                </c:pt>
                <c:pt idx="84">
                  <c:v>5</c:v>
                </c:pt>
                <c:pt idx="85">
                  <c:v>3</c:v>
                </c:pt>
                <c:pt idx="86">
                  <c:v>4</c:v>
                </c:pt>
                <c:pt idx="87">
                  <c:v>2</c:v>
                </c:pt>
                <c:pt idx="88">
                  <c:v>3</c:v>
                </c:pt>
                <c:pt idx="89">
                  <c:v>4</c:v>
                </c:pt>
                <c:pt idx="90">
                  <c:v>1</c:v>
                </c:pt>
                <c:pt idx="91">
                  <c:v>3</c:v>
                </c:pt>
                <c:pt idx="92">
                  <c:v>6</c:v>
                </c:pt>
                <c:pt idx="93">
                  <c:v>4</c:v>
                </c:pt>
                <c:pt idx="94">
                  <c:v>6</c:v>
                </c:pt>
                <c:pt idx="95">
                  <c:v>2</c:v>
                </c:pt>
                <c:pt idx="96">
                  <c:v>3</c:v>
                </c:pt>
                <c:pt idx="97">
                  <c:v>8</c:v>
                </c:pt>
                <c:pt idx="98">
                  <c:v>3</c:v>
                </c:pt>
                <c:pt idx="99">
                  <c:v>0</c:v>
                </c:pt>
                <c:pt idx="100">
                  <c:v>8</c:v>
                </c:pt>
              </c:numCache>
            </c:numRef>
          </c:val>
          <c:smooth val="0"/>
          <c:extLst>
            <c:ext xmlns:c16="http://schemas.microsoft.com/office/drawing/2014/chart" uri="{C3380CC4-5D6E-409C-BE32-E72D297353CC}">
              <c16:uniqueId val="{00000000-D4C6-43F1-BA27-895BCD5DCB9B}"/>
            </c:ext>
          </c:extLst>
        </c:ser>
        <c:ser>
          <c:idx val="1"/>
          <c:order val="1"/>
          <c:tx>
            <c:strRef>
              <c:f>'Qui SEU METODO - SUGERIDO'!$F$2</c:f>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f>'Qui SEU METODO - SUGERIDO'!$F$3:$F$103</c:f>
              <c:numCache>
                <c:formatCode>General</c:formatCode>
                <c:ptCount val="101"/>
                <c:pt idx="0">
                  <c:v>15</c:v>
                </c:pt>
                <c:pt idx="1">
                  <c:v>9</c:v>
                </c:pt>
                <c:pt idx="2">
                  <c:v>25</c:v>
                </c:pt>
                <c:pt idx="3">
                  <c:v>15</c:v>
                </c:pt>
                <c:pt idx="4">
                  <c:v>16</c:v>
                </c:pt>
                <c:pt idx="5">
                  <c:v>15</c:v>
                </c:pt>
                <c:pt idx="6">
                  <c:v>18</c:v>
                </c:pt>
                <c:pt idx="7">
                  <c:v>20</c:v>
                </c:pt>
                <c:pt idx="8">
                  <c:v>15</c:v>
                </c:pt>
                <c:pt idx="9">
                  <c:v>17</c:v>
                </c:pt>
                <c:pt idx="10">
                  <c:v>18</c:v>
                </c:pt>
                <c:pt idx="11">
                  <c:v>13</c:v>
                </c:pt>
                <c:pt idx="12">
                  <c:v>16</c:v>
                </c:pt>
                <c:pt idx="13">
                  <c:v>16</c:v>
                </c:pt>
                <c:pt idx="14">
                  <c:v>16</c:v>
                </c:pt>
                <c:pt idx="15">
                  <c:v>16</c:v>
                </c:pt>
                <c:pt idx="16">
                  <c:v>15</c:v>
                </c:pt>
                <c:pt idx="17">
                  <c:v>16</c:v>
                </c:pt>
                <c:pt idx="18">
                  <c:v>11</c:v>
                </c:pt>
                <c:pt idx="19">
                  <c:v>19</c:v>
                </c:pt>
                <c:pt idx="20">
                  <c:v>7</c:v>
                </c:pt>
                <c:pt idx="21">
                  <c:v>21</c:v>
                </c:pt>
                <c:pt idx="22">
                  <c:v>18</c:v>
                </c:pt>
                <c:pt idx="23">
                  <c:v>19</c:v>
                </c:pt>
                <c:pt idx="24">
                  <c:v>15</c:v>
                </c:pt>
                <c:pt idx="25">
                  <c:v>12</c:v>
                </c:pt>
                <c:pt idx="26">
                  <c:v>11</c:v>
                </c:pt>
                <c:pt idx="27">
                  <c:v>13</c:v>
                </c:pt>
                <c:pt idx="28">
                  <c:v>14</c:v>
                </c:pt>
                <c:pt idx="29">
                  <c:v>13</c:v>
                </c:pt>
                <c:pt idx="30">
                  <c:v>18</c:v>
                </c:pt>
                <c:pt idx="31">
                  <c:v>13</c:v>
                </c:pt>
                <c:pt idx="32">
                  <c:v>24</c:v>
                </c:pt>
                <c:pt idx="33">
                  <c:v>23</c:v>
                </c:pt>
                <c:pt idx="34">
                  <c:v>14</c:v>
                </c:pt>
                <c:pt idx="35">
                  <c:v>18</c:v>
                </c:pt>
                <c:pt idx="36">
                  <c:v>12</c:v>
                </c:pt>
                <c:pt idx="37">
                  <c:v>14</c:v>
                </c:pt>
                <c:pt idx="38">
                  <c:v>12</c:v>
                </c:pt>
                <c:pt idx="39">
                  <c:v>12</c:v>
                </c:pt>
                <c:pt idx="40">
                  <c:v>14</c:v>
                </c:pt>
                <c:pt idx="41">
                  <c:v>14</c:v>
                </c:pt>
                <c:pt idx="42">
                  <c:v>9</c:v>
                </c:pt>
                <c:pt idx="43">
                  <c:v>18</c:v>
                </c:pt>
                <c:pt idx="44">
                  <c:v>14</c:v>
                </c:pt>
                <c:pt idx="45">
                  <c:v>21</c:v>
                </c:pt>
                <c:pt idx="46">
                  <c:v>12</c:v>
                </c:pt>
                <c:pt idx="47">
                  <c:v>13</c:v>
                </c:pt>
                <c:pt idx="48">
                  <c:v>14</c:v>
                </c:pt>
                <c:pt idx="49">
                  <c:v>15</c:v>
                </c:pt>
                <c:pt idx="50">
                  <c:v>20</c:v>
                </c:pt>
                <c:pt idx="51">
                  <c:v>12</c:v>
                </c:pt>
                <c:pt idx="52">
                  <c:v>10</c:v>
                </c:pt>
                <c:pt idx="53">
                  <c:v>9</c:v>
                </c:pt>
                <c:pt idx="54">
                  <c:v>8</c:v>
                </c:pt>
                <c:pt idx="55">
                  <c:v>16</c:v>
                </c:pt>
                <c:pt idx="56">
                  <c:v>19</c:v>
                </c:pt>
                <c:pt idx="57">
                  <c:v>10</c:v>
                </c:pt>
                <c:pt idx="58">
                  <c:v>11</c:v>
                </c:pt>
                <c:pt idx="59">
                  <c:v>12</c:v>
                </c:pt>
                <c:pt idx="60">
                  <c:v>15</c:v>
                </c:pt>
                <c:pt idx="61">
                  <c:v>19</c:v>
                </c:pt>
                <c:pt idx="62">
                  <c:v>20</c:v>
                </c:pt>
                <c:pt idx="63">
                  <c:v>14</c:v>
                </c:pt>
                <c:pt idx="64">
                  <c:v>9</c:v>
                </c:pt>
                <c:pt idx="65">
                  <c:v>14</c:v>
                </c:pt>
                <c:pt idx="66">
                  <c:v>16</c:v>
                </c:pt>
                <c:pt idx="67">
                  <c:v>22</c:v>
                </c:pt>
                <c:pt idx="68">
                  <c:v>13</c:v>
                </c:pt>
                <c:pt idx="69">
                  <c:v>18</c:v>
                </c:pt>
                <c:pt idx="70">
                  <c:v>19</c:v>
                </c:pt>
                <c:pt idx="71">
                  <c:v>15</c:v>
                </c:pt>
                <c:pt idx="72">
                  <c:v>15</c:v>
                </c:pt>
                <c:pt idx="73">
                  <c:v>16</c:v>
                </c:pt>
                <c:pt idx="74">
                  <c:v>8</c:v>
                </c:pt>
                <c:pt idx="75">
                  <c:v>12</c:v>
                </c:pt>
                <c:pt idx="76">
                  <c:v>17</c:v>
                </c:pt>
                <c:pt idx="77">
                  <c:v>18</c:v>
                </c:pt>
                <c:pt idx="78">
                  <c:v>14</c:v>
                </c:pt>
                <c:pt idx="79">
                  <c:v>13</c:v>
                </c:pt>
                <c:pt idx="80">
                  <c:v>25</c:v>
                </c:pt>
                <c:pt idx="81">
                  <c:v>12</c:v>
                </c:pt>
                <c:pt idx="82">
                  <c:v>13</c:v>
                </c:pt>
                <c:pt idx="83">
                  <c:v>11</c:v>
                </c:pt>
                <c:pt idx="84">
                  <c:v>16</c:v>
                </c:pt>
                <c:pt idx="85">
                  <c:v>13</c:v>
                </c:pt>
                <c:pt idx="86">
                  <c:v>15</c:v>
                </c:pt>
                <c:pt idx="87">
                  <c:v>12</c:v>
                </c:pt>
                <c:pt idx="88">
                  <c:v>16</c:v>
                </c:pt>
                <c:pt idx="89">
                  <c:v>12</c:v>
                </c:pt>
                <c:pt idx="90">
                  <c:v>10</c:v>
                </c:pt>
                <c:pt idx="91">
                  <c:v>10</c:v>
                </c:pt>
                <c:pt idx="92">
                  <c:v>17</c:v>
                </c:pt>
                <c:pt idx="93">
                  <c:v>13</c:v>
                </c:pt>
                <c:pt idx="94">
                  <c:v>14</c:v>
                </c:pt>
                <c:pt idx="95">
                  <c:v>14</c:v>
                </c:pt>
                <c:pt idx="96">
                  <c:v>13</c:v>
                </c:pt>
                <c:pt idx="97">
                  <c:v>18</c:v>
                </c:pt>
                <c:pt idx="98">
                  <c:v>10</c:v>
                </c:pt>
                <c:pt idx="99">
                  <c:v>17</c:v>
                </c:pt>
                <c:pt idx="100">
                  <c:v>17</c:v>
                </c:pt>
              </c:numCache>
            </c:numRef>
          </c:val>
          <c:smooth val="0"/>
          <c:extLst>
            <c:ext xmlns:c16="http://schemas.microsoft.com/office/drawing/2014/chart" uri="{C3380CC4-5D6E-409C-BE32-E72D297353CC}">
              <c16:uniqueId val="{00000001-D4C6-43F1-BA27-895BCD5DCB9B}"/>
            </c:ext>
          </c:extLst>
        </c:ser>
        <c:ser>
          <c:idx val="2"/>
          <c:order val="2"/>
          <c:tx>
            <c:strRef>
              <c:f>'Qui SEU METODO - SUGERIDO'!$I$2</c:f>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f>'Qui SEU METODO - SUGERIDO'!$I$3:$I$103</c:f>
              <c:numCache>
                <c:formatCode>General</c:formatCode>
                <c:ptCount val="101"/>
                <c:pt idx="0">
                  <c:v>27</c:v>
                </c:pt>
                <c:pt idx="1">
                  <c:v>20</c:v>
                </c:pt>
                <c:pt idx="2">
                  <c:v>40</c:v>
                </c:pt>
                <c:pt idx="3">
                  <c:v>28</c:v>
                </c:pt>
                <c:pt idx="4">
                  <c:v>36</c:v>
                </c:pt>
                <c:pt idx="5">
                  <c:v>24</c:v>
                </c:pt>
                <c:pt idx="6">
                  <c:v>34</c:v>
                </c:pt>
                <c:pt idx="7">
                  <c:v>33</c:v>
                </c:pt>
                <c:pt idx="8">
                  <c:v>27</c:v>
                </c:pt>
                <c:pt idx="9">
                  <c:v>33</c:v>
                </c:pt>
                <c:pt idx="10">
                  <c:v>40</c:v>
                </c:pt>
                <c:pt idx="11">
                  <c:v>25</c:v>
                </c:pt>
                <c:pt idx="12">
                  <c:v>25</c:v>
                </c:pt>
                <c:pt idx="13">
                  <c:v>28</c:v>
                </c:pt>
                <c:pt idx="14">
                  <c:v>27</c:v>
                </c:pt>
                <c:pt idx="15">
                  <c:v>33</c:v>
                </c:pt>
                <c:pt idx="16">
                  <c:v>31</c:v>
                </c:pt>
                <c:pt idx="17">
                  <c:v>33</c:v>
                </c:pt>
                <c:pt idx="18">
                  <c:v>28</c:v>
                </c:pt>
                <c:pt idx="19">
                  <c:v>27</c:v>
                </c:pt>
                <c:pt idx="20">
                  <c:v>15</c:v>
                </c:pt>
                <c:pt idx="21">
                  <c:v>41</c:v>
                </c:pt>
                <c:pt idx="22">
                  <c:v>35</c:v>
                </c:pt>
                <c:pt idx="23">
                  <c:v>37</c:v>
                </c:pt>
                <c:pt idx="24">
                  <c:v>24</c:v>
                </c:pt>
                <c:pt idx="25">
                  <c:v>25</c:v>
                </c:pt>
                <c:pt idx="26">
                  <c:v>31</c:v>
                </c:pt>
                <c:pt idx="27">
                  <c:v>28</c:v>
                </c:pt>
                <c:pt idx="28">
                  <c:v>28</c:v>
                </c:pt>
                <c:pt idx="29">
                  <c:v>36</c:v>
                </c:pt>
                <c:pt idx="30">
                  <c:v>34</c:v>
                </c:pt>
                <c:pt idx="31">
                  <c:v>32</c:v>
                </c:pt>
                <c:pt idx="32">
                  <c:v>38</c:v>
                </c:pt>
                <c:pt idx="33">
                  <c:v>42</c:v>
                </c:pt>
                <c:pt idx="34">
                  <c:v>36</c:v>
                </c:pt>
                <c:pt idx="35">
                  <c:v>30</c:v>
                </c:pt>
                <c:pt idx="36">
                  <c:v>28</c:v>
                </c:pt>
                <c:pt idx="37">
                  <c:v>29</c:v>
                </c:pt>
                <c:pt idx="38">
                  <c:v>31</c:v>
                </c:pt>
                <c:pt idx="39">
                  <c:v>19</c:v>
                </c:pt>
                <c:pt idx="40">
                  <c:v>30</c:v>
                </c:pt>
                <c:pt idx="41">
                  <c:v>31</c:v>
                </c:pt>
                <c:pt idx="42">
                  <c:v>22</c:v>
                </c:pt>
                <c:pt idx="43">
                  <c:v>28</c:v>
                </c:pt>
                <c:pt idx="44">
                  <c:v>28</c:v>
                </c:pt>
                <c:pt idx="45">
                  <c:v>32</c:v>
                </c:pt>
                <c:pt idx="46">
                  <c:v>19</c:v>
                </c:pt>
                <c:pt idx="47">
                  <c:v>25</c:v>
                </c:pt>
                <c:pt idx="48">
                  <c:v>33</c:v>
                </c:pt>
                <c:pt idx="49">
                  <c:v>38</c:v>
                </c:pt>
                <c:pt idx="50">
                  <c:v>37</c:v>
                </c:pt>
                <c:pt idx="51">
                  <c:v>21</c:v>
                </c:pt>
                <c:pt idx="52">
                  <c:v>24</c:v>
                </c:pt>
                <c:pt idx="53">
                  <c:v>17</c:v>
                </c:pt>
                <c:pt idx="54">
                  <c:v>23</c:v>
                </c:pt>
                <c:pt idx="55">
                  <c:v>34</c:v>
                </c:pt>
                <c:pt idx="56">
                  <c:v>40</c:v>
                </c:pt>
                <c:pt idx="57">
                  <c:v>21</c:v>
                </c:pt>
                <c:pt idx="58">
                  <c:v>23</c:v>
                </c:pt>
                <c:pt idx="59">
                  <c:v>32</c:v>
                </c:pt>
                <c:pt idx="60">
                  <c:v>23</c:v>
                </c:pt>
                <c:pt idx="61">
                  <c:v>38</c:v>
                </c:pt>
                <c:pt idx="62">
                  <c:v>32</c:v>
                </c:pt>
                <c:pt idx="63">
                  <c:v>27</c:v>
                </c:pt>
                <c:pt idx="64">
                  <c:v>29</c:v>
                </c:pt>
                <c:pt idx="65">
                  <c:v>31</c:v>
                </c:pt>
                <c:pt idx="66">
                  <c:v>30</c:v>
                </c:pt>
                <c:pt idx="67">
                  <c:v>40</c:v>
                </c:pt>
                <c:pt idx="68">
                  <c:v>26</c:v>
                </c:pt>
                <c:pt idx="69">
                  <c:v>36</c:v>
                </c:pt>
                <c:pt idx="70">
                  <c:v>31</c:v>
                </c:pt>
                <c:pt idx="71">
                  <c:v>41</c:v>
                </c:pt>
                <c:pt idx="72">
                  <c:v>32</c:v>
                </c:pt>
                <c:pt idx="73">
                  <c:v>35</c:v>
                </c:pt>
                <c:pt idx="74">
                  <c:v>19</c:v>
                </c:pt>
                <c:pt idx="75">
                  <c:v>27</c:v>
                </c:pt>
                <c:pt idx="76">
                  <c:v>29</c:v>
                </c:pt>
                <c:pt idx="77">
                  <c:v>32</c:v>
                </c:pt>
                <c:pt idx="78">
                  <c:v>25</c:v>
                </c:pt>
                <c:pt idx="79">
                  <c:v>28</c:v>
                </c:pt>
                <c:pt idx="80">
                  <c:v>41</c:v>
                </c:pt>
                <c:pt idx="81">
                  <c:v>22</c:v>
                </c:pt>
                <c:pt idx="82">
                  <c:v>32</c:v>
                </c:pt>
                <c:pt idx="83">
                  <c:v>24</c:v>
                </c:pt>
                <c:pt idx="84">
                  <c:v>31</c:v>
                </c:pt>
                <c:pt idx="85">
                  <c:v>28</c:v>
                </c:pt>
                <c:pt idx="86">
                  <c:v>31</c:v>
                </c:pt>
                <c:pt idx="87">
                  <c:v>26</c:v>
                </c:pt>
                <c:pt idx="88">
                  <c:v>32</c:v>
                </c:pt>
                <c:pt idx="89">
                  <c:v>19</c:v>
                </c:pt>
                <c:pt idx="90">
                  <c:v>25</c:v>
                </c:pt>
                <c:pt idx="91">
                  <c:v>27</c:v>
                </c:pt>
                <c:pt idx="92">
                  <c:v>33</c:v>
                </c:pt>
                <c:pt idx="93">
                  <c:v>25</c:v>
                </c:pt>
                <c:pt idx="94">
                  <c:v>26</c:v>
                </c:pt>
                <c:pt idx="95">
                  <c:v>30</c:v>
                </c:pt>
                <c:pt idx="96">
                  <c:v>34</c:v>
                </c:pt>
                <c:pt idx="97">
                  <c:v>35</c:v>
                </c:pt>
                <c:pt idx="98">
                  <c:v>28</c:v>
                </c:pt>
                <c:pt idx="99">
                  <c:v>31</c:v>
                </c:pt>
                <c:pt idx="100">
                  <c:v>33</c:v>
                </c:pt>
              </c:numCache>
            </c:numRef>
          </c:val>
          <c:smooth val="0"/>
          <c:extLst>
            <c:ext xmlns:c16="http://schemas.microsoft.com/office/drawing/2014/chart" uri="{C3380CC4-5D6E-409C-BE32-E72D297353CC}">
              <c16:uniqueId val="{00000002-D4C6-43F1-BA27-895BCD5DCB9B}"/>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3"/>
                <c:order val="3"/>
                <c:tx>
                  <c:strRef>
                    <c:extLst>
                      <c:ext uri="{02D57815-91ED-43cb-92C2-25804820EDAC}">
                        <c15:formulaRef>
                          <c15:sqref>'Qui SEU METODO - SUGERIDO'!$L$2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c:ext uri="{02D57815-91ED-43cb-92C2-25804820EDAC}">
                        <c15:formulaRef>
                          <c15:sqref>'Qui SEU METODO - SUGERIDO'!$L$3:$L$103</c15:sqref>
                        </c15:formulaRef>
                      </c:ext>
                    </c:extLst>
                    <c:numCache>
                      <c:formatCode>General</c:formatCode>
                      <c:ptCount val="101"/>
                      <c:pt idx="0">
                        <c:v>3</c:v>
                      </c:pt>
                      <c:pt idx="1">
                        <c:v>4</c:v>
                      </c:pt>
                      <c:pt idx="2">
                        <c:v>1</c:v>
                      </c:pt>
                      <c:pt idx="3">
                        <c:v>3</c:v>
                      </c:pt>
                      <c:pt idx="4">
                        <c:v>6</c:v>
                      </c:pt>
                      <c:pt idx="5">
                        <c:v>7</c:v>
                      </c:pt>
                      <c:pt idx="6">
                        <c:v>5</c:v>
                      </c:pt>
                      <c:pt idx="7">
                        <c:v>5</c:v>
                      </c:pt>
                      <c:pt idx="8">
                        <c:v>3</c:v>
                      </c:pt>
                      <c:pt idx="9">
                        <c:v>6</c:v>
                      </c:pt>
                      <c:pt idx="10">
                        <c:v>7</c:v>
                      </c:pt>
                      <c:pt idx="11">
                        <c:v>6</c:v>
                      </c:pt>
                      <c:pt idx="12">
                        <c:v>5</c:v>
                      </c:pt>
                      <c:pt idx="13">
                        <c:v>4</c:v>
                      </c:pt>
                      <c:pt idx="14">
                        <c:v>7</c:v>
                      </c:pt>
                      <c:pt idx="15">
                        <c:v>1</c:v>
                      </c:pt>
                      <c:pt idx="16">
                        <c:v>6</c:v>
                      </c:pt>
                      <c:pt idx="17">
                        <c:v>9</c:v>
                      </c:pt>
                      <c:pt idx="18">
                        <c:v>2</c:v>
                      </c:pt>
                      <c:pt idx="19">
                        <c:v>4</c:v>
                      </c:pt>
                      <c:pt idx="20">
                        <c:v>4</c:v>
                      </c:pt>
                      <c:pt idx="21">
                        <c:v>4</c:v>
                      </c:pt>
                      <c:pt idx="22">
                        <c:v>4</c:v>
                      </c:pt>
                      <c:pt idx="23">
                        <c:v>7</c:v>
                      </c:pt>
                      <c:pt idx="24">
                        <c:v>5</c:v>
                      </c:pt>
                      <c:pt idx="25">
                        <c:v>7</c:v>
                      </c:pt>
                      <c:pt idx="26">
                        <c:v>7</c:v>
                      </c:pt>
                      <c:pt idx="27">
                        <c:v>5</c:v>
                      </c:pt>
                      <c:pt idx="28">
                        <c:v>3</c:v>
                      </c:pt>
                      <c:pt idx="29">
                        <c:v>5</c:v>
                      </c:pt>
                      <c:pt idx="30">
                        <c:v>7</c:v>
                      </c:pt>
                      <c:pt idx="31">
                        <c:v>3</c:v>
                      </c:pt>
                      <c:pt idx="32">
                        <c:v>8</c:v>
                      </c:pt>
                      <c:pt idx="33">
                        <c:v>5</c:v>
                      </c:pt>
                      <c:pt idx="34">
                        <c:v>0</c:v>
                      </c:pt>
                      <c:pt idx="35">
                        <c:v>6</c:v>
                      </c:pt>
                      <c:pt idx="36">
                        <c:v>4</c:v>
                      </c:pt>
                      <c:pt idx="37">
                        <c:v>2</c:v>
                      </c:pt>
                      <c:pt idx="38">
                        <c:v>5</c:v>
                      </c:pt>
                      <c:pt idx="39">
                        <c:v>7</c:v>
                      </c:pt>
                      <c:pt idx="40">
                        <c:v>5</c:v>
                      </c:pt>
                      <c:pt idx="41">
                        <c:v>5</c:v>
                      </c:pt>
                      <c:pt idx="42">
                        <c:v>1</c:v>
                      </c:pt>
                      <c:pt idx="43">
                        <c:v>11</c:v>
                      </c:pt>
                      <c:pt idx="44">
                        <c:v>5</c:v>
                      </c:pt>
                      <c:pt idx="45">
                        <c:v>2</c:v>
                      </c:pt>
                      <c:pt idx="46">
                        <c:v>4</c:v>
                      </c:pt>
                      <c:pt idx="47">
                        <c:v>6</c:v>
                      </c:pt>
                      <c:pt idx="48">
                        <c:v>7</c:v>
                      </c:pt>
                      <c:pt idx="49">
                        <c:v>5</c:v>
                      </c:pt>
                      <c:pt idx="50">
                        <c:v>1</c:v>
                      </c:pt>
                      <c:pt idx="51">
                        <c:v>3</c:v>
                      </c:pt>
                      <c:pt idx="52">
                        <c:v>2</c:v>
                      </c:pt>
                      <c:pt idx="53">
                        <c:v>4</c:v>
                      </c:pt>
                      <c:pt idx="54">
                        <c:v>4</c:v>
                      </c:pt>
                      <c:pt idx="55">
                        <c:v>5</c:v>
                      </c:pt>
                      <c:pt idx="56">
                        <c:v>6</c:v>
                      </c:pt>
                      <c:pt idx="57">
                        <c:v>1</c:v>
                      </c:pt>
                      <c:pt idx="58">
                        <c:v>3</c:v>
                      </c:pt>
                      <c:pt idx="59">
                        <c:v>7</c:v>
                      </c:pt>
                      <c:pt idx="60">
                        <c:v>2</c:v>
                      </c:pt>
                      <c:pt idx="61">
                        <c:v>5</c:v>
                      </c:pt>
                      <c:pt idx="62">
                        <c:v>8</c:v>
                      </c:pt>
                      <c:pt idx="63">
                        <c:v>1</c:v>
                      </c:pt>
                      <c:pt idx="64">
                        <c:v>7</c:v>
                      </c:pt>
                      <c:pt idx="65">
                        <c:v>3</c:v>
                      </c:pt>
                      <c:pt idx="66">
                        <c:v>5</c:v>
                      </c:pt>
                      <c:pt idx="67">
                        <c:v>7</c:v>
                      </c:pt>
                      <c:pt idx="68">
                        <c:v>2</c:v>
                      </c:pt>
                      <c:pt idx="69">
                        <c:v>14</c:v>
                      </c:pt>
                      <c:pt idx="70">
                        <c:v>4</c:v>
                      </c:pt>
                      <c:pt idx="71">
                        <c:v>6</c:v>
                      </c:pt>
                      <c:pt idx="72">
                        <c:v>5</c:v>
                      </c:pt>
                      <c:pt idx="73">
                        <c:v>8</c:v>
                      </c:pt>
                      <c:pt idx="74">
                        <c:v>6</c:v>
                      </c:pt>
                      <c:pt idx="75">
                        <c:v>6</c:v>
                      </c:pt>
                      <c:pt idx="76">
                        <c:v>7</c:v>
                      </c:pt>
                      <c:pt idx="77">
                        <c:v>5</c:v>
                      </c:pt>
                      <c:pt idx="78">
                        <c:v>4</c:v>
                      </c:pt>
                      <c:pt idx="79">
                        <c:v>6</c:v>
                      </c:pt>
                      <c:pt idx="80">
                        <c:v>5</c:v>
                      </c:pt>
                      <c:pt idx="81">
                        <c:v>3</c:v>
                      </c:pt>
                      <c:pt idx="82">
                        <c:v>4</c:v>
                      </c:pt>
                      <c:pt idx="83">
                        <c:v>5</c:v>
                      </c:pt>
                      <c:pt idx="84">
                        <c:v>5</c:v>
                      </c:pt>
                      <c:pt idx="85">
                        <c:v>8</c:v>
                      </c:pt>
                      <c:pt idx="86">
                        <c:v>6</c:v>
                      </c:pt>
                      <c:pt idx="87">
                        <c:v>5</c:v>
                      </c:pt>
                      <c:pt idx="88">
                        <c:v>3</c:v>
                      </c:pt>
                      <c:pt idx="89">
                        <c:v>5</c:v>
                      </c:pt>
                      <c:pt idx="90">
                        <c:v>6</c:v>
                      </c:pt>
                      <c:pt idx="91">
                        <c:v>10</c:v>
                      </c:pt>
                      <c:pt idx="92">
                        <c:v>3</c:v>
                      </c:pt>
                      <c:pt idx="93">
                        <c:v>6</c:v>
                      </c:pt>
                      <c:pt idx="94">
                        <c:v>4</c:v>
                      </c:pt>
                      <c:pt idx="95">
                        <c:v>9</c:v>
                      </c:pt>
                      <c:pt idx="96">
                        <c:v>5</c:v>
                      </c:pt>
                      <c:pt idx="97">
                        <c:v>3</c:v>
                      </c:pt>
                      <c:pt idx="98">
                        <c:v>7</c:v>
                      </c:pt>
                      <c:pt idx="99">
                        <c:v>3</c:v>
                      </c:pt>
                      <c:pt idx="100">
                        <c:v>5</c:v>
                      </c:pt>
                    </c:numCache>
                  </c:numRef>
                </c:val>
                <c:smooth val="0"/>
                <c:extLst>
                  <c:ext xmlns:c16="http://schemas.microsoft.com/office/drawing/2014/chart" uri="{C3380CC4-5D6E-409C-BE32-E72D297353CC}">
                    <c16:uniqueId val="{00000003-D4C6-43F1-BA27-895BCD5DCB9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SEU METODO - SUGERIDO'!$O$2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SUGERIDO'!$O$3:$O$103</c15:sqref>
                        </c15:formulaRef>
                      </c:ext>
                    </c:extLst>
                    <c:numCache>
                      <c:formatCode>General</c:formatCode>
                      <c:ptCount val="101"/>
                      <c:pt idx="0">
                        <c:v>8</c:v>
                      </c:pt>
                      <c:pt idx="1">
                        <c:v>15</c:v>
                      </c:pt>
                      <c:pt idx="2">
                        <c:v>15</c:v>
                      </c:pt>
                      <c:pt idx="3">
                        <c:v>15</c:v>
                      </c:pt>
                      <c:pt idx="4">
                        <c:v>15</c:v>
                      </c:pt>
                      <c:pt idx="5">
                        <c:v>20</c:v>
                      </c:pt>
                      <c:pt idx="6">
                        <c:v>15</c:v>
                      </c:pt>
                      <c:pt idx="7">
                        <c:v>22</c:v>
                      </c:pt>
                      <c:pt idx="8">
                        <c:v>14</c:v>
                      </c:pt>
                      <c:pt idx="9">
                        <c:v>19</c:v>
                      </c:pt>
                      <c:pt idx="10">
                        <c:v>17</c:v>
                      </c:pt>
                      <c:pt idx="11">
                        <c:v>19</c:v>
                      </c:pt>
                      <c:pt idx="12">
                        <c:v>12</c:v>
                      </c:pt>
                      <c:pt idx="13">
                        <c:v>14</c:v>
                      </c:pt>
                      <c:pt idx="14">
                        <c:v>17</c:v>
                      </c:pt>
                      <c:pt idx="15">
                        <c:v>10</c:v>
                      </c:pt>
                      <c:pt idx="16">
                        <c:v>10</c:v>
                      </c:pt>
                      <c:pt idx="17">
                        <c:v>17</c:v>
                      </c:pt>
                      <c:pt idx="18">
                        <c:v>10</c:v>
                      </c:pt>
                      <c:pt idx="19">
                        <c:v>15</c:v>
                      </c:pt>
                      <c:pt idx="20">
                        <c:v>14</c:v>
                      </c:pt>
                      <c:pt idx="21">
                        <c:v>11</c:v>
                      </c:pt>
                      <c:pt idx="22">
                        <c:v>15</c:v>
                      </c:pt>
                      <c:pt idx="23">
                        <c:v>16</c:v>
                      </c:pt>
                      <c:pt idx="24">
                        <c:v>14</c:v>
                      </c:pt>
                      <c:pt idx="25">
                        <c:v>15</c:v>
                      </c:pt>
                      <c:pt idx="26">
                        <c:v>19</c:v>
                      </c:pt>
                      <c:pt idx="27">
                        <c:v>16</c:v>
                      </c:pt>
                      <c:pt idx="28">
                        <c:v>7</c:v>
                      </c:pt>
                      <c:pt idx="29">
                        <c:v>15</c:v>
                      </c:pt>
                      <c:pt idx="30">
                        <c:v>19</c:v>
                      </c:pt>
                      <c:pt idx="31">
                        <c:v>11</c:v>
                      </c:pt>
                      <c:pt idx="32">
                        <c:v>19</c:v>
                      </c:pt>
                      <c:pt idx="33">
                        <c:v>12</c:v>
                      </c:pt>
                      <c:pt idx="34">
                        <c:v>13</c:v>
                      </c:pt>
                      <c:pt idx="35">
                        <c:v>16</c:v>
                      </c:pt>
                      <c:pt idx="36">
                        <c:v>12</c:v>
                      </c:pt>
                      <c:pt idx="37">
                        <c:v>10</c:v>
                      </c:pt>
                      <c:pt idx="38">
                        <c:v>15</c:v>
                      </c:pt>
                      <c:pt idx="39">
                        <c:v>13</c:v>
                      </c:pt>
                      <c:pt idx="40">
                        <c:v>12</c:v>
                      </c:pt>
                      <c:pt idx="41">
                        <c:v>15</c:v>
                      </c:pt>
                      <c:pt idx="42">
                        <c:v>11</c:v>
                      </c:pt>
                      <c:pt idx="43">
                        <c:v>18</c:v>
                      </c:pt>
                      <c:pt idx="44">
                        <c:v>16</c:v>
                      </c:pt>
                      <c:pt idx="45">
                        <c:v>10</c:v>
                      </c:pt>
                      <c:pt idx="46">
                        <c:v>13</c:v>
                      </c:pt>
                      <c:pt idx="47">
                        <c:v>20</c:v>
                      </c:pt>
                      <c:pt idx="48">
                        <c:v>20</c:v>
                      </c:pt>
                      <c:pt idx="49">
                        <c:v>11</c:v>
                      </c:pt>
                      <c:pt idx="50">
                        <c:v>6</c:v>
                      </c:pt>
                      <c:pt idx="51">
                        <c:v>15</c:v>
                      </c:pt>
                      <c:pt idx="52">
                        <c:v>11</c:v>
                      </c:pt>
                      <c:pt idx="53">
                        <c:v>12</c:v>
                      </c:pt>
                      <c:pt idx="54">
                        <c:v>10</c:v>
                      </c:pt>
                      <c:pt idx="55">
                        <c:v>18</c:v>
                      </c:pt>
                      <c:pt idx="56">
                        <c:v>15</c:v>
                      </c:pt>
                      <c:pt idx="57">
                        <c:v>15</c:v>
                      </c:pt>
                      <c:pt idx="58">
                        <c:v>12</c:v>
                      </c:pt>
                      <c:pt idx="59">
                        <c:v>14</c:v>
                      </c:pt>
                      <c:pt idx="60">
                        <c:v>13</c:v>
                      </c:pt>
                      <c:pt idx="61">
                        <c:v>12</c:v>
                      </c:pt>
                      <c:pt idx="62">
                        <c:v>17</c:v>
                      </c:pt>
                      <c:pt idx="63">
                        <c:v>10</c:v>
                      </c:pt>
                      <c:pt idx="64">
                        <c:v>16</c:v>
                      </c:pt>
                      <c:pt idx="65">
                        <c:v>12</c:v>
                      </c:pt>
                      <c:pt idx="66">
                        <c:v>10</c:v>
                      </c:pt>
                      <c:pt idx="67">
                        <c:v>18</c:v>
                      </c:pt>
                      <c:pt idx="68">
                        <c:v>12</c:v>
                      </c:pt>
                      <c:pt idx="69">
                        <c:v>20</c:v>
                      </c:pt>
                      <c:pt idx="70">
                        <c:v>11</c:v>
                      </c:pt>
                      <c:pt idx="71">
                        <c:v>21</c:v>
                      </c:pt>
                      <c:pt idx="72">
                        <c:v>9</c:v>
                      </c:pt>
                      <c:pt idx="73">
                        <c:v>21</c:v>
                      </c:pt>
                      <c:pt idx="74">
                        <c:v>20</c:v>
                      </c:pt>
                      <c:pt idx="75">
                        <c:v>17</c:v>
                      </c:pt>
                      <c:pt idx="76">
                        <c:v>18</c:v>
                      </c:pt>
                      <c:pt idx="77">
                        <c:v>17</c:v>
                      </c:pt>
                      <c:pt idx="78">
                        <c:v>16</c:v>
                      </c:pt>
                      <c:pt idx="79">
                        <c:v>19</c:v>
                      </c:pt>
                      <c:pt idx="80">
                        <c:v>15</c:v>
                      </c:pt>
                      <c:pt idx="81">
                        <c:v>11</c:v>
                      </c:pt>
                      <c:pt idx="82">
                        <c:v>17</c:v>
                      </c:pt>
                      <c:pt idx="83">
                        <c:v>13</c:v>
                      </c:pt>
                      <c:pt idx="84">
                        <c:v>20</c:v>
                      </c:pt>
                      <c:pt idx="85">
                        <c:v>18</c:v>
                      </c:pt>
                      <c:pt idx="86">
                        <c:v>13</c:v>
                      </c:pt>
                      <c:pt idx="87">
                        <c:v>15</c:v>
                      </c:pt>
                      <c:pt idx="88">
                        <c:v>13</c:v>
                      </c:pt>
                      <c:pt idx="89">
                        <c:v>16</c:v>
                      </c:pt>
                      <c:pt idx="90">
                        <c:v>19</c:v>
                      </c:pt>
                      <c:pt idx="91">
                        <c:v>25</c:v>
                      </c:pt>
                      <c:pt idx="92">
                        <c:v>12</c:v>
                      </c:pt>
                      <c:pt idx="93">
                        <c:v>20</c:v>
                      </c:pt>
                      <c:pt idx="94">
                        <c:v>20</c:v>
                      </c:pt>
                      <c:pt idx="95">
                        <c:v>17</c:v>
                      </c:pt>
                      <c:pt idx="96">
                        <c:v>17</c:v>
                      </c:pt>
                      <c:pt idx="97">
                        <c:v>14</c:v>
                      </c:pt>
                      <c:pt idx="98">
                        <c:v>15</c:v>
                      </c:pt>
                      <c:pt idx="99">
                        <c:v>10</c:v>
                      </c:pt>
                      <c:pt idx="100">
                        <c:v>16</c:v>
                      </c:pt>
                    </c:numCache>
                  </c:numRef>
                </c:val>
                <c:smooth val="0"/>
                <c:extLst xmlns:c15="http://schemas.microsoft.com/office/drawing/2012/chart">
                  <c:ext xmlns:c16="http://schemas.microsoft.com/office/drawing/2014/chart" uri="{C3380CC4-5D6E-409C-BE32-E72D297353CC}">
                    <c16:uniqueId val="{00000004-D4C6-43F1-BA27-895BCD5DCB9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SEU METODO - SUGERIDO'!$R$2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SUGERIDO'!$R$3:$R$103</c15:sqref>
                        </c15:formulaRef>
                      </c:ext>
                    </c:extLst>
                    <c:numCache>
                      <c:formatCode>General</c:formatCode>
                      <c:ptCount val="101"/>
                      <c:pt idx="0">
                        <c:v>21</c:v>
                      </c:pt>
                      <c:pt idx="1">
                        <c:v>34</c:v>
                      </c:pt>
                      <c:pt idx="2">
                        <c:v>28</c:v>
                      </c:pt>
                      <c:pt idx="3">
                        <c:v>35</c:v>
                      </c:pt>
                      <c:pt idx="4">
                        <c:v>33</c:v>
                      </c:pt>
                      <c:pt idx="5">
                        <c:v>30</c:v>
                      </c:pt>
                      <c:pt idx="6">
                        <c:v>28</c:v>
                      </c:pt>
                      <c:pt idx="7">
                        <c:v>41</c:v>
                      </c:pt>
                      <c:pt idx="8">
                        <c:v>24</c:v>
                      </c:pt>
                      <c:pt idx="9">
                        <c:v>41</c:v>
                      </c:pt>
                      <c:pt idx="10">
                        <c:v>38</c:v>
                      </c:pt>
                      <c:pt idx="11">
                        <c:v>38</c:v>
                      </c:pt>
                      <c:pt idx="12">
                        <c:v>25</c:v>
                      </c:pt>
                      <c:pt idx="13">
                        <c:v>34</c:v>
                      </c:pt>
                      <c:pt idx="14">
                        <c:v>27</c:v>
                      </c:pt>
                      <c:pt idx="15">
                        <c:v>31</c:v>
                      </c:pt>
                      <c:pt idx="16">
                        <c:v>19</c:v>
                      </c:pt>
                      <c:pt idx="17">
                        <c:v>29</c:v>
                      </c:pt>
                      <c:pt idx="18">
                        <c:v>24</c:v>
                      </c:pt>
                      <c:pt idx="19">
                        <c:v>31</c:v>
                      </c:pt>
                      <c:pt idx="20">
                        <c:v>24</c:v>
                      </c:pt>
                      <c:pt idx="21">
                        <c:v>25</c:v>
                      </c:pt>
                      <c:pt idx="22">
                        <c:v>35</c:v>
                      </c:pt>
                      <c:pt idx="23">
                        <c:v>30</c:v>
                      </c:pt>
                      <c:pt idx="24">
                        <c:v>25</c:v>
                      </c:pt>
                      <c:pt idx="25">
                        <c:v>27</c:v>
                      </c:pt>
                      <c:pt idx="26">
                        <c:v>35</c:v>
                      </c:pt>
                      <c:pt idx="27">
                        <c:v>25</c:v>
                      </c:pt>
                      <c:pt idx="28">
                        <c:v>20</c:v>
                      </c:pt>
                      <c:pt idx="29">
                        <c:v>30</c:v>
                      </c:pt>
                      <c:pt idx="30">
                        <c:v>34</c:v>
                      </c:pt>
                      <c:pt idx="31">
                        <c:v>22</c:v>
                      </c:pt>
                      <c:pt idx="32">
                        <c:v>32</c:v>
                      </c:pt>
                      <c:pt idx="33">
                        <c:v>27</c:v>
                      </c:pt>
                      <c:pt idx="34">
                        <c:v>27</c:v>
                      </c:pt>
                      <c:pt idx="35">
                        <c:v>28</c:v>
                      </c:pt>
                      <c:pt idx="36">
                        <c:v>35</c:v>
                      </c:pt>
                      <c:pt idx="37">
                        <c:v>24</c:v>
                      </c:pt>
                      <c:pt idx="38">
                        <c:v>30</c:v>
                      </c:pt>
                      <c:pt idx="39">
                        <c:v>30</c:v>
                      </c:pt>
                      <c:pt idx="40">
                        <c:v>27</c:v>
                      </c:pt>
                      <c:pt idx="41">
                        <c:v>29</c:v>
                      </c:pt>
                      <c:pt idx="42">
                        <c:v>22</c:v>
                      </c:pt>
                      <c:pt idx="43">
                        <c:v>41</c:v>
                      </c:pt>
                      <c:pt idx="44">
                        <c:v>38</c:v>
                      </c:pt>
                      <c:pt idx="45">
                        <c:v>29</c:v>
                      </c:pt>
                      <c:pt idx="46">
                        <c:v>30</c:v>
                      </c:pt>
                      <c:pt idx="47">
                        <c:v>33</c:v>
                      </c:pt>
                      <c:pt idx="48">
                        <c:v>30</c:v>
                      </c:pt>
                      <c:pt idx="49">
                        <c:v>31</c:v>
                      </c:pt>
                      <c:pt idx="50">
                        <c:v>18</c:v>
                      </c:pt>
                      <c:pt idx="51">
                        <c:v>24</c:v>
                      </c:pt>
                      <c:pt idx="52">
                        <c:v>31</c:v>
                      </c:pt>
                      <c:pt idx="53">
                        <c:v>25</c:v>
                      </c:pt>
                      <c:pt idx="54">
                        <c:v>30</c:v>
                      </c:pt>
                      <c:pt idx="55">
                        <c:v>27</c:v>
                      </c:pt>
                      <c:pt idx="56">
                        <c:v>33</c:v>
                      </c:pt>
                      <c:pt idx="57">
                        <c:v>28</c:v>
                      </c:pt>
                      <c:pt idx="58">
                        <c:v>28</c:v>
                      </c:pt>
                      <c:pt idx="59">
                        <c:v>30</c:v>
                      </c:pt>
                      <c:pt idx="60">
                        <c:v>30</c:v>
                      </c:pt>
                      <c:pt idx="61">
                        <c:v>27</c:v>
                      </c:pt>
                      <c:pt idx="62">
                        <c:v>29</c:v>
                      </c:pt>
                      <c:pt idx="63">
                        <c:v>19</c:v>
                      </c:pt>
                      <c:pt idx="64">
                        <c:v>28</c:v>
                      </c:pt>
                      <c:pt idx="65">
                        <c:v>24</c:v>
                      </c:pt>
                      <c:pt idx="66">
                        <c:v>26</c:v>
                      </c:pt>
                      <c:pt idx="67">
                        <c:v>33</c:v>
                      </c:pt>
                      <c:pt idx="68">
                        <c:v>25</c:v>
                      </c:pt>
                      <c:pt idx="69">
                        <c:v>30</c:v>
                      </c:pt>
                      <c:pt idx="70">
                        <c:v>26</c:v>
                      </c:pt>
                      <c:pt idx="71">
                        <c:v>33</c:v>
                      </c:pt>
                      <c:pt idx="72">
                        <c:v>21</c:v>
                      </c:pt>
                      <c:pt idx="73">
                        <c:v>35</c:v>
                      </c:pt>
                      <c:pt idx="74">
                        <c:v>42</c:v>
                      </c:pt>
                      <c:pt idx="75">
                        <c:v>32</c:v>
                      </c:pt>
                      <c:pt idx="76">
                        <c:v>35</c:v>
                      </c:pt>
                      <c:pt idx="77">
                        <c:v>39</c:v>
                      </c:pt>
                      <c:pt idx="78">
                        <c:v>27</c:v>
                      </c:pt>
                      <c:pt idx="79">
                        <c:v>34</c:v>
                      </c:pt>
                      <c:pt idx="80">
                        <c:v>26</c:v>
                      </c:pt>
                      <c:pt idx="81">
                        <c:v>25</c:v>
                      </c:pt>
                      <c:pt idx="82">
                        <c:v>32</c:v>
                      </c:pt>
                      <c:pt idx="83">
                        <c:v>23</c:v>
                      </c:pt>
                      <c:pt idx="84">
                        <c:v>35</c:v>
                      </c:pt>
                      <c:pt idx="85">
                        <c:v>31</c:v>
                      </c:pt>
                      <c:pt idx="86">
                        <c:v>26</c:v>
                      </c:pt>
                      <c:pt idx="87">
                        <c:v>33</c:v>
                      </c:pt>
                      <c:pt idx="88">
                        <c:v>23</c:v>
                      </c:pt>
                      <c:pt idx="89">
                        <c:v>28</c:v>
                      </c:pt>
                      <c:pt idx="90">
                        <c:v>31</c:v>
                      </c:pt>
                      <c:pt idx="91">
                        <c:v>49</c:v>
                      </c:pt>
                      <c:pt idx="92">
                        <c:v>32</c:v>
                      </c:pt>
                      <c:pt idx="93">
                        <c:v>36</c:v>
                      </c:pt>
                      <c:pt idx="94">
                        <c:v>35</c:v>
                      </c:pt>
                      <c:pt idx="95">
                        <c:v>38</c:v>
                      </c:pt>
                      <c:pt idx="96">
                        <c:v>34</c:v>
                      </c:pt>
                      <c:pt idx="97">
                        <c:v>26</c:v>
                      </c:pt>
                      <c:pt idx="98">
                        <c:v>27</c:v>
                      </c:pt>
                      <c:pt idx="99">
                        <c:v>26</c:v>
                      </c:pt>
                      <c:pt idx="100">
                        <c:v>29</c:v>
                      </c:pt>
                    </c:numCache>
                  </c:numRef>
                </c:val>
                <c:smooth val="0"/>
                <c:extLst xmlns:c15="http://schemas.microsoft.com/office/drawing/2012/chart">
                  <c:ext xmlns:c16="http://schemas.microsoft.com/office/drawing/2014/chart" uri="{C3380CC4-5D6E-409C-BE32-E72D297353CC}">
                    <c16:uniqueId val="{00000005-D4C6-43F1-BA27-895BCD5DCB9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SEU METODO - SUGERIDO'!$U$2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SUGERIDO'!$U$3:$U$103</c15:sqref>
                        </c15:formulaRef>
                      </c:ext>
                    </c:extLst>
                    <c:numCache>
                      <c:formatCode>General</c:formatCode>
                      <c:ptCount val="101"/>
                      <c:pt idx="0">
                        <c:v>4</c:v>
                      </c:pt>
                      <c:pt idx="1">
                        <c:v>7</c:v>
                      </c:pt>
                      <c:pt idx="2">
                        <c:v>4</c:v>
                      </c:pt>
                      <c:pt idx="3">
                        <c:v>6</c:v>
                      </c:pt>
                      <c:pt idx="4">
                        <c:v>6</c:v>
                      </c:pt>
                      <c:pt idx="5">
                        <c:v>5</c:v>
                      </c:pt>
                      <c:pt idx="6">
                        <c:v>5</c:v>
                      </c:pt>
                      <c:pt idx="7">
                        <c:v>3</c:v>
                      </c:pt>
                      <c:pt idx="8">
                        <c:v>5</c:v>
                      </c:pt>
                      <c:pt idx="9">
                        <c:v>6</c:v>
                      </c:pt>
                      <c:pt idx="10">
                        <c:v>3</c:v>
                      </c:pt>
                      <c:pt idx="11">
                        <c:v>4</c:v>
                      </c:pt>
                      <c:pt idx="12">
                        <c:v>5</c:v>
                      </c:pt>
                      <c:pt idx="13">
                        <c:v>3</c:v>
                      </c:pt>
                      <c:pt idx="14">
                        <c:v>3</c:v>
                      </c:pt>
                      <c:pt idx="15">
                        <c:v>4</c:v>
                      </c:pt>
                      <c:pt idx="16">
                        <c:v>5</c:v>
                      </c:pt>
                      <c:pt idx="17">
                        <c:v>1</c:v>
                      </c:pt>
                      <c:pt idx="18">
                        <c:v>10</c:v>
                      </c:pt>
                      <c:pt idx="19">
                        <c:v>7</c:v>
                      </c:pt>
                      <c:pt idx="20">
                        <c:v>3</c:v>
                      </c:pt>
                      <c:pt idx="21">
                        <c:v>6</c:v>
                      </c:pt>
                      <c:pt idx="22">
                        <c:v>5</c:v>
                      </c:pt>
                      <c:pt idx="23">
                        <c:v>9</c:v>
                      </c:pt>
                      <c:pt idx="24">
                        <c:v>6</c:v>
                      </c:pt>
                      <c:pt idx="25">
                        <c:v>8</c:v>
                      </c:pt>
                      <c:pt idx="26">
                        <c:v>6</c:v>
                      </c:pt>
                      <c:pt idx="27">
                        <c:v>5</c:v>
                      </c:pt>
                      <c:pt idx="28">
                        <c:v>8</c:v>
                      </c:pt>
                      <c:pt idx="29">
                        <c:v>3</c:v>
                      </c:pt>
                      <c:pt idx="30">
                        <c:v>4</c:v>
                      </c:pt>
                      <c:pt idx="31">
                        <c:v>5</c:v>
                      </c:pt>
                      <c:pt idx="32">
                        <c:v>1</c:v>
                      </c:pt>
                      <c:pt idx="33">
                        <c:v>3</c:v>
                      </c:pt>
                      <c:pt idx="34">
                        <c:v>6</c:v>
                      </c:pt>
                      <c:pt idx="35">
                        <c:v>2</c:v>
                      </c:pt>
                      <c:pt idx="36">
                        <c:v>0</c:v>
                      </c:pt>
                      <c:pt idx="37">
                        <c:v>5</c:v>
                      </c:pt>
                      <c:pt idx="38">
                        <c:v>6</c:v>
                      </c:pt>
                      <c:pt idx="39">
                        <c:v>7</c:v>
                      </c:pt>
                      <c:pt idx="40">
                        <c:v>6</c:v>
                      </c:pt>
                      <c:pt idx="41">
                        <c:v>7</c:v>
                      </c:pt>
                      <c:pt idx="42">
                        <c:v>5</c:v>
                      </c:pt>
                      <c:pt idx="43">
                        <c:v>3</c:v>
                      </c:pt>
                      <c:pt idx="44">
                        <c:v>8</c:v>
                      </c:pt>
                      <c:pt idx="45">
                        <c:v>6</c:v>
                      </c:pt>
                      <c:pt idx="46">
                        <c:v>3</c:v>
                      </c:pt>
                      <c:pt idx="47">
                        <c:v>6</c:v>
                      </c:pt>
                      <c:pt idx="48">
                        <c:v>2</c:v>
                      </c:pt>
                      <c:pt idx="49">
                        <c:v>5</c:v>
                      </c:pt>
                      <c:pt idx="50">
                        <c:v>5</c:v>
                      </c:pt>
                      <c:pt idx="51">
                        <c:v>4</c:v>
                      </c:pt>
                      <c:pt idx="52">
                        <c:v>4</c:v>
                      </c:pt>
                      <c:pt idx="53">
                        <c:v>1</c:v>
                      </c:pt>
                      <c:pt idx="54">
                        <c:v>1</c:v>
                      </c:pt>
                      <c:pt idx="55">
                        <c:v>3</c:v>
                      </c:pt>
                      <c:pt idx="56">
                        <c:v>6</c:v>
                      </c:pt>
                      <c:pt idx="57">
                        <c:v>5</c:v>
                      </c:pt>
                      <c:pt idx="58">
                        <c:v>4</c:v>
                      </c:pt>
                      <c:pt idx="59">
                        <c:v>3</c:v>
                      </c:pt>
                      <c:pt idx="60">
                        <c:v>4</c:v>
                      </c:pt>
                      <c:pt idx="61">
                        <c:v>8</c:v>
                      </c:pt>
                      <c:pt idx="62">
                        <c:v>8</c:v>
                      </c:pt>
                      <c:pt idx="63">
                        <c:v>6</c:v>
                      </c:pt>
                      <c:pt idx="64">
                        <c:v>13</c:v>
                      </c:pt>
                      <c:pt idx="65">
                        <c:v>3</c:v>
                      </c:pt>
                      <c:pt idx="66">
                        <c:v>5</c:v>
                      </c:pt>
                      <c:pt idx="67">
                        <c:v>1</c:v>
                      </c:pt>
                      <c:pt idx="68">
                        <c:v>10</c:v>
                      </c:pt>
                      <c:pt idx="69">
                        <c:v>2</c:v>
                      </c:pt>
                      <c:pt idx="70">
                        <c:v>5</c:v>
                      </c:pt>
                      <c:pt idx="71">
                        <c:v>4</c:v>
                      </c:pt>
                      <c:pt idx="72">
                        <c:v>6</c:v>
                      </c:pt>
                      <c:pt idx="73">
                        <c:v>3</c:v>
                      </c:pt>
                      <c:pt idx="74">
                        <c:v>3</c:v>
                      </c:pt>
                      <c:pt idx="75">
                        <c:v>4</c:v>
                      </c:pt>
                      <c:pt idx="76">
                        <c:v>6</c:v>
                      </c:pt>
                      <c:pt idx="77">
                        <c:v>4</c:v>
                      </c:pt>
                      <c:pt idx="78">
                        <c:v>8</c:v>
                      </c:pt>
                      <c:pt idx="79">
                        <c:v>3</c:v>
                      </c:pt>
                      <c:pt idx="80">
                        <c:v>5</c:v>
                      </c:pt>
                      <c:pt idx="81">
                        <c:v>6</c:v>
                      </c:pt>
                      <c:pt idx="82">
                        <c:v>3</c:v>
                      </c:pt>
                      <c:pt idx="83">
                        <c:v>4</c:v>
                      </c:pt>
                      <c:pt idx="84">
                        <c:v>3</c:v>
                      </c:pt>
                      <c:pt idx="85">
                        <c:v>7</c:v>
                      </c:pt>
                      <c:pt idx="86">
                        <c:v>3</c:v>
                      </c:pt>
                      <c:pt idx="87">
                        <c:v>7</c:v>
                      </c:pt>
                      <c:pt idx="88">
                        <c:v>6</c:v>
                      </c:pt>
                      <c:pt idx="89">
                        <c:v>4</c:v>
                      </c:pt>
                      <c:pt idx="90">
                        <c:v>5</c:v>
                      </c:pt>
                      <c:pt idx="91">
                        <c:v>5</c:v>
                      </c:pt>
                      <c:pt idx="92">
                        <c:v>7</c:v>
                      </c:pt>
                      <c:pt idx="93">
                        <c:v>8</c:v>
                      </c:pt>
                      <c:pt idx="94">
                        <c:v>6</c:v>
                      </c:pt>
                      <c:pt idx="95">
                        <c:v>5</c:v>
                      </c:pt>
                      <c:pt idx="96">
                        <c:v>7</c:v>
                      </c:pt>
                      <c:pt idx="97">
                        <c:v>6</c:v>
                      </c:pt>
                      <c:pt idx="98">
                        <c:v>3</c:v>
                      </c:pt>
                      <c:pt idx="99">
                        <c:v>9</c:v>
                      </c:pt>
                      <c:pt idx="100">
                        <c:v>4</c:v>
                      </c:pt>
                    </c:numCache>
                  </c:numRef>
                </c:val>
                <c:smooth val="0"/>
                <c:extLst xmlns:c15="http://schemas.microsoft.com/office/drawing/2012/chart">
                  <c:ext xmlns:c16="http://schemas.microsoft.com/office/drawing/2014/chart" uri="{C3380CC4-5D6E-409C-BE32-E72D297353CC}">
                    <c16:uniqueId val="{00000006-D4C6-43F1-BA27-895BCD5DCB9B}"/>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SEU METODO - SUGERIDO'!$X$2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SUGERIDO'!$X$3:$X$103</c15:sqref>
                        </c15:formulaRef>
                      </c:ext>
                    </c:extLst>
                    <c:numCache>
                      <c:formatCode>General</c:formatCode>
                      <c:ptCount val="101"/>
                      <c:pt idx="0">
                        <c:v>18</c:v>
                      </c:pt>
                      <c:pt idx="1">
                        <c:v>15</c:v>
                      </c:pt>
                      <c:pt idx="2">
                        <c:v>13</c:v>
                      </c:pt>
                      <c:pt idx="3">
                        <c:v>13</c:v>
                      </c:pt>
                      <c:pt idx="4">
                        <c:v>16</c:v>
                      </c:pt>
                      <c:pt idx="5">
                        <c:v>16</c:v>
                      </c:pt>
                      <c:pt idx="6">
                        <c:v>14</c:v>
                      </c:pt>
                      <c:pt idx="7">
                        <c:v>17</c:v>
                      </c:pt>
                      <c:pt idx="8">
                        <c:v>12</c:v>
                      </c:pt>
                      <c:pt idx="9">
                        <c:v>16</c:v>
                      </c:pt>
                      <c:pt idx="10">
                        <c:v>15</c:v>
                      </c:pt>
                      <c:pt idx="11">
                        <c:v>10</c:v>
                      </c:pt>
                      <c:pt idx="12">
                        <c:v>17</c:v>
                      </c:pt>
                      <c:pt idx="13">
                        <c:v>15</c:v>
                      </c:pt>
                      <c:pt idx="14">
                        <c:v>11</c:v>
                      </c:pt>
                      <c:pt idx="15">
                        <c:v>11</c:v>
                      </c:pt>
                      <c:pt idx="16">
                        <c:v>22</c:v>
                      </c:pt>
                      <c:pt idx="17">
                        <c:v>9</c:v>
                      </c:pt>
                      <c:pt idx="18">
                        <c:v>17</c:v>
                      </c:pt>
                      <c:pt idx="19">
                        <c:v>18</c:v>
                      </c:pt>
                      <c:pt idx="20">
                        <c:v>15</c:v>
                      </c:pt>
                      <c:pt idx="21">
                        <c:v>18</c:v>
                      </c:pt>
                      <c:pt idx="22">
                        <c:v>14</c:v>
                      </c:pt>
                      <c:pt idx="23">
                        <c:v>26</c:v>
                      </c:pt>
                      <c:pt idx="24">
                        <c:v>16</c:v>
                      </c:pt>
                      <c:pt idx="25">
                        <c:v>27</c:v>
                      </c:pt>
                      <c:pt idx="26">
                        <c:v>15</c:v>
                      </c:pt>
                      <c:pt idx="27">
                        <c:v>16</c:v>
                      </c:pt>
                      <c:pt idx="28">
                        <c:v>17</c:v>
                      </c:pt>
                      <c:pt idx="29">
                        <c:v>8</c:v>
                      </c:pt>
                      <c:pt idx="30">
                        <c:v>18</c:v>
                      </c:pt>
                      <c:pt idx="31">
                        <c:v>10</c:v>
                      </c:pt>
                      <c:pt idx="32">
                        <c:v>10</c:v>
                      </c:pt>
                      <c:pt idx="33">
                        <c:v>12</c:v>
                      </c:pt>
                      <c:pt idx="34">
                        <c:v>19</c:v>
                      </c:pt>
                      <c:pt idx="35">
                        <c:v>10</c:v>
                      </c:pt>
                      <c:pt idx="36">
                        <c:v>6</c:v>
                      </c:pt>
                      <c:pt idx="37">
                        <c:v>15</c:v>
                      </c:pt>
                      <c:pt idx="38">
                        <c:v>18</c:v>
                      </c:pt>
                      <c:pt idx="39">
                        <c:v>12</c:v>
                      </c:pt>
                      <c:pt idx="40">
                        <c:v>13</c:v>
                      </c:pt>
                      <c:pt idx="41">
                        <c:v>16</c:v>
                      </c:pt>
                      <c:pt idx="42">
                        <c:v>16</c:v>
                      </c:pt>
                      <c:pt idx="43">
                        <c:v>9</c:v>
                      </c:pt>
                      <c:pt idx="44">
                        <c:v>17</c:v>
                      </c:pt>
                      <c:pt idx="45">
                        <c:v>21</c:v>
                      </c:pt>
                      <c:pt idx="46">
                        <c:v>7</c:v>
                      </c:pt>
                      <c:pt idx="47">
                        <c:v>16</c:v>
                      </c:pt>
                      <c:pt idx="48">
                        <c:v>11</c:v>
                      </c:pt>
                      <c:pt idx="49">
                        <c:v>13</c:v>
                      </c:pt>
                      <c:pt idx="50">
                        <c:v>14</c:v>
                      </c:pt>
                      <c:pt idx="51">
                        <c:v>12</c:v>
                      </c:pt>
                      <c:pt idx="52">
                        <c:v>18</c:v>
                      </c:pt>
                      <c:pt idx="53">
                        <c:v>7</c:v>
                      </c:pt>
                      <c:pt idx="54">
                        <c:v>8</c:v>
                      </c:pt>
                      <c:pt idx="55">
                        <c:v>12</c:v>
                      </c:pt>
                      <c:pt idx="56">
                        <c:v>11</c:v>
                      </c:pt>
                      <c:pt idx="57">
                        <c:v>21</c:v>
                      </c:pt>
                      <c:pt idx="58">
                        <c:v>11</c:v>
                      </c:pt>
                      <c:pt idx="59">
                        <c:v>13</c:v>
                      </c:pt>
                      <c:pt idx="60">
                        <c:v>12</c:v>
                      </c:pt>
                      <c:pt idx="61">
                        <c:v>16</c:v>
                      </c:pt>
                      <c:pt idx="62">
                        <c:v>17</c:v>
                      </c:pt>
                      <c:pt idx="63">
                        <c:v>20</c:v>
                      </c:pt>
                      <c:pt idx="64">
                        <c:v>27</c:v>
                      </c:pt>
                      <c:pt idx="65">
                        <c:v>12</c:v>
                      </c:pt>
                      <c:pt idx="66">
                        <c:v>15</c:v>
                      </c:pt>
                      <c:pt idx="67">
                        <c:v>8</c:v>
                      </c:pt>
                      <c:pt idx="68">
                        <c:v>17</c:v>
                      </c:pt>
                      <c:pt idx="69">
                        <c:v>18</c:v>
                      </c:pt>
                      <c:pt idx="70">
                        <c:v>16</c:v>
                      </c:pt>
                      <c:pt idx="71">
                        <c:v>14</c:v>
                      </c:pt>
                      <c:pt idx="72">
                        <c:v>25</c:v>
                      </c:pt>
                      <c:pt idx="73">
                        <c:v>16</c:v>
                      </c:pt>
                      <c:pt idx="74">
                        <c:v>15</c:v>
                      </c:pt>
                      <c:pt idx="75">
                        <c:v>14</c:v>
                      </c:pt>
                      <c:pt idx="76">
                        <c:v>21</c:v>
                      </c:pt>
                      <c:pt idx="77">
                        <c:v>12</c:v>
                      </c:pt>
                      <c:pt idx="78">
                        <c:v>20</c:v>
                      </c:pt>
                      <c:pt idx="79">
                        <c:v>14</c:v>
                      </c:pt>
                      <c:pt idx="80">
                        <c:v>12</c:v>
                      </c:pt>
                      <c:pt idx="81">
                        <c:v>13</c:v>
                      </c:pt>
                      <c:pt idx="82">
                        <c:v>14</c:v>
                      </c:pt>
                      <c:pt idx="83">
                        <c:v>17</c:v>
                      </c:pt>
                      <c:pt idx="84">
                        <c:v>10</c:v>
                      </c:pt>
                      <c:pt idx="85">
                        <c:v>13</c:v>
                      </c:pt>
                      <c:pt idx="86">
                        <c:v>16</c:v>
                      </c:pt>
                      <c:pt idx="87">
                        <c:v>13</c:v>
                      </c:pt>
                      <c:pt idx="88">
                        <c:v>17</c:v>
                      </c:pt>
                      <c:pt idx="89">
                        <c:v>10</c:v>
                      </c:pt>
                      <c:pt idx="90">
                        <c:v>14</c:v>
                      </c:pt>
                      <c:pt idx="91">
                        <c:v>15</c:v>
                      </c:pt>
                      <c:pt idx="92">
                        <c:v>11</c:v>
                      </c:pt>
                      <c:pt idx="93">
                        <c:v>20</c:v>
                      </c:pt>
                      <c:pt idx="94">
                        <c:v>15</c:v>
                      </c:pt>
                      <c:pt idx="95">
                        <c:v>15</c:v>
                      </c:pt>
                      <c:pt idx="96">
                        <c:v>20</c:v>
                      </c:pt>
                      <c:pt idx="97">
                        <c:v>16</c:v>
                      </c:pt>
                      <c:pt idx="98">
                        <c:v>11</c:v>
                      </c:pt>
                      <c:pt idx="99">
                        <c:v>20</c:v>
                      </c:pt>
                      <c:pt idx="100">
                        <c:v>16</c:v>
                      </c:pt>
                    </c:numCache>
                  </c:numRef>
                </c:val>
                <c:smooth val="0"/>
                <c:extLst xmlns:c15="http://schemas.microsoft.com/office/drawing/2012/chart">
                  <c:ext xmlns:c16="http://schemas.microsoft.com/office/drawing/2014/chart" uri="{C3380CC4-5D6E-409C-BE32-E72D297353CC}">
                    <c16:uniqueId val="{00000007-D4C6-43F1-BA27-895BCD5DCB9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SEU METODO - SUGERIDO'!$AA$2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SUGERIDO'!$AA$3:$AA$103</c15:sqref>
                        </c15:formulaRef>
                      </c:ext>
                    </c:extLst>
                    <c:numCache>
                      <c:formatCode>General</c:formatCode>
                      <c:ptCount val="101"/>
                      <c:pt idx="0">
                        <c:v>30</c:v>
                      </c:pt>
                      <c:pt idx="1">
                        <c:v>36</c:v>
                      </c:pt>
                      <c:pt idx="2">
                        <c:v>23</c:v>
                      </c:pt>
                      <c:pt idx="3">
                        <c:v>37</c:v>
                      </c:pt>
                      <c:pt idx="4">
                        <c:v>31</c:v>
                      </c:pt>
                      <c:pt idx="5">
                        <c:v>30</c:v>
                      </c:pt>
                      <c:pt idx="6">
                        <c:v>29</c:v>
                      </c:pt>
                      <c:pt idx="7">
                        <c:v>33</c:v>
                      </c:pt>
                      <c:pt idx="8">
                        <c:v>29</c:v>
                      </c:pt>
                      <c:pt idx="9">
                        <c:v>30</c:v>
                      </c:pt>
                      <c:pt idx="10">
                        <c:v>26</c:v>
                      </c:pt>
                      <c:pt idx="11">
                        <c:v>21</c:v>
                      </c:pt>
                      <c:pt idx="12">
                        <c:v>33</c:v>
                      </c:pt>
                      <c:pt idx="13">
                        <c:v>24</c:v>
                      </c:pt>
                      <c:pt idx="14">
                        <c:v>34</c:v>
                      </c:pt>
                      <c:pt idx="15">
                        <c:v>19</c:v>
                      </c:pt>
                      <c:pt idx="16">
                        <c:v>35</c:v>
                      </c:pt>
                      <c:pt idx="17">
                        <c:v>22</c:v>
                      </c:pt>
                      <c:pt idx="18">
                        <c:v>36</c:v>
                      </c:pt>
                      <c:pt idx="19">
                        <c:v>33</c:v>
                      </c:pt>
                      <c:pt idx="20">
                        <c:v>25</c:v>
                      </c:pt>
                      <c:pt idx="21">
                        <c:v>28</c:v>
                      </c:pt>
                      <c:pt idx="22">
                        <c:v>33</c:v>
                      </c:pt>
                      <c:pt idx="23">
                        <c:v>40</c:v>
                      </c:pt>
                      <c:pt idx="24">
                        <c:v>29</c:v>
                      </c:pt>
                      <c:pt idx="25">
                        <c:v>35</c:v>
                      </c:pt>
                      <c:pt idx="26">
                        <c:v>25</c:v>
                      </c:pt>
                      <c:pt idx="27">
                        <c:v>26</c:v>
                      </c:pt>
                      <c:pt idx="28">
                        <c:v>26</c:v>
                      </c:pt>
                      <c:pt idx="29">
                        <c:v>20</c:v>
                      </c:pt>
                      <c:pt idx="30">
                        <c:v>30</c:v>
                      </c:pt>
                      <c:pt idx="31">
                        <c:v>25</c:v>
                      </c:pt>
                      <c:pt idx="32">
                        <c:v>26</c:v>
                      </c:pt>
                      <c:pt idx="33">
                        <c:v>23</c:v>
                      </c:pt>
                      <c:pt idx="34">
                        <c:v>41</c:v>
                      </c:pt>
                      <c:pt idx="35">
                        <c:v>29</c:v>
                      </c:pt>
                      <c:pt idx="36">
                        <c:v>21</c:v>
                      </c:pt>
                      <c:pt idx="37">
                        <c:v>30</c:v>
                      </c:pt>
                      <c:pt idx="38">
                        <c:v>38</c:v>
                      </c:pt>
                      <c:pt idx="39">
                        <c:v>31</c:v>
                      </c:pt>
                      <c:pt idx="40">
                        <c:v>23</c:v>
                      </c:pt>
                      <c:pt idx="41">
                        <c:v>30</c:v>
                      </c:pt>
                      <c:pt idx="42">
                        <c:v>30</c:v>
                      </c:pt>
                      <c:pt idx="43">
                        <c:v>26</c:v>
                      </c:pt>
                      <c:pt idx="44">
                        <c:v>36</c:v>
                      </c:pt>
                      <c:pt idx="45">
                        <c:v>36</c:v>
                      </c:pt>
                      <c:pt idx="46">
                        <c:v>25</c:v>
                      </c:pt>
                      <c:pt idx="47">
                        <c:v>26</c:v>
                      </c:pt>
                      <c:pt idx="48">
                        <c:v>27</c:v>
                      </c:pt>
                      <c:pt idx="49">
                        <c:v>33</c:v>
                      </c:pt>
                      <c:pt idx="50">
                        <c:v>27</c:v>
                      </c:pt>
                      <c:pt idx="51">
                        <c:v>32</c:v>
                      </c:pt>
                      <c:pt idx="52">
                        <c:v>30</c:v>
                      </c:pt>
                      <c:pt idx="53">
                        <c:v>18</c:v>
                      </c:pt>
                      <c:pt idx="54">
                        <c:v>23</c:v>
                      </c:pt>
                      <c:pt idx="55">
                        <c:v>23</c:v>
                      </c:pt>
                      <c:pt idx="56">
                        <c:v>27</c:v>
                      </c:pt>
                      <c:pt idx="57">
                        <c:v>34</c:v>
                      </c:pt>
                      <c:pt idx="58">
                        <c:v>32</c:v>
                      </c:pt>
                      <c:pt idx="59">
                        <c:v>24</c:v>
                      </c:pt>
                      <c:pt idx="60">
                        <c:v>29</c:v>
                      </c:pt>
                      <c:pt idx="61">
                        <c:v>32</c:v>
                      </c:pt>
                      <c:pt idx="62">
                        <c:v>34</c:v>
                      </c:pt>
                      <c:pt idx="63">
                        <c:v>32</c:v>
                      </c:pt>
                      <c:pt idx="64">
                        <c:v>37</c:v>
                      </c:pt>
                      <c:pt idx="65">
                        <c:v>23</c:v>
                      </c:pt>
                      <c:pt idx="66">
                        <c:v>35</c:v>
                      </c:pt>
                      <c:pt idx="67">
                        <c:v>23</c:v>
                      </c:pt>
                      <c:pt idx="68">
                        <c:v>32</c:v>
                      </c:pt>
                      <c:pt idx="69">
                        <c:v>30</c:v>
                      </c:pt>
                      <c:pt idx="70">
                        <c:v>31</c:v>
                      </c:pt>
                      <c:pt idx="71">
                        <c:v>30</c:v>
                      </c:pt>
                      <c:pt idx="72">
                        <c:v>40</c:v>
                      </c:pt>
                      <c:pt idx="73">
                        <c:v>29</c:v>
                      </c:pt>
                      <c:pt idx="74">
                        <c:v>32</c:v>
                      </c:pt>
                      <c:pt idx="75">
                        <c:v>32</c:v>
                      </c:pt>
                      <c:pt idx="76">
                        <c:v>35</c:v>
                      </c:pt>
                      <c:pt idx="77">
                        <c:v>22</c:v>
                      </c:pt>
                      <c:pt idx="78">
                        <c:v>34</c:v>
                      </c:pt>
                      <c:pt idx="79">
                        <c:v>32</c:v>
                      </c:pt>
                      <c:pt idx="80">
                        <c:v>29</c:v>
                      </c:pt>
                      <c:pt idx="81">
                        <c:v>31</c:v>
                      </c:pt>
                      <c:pt idx="82">
                        <c:v>30</c:v>
                      </c:pt>
                      <c:pt idx="83">
                        <c:v>31</c:v>
                      </c:pt>
                      <c:pt idx="84">
                        <c:v>31</c:v>
                      </c:pt>
                      <c:pt idx="85">
                        <c:v>24</c:v>
                      </c:pt>
                      <c:pt idx="86">
                        <c:v>32</c:v>
                      </c:pt>
                      <c:pt idx="87">
                        <c:v>29</c:v>
                      </c:pt>
                      <c:pt idx="88">
                        <c:v>25</c:v>
                      </c:pt>
                      <c:pt idx="89">
                        <c:v>22</c:v>
                      </c:pt>
                      <c:pt idx="90">
                        <c:v>28</c:v>
                      </c:pt>
                      <c:pt idx="91">
                        <c:v>39</c:v>
                      </c:pt>
                      <c:pt idx="92">
                        <c:v>27</c:v>
                      </c:pt>
                      <c:pt idx="93">
                        <c:v>35</c:v>
                      </c:pt>
                      <c:pt idx="94">
                        <c:v>38</c:v>
                      </c:pt>
                      <c:pt idx="95">
                        <c:v>33</c:v>
                      </c:pt>
                      <c:pt idx="96">
                        <c:v>29</c:v>
                      </c:pt>
                      <c:pt idx="97">
                        <c:v>36</c:v>
                      </c:pt>
                      <c:pt idx="98">
                        <c:v>24</c:v>
                      </c:pt>
                      <c:pt idx="99">
                        <c:v>34</c:v>
                      </c:pt>
                      <c:pt idx="100">
                        <c:v>35</c:v>
                      </c:pt>
                    </c:numCache>
                  </c:numRef>
                </c:val>
                <c:smooth val="0"/>
                <c:extLst xmlns:c15="http://schemas.microsoft.com/office/drawing/2012/chart">
                  <c:ext xmlns:c16="http://schemas.microsoft.com/office/drawing/2014/chart" uri="{C3380CC4-5D6E-409C-BE32-E72D297353CC}">
                    <c16:uniqueId val="{00000008-D4C6-43F1-BA27-895BCD5DCB9B}"/>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SEU METODO - 1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3"/>
          <c:order val="3"/>
          <c:tx>
            <c:strRef>
              <c:f>'Qui SEU METODO - SUGERIDO'!$L$2</c:f>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f>'Qui SEU METODO - SUGERIDO'!$L$3:$L$103</c:f>
              <c:numCache>
                <c:formatCode>General</c:formatCode>
                <c:ptCount val="101"/>
                <c:pt idx="0">
                  <c:v>3</c:v>
                </c:pt>
                <c:pt idx="1">
                  <c:v>4</c:v>
                </c:pt>
                <c:pt idx="2">
                  <c:v>1</c:v>
                </c:pt>
                <c:pt idx="3">
                  <c:v>3</c:v>
                </c:pt>
                <c:pt idx="4">
                  <c:v>6</c:v>
                </c:pt>
                <c:pt idx="5">
                  <c:v>7</c:v>
                </c:pt>
                <c:pt idx="6">
                  <c:v>5</c:v>
                </c:pt>
                <c:pt idx="7">
                  <c:v>5</c:v>
                </c:pt>
                <c:pt idx="8">
                  <c:v>3</c:v>
                </c:pt>
                <c:pt idx="9">
                  <c:v>6</c:v>
                </c:pt>
                <c:pt idx="10">
                  <c:v>7</c:v>
                </c:pt>
                <c:pt idx="11">
                  <c:v>6</c:v>
                </c:pt>
                <c:pt idx="12">
                  <c:v>5</c:v>
                </c:pt>
                <c:pt idx="13">
                  <c:v>4</c:v>
                </c:pt>
                <c:pt idx="14">
                  <c:v>7</c:v>
                </c:pt>
                <c:pt idx="15">
                  <c:v>1</c:v>
                </c:pt>
                <c:pt idx="16">
                  <c:v>6</c:v>
                </c:pt>
                <c:pt idx="17">
                  <c:v>9</c:v>
                </c:pt>
                <c:pt idx="18">
                  <c:v>2</c:v>
                </c:pt>
                <c:pt idx="19">
                  <c:v>4</c:v>
                </c:pt>
                <c:pt idx="20">
                  <c:v>4</c:v>
                </c:pt>
                <c:pt idx="21">
                  <c:v>4</c:v>
                </c:pt>
                <c:pt idx="22">
                  <c:v>4</c:v>
                </c:pt>
                <c:pt idx="23">
                  <c:v>7</c:v>
                </c:pt>
                <c:pt idx="24">
                  <c:v>5</c:v>
                </c:pt>
                <c:pt idx="25">
                  <c:v>7</c:v>
                </c:pt>
                <c:pt idx="26">
                  <c:v>7</c:v>
                </c:pt>
                <c:pt idx="27">
                  <c:v>5</c:v>
                </c:pt>
                <c:pt idx="28">
                  <c:v>3</c:v>
                </c:pt>
                <c:pt idx="29">
                  <c:v>5</c:v>
                </c:pt>
                <c:pt idx="30">
                  <c:v>7</c:v>
                </c:pt>
                <c:pt idx="31">
                  <c:v>3</c:v>
                </c:pt>
                <c:pt idx="32">
                  <c:v>8</c:v>
                </c:pt>
                <c:pt idx="33">
                  <c:v>5</c:v>
                </c:pt>
                <c:pt idx="34">
                  <c:v>0</c:v>
                </c:pt>
                <c:pt idx="35">
                  <c:v>6</c:v>
                </c:pt>
                <c:pt idx="36">
                  <c:v>4</c:v>
                </c:pt>
                <c:pt idx="37">
                  <c:v>2</c:v>
                </c:pt>
                <c:pt idx="38">
                  <c:v>5</c:v>
                </c:pt>
                <c:pt idx="39">
                  <c:v>7</c:v>
                </c:pt>
                <c:pt idx="40">
                  <c:v>5</c:v>
                </c:pt>
                <c:pt idx="41">
                  <c:v>5</c:v>
                </c:pt>
                <c:pt idx="42">
                  <c:v>1</c:v>
                </c:pt>
                <c:pt idx="43">
                  <c:v>11</c:v>
                </c:pt>
                <c:pt idx="44">
                  <c:v>5</c:v>
                </c:pt>
                <c:pt idx="45">
                  <c:v>2</c:v>
                </c:pt>
                <c:pt idx="46">
                  <c:v>4</c:v>
                </c:pt>
                <c:pt idx="47">
                  <c:v>6</c:v>
                </c:pt>
                <c:pt idx="48">
                  <c:v>7</c:v>
                </c:pt>
                <c:pt idx="49">
                  <c:v>5</c:v>
                </c:pt>
                <c:pt idx="50">
                  <c:v>1</c:v>
                </c:pt>
                <c:pt idx="51">
                  <c:v>3</c:v>
                </c:pt>
                <c:pt idx="52">
                  <c:v>2</c:v>
                </c:pt>
                <c:pt idx="53">
                  <c:v>4</c:v>
                </c:pt>
                <c:pt idx="54">
                  <c:v>4</c:v>
                </c:pt>
                <c:pt idx="55">
                  <c:v>5</c:v>
                </c:pt>
                <c:pt idx="56">
                  <c:v>6</c:v>
                </c:pt>
                <c:pt idx="57">
                  <c:v>1</c:v>
                </c:pt>
                <c:pt idx="58">
                  <c:v>3</c:v>
                </c:pt>
                <c:pt idx="59">
                  <c:v>7</c:v>
                </c:pt>
                <c:pt idx="60">
                  <c:v>2</c:v>
                </c:pt>
                <c:pt idx="61">
                  <c:v>5</c:v>
                </c:pt>
                <c:pt idx="62">
                  <c:v>8</c:v>
                </c:pt>
                <c:pt idx="63">
                  <c:v>1</c:v>
                </c:pt>
                <c:pt idx="64">
                  <c:v>7</c:v>
                </c:pt>
                <c:pt idx="65">
                  <c:v>3</c:v>
                </c:pt>
                <c:pt idx="66">
                  <c:v>5</c:v>
                </c:pt>
                <c:pt idx="67">
                  <c:v>7</c:v>
                </c:pt>
                <c:pt idx="68">
                  <c:v>2</c:v>
                </c:pt>
                <c:pt idx="69">
                  <c:v>14</c:v>
                </c:pt>
                <c:pt idx="70">
                  <c:v>4</c:v>
                </c:pt>
                <c:pt idx="71">
                  <c:v>6</c:v>
                </c:pt>
                <c:pt idx="72">
                  <c:v>5</c:v>
                </c:pt>
                <c:pt idx="73">
                  <c:v>8</c:v>
                </c:pt>
                <c:pt idx="74">
                  <c:v>6</c:v>
                </c:pt>
                <c:pt idx="75">
                  <c:v>6</c:v>
                </c:pt>
                <c:pt idx="76">
                  <c:v>7</c:v>
                </c:pt>
                <c:pt idx="77">
                  <c:v>5</c:v>
                </c:pt>
                <c:pt idx="78">
                  <c:v>4</c:v>
                </c:pt>
                <c:pt idx="79">
                  <c:v>6</c:v>
                </c:pt>
                <c:pt idx="80">
                  <c:v>5</c:v>
                </c:pt>
                <c:pt idx="81">
                  <c:v>3</c:v>
                </c:pt>
                <c:pt idx="82">
                  <c:v>4</c:v>
                </c:pt>
                <c:pt idx="83">
                  <c:v>5</c:v>
                </c:pt>
                <c:pt idx="84">
                  <c:v>5</c:v>
                </c:pt>
                <c:pt idx="85">
                  <c:v>8</c:v>
                </c:pt>
                <c:pt idx="86">
                  <c:v>6</c:v>
                </c:pt>
                <c:pt idx="87">
                  <c:v>5</c:v>
                </c:pt>
                <c:pt idx="88">
                  <c:v>3</c:v>
                </c:pt>
                <c:pt idx="89">
                  <c:v>5</c:v>
                </c:pt>
                <c:pt idx="90">
                  <c:v>6</c:v>
                </c:pt>
                <c:pt idx="91">
                  <c:v>10</c:v>
                </c:pt>
                <c:pt idx="92">
                  <c:v>3</c:v>
                </c:pt>
                <c:pt idx="93">
                  <c:v>6</c:v>
                </c:pt>
                <c:pt idx="94">
                  <c:v>4</c:v>
                </c:pt>
                <c:pt idx="95">
                  <c:v>9</c:v>
                </c:pt>
                <c:pt idx="96">
                  <c:v>5</c:v>
                </c:pt>
                <c:pt idx="97">
                  <c:v>3</c:v>
                </c:pt>
                <c:pt idx="98">
                  <c:v>7</c:v>
                </c:pt>
                <c:pt idx="99">
                  <c:v>3</c:v>
                </c:pt>
                <c:pt idx="100">
                  <c:v>5</c:v>
                </c:pt>
              </c:numCache>
            </c:numRef>
          </c:val>
          <c:smooth val="0"/>
          <c:extLst>
            <c:ext xmlns:c16="http://schemas.microsoft.com/office/drawing/2014/chart" uri="{C3380CC4-5D6E-409C-BE32-E72D297353CC}">
              <c16:uniqueId val="{00000000-2C3E-467E-B588-54D62EB9873A}"/>
            </c:ext>
          </c:extLst>
        </c:ser>
        <c:ser>
          <c:idx val="4"/>
          <c:order val="4"/>
          <c:tx>
            <c:strRef>
              <c:f>'Qui SEU METODO - SUGERIDO'!$O$2</c:f>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f>'Qui SEU METODO - SUGERIDO'!$O$3:$O$103</c:f>
              <c:numCache>
                <c:formatCode>General</c:formatCode>
                <c:ptCount val="101"/>
                <c:pt idx="0">
                  <c:v>8</c:v>
                </c:pt>
                <c:pt idx="1">
                  <c:v>15</c:v>
                </c:pt>
                <c:pt idx="2">
                  <c:v>15</c:v>
                </c:pt>
                <c:pt idx="3">
                  <c:v>15</c:v>
                </c:pt>
                <c:pt idx="4">
                  <c:v>15</c:v>
                </c:pt>
                <c:pt idx="5">
                  <c:v>20</c:v>
                </c:pt>
                <c:pt idx="6">
                  <c:v>15</c:v>
                </c:pt>
                <c:pt idx="7">
                  <c:v>22</c:v>
                </c:pt>
                <c:pt idx="8">
                  <c:v>14</c:v>
                </c:pt>
                <c:pt idx="9">
                  <c:v>19</c:v>
                </c:pt>
                <c:pt idx="10">
                  <c:v>17</c:v>
                </c:pt>
                <c:pt idx="11">
                  <c:v>19</c:v>
                </c:pt>
                <c:pt idx="12">
                  <c:v>12</c:v>
                </c:pt>
                <c:pt idx="13">
                  <c:v>14</c:v>
                </c:pt>
                <c:pt idx="14">
                  <c:v>17</c:v>
                </c:pt>
                <c:pt idx="15">
                  <c:v>10</c:v>
                </c:pt>
                <c:pt idx="16">
                  <c:v>10</c:v>
                </c:pt>
                <c:pt idx="17">
                  <c:v>17</c:v>
                </c:pt>
                <c:pt idx="18">
                  <c:v>10</c:v>
                </c:pt>
                <c:pt idx="19">
                  <c:v>15</c:v>
                </c:pt>
                <c:pt idx="20">
                  <c:v>14</c:v>
                </c:pt>
                <c:pt idx="21">
                  <c:v>11</c:v>
                </c:pt>
                <c:pt idx="22">
                  <c:v>15</c:v>
                </c:pt>
                <c:pt idx="23">
                  <c:v>16</c:v>
                </c:pt>
                <c:pt idx="24">
                  <c:v>14</c:v>
                </c:pt>
                <c:pt idx="25">
                  <c:v>15</c:v>
                </c:pt>
                <c:pt idx="26">
                  <c:v>19</c:v>
                </c:pt>
                <c:pt idx="27">
                  <c:v>16</c:v>
                </c:pt>
                <c:pt idx="28">
                  <c:v>7</c:v>
                </c:pt>
                <c:pt idx="29">
                  <c:v>15</c:v>
                </c:pt>
                <c:pt idx="30">
                  <c:v>19</c:v>
                </c:pt>
                <c:pt idx="31">
                  <c:v>11</c:v>
                </c:pt>
                <c:pt idx="32">
                  <c:v>19</c:v>
                </c:pt>
                <c:pt idx="33">
                  <c:v>12</c:v>
                </c:pt>
                <c:pt idx="34">
                  <c:v>13</c:v>
                </c:pt>
                <c:pt idx="35">
                  <c:v>16</c:v>
                </c:pt>
                <c:pt idx="36">
                  <c:v>12</c:v>
                </c:pt>
                <c:pt idx="37">
                  <c:v>10</c:v>
                </c:pt>
                <c:pt idx="38">
                  <c:v>15</c:v>
                </c:pt>
                <c:pt idx="39">
                  <c:v>13</c:v>
                </c:pt>
                <c:pt idx="40">
                  <c:v>12</c:v>
                </c:pt>
                <c:pt idx="41">
                  <c:v>15</c:v>
                </c:pt>
                <c:pt idx="42">
                  <c:v>11</c:v>
                </c:pt>
                <c:pt idx="43">
                  <c:v>18</c:v>
                </c:pt>
                <c:pt idx="44">
                  <c:v>16</c:v>
                </c:pt>
                <c:pt idx="45">
                  <c:v>10</c:v>
                </c:pt>
                <c:pt idx="46">
                  <c:v>13</c:v>
                </c:pt>
                <c:pt idx="47">
                  <c:v>20</c:v>
                </c:pt>
                <c:pt idx="48">
                  <c:v>20</c:v>
                </c:pt>
                <c:pt idx="49">
                  <c:v>11</c:v>
                </c:pt>
                <c:pt idx="50">
                  <c:v>6</c:v>
                </c:pt>
                <c:pt idx="51">
                  <c:v>15</c:v>
                </c:pt>
                <c:pt idx="52">
                  <c:v>11</c:v>
                </c:pt>
                <c:pt idx="53">
                  <c:v>12</c:v>
                </c:pt>
                <c:pt idx="54">
                  <c:v>10</c:v>
                </c:pt>
                <c:pt idx="55">
                  <c:v>18</c:v>
                </c:pt>
                <c:pt idx="56">
                  <c:v>15</c:v>
                </c:pt>
                <c:pt idx="57">
                  <c:v>15</c:v>
                </c:pt>
                <c:pt idx="58">
                  <c:v>12</c:v>
                </c:pt>
                <c:pt idx="59">
                  <c:v>14</c:v>
                </c:pt>
                <c:pt idx="60">
                  <c:v>13</c:v>
                </c:pt>
                <c:pt idx="61">
                  <c:v>12</c:v>
                </c:pt>
                <c:pt idx="62">
                  <c:v>17</c:v>
                </c:pt>
                <c:pt idx="63">
                  <c:v>10</c:v>
                </c:pt>
                <c:pt idx="64">
                  <c:v>16</c:v>
                </c:pt>
                <c:pt idx="65">
                  <c:v>12</c:v>
                </c:pt>
                <c:pt idx="66">
                  <c:v>10</c:v>
                </c:pt>
                <c:pt idx="67">
                  <c:v>18</c:v>
                </c:pt>
                <c:pt idx="68">
                  <c:v>12</c:v>
                </c:pt>
                <c:pt idx="69">
                  <c:v>20</c:v>
                </c:pt>
                <c:pt idx="70">
                  <c:v>11</c:v>
                </c:pt>
                <c:pt idx="71">
                  <c:v>21</c:v>
                </c:pt>
                <c:pt idx="72">
                  <c:v>9</c:v>
                </c:pt>
                <c:pt idx="73">
                  <c:v>21</c:v>
                </c:pt>
                <c:pt idx="74">
                  <c:v>20</c:v>
                </c:pt>
                <c:pt idx="75">
                  <c:v>17</c:v>
                </c:pt>
                <c:pt idx="76">
                  <c:v>18</c:v>
                </c:pt>
                <c:pt idx="77">
                  <c:v>17</c:v>
                </c:pt>
                <c:pt idx="78">
                  <c:v>16</c:v>
                </c:pt>
                <c:pt idx="79">
                  <c:v>19</c:v>
                </c:pt>
                <c:pt idx="80">
                  <c:v>15</c:v>
                </c:pt>
                <c:pt idx="81">
                  <c:v>11</c:v>
                </c:pt>
                <c:pt idx="82">
                  <c:v>17</c:v>
                </c:pt>
                <c:pt idx="83">
                  <c:v>13</c:v>
                </c:pt>
                <c:pt idx="84">
                  <c:v>20</c:v>
                </c:pt>
                <c:pt idx="85">
                  <c:v>18</c:v>
                </c:pt>
                <c:pt idx="86">
                  <c:v>13</c:v>
                </c:pt>
                <c:pt idx="87">
                  <c:v>15</c:v>
                </c:pt>
                <c:pt idx="88">
                  <c:v>13</c:v>
                </c:pt>
                <c:pt idx="89">
                  <c:v>16</c:v>
                </c:pt>
                <c:pt idx="90">
                  <c:v>19</c:v>
                </c:pt>
                <c:pt idx="91">
                  <c:v>25</c:v>
                </c:pt>
                <c:pt idx="92">
                  <c:v>12</c:v>
                </c:pt>
                <c:pt idx="93">
                  <c:v>20</c:v>
                </c:pt>
                <c:pt idx="94">
                  <c:v>20</c:v>
                </c:pt>
                <c:pt idx="95">
                  <c:v>17</c:v>
                </c:pt>
                <c:pt idx="96">
                  <c:v>17</c:v>
                </c:pt>
                <c:pt idx="97">
                  <c:v>14</c:v>
                </c:pt>
                <c:pt idx="98">
                  <c:v>15</c:v>
                </c:pt>
                <c:pt idx="99">
                  <c:v>10</c:v>
                </c:pt>
                <c:pt idx="100">
                  <c:v>16</c:v>
                </c:pt>
              </c:numCache>
            </c:numRef>
          </c:val>
          <c:smooth val="0"/>
          <c:extLst>
            <c:ext xmlns:c16="http://schemas.microsoft.com/office/drawing/2014/chart" uri="{C3380CC4-5D6E-409C-BE32-E72D297353CC}">
              <c16:uniqueId val="{00000001-2C3E-467E-B588-54D62EB9873A}"/>
            </c:ext>
          </c:extLst>
        </c:ser>
        <c:ser>
          <c:idx val="5"/>
          <c:order val="5"/>
          <c:tx>
            <c:strRef>
              <c:f>'Qui SEU METODO - SUGERIDO'!$R$2</c:f>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f>'Qui SEU METODO - SUGERIDO'!$R$3:$R$103</c:f>
              <c:numCache>
                <c:formatCode>General</c:formatCode>
                <c:ptCount val="101"/>
                <c:pt idx="0">
                  <c:v>21</c:v>
                </c:pt>
                <c:pt idx="1">
                  <c:v>34</c:v>
                </c:pt>
                <c:pt idx="2">
                  <c:v>28</c:v>
                </c:pt>
                <c:pt idx="3">
                  <c:v>35</c:v>
                </c:pt>
                <c:pt idx="4">
                  <c:v>33</c:v>
                </c:pt>
                <c:pt idx="5">
                  <c:v>30</c:v>
                </c:pt>
                <c:pt idx="6">
                  <c:v>28</c:v>
                </c:pt>
                <c:pt idx="7">
                  <c:v>41</c:v>
                </c:pt>
                <c:pt idx="8">
                  <c:v>24</c:v>
                </c:pt>
                <c:pt idx="9">
                  <c:v>41</c:v>
                </c:pt>
                <c:pt idx="10">
                  <c:v>38</c:v>
                </c:pt>
                <c:pt idx="11">
                  <c:v>38</c:v>
                </c:pt>
                <c:pt idx="12">
                  <c:v>25</c:v>
                </c:pt>
                <c:pt idx="13">
                  <c:v>34</c:v>
                </c:pt>
                <c:pt idx="14">
                  <c:v>27</c:v>
                </c:pt>
                <c:pt idx="15">
                  <c:v>31</c:v>
                </c:pt>
                <c:pt idx="16">
                  <c:v>19</c:v>
                </c:pt>
                <c:pt idx="17">
                  <c:v>29</c:v>
                </c:pt>
                <c:pt idx="18">
                  <c:v>24</c:v>
                </c:pt>
                <c:pt idx="19">
                  <c:v>31</c:v>
                </c:pt>
                <c:pt idx="20">
                  <c:v>24</c:v>
                </c:pt>
                <c:pt idx="21">
                  <c:v>25</c:v>
                </c:pt>
                <c:pt idx="22">
                  <c:v>35</c:v>
                </c:pt>
                <c:pt idx="23">
                  <c:v>30</c:v>
                </c:pt>
                <c:pt idx="24">
                  <c:v>25</c:v>
                </c:pt>
                <c:pt idx="25">
                  <c:v>27</c:v>
                </c:pt>
                <c:pt idx="26">
                  <c:v>35</c:v>
                </c:pt>
                <c:pt idx="27">
                  <c:v>25</c:v>
                </c:pt>
                <c:pt idx="28">
                  <c:v>20</c:v>
                </c:pt>
                <c:pt idx="29">
                  <c:v>30</c:v>
                </c:pt>
                <c:pt idx="30">
                  <c:v>34</c:v>
                </c:pt>
                <c:pt idx="31">
                  <c:v>22</c:v>
                </c:pt>
                <c:pt idx="32">
                  <c:v>32</c:v>
                </c:pt>
                <c:pt idx="33">
                  <c:v>27</c:v>
                </c:pt>
                <c:pt idx="34">
                  <c:v>27</c:v>
                </c:pt>
                <c:pt idx="35">
                  <c:v>28</c:v>
                </c:pt>
                <c:pt idx="36">
                  <c:v>35</c:v>
                </c:pt>
                <c:pt idx="37">
                  <c:v>24</c:v>
                </c:pt>
                <c:pt idx="38">
                  <c:v>30</c:v>
                </c:pt>
                <c:pt idx="39">
                  <c:v>30</c:v>
                </c:pt>
                <c:pt idx="40">
                  <c:v>27</c:v>
                </c:pt>
                <c:pt idx="41">
                  <c:v>29</c:v>
                </c:pt>
                <c:pt idx="42">
                  <c:v>22</c:v>
                </c:pt>
                <c:pt idx="43">
                  <c:v>41</c:v>
                </c:pt>
                <c:pt idx="44">
                  <c:v>38</c:v>
                </c:pt>
                <c:pt idx="45">
                  <c:v>29</c:v>
                </c:pt>
                <c:pt idx="46">
                  <c:v>30</c:v>
                </c:pt>
                <c:pt idx="47">
                  <c:v>33</c:v>
                </c:pt>
                <c:pt idx="48">
                  <c:v>30</c:v>
                </c:pt>
                <c:pt idx="49">
                  <c:v>31</c:v>
                </c:pt>
                <c:pt idx="50">
                  <c:v>18</c:v>
                </c:pt>
                <c:pt idx="51">
                  <c:v>24</c:v>
                </c:pt>
                <c:pt idx="52">
                  <c:v>31</c:v>
                </c:pt>
                <c:pt idx="53">
                  <c:v>25</c:v>
                </c:pt>
                <c:pt idx="54">
                  <c:v>30</c:v>
                </c:pt>
                <c:pt idx="55">
                  <c:v>27</c:v>
                </c:pt>
                <c:pt idx="56">
                  <c:v>33</c:v>
                </c:pt>
                <c:pt idx="57">
                  <c:v>28</c:v>
                </c:pt>
                <c:pt idx="58">
                  <c:v>28</c:v>
                </c:pt>
                <c:pt idx="59">
                  <c:v>30</c:v>
                </c:pt>
                <c:pt idx="60">
                  <c:v>30</c:v>
                </c:pt>
                <c:pt idx="61">
                  <c:v>27</c:v>
                </c:pt>
                <c:pt idx="62">
                  <c:v>29</c:v>
                </c:pt>
                <c:pt idx="63">
                  <c:v>19</c:v>
                </c:pt>
                <c:pt idx="64">
                  <c:v>28</c:v>
                </c:pt>
                <c:pt idx="65">
                  <c:v>24</c:v>
                </c:pt>
                <c:pt idx="66">
                  <c:v>26</c:v>
                </c:pt>
                <c:pt idx="67">
                  <c:v>33</c:v>
                </c:pt>
                <c:pt idx="68">
                  <c:v>25</c:v>
                </c:pt>
                <c:pt idx="69">
                  <c:v>30</c:v>
                </c:pt>
                <c:pt idx="70">
                  <c:v>26</c:v>
                </c:pt>
                <c:pt idx="71">
                  <c:v>33</c:v>
                </c:pt>
                <c:pt idx="72">
                  <c:v>21</c:v>
                </c:pt>
                <c:pt idx="73">
                  <c:v>35</c:v>
                </c:pt>
                <c:pt idx="74">
                  <c:v>42</c:v>
                </c:pt>
                <c:pt idx="75">
                  <c:v>32</c:v>
                </c:pt>
                <c:pt idx="76">
                  <c:v>35</c:v>
                </c:pt>
                <c:pt idx="77">
                  <c:v>39</c:v>
                </c:pt>
                <c:pt idx="78">
                  <c:v>27</c:v>
                </c:pt>
                <c:pt idx="79">
                  <c:v>34</c:v>
                </c:pt>
                <c:pt idx="80">
                  <c:v>26</c:v>
                </c:pt>
                <c:pt idx="81">
                  <c:v>25</c:v>
                </c:pt>
                <c:pt idx="82">
                  <c:v>32</c:v>
                </c:pt>
                <c:pt idx="83">
                  <c:v>23</c:v>
                </c:pt>
                <c:pt idx="84">
                  <c:v>35</c:v>
                </c:pt>
                <c:pt idx="85">
                  <c:v>31</c:v>
                </c:pt>
                <c:pt idx="86">
                  <c:v>26</c:v>
                </c:pt>
                <c:pt idx="87">
                  <c:v>33</c:v>
                </c:pt>
                <c:pt idx="88">
                  <c:v>23</c:v>
                </c:pt>
                <c:pt idx="89">
                  <c:v>28</c:v>
                </c:pt>
                <c:pt idx="90">
                  <c:v>31</c:v>
                </c:pt>
                <c:pt idx="91">
                  <c:v>49</c:v>
                </c:pt>
                <c:pt idx="92">
                  <c:v>32</c:v>
                </c:pt>
                <c:pt idx="93">
                  <c:v>36</c:v>
                </c:pt>
                <c:pt idx="94">
                  <c:v>35</c:v>
                </c:pt>
                <c:pt idx="95">
                  <c:v>38</c:v>
                </c:pt>
                <c:pt idx="96">
                  <c:v>34</c:v>
                </c:pt>
                <c:pt idx="97">
                  <c:v>26</c:v>
                </c:pt>
                <c:pt idx="98">
                  <c:v>27</c:v>
                </c:pt>
                <c:pt idx="99">
                  <c:v>26</c:v>
                </c:pt>
                <c:pt idx="100">
                  <c:v>29</c:v>
                </c:pt>
              </c:numCache>
            </c:numRef>
          </c:val>
          <c:smooth val="0"/>
          <c:extLst>
            <c:ext xmlns:c16="http://schemas.microsoft.com/office/drawing/2014/chart" uri="{C3380CC4-5D6E-409C-BE32-E72D297353CC}">
              <c16:uniqueId val="{00000002-2C3E-467E-B588-54D62EB9873A}"/>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SEU METODO - SUGERIDO'!$C$2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c:ext uri="{02D57815-91ED-43cb-92C2-25804820EDAC}">
                        <c15:formulaRef>
                          <c15:sqref>'Qui SEU METODO - SUGERIDO'!$C$3:$C$103</c15:sqref>
                        </c15:formulaRef>
                      </c:ext>
                    </c:extLst>
                    <c:numCache>
                      <c:formatCode>General</c:formatCode>
                      <c:ptCount val="101"/>
                      <c:pt idx="0">
                        <c:v>5</c:v>
                      </c:pt>
                      <c:pt idx="1">
                        <c:v>3</c:v>
                      </c:pt>
                      <c:pt idx="2">
                        <c:v>4</c:v>
                      </c:pt>
                      <c:pt idx="3">
                        <c:v>2</c:v>
                      </c:pt>
                      <c:pt idx="4">
                        <c:v>5</c:v>
                      </c:pt>
                      <c:pt idx="5">
                        <c:v>6</c:v>
                      </c:pt>
                      <c:pt idx="6">
                        <c:v>6</c:v>
                      </c:pt>
                      <c:pt idx="7">
                        <c:v>6</c:v>
                      </c:pt>
                      <c:pt idx="8">
                        <c:v>7</c:v>
                      </c:pt>
                      <c:pt idx="9">
                        <c:v>8</c:v>
                      </c:pt>
                      <c:pt idx="10">
                        <c:v>10</c:v>
                      </c:pt>
                      <c:pt idx="11">
                        <c:v>3</c:v>
                      </c:pt>
                      <c:pt idx="12">
                        <c:v>7</c:v>
                      </c:pt>
                      <c:pt idx="13">
                        <c:v>4</c:v>
                      </c:pt>
                      <c:pt idx="14">
                        <c:v>10</c:v>
                      </c:pt>
                      <c:pt idx="15">
                        <c:v>5</c:v>
                      </c:pt>
                      <c:pt idx="16">
                        <c:v>4</c:v>
                      </c:pt>
                      <c:pt idx="17">
                        <c:v>6</c:v>
                      </c:pt>
                      <c:pt idx="18">
                        <c:v>3</c:v>
                      </c:pt>
                      <c:pt idx="19">
                        <c:v>6</c:v>
                      </c:pt>
                      <c:pt idx="20">
                        <c:v>3</c:v>
                      </c:pt>
                      <c:pt idx="21">
                        <c:v>4</c:v>
                      </c:pt>
                      <c:pt idx="22">
                        <c:v>6</c:v>
                      </c:pt>
                      <c:pt idx="23">
                        <c:v>5</c:v>
                      </c:pt>
                      <c:pt idx="24">
                        <c:v>7</c:v>
                      </c:pt>
                      <c:pt idx="25">
                        <c:v>4</c:v>
                      </c:pt>
                      <c:pt idx="26">
                        <c:v>4</c:v>
                      </c:pt>
                      <c:pt idx="27">
                        <c:v>6</c:v>
                      </c:pt>
                      <c:pt idx="28">
                        <c:v>5</c:v>
                      </c:pt>
                      <c:pt idx="29">
                        <c:v>2</c:v>
                      </c:pt>
                      <c:pt idx="30">
                        <c:v>7</c:v>
                      </c:pt>
                      <c:pt idx="31">
                        <c:v>6</c:v>
                      </c:pt>
                      <c:pt idx="32">
                        <c:v>6</c:v>
                      </c:pt>
                      <c:pt idx="33">
                        <c:v>6</c:v>
                      </c:pt>
                      <c:pt idx="34">
                        <c:v>4</c:v>
                      </c:pt>
                      <c:pt idx="35">
                        <c:v>5</c:v>
                      </c:pt>
                      <c:pt idx="36">
                        <c:v>3</c:v>
                      </c:pt>
                      <c:pt idx="37">
                        <c:v>8</c:v>
                      </c:pt>
                      <c:pt idx="38">
                        <c:v>7</c:v>
                      </c:pt>
                      <c:pt idx="39">
                        <c:v>5</c:v>
                      </c:pt>
                      <c:pt idx="40">
                        <c:v>7</c:v>
                      </c:pt>
                      <c:pt idx="41">
                        <c:v>3</c:v>
                      </c:pt>
                      <c:pt idx="42">
                        <c:v>3</c:v>
                      </c:pt>
                      <c:pt idx="43">
                        <c:v>5</c:v>
                      </c:pt>
                      <c:pt idx="44">
                        <c:v>4</c:v>
                      </c:pt>
                      <c:pt idx="45">
                        <c:v>6</c:v>
                      </c:pt>
                      <c:pt idx="46">
                        <c:v>4</c:v>
                      </c:pt>
                      <c:pt idx="47">
                        <c:v>3</c:v>
                      </c:pt>
                      <c:pt idx="48">
                        <c:v>5</c:v>
                      </c:pt>
                      <c:pt idx="49">
                        <c:v>8</c:v>
                      </c:pt>
                      <c:pt idx="50">
                        <c:v>7</c:v>
                      </c:pt>
                      <c:pt idx="51">
                        <c:v>5</c:v>
                      </c:pt>
                      <c:pt idx="52">
                        <c:v>4</c:v>
                      </c:pt>
                      <c:pt idx="53">
                        <c:v>4</c:v>
                      </c:pt>
                      <c:pt idx="54">
                        <c:v>1</c:v>
                      </c:pt>
                      <c:pt idx="55">
                        <c:v>3</c:v>
                      </c:pt>
                      <c:pt idx="56">
                        <c:v>5</c:v>
                      </c:pt>
                      <c:pt idx="57">
                        <c:v>4</c:v>
                      </c:pt>
                      <c:pt idx="58">
                        <c:v>5</c:v>
                      </c:pt>
                      <c:pt idx="59">
                        <c:v>6</c:v>
                      </c:pt>
                      <c:pt idx="60">
                        <c:v>6</c:v>
                      </c:pt>
                      <c:pt idx="61">
                        <c:v>5</c:v>
                      </c:pt>
                      <c:pt idx="62">
                        <c:v>8</c:v>
                      </c:pt>
                      <c:pt idx="63">
                        <c:v>6</c:v>
                      </c:pt>
                      <c:pt idx="64">
                        <c:v>3</c:v>
                      </c:pt>
                      <c:pt idx="65">
                        <c:v>3</c:v>
                      </c:pt>
                      <c:pt idx="66">
                        <c:v>8</c:v>
                      </c:pt>
                      <c:pt idx="67">
                        <c:v>7</c:v>
                      </c:pt>
                      <c:pt idx="68">
                        <c:v>6</c:v>
                      </c:pt>
                      <c:pt idx="69">
                        <c:v>6</c:v>
                      </c:pt>
                      <c:pt idx="70">
                        <c:v>7</c:v>
                      </c:pt>
                      <c:pt idx="71">
                        <c:v>3</c:v>
                      </c:pt>
                      <c:pt idx="72">
                        <c:v>4</c:v>
                      </c:pt>
                      <c:pt idx="73">
                        <c:v>8</c:v>
                      </c:pt>
                      <c:pt idx="74">
                        <c:v>5</c:v>
                      </c:pt>
                      <c:pt idx="75">
                        <c:v>6</c:v>
                      </c:pt>
                      <c:pt idx="76">
                        <c:v>4</c:v>
                      </c:pt>
                      <c:pt idx="77">
                        <c:v>6</c:v>
                      </c:pt>
                      <c:pt idx="78">
                        <c:v>4</c:v>
                      </c:pt>
                      <c:pt idx="79">
                        <c:v>2</c:v>
                      </c:pt>
                      <c:pt idx="80">
                        <c:v>12</c:v>
                      </c:pt>
                      <c:pt idx="81">
                        <c:v>3</c:v>
                      </c:pt>
                      <c:pt idx="82">
                        <c:v>5</c:v>
                      </c:pt>
                      <c:pt idx="83">
                        <c:v>3</c:v>
                      </c:pt>
                      <c:pt idx="84">
                        <c:v>5</c:v>
                      </c:pt>
                      <c:pt idx="85">
                        <c:v>3</c:v>
                      </c:pt>
                      <c:pt idx="86">
                        <c:v>4</c:v>
                      </c:pt>
                      <c:pt idx="87">
                        <c:v>2</c:v>
                      </c:pt>
                      <c:pt idx="88">
                        <c:v>3</c:v>
                      </c:pt>
                      <c:pt idx="89">
                        <c:v>4</c:v>
                      </c:pt>
                      <c:pt idx="90">
                        <c:v>1</c:v>
                      </c:pt>
                      <c:pt idx="91">
                        <c:v>3</c:v>
                      </c:pt>
                      <c:pt idx="92">
                        <c:v>6</c:v>
                      </c:pt>
                      <c:pt idx="93">
                        <c:v>4</c:v>
                      </c:pt>
                      <c:pt idx="94">
                        <c:v>6</c:v>
                      </c:pt>
                      <c:pt idx="95">
                        <c:v>2</c:v>
                      </c:pt>
                      <c:pt idx="96">
                        <c:v>3</c:v>
                      </c:pt>
                      <c:pt idx="97">
                        <c:v>8</c:v>
                      </c:pt>
                      <c:pt idx="98">
                        <c:v>3</c:v>
                      </c:pt>
                      <c:pt idx="99">
                        <c:v>0</c:v>
                      </c:pt>
                      <c:pt idx="100">
                        <c:v>8</c:v>
                      </c:pt>
                    </c:numCache>
                  </c:numRef>
                </c:val>
                <c:smooth val="0"/>
                <c:extLst>
                  <c:ext xmlns:c16="http://schemas.microsoft.com/office/drawing/2014/chart" uri="{C3380CC4-5D6E-409C-BE32-E72D297353CC}">
                    <c16:uniqueId val="{00000003-2C3E-467E-B588-54D62EB9873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SEU METODO - SUGERIDO'!$F$2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SUGERIDO'!$F$3:$F$103</c15:sqref>
                        </c15:formulaRef>
                      </c:ext>
                    </c:extLst>
                    <c:numCache>
                      <c:formatCode>General</c:formatCode>
                      <c:ptCount val="101"/>
                      <c:pt idx="0">
                        <c:v>15</c:v>
                      </c:pt>
                      <c:pt idx="1">
                        <c:v>9</c:v>
                      </c:pt>
                      <c:pt idx="2">
                        <c:v>25</c:v>
                      </c:pt>
                      <c:pt idx="3">
                        <c:v>15</c:v>
                      </c:pt>
                      <c:pt idx="4">
                        <c:v>16</c:v>
                      </c:pt>
                      <c:pt idx="5">
                        <c:v>15</c:v>
                      </c:pt>
                      <c:pt idx="6">
                        <c:v>18</c:v>
                      </c:pt>
                      <c:pt idx="7">
                        <c:v>20</c:v>
                      </c:pt>
                      <c:pt idx="8">
                        <c:v>15</c:v>
                      </c:pt>
                      <c:pt idx="9">
                        <c:v>17</c:v>
                      </c:pt>
                      <c:pt idx="10">
                        <c:v>18</c:v>
                      </c:pt>
                      <c:pt idx="11">
                        <c:v>13</c:v>
                      </c:pt>
                      <c:pt idx="12">
                        <c:v>16</c:v>
                      </c:pt>
                      <c:pt idx="13">
                        <c:v>16</c:v>
                      </c:pt>
                      <c:pt idx="14">
                        <c:v>16</c:v>
                      </c:pt>
                      <c:pt idx="15">
                        <c:v>16</c:v>
                      </c:pt>
                      <c:pt idx="16">
                        <c:v>15</c:v>
                      </c:pt>
                      <c:pt idx="17">
                        <c:v>16</c:v>
                      </c:pt>
                      <c:pt idx="18">
                        <c:v>11</c:v>
                      </c:pt>
                      <c:pt idx="19">
                        <c:v>19</c:v>
                      </c:pt>
                      <c:pt idx="20">
                        <c:v>7</c:v>
                      </c:pt>
                      <c:pt idx="21">
                        <c:v>21</c:v>
                      </c:pt>
                      <c:pt idx="22">
                        <c:v>18</c:v>
                      </c:pt>
                      <c:pt idx="23">
                        <c:v>19</c:v>
                      </c:pt>
                      <c:pt idx="24">
                        <c:v>15</c:v>
                      </c:pt>
                      <c:pt idx="25">
                        <c:v>12</c:v>
                      </c:pt>
                      <c:pt idx="26">
                        <c:v>11</c:v>
                      </c:pt>
                      <c:pt idx="27">
                        <c:v>13</c:v>
                      </c:pt>
                      <c:pt idx="28">
                        <c:v>14</c:v>
                      </c:pt>
                      <c:pt idx="29">
                        <c:v>13</c:v>
                      </c:pt>
                      <c:pt idx="30">
                        <c:v>18</c:v>
                      </c:pt>
                      <c:pt idx="31">
                        <c:v>13</c:v>
                      </c:pt>
                      <c:pt idx="32">
                        <c:v>24</c:v>
                      </c:pt>
                      <c:pt idx="33">
                        <c:v>23</c:v>
                      </c:pt>
                      <c:pt idx="34">
                        <c:v>14</c:v>
                      </c:pt>
                      <c:pt idx="35">
                        <c:v>18</c:v>
                      </c:pt>
                      <c:pt idx="36">
                        <c:v>12</c:v>
                      </c:pt>
                      <c:pt idx="37">
                        <c:v>14</c:v>
                      </c:pt>
                      <c:pt idx="38">
                        <c:v>12</c:v>
                      </c:pt>
                      <c:pt idx="39">
                        <c:v>12</c:v>
                      </c:pt>
                      <c:pt idx="40">
                        <c:v>14</c:v>
                      </c:pt>
                      <c:pt idx="41">
                        <c:v>14</c:v>
                      </c:pt>
                      <c:pt idx="42">
                        <c:v>9</c:v>
                      </c:pt>
                      <c:pt idx="43">
                        <c:v>18</c:v>
                      </c:pt>
                      <c:pt idx="44">
                        <c:v>14</c:v>
                      </c:pt>
                      <c:pt idx="45">
                        <c:v>21</c:v>
                      </c:pt>
                      <c:pt idx="46">
                        <c:v>12</c:v>
                      </c:pt>
                      <c:pt idx="47">
                        <c:v>13</c:v>
                      </c:pt>
                      <c:pt idx="48">
                        <c:v>14</c:v>
                      </c:pt>
                      <c:pt idx="49">
                        <c:v>15</c:v>
                      </c:pt>
                      <c:pt idx="50">
                        <c:v>20</c:v>
                      </c:pt>
                      <c:pt idx="51">
                        <c:v>12</c:v>
                      </c:pt>
                      <c:pt idx="52">
                        <c:v>10</c:v>
                      </c:pt>
                      <c:pt idx="53">
                        <c:v>9</c:v>
                      </c:pt>
                      <c:pt idx="54">
                        <c:v>8</c:v>
                      </c:pt>
                      <c:pt idx="55">
                        <c:v>16</c:v>
                      </c:pt>
                      <c:pt idx="56">
                        <c:v>19</c:v>
                      </c:pt>
                      <c:pt idx="57">
                        <c:v>10</c:v>
                      </c:pt>
                      <c:pt idx="58">
                        <c:v>11</c:v>
                      </c:pt>
                      <c:pt idx="59">
                        <c:v>12</c:v>
                      </c:pt>
                      <c:pt idx="60">
                        <c:v>15</c:v>
                      </c:pt>
                      <c:pt idx="61">
                        <c:v>19</c:v>
                      </c:pt>
                      <c:pt idx="62">
                        <c:v>20</c:v>
                      </c:pt>
                      <c:pt idx="63">
                        <c:v>14</c:v>
                      </c:pt>
                      <c:pt idx="64">
                        <c:v>9</c:v>
                      </c:pt>
                      <c:pt idx="65">
                        <c:v>14</c:v>
                      </c:pt>
                      <c:pt idx="66">
                        <c:v>16</c:v>
                      </c:pt>
                      <c:pt idx="67">
                        <c:v>22</c:v>
                      </c:pt>
                      <c:pt idx="68">
                        <c:v>13</c:v>
                      </c:pt>
                      <c:pt idx="69">
                        <c:v>18</c:v>
                      </c:pt>
                      <c:pt idx="70">
                        <c:v>19</c:v>
                      </c:pt>
                      <c:pt idx="71">
                        <c:v>15</c:v>
                      </c:pt>
                      <c:pt idx="72">
                        <c:v>15</c:v>
                      </c:pt>
                      <c:pt idx="73">
                        <c:v>16</c:v>
                      </c:pt>
                      <c:pt idx="74">
                        <c:v>8</c:v>
                      </c:pt>
                      <c:pt idx="75">
                        <c:v>12</c:v>
                      </c:pt>
                      <c:pt idx="76">
                        <c:v>17</c:v>
                      </c:pt>
                      <c:pt idx="77">
                        <c:v>18</c:v>
                      </c:pt>
                      <c:pt idx="78">
                        <c:v>14</c:v>
                      </c:pt>
                      <c:pt idx="79">
                        <c:v>13</c:v>
                      </c:pt>
                      <c:pt idx="80">
                        <c:v>25</c:v>
                      </c:pt>
                      <c:pt idx="81">
                        <c:v>12</c:v>
                      </c:pt>
                      <c:pt idx="82">
                        <c:v>13</c:v>
                      </c:pt>
                      <c:pt idx="83">
                        <c:v>11</c:v>
                      </c:pt>
                      <c:pt idx="84">
                        <c:v>16</c:v>
                      </c:pt>
                      <c:pt idx="85">
                        <c:v>13</c:v>
                      </c:pt>
                      <c:pt idx="86">
                        <c:v>15</c:v>
                      </c:pt>
                      <c:pt idx="87">
                        <c:v>12</c:v>
                      </c:pt>
                      <c:pt idx="88">
                        <c:v>16</c:v>
                      </c:pt>
                      <c:pt idx="89">
                        <c:v>12</c:v>
                      </c:pt>
                      <c:pt idx="90">
                        <c:v>10</c:v>
                      </c:pt>
                      <c:pt idx="91">
                        <c:v>10</c:v>
                      </c:pt>
                      <c:pt idx="92">
                        <c:v>17</c:v>
                      </c:pt>
                      <c:pt idx="93">
                        <c:v>13</c:v>
                      </c:pt>
                      <c:pt idx="94">
                        <c:v>14</c:v>
                      </c:pt>
                      <c:pt idx="95">
                        <c:v>14</c:v>
                      </c:pt>
                      <c:pt idx="96">
                        <c:v>13</c:v>
                      </c:pt>
                      <c:pt idx="97">
                        <c:v>18</c:v>
                      </c:pt>
                      <c:pt idx="98">
                        <c:v>10</c:v>
                      </c:pt>
                      <c:pt idx="99">
                        <c:v>17</c:v>
                      </c:pt>
                      <c:pt idx="100">
                        <c:v>17</c:v>
                      </c:pt>
                    </c:numCache>
                  </c:numRef>
                </c:val>
                <c:smooth val="0"/>
                <c:extLst xmlns:c15="http://schemas.microsoft.com/office/drawing/2012/chart">
                  <c:ext xmlns:c16="http://schemas.microsoft.com/office/drawing/2014/chart" uri="{C3380CC4-5D6E-409C-BE32-E72D297353CC}">
                    <c16:uniqueId val="{00000004-2C3E-467E-B588-54D62EB9873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SEU METODO - SUGERIDO'!$I$2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SUGERIDO'!$I$3:$I$103</c15:sqref>
                        </c15:formulaRef>
                      </c:ext>
                    </c:extLst>
                    <c:numCache>
                      <c:formatCode>General</c:formatCode>
                      <c:ptCount val="101"/>
                      <c:pt idx="0">
                        <c:v>27</c:v>
                      </c:pt>
                      <c:pt idx="1">
                        <c:v>20</c:v>
                      </c:pt>
                      <c:pt idx="2">
                        <c:v>40</c:v>
                      </c:pt>
                      <c:pt idx="3">
                        <c:v>28</c:v>
                      </c:pt>
                      <c:pt idx="4">
                        <c:v>36</c:v>
                      </c:pt>
                      <c:pt idx="5">
                        <c:v>24</c:v>
                      </c:pt>
                      <c:pt idx="6">
                        <c:v>34</c:v>
                      </c:pt>
                      <c:pt idx="7">
                        <c:v>33</c:v>
                      </c:pt>
                      <c:pt idx="8">
                        <c:v>27</c:v>
                      </c:pt>
                      <c:pt idx="9">
                        <c:v>33</c:v>
                      </c:pt>
                      <c:pt idx="10">
                        <c:v>40</c:v>
                      </c:pt>
                      <c:pt idx="11">
                        <c:v>25</c:v>
                      </c:pt>
                      <c:pt idx="12">
                        <c:v>25</c:v>
                      </c:pt>
                      <c:pt idx="13">
                        <c:v>28</c:v>
                      </c:pt>
                      <c:pt idx="14">
                        <c:v>27</c:v>
                      </c:pt>
                      <c:pt idx="15">
                        <c:v>33</c:v>
                      </c:pt>
                      <c:pt idx="16">
                        <c:v>31</c:v>
                      </c:pt>
                      <c:pt idx="17">
                        <c:v>33</c:v>
                      </c:pt>
                      <c:pt idx="18">
                        <c:v>28</c:v>
                      </c:pt>
                      <c:pt idx="19">
                        <c:v>27</c:v>
                      </c:pt>
                      <c:pt idx="20">
                        <c:v>15</c:v>
                      </c:pt>
                      <c:pt idx="21">
                        <c:v>41</c:v>
                      </c:pt>
                      <c:pt idx="22">
                        <c:v>35</c:v>
                      </c:pt>
                      <c:pt idx="23">
                        <c:v>37</c:v>
                      </c:pt>
                      <c:pt idx="24">
                        <c:v>24</c:v>
                      </c:pt>
                      <c:pt idx="25">
                        <c:v>25</c:v>
                      </c:pt>
                      <c:pt idx="26">
                        <c:v>31</c:v>
                      </c:pt>
                      <c:pt idx="27">
                        <c:v>28</c:v>
                      </c:pt>
                      <c:pt idx="28">
                        <c:v>28</c:v>
                      </c:pt>
                      <c:pt idx="29">
                        <c:v>36</c:v>
                      </c:pt>
                      <c:pt idx="30">
                        <c:v>34</c:v>
                      </c:pt>
                      <c:pt idx="31">
                        <c:v>32</c:v>
                      </c:pt>
                      <c:pt idx="32">
                        <c:v>38</c:v>
                      </c:pt>
                      <c:pt idx="33">
                        <c:v>42</c:v>
                      </c:pt>
                      <c:pt idx="34">
                        <c:v>36</c:v>
                      </c:pt>
                      <c:pt idx="35">
                        <c:v>30</c:v>
                      </c:pt>
                      <c:pt idx="36">
                        <c:v>28</c:v>
                      </c:pt>
                      <c:pt idx="37">
                        <c:v>29</c:v>
                      </c:pt>
                      <c:pt idx="38">
                        <c:v>31</c:v>
                      </c:pt>
                      <c:pt idx="39">
                        <c:v>19</c:v>
                      </c:pt>
                      <c:pt idx="40">
                        <c:v>30</c:v>
                      </c:pt>
                      <c:pt idx="41">
                        <c:v>31</c:v>
                      </c:pt>
                      <c:pt idx="42">
                        <c:v>22</c:v>
                      </c:pt>
                      <c:pt idx="43">
                        <c:v>28</c:v>
                      </c:pt>
                      <c:pt idx="44">
                        <c:v>28</c:v>
                      </c:pt>
                      <c:pt idx="45">
                        <c:v>32</c:v>
                      </c:pt>
                      <c:pt idx="46">
                        <c:v>19</c:v>
                      </c:pt>
                      <c:pt idx="47">
                        <c:v>25</c:v>
                      </c:pt>
                      <c:pt idx="48">
                        <c:v>33</c:v>
                      </c:pt>
                      <c:pt idx="49">
                        <c:v>38</c:v>
                      </c:pt>
                      <c:pt idx="50">
                        <c:v>37</c:v>
                      </c:pt>
                      <c:pt idx="51">
                        <c:v>21</c:v>
                      </c:pt>
                      <c:pt idx="52">
                        <c:v>24</c:v>
                      </c:pt>
                      <c:pt idx="53">
                        <c:v>17</c:v>
                      </c:pt>
                      <c:pt idx="54">
                        <c:v>23</c:v>
                      </c:pt>
                      <c:pt idx="55">
                        <c:v>34</c:v>
                      </c:pt>
                      <c:pt idx="56">
                        <c:v>40</c:v>
                      </c:pt>
                      <c:pt idx="57">
                        <c:v>21</c:v>
                      </c:pt>
                      <c:pt idx="58">
                        <c:v>23</c:v>
                      </c:pt>
                      <c:pt idx="59">
                        <c:v>32</c:v>
                      </c:pt>
                      <c:pt idx="60">
                        <c:v>23</c:v>
                      </c:pt>
                      <c:pt idx="61">
                        <c:v>38</c:v>
                      </c:pt>
                      <c:pt idx="62">
                        <c:v>32</c:v>
                      </c:pt>
                      <c:pt idx="63">
                        <c:v>27</c:v>
                      </c:pt>
                      <c:pt idx="64">
                        <c:v>29</c:v>
                      </c:pt>
                      <c:pt idx="65">
                        <c:v>31</c:v>
                      </c:pt>
                      <c:pt idx="66">
                        <c:v>30</c:v>
                      </c:pt>
                      <c:pt idx="67">
                        <c:v>40</c:v>
                      </c:pt>
                      <c:pt idx="68">
                        <c:v>26</c:v>
                      </c:pt>
                      <c:pt idx="69">
                        <c:v>36</c:v>
                      </c:pt>
                      <c:pt idx="70">
                        <c:v>31</c:v>
                      </c:pt>
                      <c:pt idx="71">
                        <c:v>41</c:v>
                      </c:pt>
                      <c:pt idx="72">
                        <c:v>32</c:v>
                      </c:pt>
                      <c:pt idx="73">
                        <c:v>35</c:v>
                      </c:pt>
                      <c:pt idx="74">
                        <c:v>19</c:v>
                      </c:pt>
                      <c:pt idx="75">
                        <c:v>27</c:v>
                      </c:pt>
                      <c:pt idx="76">
                        <c:v>29</c:v>
                      </c:pt>
                      <c:pt idx="77">
                        <c:v>32</c:v>
                      </c:pt>
                      <c:pt idx="78">
                        <c:v>25</c:v>
                      </c:pt>
                      <c:pt idx="79">
                        <c:v>28</c:v>
                      </c:pt>
                      <c:pt idx="80">
                        <c:v>41</c:v>
                      </c:pt>
                      <c:pt idx="81">
                        <c:v>22</c:v>
                      </c:pt>
                      <c:pt idx="82">
                        <c:v>32</c:v>
                      </c:pt>
                      <c:pt idx="83">
                        <c:v>24</c:v>
                      </c:pt>
                      <c:pt idx="84">
                        <c:v>31</c:v>
                      </c:pt>
                      <c:pt idx="85">
                        <c:v>28</c:v>
                      </c:pt>
                      <c:pt idx="86">
                        <c:v>31</c:v>
                      </c:pt>
                      <c:pt idx="87">
                        <c:v>26</c:v>
                      </c:pt>
                      <c:pt idx="88">
                        <c:v>32</c:v>
                      </c:pt>
                      <c:pt idx="89">
                        <c:v>19</c:v>
                      </c:pt>
                      <c:pt idx="90">
                        <c:v>25</c:v>
                      </c:pt>
                      <c:pt idx="91">
                        <c:v>27</c:v>
                      </c:pt>
                      <c:pt idx="92">
                        <c:v>33</c:v>
                      </c:pt>
                      <c:pt idx="93">
                        <c:v>25</c:v>
                      </c:pt>
                      <c:pt idx="94">
                        <c:v>26</c:v>
                      </c:pt>
                      <c:pt idx="95">
                        <c:v>30</c:v>
                      </c:pt>
                      <c:pt idx="96">
                        <c:v>34</c:v>
                      </c:pt>
                      <c:pt idx="97">
                        <c:v>35</c:v>
                      </c:pt>
                      <c:pt idx="98">
                        <c:v>28</c:v>
                      </c:pt>
                      <c:pt idx="99">
                        <c:v>31</c:v>
                      </c:pt>
                      <c:pt idx="100">
                        <c:v>33</c:v>
                      </c:pt>
                    </c:numCache>
                  </c:numRef>
                </c:val>
                <c:smooth val="0"/>
                <c:extLst xmlns:c15="http://schemas.microsoft.com/office/drawing/2012/chart">
                  <c:ext xmlns:c16="http://schemas.microsoft.com/office/drawing/2014/chart" uri="{C3380CC4-5D6E-409C-BE32-E72D297353CC}">
                    <c16:uniqueId val="{00000005-2C3E-467E-B588-54D62EB9873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SEU METODO - SUGERIDO'!$U$2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SUGERIDO'!$U$3:$U$103</c15:sqref>
                        </c15:formulaRef>
                      </c:ext>
                    </c:extLst>
                    <c:numCache>
                      <c:formatCode>General</c:formatCode>
                      <c:ptCount val="101"/>
                      <c:pt idx="0">
                        <c:v>4</c:v>
                      </c:pt>
                      <c:pt idx="1">
                        <c:v>7</c:v>
                      </c:pt>
                      <c:pt idx="2">
                        <c:v>4</c:v>
                      </c:pt>
                      <c:pt idx="3">
                        <c:v>6</c:v>
                      </c:pt>
                      <c:pt idx="4">
                        <c:v>6</c:v>
                      </c:pt>
                      <c:pt idx="5">
                        <c:v>5</c:v>
                      </c:pt>
                      <c:pt idx="6">
                        <c:v>5</c:v>
                      </c:pt>
                      <c:pt idx="7">
                        <c:v>3</c:v>
                      </c:pt>
                      <c:pt idx="8">
                        <c:v>5</c:v>
                      </c:pt>
                      <c:pt idx="9">
                        <c:v>6</c:v>
                      </c:pt>
                      <c:pt idx="10">
                        <c:v>3</c:v>
                      </c:pt>
                      <c:pt idx="11">
                        <c:v>4</c:v>
                      </c:pt>
                      <c:pt idx="12">
                        <c:v>5</c:v>
                      </c:pt>
                      <c:pt idx="13">
                        <c:v>3</c:v>
                      </c:pt>
                      <c:pt idx="14">
                        <c:v>3</c:v>
                      </c:pt>
                      <c:pt idx="15">
                        <c:v>4</c:v>
                      </c:pt>
                      <c:pt idx="16">
                        <c:v>5</c:v>
                      </c:pt>
                      <c:pt idx="17">
                        <c:v>1</c:v>
                      </c:pt>
                      <c:pt idx="18">
                        <c:v>10</c:v>
                      </c:pt>
                      <c:pt idx="19">
                        <c:v>7</c:v>
                      </c:pt>
                      <c:pt idx="20">
                        <c:v>3</c:v>
                      </c:pt>
                      <c:pt idx="21">
                        <c:v>6</c:v>
                      </c:pt>
                      <c:pt idx="22">
                        <c:v>5</c:v>
                      </c:pt>
                      <c:pt idx="23">
                        <c:v>9</c:v>
                      </c:pt>
                      <c:pt idx="24">
                        <c:v>6</c:v>
                      </c:pt>
                      <c:pt idx="25">
                        <c:v>8</c:v>
                      </c:pt>
                      <c:pt idx="26">
                        <c:v>6</c:v>
                      </c:pt>
                      <c:pt idx="27">
                        <c:v>5</c:v>
                      </c:pt>
                      <c:pt idx="28">
                        <c:v>8</c:v>
                      </c:pt>
                      <c:pt idx="29">
                        <c:v>3</c:v>
                      </c:pt>
                      <c:pt idx="30">
                        <c:v>4</c:v>
                      </c:pt>
                      <c:pt idx="31">
                        <c:v>5</c:v>
                      </c:pt>
                      <c:pt idx="32">
                        <c:v>1</c:v>
                      </c:pt>
                      <c:pt idx="33">
                        <c:v>3</c:v>
                      </c:pt>
                      <c:pt idx="34">
                        <c:v>6</c:v>
                      </c:pt>
                      <c:pt idx="35">
                        <c:v>2</c:v>
                      </c:pt>
                      <c:pt idx="36">
                        <c:v>0</c:v>
                      </c:pt>
                      <c:pt idx="37">
                        <c:v>5</c:v>
                      </c:pt>
                      <c:pt idx="38">
                        <c:v>6</c:v>
                      </c:pt>
                      <c:pt idx="39">
                        <c:v>7</c:v>
                      </c:pt>
                      <c:pt idx="40">
                        <c:v>6</c:v>
                      </c:pt>
                      <c:pt idx="41">
                        <c:v>7</c:v>
                      </c:pt>
                      <c:pt idx="42">
                        <c:v>5</c:v>
                      </c:pt>
                      <c:pt idx="43">
                        <c:v>3</c:v>
                      </c:pt>
                      <c:pt idx="44">
                        <c:v>8</c:v>
                      </c:pt>
                      <c:pt idx="45">
                        <c:v>6</c:v>
                      </c:pt>
                      <c:pt idx="46">
                        <c:v>3</c:v>
                      </c:pt>
                      <c:pt idx="47">
                        <c:v>6</c:v>
                      </c:pt>
                      <c:pt idx="48">
                        <c:v>2</c:v>
                      </c:pt>
                      <c:pt idx="49">
                        <c:v>5</c:v>
                      </c:pt>
                      <c:pt idx="50">
                        <c:v>5</c:v>
                      </c:pt>
                      <c:pt idx="51">
                        <c:v>4</c:v>
                      </c:pt>
                      <c:pt idx="52">
                        <c:v>4</c:v>
                      </c:pt>
                      <c:pt idx="53">
                        <c:v>1</c:v>
                      </c:pt>
                      <c:pt idx="54">
                        <c:v>1</c:v>
                      </c:pt>
                      <c:pt idx="55">
                        <c:v>3</c:v>
                      </c:pt>
                      <c:pt idx="56">
                        <c:v>6</c:v>
                      </c:pt>
                      <c:pt idx="57">
                        <c:v>5</c:v>
                      </c:pt>
                      <c:pt idx="58">
                        <c:v>4</c:v>
                      </c:pt>
                      <c:pt idx="59">
                        <c:v>3</c:v>
                      </c:pt>
                      <c:pt idx="60">
                        <c:v>4</c:v>
                      </c:pt>
                      <c:pt idx="61">
                        <c:v>8</c:v>
                      </c:pt>
                      <c:pt idx="62">
                        <c:v>8</c:v>
                      </c:pt>
                      <c:pt idx="63">
                        <c:v>6</c:v>
                      </c:pt>
                      <c:pt idx="64">
                        <c:v>13</c:v>
                      </c:pt>
                      <c:pt idx="65">
                        <c:v>3</c:v>
                      </c:pt>
                      <c:pt idx="66">
                        <c:v>5</c:v>
                      </c:pt>
                      <c:pt idx="67">
                        <c:v>1</c:v>
                      </c:pt>
                      <c:pt idx="68">
                        <c:v>10</c:v>
                      </c:pt>
                      <c:pt idx="69">
                        <c:v>2</c:v>
                      </c:pt>
                      <c:pt idx="70">
                        <c:v>5</c:v>
                      </c:pt>
                      <c:pt idx="71">
                        <c:v>4</c:v>
                      </c:pt>
                      <c:pt idx="72">
                        <c:v>6</c:v>
                      </c:pt>
                      <c:pt idx="73">
                        <c:v>3</c:v>
                      </c:pt>
                      <c:pt idx="74">
                        <c:v>3</c:v>
                      </c:pt>
                      <c:pt idx="75">
                        <c:v>4</c:v>
                      </c:pt>
                      <c:pt idx="76">
                        <c:v>6</c:v>
                      </c:pt>
                      <c:pt idx="77">
                        <c:v>4</c:v>
                      </c:pt>
                      <c:pt idx="78">
                        <c:v>8</c:v>
                      </c:pt>
                      <c:pt idx="79">
                        <c:v>3</c:v>
                      </c:pt>
                      <c:pt idx="80">
                        <c:v>5</c:v>
                      </c:pt>
                      <c:pt idx="81">
                        <c:v>6</c:v>
                      </c:pt>
                      <c:pt idx="82">
                        <c:v>3</c:v>
                      </c:pt>
                      <c:pt idx="83">
                        <c:v>4</c:v>
                      </c:pt>
                      <c:pt idx="84">
                        <c:v>3</c:v>
                      </c:pt>
                      <c:pt idx="85">
                        <c:v>7</c:v>
                      </c:pt>
                      <c:pt idx="86">
                        <c:v>3</c:v>
                      </c:pt>
                      <c:pt idx="87">
                        <c:v>7</c:v>
                      </c:pt>
                      <c:pt idx="88">
                        <c:v>6</c:v>
                      </c:pt>
                      <c:pt idx="89">
                        <c:v>4</c:v>
                      </c:pt>
                      <c:pt idx="90">
                        <c:v>5</c:v>
                      </c:pt>
                      <c:pt idx="91">
                        <c:v>5</c:v>
                      </c:pt>
                      <c:pt idx="92">
                        <c:v>7</c:v>
                      </c:pt>
                      <c:pt idx="93">
                        <c:v>8</c:v>
                      </c:pt>
                      <c:pt idx="94">
                        <c:v>6</c:v>
                      </c:pt>
                      <c:pt idx="95">
                        <c:v>5</c:v>
                      </c:pt>
                      <c:pt idx="96">
                        <c:v>7</c:v>
                      </c:pt>
                      <c:pt idx="97">
                        <c:v>6</c:v>
                      </c:pt>
                      <c:pt idx="98">
                        <c:v>3</c:v>
                      </c:pt>
                      <c:pt idx="99">
                        <c:v>9</c:v>
                      </c:pt>
                      <c:pt idx="100">
                        <c:v>4</c:v>
                      </c:pt>
                    </c:numCache>
                  </c:numRef>
                </c:val>
                <c:smooth val="0"/>
                <c:extLst xmlns:c15="http://schemas.microsoft.com/office/drawing/2012/chart">
                  <c:ext xmlns:c16="http://schemas.microsoft.com/office/drawing/2014/chart" uri="{C3380CC4-5D6E-409C-BE32-E72D297353CC}">
                    <c16:uniqueId val="{00000006-2C3E-467E-B588-54D62EB9873A}"/>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SEU METODO - SUGERIDO'!$X$2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SUGERIDO'!$X$3:$X$103</c15:sqref>
                        </c15:formulaRef>
                      </c:ext>
                    </c:extLst>
                    <c:numCache>
                      <c:formatCode>General</c:formatCode>
                      <c:ptCount val="101"/>
                      <c:pt idx="0">
                        <c:v>18</c:v>
                      </c:pt>
                      <c:pt idx="1">
                        <c:v>15</c:v>
                      </c:pt>
                      <c:pt idx="2">
                        <c:v>13</c:v>
                      </c:pt>
                      <c:pt idx="3">
                        <c:v>13</c:v>
                      </c:pt>
                      <c:pt idx="4">
                        <c:v>16</c:v>
                      </c:pt>
                      <c:pt idx="5">
                        <c:v>16</c:v>
                      </c:pt>
                      <c:pt idx="6">
                        <c:v>14</c:v>
                      </c:pt>
                      <c:pt idx="7">
                        <c:v>17</c:v>
                      </c:pt>
                      <c:pt idx="8">
                        <c:v>12</c:v>
                      </c:pt>
                      <c:pt idx="9">
                        <c:v>16</c:v>
                      </c:pt>
                      <c:pt idx="10">
                        <c:v>15</c:v>
                      </c:pt>
                      <c:pt idx="11">
                        <c:v>10</c:v>
                      </c:pt>
                      <c:pt idx="12">
                        <c:v>17</c:v>
                      </c:pt>
                      <c:pt idx="13">
                        <c:v>15</c:v>
                      </c:pt>
                      <c:pt idx="14">
                        <c:v>11</c:v>
                      </c:pt>
                      <c:pt idx="15">
                        <c:v>11</c:v>
                      </c:pt>
                      <c:pt idx="16">
                        <c:v>22</c:v>
                      </c:pt>
                      <c:pt idx="17">
                        <c:v>9</c:v>
                      </c:pt>
                      <c:pt idx="18">
                        <c:v>17</c:v>
                      </c:pt>
                      <c:pt idx="19">
                        <c:v>18</c:v>
                      </c:pt>
                      <c:pt idx="20">
                        <c:v>15</c:v>
                      </c:pt>
                      <c:pt idx="21">
                        <c:v>18</c:v>
                      </c:pt>
                      <c:pt idx="22">
                        <c:v>14</c:v>
                      </c:pt>
                      <c:pt idx="23">
                        <c:v>26</c:v>
                      </c:pt>
                      <c:pt idx="24">
                        <c:v>16</c:v>
                      </c:pt>
                      <c:pt idx="25">
                        <c:v>27</c:v>
                      </c:pt>
                      <c:pt idx="26">
                        <c:v>15</c:v>
                      </c:pt>
                      <c:pt idx="27">
                        <c:v>16</c:v>
                      </c:pt>
                      <c:pt idx="28">
                        <c:v>17</c:v>
                      </c:pt>
                      <c:pt idx="29">
                        <c:v>8</c:v>
                      </c:pt>
                      <c:pt idx="30">
                        <c:v>18</c:v>
                      </c:pt>
                      <c:pt idx="31">
                        <c:v>10</c:v>
                      </c:pt>
                      <c:pt idx="32">
                        <c:v>10</c:v>
                      </c:pt>
                      <c:pt idx="33">
                        <c:v>12</c:v>
                      </c:pt>
                      <c:pt idx="34">
                        <c:v>19</c:v>
                      </c:pt>
                      <c:pt idx="35">
                        <c:v>10</c:v>
                      </c:pt>
                      <c:pt idx="36">
                        <c:v>6</c:v>
                      </c:pt>
                      <c:pt idx="37">
                        <c:v>15</c:v>
                      </c:pt>
                      <c:pt idx="38">
                        <c:v>18</c:v>
                      </c:pt>
                      <c:pt idx="39">
                        <c:v>12</c:v>
                      </c:pt>
                      <c:pt idx="40">
                        <c:v>13</c:v>
                      </c:pt>
                      <c:pt idx="41">
                        <c:v>16</c:v>
                      </c:pt>
                      <c:pt idx="42">
                        <c:v>16</c:v>
                      </c:pt>
                      <c:pt idx="43">
                        <c:v>9</c:v>
                      </c:pt>
                      <c:pt idx="44">
                        <c:v>17</c:v>
                      </c:pt>
                      <c:pt idx="45">
                        <c:v>21</c:v>
                      </c:pt>
                      <c:pt idx="46">
                        <c:v>7</c:v>
                      </c:pt>
                      <c:pt idx="47">
                        <c:v>16</c:v>
                      </c:pt>
                      <c:pt idx="48">
                        <c:v>11</c:v>
                      </c:pt>
                      <c:pt idx="49">
                        <c:v>13</c:v>
                      </c:pt>
                      <c:pt idx="50">
                        <c:v>14</c:v>
                      </c:pt>
                      <c:pt idx="51">
                        <c:v>12</c:v>
                      </c:pt>
                      <c:pt idx="52">
                        <c:v>18</c:v>
                      </c:pt>
                      <c:pt idx="53">
                        <c:v>7</c:v>
                      </c:pt>
                      <c:pt idx="54">
                        <c:v>8</c:v>
                      </c:pt>
                      <c:pt idx="55">
                        <c:v>12</c:v>
                      </c:pt>
                      <c:pt idx="56">
                        <c:v>11</c:v>
                      </c:pt>
                      <c:pt idx="57">
                        <c:v>21</c:v>
                      </c:pt>
                      <c:pt idx="58">
                        <c:v>11</c:v>
                      </c:pt>
                      <c:pt idx="59">
                        <c:v>13</c:v>
                      </c:pt>
                      <c:pt idx="60">
                        <c:v>12</c:v>
                      </c:pt>
                      <c:pt idx="61">
                        <c:v>16</c:v>
                      </c:pt>
                      <c:pt idx="62">
                        <c:v>17</c:v>
                      </c:pt>
                      <c:pt idx="63">
                        <c:v>20</c:v>
                      </c:pt>
                      <c:pt idx="64">
                        <c:v>27</c:v>
                      </c:pt>
                      <c:pt idx="65">
                        <c:v>12</c:v>
                      </c:pt>
                      <c:pt idx="66">
                        <c:v>15</c:v>
                      </c:pt>
                      <c:pt idx="67">
                        <c:v>8</c:v>
                      </c:pt>
                      <c:pt idx="68">
                        <c:v>17</c:v>
                      </c:pt>
                      <c:pt idx="69">
                        <c:v>18</c:v>
                      </c:pt>
                      <c:pt idx="70">
                        <c:v>16</c:v>
                      </c:pt>
                      <c:pt idx="71">
                        <c:v>14</c:v>
                      </c:pt>
                      <c:pt idx="72">
                        <c:v>25</c:v>
                      </c:pt>
                      <c:pt idx="73">
                        <c:v>16</c:v>
                      </c:pt>
                      <c:pt idx="74">
                        <c:v>15</c:v>
                      </c:pt>
                      <c:pt idx="75">
                        <c:v>14</c:v>
                      </c:pt>
                      <c:pt idx="76">
                        <c:v>21</c:v>
                      </c:pt>
                      <c:pt idx="77">
                        <c:v>12</c:v>
                      </c:pt>
                      <c:pt idx="78">
                        <c:v>20</c:v>
                      </c:pt>
                      <c:pt idx="79">
                        <c:v>14</c:v>
                      </c:pt>
                      <c:pt idx="80">
                        <c:v>12</c:v>
                      </c:pt>
                      <c:pt idx="81">
                        <c:v>13</c:v>
                      </c:pt>
                      <c:pt idx="82">
                        <c:v>14</c:v>
                      </c:pt>
                      <c:pt idx="83">
                        <c:v>17</c:v>
                      </c:pt>
                      <c:pt idx="84">
                        <c:v>10</c:v>
                      </c:pt>
                      <c:pt idx="85">
                        <c:v>13</c:v>
                      </c:pt>
                      <c:pt idx="86">
                        <c:v>16</c:v>
                      </c:pt>
                      <c:pt idx="87">
                        <c:v>13</c:v>
                      </c:pt>
                      <c:pt idx="88">
                        <c:v>17</c:v>
                      </c:pt>
                      <c:pt idx="89">
                        <c:v>10</c:v>
                      </c:pt>
                      <c:pt idx="90">
                        <c:v>14</c:v>
                      </c:pt>
                      <c:pt idx="91">
                        <c:v>15</c:v>
                      </c:pt>
                      <c:pt idx="92">
                        <c:v>11</c:v>
                      </c:pt>
                      <c:pt idx="93">
                        <c:v>20</c:v>
                      </c:pt>
                      <c:pt idx="94">
                        <c:v>15</c:v>
                      </c:pt>
                      <c:pt idx="95">
                        <c:v>15</c:v>
                      </c:pt>
                      <c:pt idx="96">
                        <c:v>20</c:v>
                      </c:pt>
                      <c:pt idx="97">
                        <c:v>16</c:v>
                      </c:pt>
                      <c:pt idx="98">
                        <c:v>11</c:v>
                      </c:pt>
                      <c:pt idx="99">
                        <c:v>20</c:v>
                      </c:pt>
                      <c:pt idx="100">
                        <c:v>16</c:v>
                      </c:pt>
                    </c:numCache>
                  </c:numRef>
                </c:val>
                <c:smooth val="0"/>
                <c:extLst xmlns:c15="http://schemas.microsoft.com/office/drawing/2012/chart">
                  <c:ext xmlns:c16="http://schemas.microsoft.com/office/drawing/2014/chart" uri="{C3380CC4-5D6E-409C-BE32-E72D297353CC}">
                    <c16:uniqueId val="{00000007-2C3E-467E-B588-54D62EB9873A}"/>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SEU METODO - SUGERIDO'!$AA$2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SUGERIDO'!$AA$3:$AA$103</c15:sqref>
                        </c15:formulaRef>
                      </c:ext>
                    </c:extLst>
                    <c:numCache>
                      <c:formatCode>General</c:formatCode>
                      <c:ptCount val="101"/>
                      <c:pt idx="0">
                        <c:v>30</c:v>
                      </c:pt>
                      <c:pt idx="1">
                        <c:v>36</c:v>
                      </c:pt>
                      <c:pt idx="2">
                        <c:v>23</c:v>
                      </c:pt>
                      <c:pt idx="3">
                        <c:v>37</c:v>
                      </c:pt>
                      <c:pt idx="4">
                        <c:v>31</c:v>
                      </c:pt>
                      <c:pt idx="5">
                        <c:v>30</c:v>
                      </c:pt>
                      <c:pt idx="6">
                        <c:v>29</c:v>
                      </c:pt>
                      <c:pt idx="7">
                        <c:v>33</c:v>
                      </c:pt>
                      <c:pt idx="8">
                        <c:v>29</c:v>
                      </c:pt>
                      <c:pt idx="9">
                        <c:v>30</c:v>
                      </c:pt>
                      <c:pt idx="10">
                        <c:v>26</c:v>
                      </c:pt>
                      <c:pt idx="11">
                        <c:v>21</c:v>
                      </c:pt>
                      <c:pt idx="12">
                        <c:v>33</c:v>
                      </c:pt>
                      <c:pt idx="13">
                        <c:v>24</c:v>
                      </c:pt>
                      <c:pt idx="14">
                        <c:v>34</c:v>
                      </c:pt>
                      <c:pt idx="15">
                        <c:v>19</c:v>
                      </c:pt>
                      <c:pt idx="16">
                        <c:v>35</c:v>
                      </c:pt>
                      <c:pt idx="17">
                        <c:v>22</c:v>
                      </c:pt>
                      <c:pt idx="18">
                        <c:v>36</c:v>
                      </c:pt>
                      <c:pt idx="19">
                        <c:v>33</c:v>
                      </c:pt>
                      <c:pt idx="20">
                        <c:v>25</c:v>
                      </c:pt>
                      <c:pt idx="21">
                        <c:v>28</c:v>
                      </c:pt>
                      <c:pt idx="22">
                        <c:v>33</c:v>
                      </c:pt>
                      <c:pt idx="23">
                        <c:v>40</c:v>
                      </c:pt>
                      <c:pt idx="24">
                        <c:v>29</c:v>
                      </c:pt>
                      <c:pt idx="25">
                        <c:v>35</c:v>
                      </c:pt>
                      <c:pt idx="26">
                        <c:v>25</c:v>
                      </c:pt>
                      <c:pt idx="27">
                        <c:v>26</c:v>
                      </c:pt>
                      <c:pt idx="28">
                        <c:v>26</c:v>
                      </c:pt>
                      <c:pt idx="29">
                        <c:v>20</c:v>
                      </c:pt>
                      <c:pt idx="30">
                        <c:v>30</c:v>
                      </c:pt>
                      <c:pt idx="31">
                        <c:v>25</c:v>
                      </c:pt>
                      <c:pt idx="32">
                        <c:v>26</c:v>
                      </c:pt>
                      <c:pt idx="33">
                        <c:v>23</c:v>
                      </c:pt>
                      <c:pt idx="34">
                        <c:v>41</c:v>
                      </c:pt>
                      <c:pt idx="35">
                        <c:v>29</c:v>
                      </c:pt>
                      <c:pt idx="36">
                        <c:v>21</c:v>
                      </c:pt>
                      <c:pt idx="37">
                        <c:v>30</c:v>
                      </c:pt>
                      <c:pt idx="38">
                        <c:v>38</c:v>
                      </c:pt>
                      <c:pt idx="39">
                        <c:v>31</c:v>
                      </c:pt>
                      <c:pt idx="40">
                        <c:v>23</c:v>
                      </c:pt>
                      <c:pt idx="41">
                        <c:v>30</c:v>
                      </c:pt>
                      <c:pt idx="42">
                        <c:v>30</c:v>
                      </c:pt>
                      <c:pt idx="43">
                        <c:v>26</c:v>
                      </c:pt>
                      <c:pt idx="44">
                        <c:v>36</c:v>
                      </c:pt>
                      <c:pt idx="45">
                        <c:v>36</c:v>
                      </c:pt>
                      <c:pt idx="46">
                        <c:v>25</c:v>
                      </c:pt>
                      <c:pt idx="47">
                        <c:v>26</c:v>
                      </c:pt>
                      <c:pt idx="48">
                        <c:v>27</c:v>
                      </c:pt>
                      <c:pt idx="49">
                        <c:v>33</c:v>
                      </c:pt>
                      <c:pt idx="50">
                        <c:v>27</c:v>
                      </c:pt>
                      <c:pt idx="51">
                        <c:v>32</c:v>
                      </c:pt>
                      <c:pt idx="52">
                        <c:v>30</c:v>
                      </c:pt>
                      <c:pt idx="53">
                        <c:v>18</c:v>
                      </c:pt>
                      <c:pt idx="54">
                        <c:v>23</c:v>
                      </c:pt>
                      <c:pt idx="55">
                        <c:v>23</c:v>
                      </c:pt>
                      <c:pt idx="56">
                        <c:v>27</c:v>
                      </c:pt>
                      <c:pt idx="57">
                        <c:v>34</c:v>
                      </c:pt>
                      <c:pt idx="58">
                        <c:v>32</c:v>
                      </c:pt>
                      <c:pt idx="59">
                        <c:v>24</c:v>
                      </c:pt>
                      <c:pt idx="60">
                        <c:v>29</c:v>
                      </c:pt>
                      <c:pt idx="61">
                        <c:v>32</c:v>
                      </c:pt>
                      <c:pt idx="62">
                        <c:v>34</c:v>
                      </c:pt>
                      <c:pt idx="63">
                        <c:v>32</c:v>
                      </c:pt>
                      <c:pt idx="64">
                        <c:v>37</c:v>
                      </c:pt>
                      <c:pt idx="65">
                        <c:v>23</c:v>
                      </c:pt>
                      <c:pt idx="66">
                        <c:v>35</c:v>
                      </c:pt>
                      <c:pt idx="67">
                        <c:v>23</c:v>
                      </c:pt>
                      <c:pt idx="68">
                        <c:v>32</c:v>
                      </c:pt>
                      <c:pt idx="69">
                        <c:v>30</c:v>
                      </c:pt>
                      <c:pt idx="70">
                        <c:v>31</c:v>
                      </c:pt>
                      <c:pt idx="71">
                        <c:v>30</c:v>
                      </c:pt>
                      <c:pt idx="72">
                        <c:v>40</c:v>
                      </c:pt>
                      <c:pt idx="73">
                        <c:v>29</c:v>
                      </c:pt>
                      <c:pt idx="74">
                        <c:v>32</c:v>
                      </c:pt>
                      <c:pt idx="75">
                        <c:v>32</c:v>
                      </c:pt>
                      <c:pt idx="76">
                        <c:v>35</c:v>
                      </c:pt>
                      <c:pt idx="77">
                        <c:v>22</c:v>
                      </c:pt>
                      <c:pt idx="78">
                        <c:v>34</c:v>
                      </c:pt>
                      <c:pt idx="79">
                        <c:v>32</c:v>
                      </c:pt>
                      <c:pt idx="80">
                        <c:v>29</c:v>
                      </c:pt>
                      <c:pt idx="81">
                        <c:v>31</c:v>
                      </c:pt>
                      <c:pt idx="82">
                        <c:v>30</c:v>
                      </c:pt>
                      <c:pt idx="83">
                        <c:v>31</c:v>
                      </c:pt>
                      <c:pt idx="84">
                        <c:v>31</c:v>
                      </c:pt>
                      <c:pt idx="85">
                        <c:v>24</c:v>
                      </c:pt>
                      <c:pt idx="86">
                        <c:v>32</c:v>
                      </c:pt>
                      <c:pt idx="87">
                        <c:v>29</c:v>
                      </c:pt>
                      <c:pt idx="88">
                        <c:v>25</c:v>
                      </c:pt>
                      <c:pt idx="89">
                        <c:v>22</c:v>
                      </c:pt>
                      <c:pt idx="90">
                        <c:v>28</c:v>
                      </c:pt>
                      <c:pt idx="91">
                        <c:v>39</c:v>
                      </c:pt>
                      <c:pt idx="92">
                        <c:v>27</c:v>
                      </c:pt>
                      <c:pt idx="93">
                        <c:v>35</c:v>
                      </c:pt>
                      <c:pt idx="94">
                        <c:v>38</c:v>
                      </c:pt>
                      <c:pt idx="95">
                        <c:v>33</c:v>
                      </c:pt>
                      <c:pt idx="96">
                        <c:v>29</c:v>
                      </c:pt>
                      <c:pt idx="97">
                        <c:v>36</c:v>
                      </c:pt>
                      <c:pt idx="98">
                        <c:v>24</c:v>
                      </c:pt>
                      <c:pt idx="99">
                        <c:v>34</c:v>
                      </c:pt>
                      <c:pt idx="100">
                        <c:v>35</c:v>
                      </c:pt>
                    </c:numCache>
                  </c:numRef>
                </c:val>
                <c:smooth val="0"/>
                <c:extLst xmlns:c15="http://schemas.microsoft.com/office/drawing/2012/chart">
                  <c:ext xmlns:c16="http://schemas.microsoft.com/office/drawing/2014/chart" uri="{C3380CC4-5D6E-409C-BE32-E72D297353CC}">
                    <c16:uniqueId val="{00000008-2C3E-467E-B588-54D62EB9873A}"/>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SEU METODO - 1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6"/>
          <c:order val="6"/>
          <c:tx>
            <c:strRef>
              <c:f>'Qui SEU METODO - SUGERIDO'!$U$2</c:f>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f>'Qui SEU METODO - SUGERIDO'!$U$3:$U$103</c:f>
              <c:numCache>
                <c:formatCode>General</c:formatCode>
                <c:ptCount val="101"/>
                <c:pt idx="0">
                  <c:v>4</c:v>
                </c:pt>
                <c:pt idx="1">
                  <c:v>7</c:v>
                </c:pt>
                <c:pt idx="2">
                  <c:v>4</c:v>
                </c:pt>
                <c:pt idx="3">
                  <c:v>6</c:v>
                </c:pt>
                <c:pt idx="4">
                  <c:v>6</c:v>
                </c:pt>
                <c:pt idx="5">
                  <c:v>5</c:v>
                </c:pt>
                <c:pt idx="6">
                  <c:v>5</c:v>
                </c:pt>
                <c:pt idx="7">
                  <c:v>3</c:v>
                </c:pt>
                <c:pt idx="8">
                  <c:v>5</c:v>
                </c:pt>
                <c:pt idx="9">
                  <c:v>6</c:v>
                </c:pt>
                <c:pt idx="10">
                  <c:v>3</c:v>
                </c:pt>
                <c:pt idx="11">
                  <c:v>4</c:v>
                </c:pt>
                <c:pt idx="12">
                  <c:v>5</c:v>
                </c:pt>
                <c:pt idx="13">
                  <c:v>3</c:v>
                </c:pt>
                <c:pt idx="14">
                  <c:v>3</c:v>
                </c:pt>
                <c:pt idx="15">
                  <c:v>4</c:v>
                </c:pt>
                <c:pt idx="16">
                  <c:v>5</c:v>
                </c:pt>
                <c:pt idx="17">
                  <c:v>1</c:v>
                </c:pt>
                <c:pt idx="18">
                  <c:v>10</c:v>
                </c:pt>
                <c:pt idx="19">
                  <c:v>7</c:v>
                </c:pt>
                <c:pt idx="20">
                  <c:v>3</c:v>
                </c:pt>
                <c:pt idx="21">
                  <c:v>6</c:v>
                </c:pt>
                <c:pt idx="22">
                  <c:v>5</c:v>
                </c:pt>
                <c:pt idx="23">
                  <c:v>9</c:v>
                </c:pt>
                <c:pt idx="24">
                  <c:v>6</c:v>
                </c:pt>
                <c:pt idx="25">
                  <c:v>8</c:v>
                </c:pt>
                <c:pt idx="26">
                  <c:v>6</c:v>
                </c:pt>
                <c:pt idx="27">
                  <c:v>5</c:v>
                </c:pt>
                <c:pt idx="28">
                  <c:v>8</c:v>
                </c:pt>
                <c:pt idx="29">
                  <c:v>3</c:v>
                </c:pt>
                <c:pt idx="30">
                  <c:v>4</c:v>
                </c:pt>
                <c:pt idx="31">
                  <c:v>5</c:v>
                </c:pt>
                <c:pt idx="32">
                  <c:v>1</c:v>
                </c:pt>
                <c:pt idx="33">
                  <c:v>3</c:v>
                </c:pt>
                <c:pt idx="34">
                  <c:v>6</c:v>
                </c:pt>
                <c:pt idx="35">
                  <c:v>2</c:v>
                </c:pt>
                <c:pt idx="36">
                  <c:v>0</c:v>
                </c:pt>
                <c:pt idx="37">
                  <c:v>5</c:v>
                </c:pt>
                <c:pt idx="38">
                  <c:v>6</c:v>
                </c:pt>
                <c:pt idx="39">
                  <c:v>7</c:v>
                </c:pt>
                <c:pt idx="40">
                  <c:v>6</c:v>
                </c:pt>
                <c:pt idx="41">
                  <c:v>7</c:v>
                </c:pt>
                <c:pt idx="42">
                  <c:v>5</c:v>
                </c:pt>
                <c:pt idx="43">
                  <c:v>3</c:v>
                </c:pt>
                <c:pt idx="44">
                  <c:v>8</c:v>
                </c:pt>
                <c:pt idx="45">
                  <c:v>6</c:v>
                </c:pt>
                <c:pt idx="46">
                  <c:v>3</c:v>
                </c:pt>
                <c:pt idx="47">
                  <c:v>6</c:v>
                </c:pt>
                <c:pt idx="48">
                  <c:v>2</c:v>
                </c:pt>
                <c:pt idx="49">
                  <c:v>5</c:v>
                </c:pt>
                <c:pt idx="50">
                  <c:v>5</c:v>
                </c:pt>
                <c:pt idx="51">
                  <c:v>4</c:v>
                </c:pt>
                <c:pt idx="52">
                  <c:v>4</c:v>
                </c:pt>
                <c:pt idx="53">
                  <c:v>1</c:v>
                </c:pt>
                <c:pt idx="54">
                  <c:v>1</c:v>
                </c:pt>
                <c:pt idx="55">
                  <c:v>3</c:v>
                </c:pt>
                <c:pt idx="56">
                  <c:v>6</c:v>
                </c:pt>
                <c:pt idx="57">
                  <c:v>5</c:v>
                </c:pt>
                <c:pt idx="58">
                  <c:v>4</c:v>
                </c:pt>
                <c:pt idx="59">
                  <c:v>3</c:v>
                </c:pt>
                <c:pt idx="60">
                  <c:v>4</c:v>
                </c:pt>
                <c:pt idx="61">
                  <c:v>8</c:v>
                </c:pt>
                <c:pt idx="62">
                  <c:v>8</c:v>
                </c:pt>
                <c:pt idx="63">
                  <c:v>6</c:v>
                </c:pt>
                <c:pt idx="64">
                  <c:v>13</c:v>
                </c:pt>
                <c:pt idx="65">
                  <c:v>3</c:v>
                </c:pt>
                <c:pt idx="66">
                  <c:v>5</c:v>
                </c:pt>
                <c:pt idx="67">
                  <c:v>1</c:v>
                </c:pt>
                <c:pt idx="68">
                  <c:v>10</c:v>
                </c:pt>
                <c:pt idx="69">
                  <c:v>2</c:v>
                </c:pt>
                <c:pt idx="70">
                  <c:v>5</c:v>
                </c:pt>
                <c:pt idx="71">
                  <c:v>4</c:v>
                </c:pt>
                <c:pt idx="72">
                  <c:v>6</c:v>
                </c:pt>
                <c:pt idx="73">
                  <c:v>3</c:v>
                </c:pt>
                <c:pt idx="74">
                  <c:v>3</c:v>
                </c:pt>
                <c:pt idx="75">
                  <c:v>4</c:v>
                </c:pt>
                <c:pt idx="76">
                  <c:v>6</c:v>
                </c:pt>
                <c:pt idx="77">
                  <c:v>4</c:v>
                </c:pt>
                <c:pt idx="78">
                  <c:v>8</c:v>
                </c:pt>
                <c:pt idx="79">
                  <c:v>3</c:v>
                </c:pt>
                <c:pt idx="80">
                  <c:v>5</c:v>
                </c:pt>
                <c:pt idx="81">
                  <c:v>6</c:v>
                </c:pt>
                <c:pt idx="82">
                  <c:v>3</c:v>
                </c:pt>
                <c:pt idx="83">
                  <c:v>4</c:v>
                </c:pt>
                <c:pt idx="84">
                  <c:v>3</c:v>
                </c:pt>
                <c:pt idx="85">
                  <c:v>7</c:v>
                </c:pt>
                <c:pt idx="86">
                  <c:v>3</c:v>
                </c:pt>
                <c:pt idx="87">
                  <c:v>7</c:v>
                </c:pt>
                <c:pt idx="88">
                  <c:v>6</c:v>
                </c:pt>
                <c:pt idx="89">
                  <c:v>4</c:v>
                </c:pt>
                <c:pt idx="90">
                  <c:v>5</c:v>
                </c:pt>
                <c:pt idx="91">
                  <c:v>5</c:v>
                </c:pt>
                <c:pt idx="92">
                  <c:v>7</c:v>
                </c:pt>
                <c:pt idx="93">
                  <c:v>8</c:v>
                </c:pt>
                <c:pt idx="94">
                  <c:v>6</c:v>
                </c:pt>
                <c:pt idx="95">
                  <c:v>5</c:v>
                </c:pt>
                <c:pt idx="96">
                  <c:v>7</c:v>
                </c:pt>
                <c:pt idx="97">
                  <c:v>6</c:v>
                </c:pt>
                <c:pt idx="98">
                  <c:v>3</c:v>
                </c:pt>
                <c:pt idx="99">
                  <c:v>9</c:v>
                </c:pt>
                <c:pt idx="100">
                  <c:v>4</c:v>
                </c:pt>
              </c:numCache>
            </c:numRef>
          </c:val>
          <c:smooth val="0"/>
          <c:extLst>
            <c:ext xmlns:c16="http://schemas.microsoft.com/office/drawing/2014/chart" uri="{C3380CC4-5D6E-409C-BE32-E72D297353CC}">
              <c16:uniqueId val="{00000000-792D-4232-BCC7-D9EFFD8C45BB}"/>
            </c:ext>
          </c:extLst>
        </c:ser>
        <c:ser>
          <c:idx val="7"/>
          <c:order val="7"/>
          <c:tx>
            <c:strRef>
              <c:f>'Qui SEU METODO - SUGERIDO'!$X$2</c:f>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f>'Qui SEU METODO - SUGERIDO'!$X$3:$X$103</c:f>
              <c:numCache>
                <c:formatCode>General</c:formatCode>
                <c:ptCount val="101"/>
                <c:pt idx="0">
                  <c:v>18</c:v>
                </c:pt>
                <c:pt idx="1">
                  <c:v>15</c:v>
                </c:pt>
                <c:pt idx="2">
                  <c:v>13</c:v>
                </c:pt>
                <c:pt idx="3">
                  <c:v>13</c:v>
                </c:pt>
                <c:pt idx="4">
                  <c:v>16</c:v>
                </c:pt>
                <c:pt idx="5">
                  <c:v>16</c:v>
                </c:pt>
                <c:pt idx="6">
                  <c:v>14</c:v>
                </c:pt>
                <c:pt idx="7">
                  <c:v>17</c:v>
                </c:pt>
                <c:pt idx="8">
                  <c:v>12</c:v>
                </c:pt>
                <c:pt idx="9">
                  <c:v>16</c:v>
                </c:pt>
                <c:pt idx="10">
                  <c:v>15</c:v>
                </c:pt>
                <c:pt idx="11">
                  <c:v>10</c:v>
                </c:pt>
                <c:pt idx="12">
                  <c:v>17</c:v>
                </c:pt>
                <c:pt idx="13">
                  <c:v>15</c:v>
                </c:pt>
                <c:pt idx="14">
                  <c:v>11</c:v>
                </c:pt>
                <c:pt idx="15">
                  <c:v>11</c:v>
                </c:pt>
                <c:pt idx="16">
                  <c:v>22</c:v>
                </c:pt>
                <c:pt idx="17">
                  <c:v>9</c:v>
                </c:pt>
                <c:pt idx="18">
                  <c:v>17</c:v>
                </c:pt>
                <c:pt idx="19">
                  <c:v>18</c:v>
                </c:pt>
                <c:pt idx="20">
                  <c:v>15</c:v>
                </c:pt>
                <c:pt idx="21">
                  <c:v>18</c:v>
                </c:pt>
                <c:pt idx="22">
                  <c:v>14</c:v>
                </c:pt>
                <c:pt idx="23">
                  <c:v>26</c:v>
                </c:pt>
                <c:pt idx="24">
                  <c:v>16</c:v>
                </c:pt>
                <c:pt idx="25">
                  <c:v>27</c:v>
                </c:pt>
                <c:pt idx="26">
                  <c:v>15</c:v>
                </c:pt>
                <c:pt idx="27">
                  <c:v>16</c:v>
                </c:pt>
                <c:pt idx="28">
                  <c:v>17</c:v>
                </c:pt>
                <c:pt idx="29">
                  <c:v>8</c:v>
                </c:pt>
                <c:pt idx="30">
                  <c:v>18</c:v>
                </c:pt>
                <c:pt idx="31">
                  <c:v>10</c:v>
                </c:pt>
                <c:pt idx="32">
                  <c:v>10</c:v>
                </c:pt>
                <c:pt idx="33">
                  <c:v>12</c:v>
                </c:pt>
                <c:pt idx="34">
                  <c:v>19</c:v>
                </c:pt>
                <c:pt idx="35">
                  <c:v>10</c:v>
                </c:pt>
                <c:pt idx="36">
                  <c:v>6</c:v>
                </c:pt>
                <c:pt idx="37">
                  <c:v>15</c:v>
                </c:pt>
                <c:pt idx="38">
                  <c:v>18</c:v>
                </c:pt>
                <c:pt idx="39">
                  <c:v>12</c:v>
                </c:pt>
                <c:pt idx="40">
                  <c:v>13</c:v>
                </c:pt>
                <c:pt idx="41">
                  <c:v>16</c:v>
                </c:pt>
                <c:pt idx="42">
                  <c:v>16</c:v>
                </c:pt>
                <c:pt idx="43">
                  <c:v>9</c:v>
                </c:pt>
                <c:pt idx="44">
                  <c:v>17</c:v>
                </c:pt>
                <c:pt idx="45">
                  <c:v>21</c:v>
                </c:pt>
                <c:pt idx="46">
                  <c:v>7</c:v>
                </c:pt>
                <c:pt idx="47">
                  <c:v>16</c:v>
                </c:pt>
                <c:pt idx="48">
                  <c:v>11</c:v>
                </c:pt>
                <c:pt idx="49">
                  <c:v>13</c:v>
                </c:pt>
                <c:pt idx="50">
                  <c:v>14</c:v>
                </c:pt>
                <c:pt idx="51">
                  <c:v>12</c:v>
                </c:pt>
                <c:pt idx="52">
                  <c:v>18</c:v>
                </c:pt>
                <c:pt idx="53">
                  <c:v>7</c:v>
                </c:pt>
                <c:pt idx="54">
                  <c:v>8</c:v>
                </c:pt>
                <c:pt idx="55">
                  <c:v>12</c:v>
                </c:pt>
                <c:pt idx="56">
                  <c:v>11</c:v>
                </c:pt>
                <c:pt idx="57">
                  <c:v>21</c:v>
                </c:pt>
                <c:pt idx="58">
                  <c:v>11</c:v>
                </c:pt>
                <c:pt idx="59">
                  <c:v>13</c:v>
                </c:pt>
                <c:pt idx="60">
                  <c:v>12</c:v>
                </c:pt>
                <c:pt idx="61">
                  <c:v>16</c:v>
                </c:pt>
                <c:pt idx="62">
                  <c:v>17</c:v>
                </c:pt>
                <c:pt idx="63">
                  <c:v>20</c:v>
                </c:pt>
                <c:pt idx="64">
                  <c:v>27</c:v>
                </c:pt>
                <c:pt idx="65">
                  <c:v>12</c:v>
                </c:pt>
                <c:pt idx="66">
                  <c:v>15</c:v>
                </c:pt>
                <c:pt idx="67">
                  <c:v>8</c:v>
                </c:pt>
                <c:pt idx="68">
                  <c:v>17</c:v>
                </c:pt>
                <c:pt idx="69">
                  <c:v>18</c:v>
                </c:pt>
                <c:pt idx="70">
                  <c:v>16</c:v>
                </c:pt>
                <c:pt idx="71">
                  <c:v>14</c:v>
                </c:pt>
                <c:pt idx="72">
                  <c:v>25</c:v>
                </c:pt>
                <c:pt idx="73">
                  <c:v>16</c:v>
                </c:pt>
                <c:pt idx="74">
                  <c:v>15</c:v>
                </c:pt>
                <c:pt idx="75">
                  <c:v>14</c:v>
                </c:pt>
                <c:pt idx="76">
                  <c:v>21</c:v>
                </c:pt>
                <c:pt idx="77">
                  <c:v>12</c:v>
                </c:pt>
                <c:pt idx="78">
                  <c:v>20</c:v>
                </c:pt>
                <c:pt idx="79">
                  <c:v>14</c:v>
                </c:pt>
                <c:pt idx="80">
                  <c:v>12</c:v>
                </c:pt>
                <c:pt idx="81">
                  <c:v>13</c:v>
                </c:pt>
                <c:pt idx="82">
                  <c:v>14</c:v>
                </c:pt>
                <c:pt idx="83">
                  <c:v>17</c:v>
                </c:pt>
                <c:pt idx="84">
                  <c:v>10</c:v>
                </c:pt>
                <c:pt idx="85">
                  <c:v>13</c:v>
                </c:pt>
                <c:pt idx="86">
                  <c:v>16</c:v>
                </c:pt>
                <c:pt idx="87">
                  <c:v>13</c:v>
                </c:pt>
                <c:pt idx="88">
                  <c:v>17</c:v>
                </c:pt>
                <c:pt idx="89">
                  <c:v>10</c:v>
                </c:pt>
                <c:pt idx="90">
                  <c:v>14</c:v>
                </c:pt>
                <c:pt idx="91">
                  <c:v>15</c:v>
                </c:pt>
                <c:pt idx="92">
                  <c:v>11</c:v>
                </c:pt>
                <c:pt idx="93">
                  <c:v>20</c:v>
                </c:pt>
                <c:pt idx="94">
                  <c:v>15</c:v>
                </c:pt>
                <c:pt idx="95">
                  <c:v>15</c:v>
                </c:pt>
                <c:pt idx="96">
                  <c:v>20</c:v>
                </c:pt>
                <c:pt idx="97">
                  <c:v>16</c:v>
                </c:pt>
                <c:pt idx="98">
                  <c:v>11</c:v>
                </c:pt>
                <c:pt idx="99">
                  <c:v>20</c:v>
                </c:pt>
                <c:pt idx="100">
                  <c:v>16</c:v>
                </c:pt>
              </c:numCache>
            </c:numRef>
          </c:val>
          <c:smooth val="0"/>
          <c:extLst>
            <c:ext xmlns:c16="http://schemas.microsoft.com/office/drawing/2014/chart" uri="{C3380CC4-5D6E-409C-BE32-E72D297353CC}">
              <c16:uniqueId val="{00000001-792D-4232-BCC7-D9EFFD8C45BB}"/>
            </c:ext>
          </c:extLst>
        </c:ser>
        <c:ser>
          <c:idx val="8"/>
          <c:order val="8"/>
          <c:tx>
            <c:strRef>
              <c:f>'Qui SEU METODO - SUGERIDO'!$AA$2</c:f>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f>'Qui SEU METODO - SUGERIDO'!$AA$3:$AA$103</c:f>
              <c:numCache>
                <c:formatCode>General</c:formatCode>
                <c:ptCount val="101"/>
                <c:pt idx="0">
                  <c:v>30</c:v>
                </c:pt>
                <c:pt idx="1">
                  <c:v>36</c:v>
                </c:pt>
                <c:pt idx="2">
                  <c:v>23</c:v>
                </c:pt>
                <c:pt idx="3">
                  <c:v>37</c:v>
                </c:pt>
                <c:pt idx="4">
                  <c:v>31</c:v>
                </c:pt>
                <c:pt idx="5">
                  <c:v>30</c:v>
                </c:pt>
                <c:pt idx="6">
                  <c:v>29</c:v>
                </c:pt>
                <c:pt idx="7">
                  <c:v>33</c:v>
                </c:pt>
                <c:pt idx="8">
                  <c:v>29</c:v>
                </c:pt>
                <c:pt idx="9">
                  <c:v>30</c:v>
                </c:pt>
                <c:pt idx="10">
                  <c:v>26</c:v>
                </c:pt>
                <c:pt idx="11">
                  <c:v>21</c:v>
                </c:pt>
                <c:pt idx="12">
                  <c:v>33</c:v>
                </c:pt>
                <c:pt idx="13">
                  <c:v>24</c:v>
                </c:pt>
                <c:pt idx="14">
                  <c:v>34</c:v>
                </c:pt>
                <c:pt idx="15">
                  <c:v>19</c:v>
                </c:pt>
                <c:pt idx="16">
                  <c:v>35</c:v>
                </c:pt>
                <c:pt idx="17">
                  <c:v>22</c:v>
                </c:pt>
                <c:pt idx="18">
                  <c:v>36</c:v>
                </c:pt>
                <c:pt idx="19">
                  <c:v>33</c:v>
                </c:pt>
                <c:pt idx="20">
                  <c:v>25</c:v>
                </c:pt>
                <c:pt idx="21">
                  <c:v>28</c:v>
                </c:pt>
                <c:pt idx="22">
                  <c:v>33</c:v>
                </c:pt>
                <c:pt idx="23">
                  <c:v>40</c:v>
                </c:pt>
                <c:pt idx="24">
                  <c:v>29</c:v>
                </c:pt>
                <c:pt idx="25">
                  <c:v>35</c:v>
                </c:pt>
                <c:pt idx="26">
                  <c:v>25</c:v>
                </c:pt>
                <c:pt idx="27">
                  <c:v>26</c:v>
                </c:pt>
                <c:pt idx="28">
                  <c:v>26</c:v>
                </c:pt>
                <c:pt idx="29">
                  <c:v>20</c:v>
                </c:pt>
                <c:pt idx="30">
                  <c:v>30</c:v>
                </c:pt>
                <c:pt idx="31">
                  <c:v>25</c:v>
                </c:pt>
                <c:pt idx="32">
                  <c:v>26</c:v>
                </c:pt>
                <c:pt idx="33">
                  <c:v>23</c:v>
                </c:pt>
                <c:pt idx="34">
                  <c:v>41</c:v>
                </c:pt>
                <c:pt idx="35">
                  <c:v>29</c:v>
                </c:pt>
                <c:pt idx="36">
                  <c:v>21</c:v>
                </c:pt>
                <c:pt idx="37">
                  <c:v>30</c:v>
                </c:pt>
                <c:pt idx="38">
                  <c:v>38</c:v>
                </c:pt>
                <c:pt idx="39">
                  <c:v>31</c:v>
                </c:pt>
                <c:pt idx="40">
                  <c:v>23</c:v>
                </c:pt>
                <c:pt idx="41">
                  <c:v>30</c:v>
                </c:pt>
                <c:pt idx="42">
                  <c:v>30</c:v>
                </c:pt>
                <c:pt idx="43">
                  <c:v>26</c:v>
                </c:pt>
                <c:pt idx="44">
                  <c:v>36</c:v>
                </c:pt>
                <c:pt idx="45">
                  <c:v>36</c:v>
                </c:pt>
                <c:pt idx="46">
                  <c:v>25</c:v>
                </c:pt>
                <c:pt idx="47">
                  <c:v>26</c:v>
                </c:pt>
                <c:pt idx="48">
                  <c:v>27</c:v>
                </c:pt>
                <c:pt idx="49">
                  <c:v>33</c:v>
                </c:pt>
                <c:pt idx="50">
                  <c:v>27</c:v>
                </c:pt>
                <c:pt idx="51">
                  <c:v>32</c:v>
                </c:pt>
                <c:pt idx="52">
                  <c:v>30</c:v>
                </c:pt>
                <c:pt idx="53">
                  <c:v>18</c:v>
                </c:pt>
                <c:pt idx="54">
                  <c:v>23</c:v>
                </c:pt>
                <c:pt idx="55">
                  <c:v>23</c:v>
                </c:pt>
                <c:pt idx="56">
                  <c:v>27</c:v>
                </c:pt>
                <c:pt idx="57">
                  <c:v>34</c:v>
                </c:pt>
                <c:pt idx="58">
                  <c:v>32</c:v>
                </c:pt>
                <c:pt idx="59">
                  <c:v>24</c:v>
                </c:pt>
                <c:pt idx="60">
                  <c:v>29</c:v>
                </c:pt>
                <c:pt idx="61">
                  <c:v>32</c:v>
                </c:pt>
                <c:pt idx="62">
                  <c:v>34</c:v>
                </c:pt>
                <c:pt idx="63">
                  <c:v>32</c:v>
                </c:pt>
                <c:pt idx="64">
                  <c:v>37</c:v>
                </c:pt>
                <c:pt idx="65">
                  <c:v>23</c:v>
                </c:pt>
                <c:pt idx="66">
                  <c:v>35</c:v>
                </c:pt>
                <c:pt idx="67">
                  <c:v>23</c:v>
                </c:pt>
                <c:pt idx="68">
                  <c:v>32</c:v>
                </c:pt>
                <c:pt idx="69">
                  <c:v>30</c:v>
                </c:pt>
                <c:pt idx="70">
                  <c:v>31</c:v>
                </c:pt>
                <c:pt idx="71">
                  <c:v>30</c:v>
                </c:pt>
                <c:pt idx="72">
                  <c:v>40</c:v>
                </c:pt>
                <c:pt idx="73">
                  <c:v>29</c:v>
                </c:pt>
                <c:pt idx="74">
                  <c:v>32</c:v>
                </c:pt>
                <c:pt idx="75">
                  <c:v>32</c:v>
                </c:pt>
                <c:pt idx="76">
                  <c:v>35</c:v>
                </c:pt>
                <c:pt idx="77">
                  <c:v>22</c:v>
                </c:pt>
                <c:pt idx="78">
                  <c:v>34</c:v>
                </c:pt>
                <c:pt idx="79">
                  <c:v>32</c:v>
                </c:pt>
                <c:pt idx="80">
                  <c:v>29</c:v>
                </c:pt>
                <c:pt idx="81">
                  <c:v>31</c:v>
                </c:pt>
                <c:pt idx="82">
                  <c:v>30</c:v>
                </c:pt>
                <c:pt idx="83">
                  <c:v>31</c:v>
                </c:pt>
                <c:pt idx="84">
                  <c:v>31</c:v>
                </c:pt>
                <c:pt idx="85">
                  <c:v>24</c:v>
                </c:pt>
                <c:pt idx="86">
                  <c:v>32</c:v>
                </c:pt>
                <c:pt idx="87">
                  <c:v>29</c:v>
                </c:pt>
                <c:pt idx="88">
                  <c:v>25</c:v>
                </c:pt>
                <c:pt idx="89">
                  <c:v>22</c:v>
                </c:pt>
                <c:pt idx="90">
                  <c:v>28</c:v>
                </c:pt>
                <c:pt idx="91">
                  <c:v>39</c:v>
                </c:pt>
                <c:pt idx="92">
                  <c:v>27</c:v>
                </c:pt>
                <c:pt idx="93">
                  <c:v>35</c:v>
                </c:pt>
                <c:pt idx="94">
                  <c:v>38</c:v>
                </c:pt>
                <c:pt idx="95">
                  <c:v>33</c:v>
                </c:pt>
                <c:pt idx="96">
                  <c:v>29</c:v>
                </c:pt>
                <c:pt idx="97">
                  <c:v>36</c:v>
                </c:pt>
                <c:pt idx="98">
                  <c:v>24</c:v>
                </c:pt>
                <c:pt idx="99">
                  <c:v>34</c:v>
                </c:pt>
                <c:pt idx="100">
                  <c:v>35</c:v>
                </c:pt>
              </c:numCache>
            </c:numRef>
          </c:val>
          <c:smooth val="0"/>
          <c:extLst>
            <c:ext xmlns:c16="http://schemas.microsoft.com/office/drawing/2014/chart" uri="{C3380CC4-5D6E-409C-BE32-E72D297353CC}">
              <c16:uniqueId val="{00000002-792D-4232-BCC7-D9EFFD8C45BB}"/>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SEU METODO - SUGERIDO'!$C$2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c:ext uri="{02D57815-91ED-43cb-92C2-25804820EDAC}">
                        <c15:formulaRef>
                          <c15:sqref>'Qui SEU METODO - SUGERIDO'!$C$3:$C$103</c15:sqref>
                        </c15:formulaRef>
                      </c:ext>
                    </c:extLst>
                    <c:numCache>
                      <c:formatCode>General</c:formatCode>
                      <c:ptCount val="101"/>
                      <c:pt idx="0">
                        <c:v>5</c:v>
                      </c:pt>
                      <c:pt idx="1">
                        <c:v>3</c:v>
                      </c:pt>
                      <c:pt idx="2">
                        <c:v>4</c:v>
                      </c:pt>
                      <c:pt idx="3">
                        <c:v>2</c:v>
                      </c:pt>
                      <c:pt idx="4">
                        <c:v>5</c:v>
                      </c:pt>
                      <c:pt idx="5">
                        <c:v>6</c:v>
                      </c:pt>
                      <c:pt idx="6">
                        <c:v>6</c:v>
                      </c:pt>
                      <c:pt idx="7">
                        <c:v>6</c:v>
                      </c:pt>
                      <c:pt idx="8">
                        <c:v>7</c:v>
                      </c:pt>
                      <c:pt idx="9">
                        <c:v>8</c:v>
                      </c:pt>
                      <c:pt idx="10">
                        <c:v>10</c:v>
                      </c:pt>
                      <c:pt idx="11">
                        <c:v>3</c:v>
                      </c:pt>
                      <c:pt idx="12">
                        <c:v>7</c:v>
                      </c:pt>
                      <c:pt idx="13">
                        <c:v>4</c:v>
                      </c:pt>
                      <c:pt idx="14">
                        <c:v>10</c:v>
                      </c:pt>
                      <c:pt idx="15">
                        <c:v>5</c:v>
                      </c:pt>
                      <c:pt idx="16">
                        <c:v>4</c:v>
                      </c:pt>
                      <c:pt idx="17">
                        <c:v>6</c:v>
                      </c:pt>
                      <c:pt idx="18">
                        <c:v>3</c:v>
                      </c:pt>
                      <c:pt idx="19">
                        <c:v>6</c:v>
                      </c:pt>
                      <c:pt idx="20">
                        <c:v>3</c:v>
                      </c:pt>
                      <c:pt idx="21">
                        <c:v>4</c:v>
                      </c:pt>
                      <c:pt idx="22">
                        <c:v>6</c:v>
                      </c:pt>
                      <c:pt idx="23">
                        <c:v>5</c:v>
                      </c:pt>
                      <c:pt idx="24">
                        <c:v>7</c:v>
                      </c:pt>
                      <c:pt idx="25">
                        <c:v>4</c:v>
                      </c:pt>
                      <c:pt idx="26">
                        <c:v>4</c:v>
                      </c:pt>
                      <c:pt idx="27">
                        <c:v>6</c:v>
                      </c:pt>
                      <c:pt idx="28">
                        <c:v>5</c:v>
                      </c:pt>
                      <c:pt idx="29">
                        <c:v>2</c:v>
                      </c:pt>
                      <c:pt idx="30">
                        <c:v>7</c:v>
                      </c:pt>
                      <c:pt idx="31">
                        <c:v>6</c:v>
                      </c:pt>
                      <c:pt idx="32">
                        <c:v>6</c:v>
                      </c:pt>
                      <c:pt idx="33">
                        <c:v>6</c:v>
                      </c:pt>
                      <c:pt idx="34">
                        <c:v>4</c:v>
                      </c:pt>
                      <c:pt idx="35">
                        <c:v>5</c:v>
                      </c:pt>
                      <c:pt idx="36">
                        <c:v>3</c:v>
                      </c:pt>
                      <c:pt idx="37">
                        <c:v>8</c:v>
                      </c:pt>
                      <c:pt idx="38">
                        <c:v>7</c:v>
                      </c:pt>
                      <c:pt idx="39">
                        <c:v>5</c:v>
                      </c:pt>
                      <c:pt idx="40">
                        <c:v>7</c:v>
                      </c:pt>
                      <c:pt idx="41">
                        <c:v>3</c:v>
                      </c:pt>
                      <c:pt idx="42">
                        <c:v>3</c:v>
                      </c:pt>
                      <c:pt idx="43">
                        <c:v>5</c:v>
                      </c:pt>
                      <c:pt idx="44">
                        <c:v>4</c:v>
                      </c:pt>
                      <c:pt idx="45">
                        <c:v>6</c:v>
                      </c:pt>
                      <c:pt idx="46">
                        <c:v>4</c:v>
                      </c:pt>
                      <c:pt idx="47">
                        <c:v>3</c:v>
                      </c:pt>
                      <c:pt idx="48">
                        <c:v>5</c:v>
                      </c:pt>
                      <c:pt idx="49">
                        <c:v>8</c:v>
                      </c:pt>
                      <c:pt idx="50">
                        <c:v>7</c:v>
                      </c:pt>
                      <c:pt idx="51">
                        <c:v>5</c:v>
                      </c:pt>
                      <c:pt idx="52">
                        <c:v>4</c:v>
                      </c:pt>
                      <c:pt idx="53">
                        <c:v>4</c:v>
                      </c:pt>
                      <c:pt idx="54">
                        <c:v>1</c:v>
                      </c:pt>
                      <c:pt idx="55">
                        <c:v>3</c:v>
                      </c:pt>
                      <c:pt idx="56">
                        <c:v>5</c:v>
                      </c:pt>
                      <c:pt idx="57">
                        <c:v>4</c:v>
                      </c:pt>
                      <c:pt idx="58">
                        <c:v>5</c:v>
                      </c:pt>
                      <c:pt idx="59">
                        <c:v>6</c:v>
                      </c:pt>
                      <c:pt idx="60">
                        <c:v>6</c:v>
                      </c:pt>
                      <c:pt idx="61">
                        <c:v>5</c:v>
                      </c:pt>
                      <c:pt idx="62">
                        <c:v>8</c:v>
                      </c:pt>
                      <c:pt idx="63">
                        <c:v>6</c:v>
                      </c:pt>
                      <c:pt idx="64">
                        <c:v>3</c:v>
                      </c:pt>
                      <c:pt idx="65">
                        <c:v>3</c:v>
                      </c:pt>
                      <c:pt idx="66">
                        <c:v>8</c:v>
                      </c:pt>
                      <c:pt idx="67">
                        <c:v>7</c:v>
                      </c:pt>
                      <c:pt idx="68">
                        <c:v>6</c:v>
                      </c:pt>
                      <c:pt idx="69">
                        <c:v>6</c:v>
                      </c:pt>
                      <c:pt idx="70">
                        <c:v>7</c:v>
                      </c:pt>
                      <c:pt idx="71">
                        <c:v>3</c:v>
                      </c:pt>
                      <c:pt idx="72">
                        <c:v>4</c:v>
                      </c:pt>
                      <c:pt idx="73">
                        <c:v>8</c:v>
                      </c:pt>
                      <c:pt idx="74">
                        <c:v>5</c:v>
                      </c:pt>
                      <c:pt idx="75">
                        <c:v>6</c:v>
                      </c:pt>
                      <c:pt idx="76">
                        <c:v>4</c:v>
                      </c:pt>
                      <c:pt idx="77">
                        <c:v>6</c:v>
                      </c:pt>
                      <c:pt idx="78">
                        <c:v>4</c:v>
                      </c:pt>
                      <c:pt idx="79">
                        <c:v>2</c:v>
                      </c:pt>
                      <c:pt idx="80">
                        <c:v>12</c:v>
                      </c:pt>
                      <c:pt idx="81">
                        <c:v>3</c:v>
                      </c:pt>
                      <c:pt idx="82">
                        <c:v>5</c:v>
                      </c:pt>
                      <c:pt idx="83">
                        <c:v>3</c:v>
                      </c:pt>
                      <c:pt idx="84">
                        <c:v>5</c:v>
                      </c:pt>
                      <c:pt idx="85">
                        <c:v>3</c:v>
                      </c:pt>
                      <c:pt idx="86">
                        <c:v>4</c:v>
                      </c:pt>
                      <c:pt idx="87">
                        <c:v>2</c:v>
                      </c:pt>
                      <c:pt idx="88">
                        <c:v>3</c:v>
                      </c:pt>
                      <c:pt idx="89">
                        <c:v>4</c:v>
                      </c:pt>
                      <c:pt idx="90">
                        <c:v>1</c:v>
                      </c:pt>
                      <c:pt idx="91">
                        <c:v>3</c:v>
                      </c:pt>
                      <c:pt idx="92">
                        <c:v>6</c:v>
                      </c:pt>
                      <c:pt idx="93">
                        <c:v>4</c:v>
                      </c:pt>
                      <c:pt idx="94">
                        <c:v>6</c:v>
                      </c:pt>
                      <c:pt idx="95">
                        <c:v>2</c:v>
                      </c:pt>
                      <c:pt idx="96">
                        <c:v>3</c:v>
                      </c:pt>
                      <c:pt idx="97">
                        <c:v>8</c:v>
                      </c:pt>
                      <c:pt idx="98">
                        <c:v>3</c:v>
                      </c:pt>
                      <c:pt idx="99">
                        <c:v>0</c:v>
                      </c:pt>
                      <c:pt idx="100">
                        <c:v>8</c:v>
                      </c:pt>
                    </c:numCache>
                  </c:numRef>
                </c:val>
                <c:smooth val="0"/>
                <c:extLst>
                  <c:ext xmlns:c16="http://schemas.microsoft.com/office/drawing/2014/chart" uri="{C3380CC4-5D6E-409C-BE32-E72D297353CC}">
                    <c16:uniqueId val="{00000003-792D-4232-BCC7-D9EFFD8C45B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SEU METODO - SUGERIDO'!$F$2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SUGERIDO'!$F$3:$F$103</c15:sqref>
                        </c15:formulaRef>
                      </c:ext>
                    </c:extLst>
                    <c:numCache>
                      <c:formatCode>General</c:formatCode>
                      <c:ptCount val="101"/>
                      <c:pt idx="0">
                        <c:v>15</c:v>
                      </c:pt>
                      <c:pt idx="1">
                        <c:v>9</c:v>
                      </c:pt>
                      <c:pt idx="2">
                        <c:v>25</c:v>
                      </c:pt>
                      <c:pt idx="3">
                        <c:v>15</c:v>
                      </c:pt>
                      <c:pt idx="4">
                        <c:v>16</c:v>
                      </c:pt>
                      <c:pt idx="5">
                        <c:v>15</c:v>
                      </c:pt>
                      <c:pt idx="6">
                        <c:v>18</c:v>
                      </c:pt>
                      <c:pt idx="7">
                        <c:v>20</c:v>
                      </c:pt>
                      <c:pt idx="8">
                        <c:v>15</c:v>
                      </c:pt>
                      <c:pt idx="9">
                        <c:v>17</c:v>
                      </c:pt>
                      <c:pt idx="10">
                        <c:v>18</c:v>
                      </c:pt>
                      <c:pt idx="11">
                        <c:v>13</c:v>
                      </c:pt>
                      <c:pt idx="12">
                        <c:v>16</c:v>
                      </c:pt>
                      <c:pt idx="13">
                        <c:v>16</c:v>
                      </c:pt>
                      <c:pt idx="14">
                        <c:v>16</c:v>
                      </c:pt>
                      <c:pt idx="15">
                        <c:v>16</c:v>
                      </c:pt>
                      <c:pt idx="16">
                        <c:v>15</c:v>
                      </c:pt>
                      <c:pt idx="17">
                        <c:v>16</c:v>
                      </c:pt>
                      <c:pt idx="18">
                        <c:v>11</c:v>
                      </c:pt>
                      <c:pt idx="19">
                        <c:v>19</c:v>
                      </c:pt>
                      <c:pt idx="20">
                        <c:v>7</c:v>
                      </c:pt>
                      <c:pt idx="21">
                        <c:v>21</c:v>
                      </c:pt>
                      <c:pt idx="22">
                        <c:v>18</c:v>
                      </c:pt>
                      <c:pt idx="23">
                        <c:v>19</c:v>
                      </c:pt>
                      <c:pt idx="24">
                        <c:v>15</c:v>
                      </c:pt>
                      <c:pt idx="25">
                        <c:v>12</c:v>
                      </c:pt>
                      <c:pt idx="26">
                        <c:v>11</c:v>
                      </c:pt>
                      <c:pt idx="27">
                        <c:v>13</c:v>
                      </c:pt>
                      <c:pt idx="28">
                        <c:v>14</c:v>
                      </c:pt>
                      <c:pt idx="29">
                        <c:v>13</c:v>
                      </c:pt>
                      <c:pt idx="30">
                        <c:v>18</c:v>
                      </c:pt>
                      <c:pt idx="31">
                        <c:v>13</c:v>
                      </c:pt>
                      <c:pt idx="32">
                        <c:v>24</c:v>
                      </c:pt>
                      <c:pt idx="33">
                        <c:v>23</c:v>
                      </c:pt>
                      <c:pt idx="34">
                        <c:v>14</c:v>
                      </c:pt>
                      <c:pt idx="35">
                        <c:v>18</c:v>
                      </c:pt>
                      <c:pt idx="36">
                        <c:v>12</c:v>
                      </c:pt>
                      <c:pt idx="37">
                        <c:v>14</c:v>
                      </c:pt>
                      <c:pt idx="38">
                        <c:v>12</c:v>
                      </c:pt>
                      <c:pt idx="39">
                        <c:v>12</c:v>
                      </c:pt>
                      <c:pt idx="40">
                        <c:v>14</c:v>
                      </c:pt>
                      <c:pt idx="41">
                        <c:v>14</c:v>
                      </c:pt>
                      <c:pt idx="42">
                        <c:v>9</c:v>
                      </c:pt>
                      <c:pt idx="43">
                        <c:v>18</c:v>
                      </c:pt>
                      <c:pt idx="44">
                        <c:v>14</c:v>
                      </c:pt>
                      <c:pt idx="45">
                        <c:v>21</c:v>
                      </c:pt>
                      <c:pt idx="46">
                        <c:v>12</c:v>
                      </c:pt>
                      <c:pt idx="47">
                        <c:v>13</c:v>
                      </c:pt>
                      <c:pt idx="48">
                        <c:v>14</c:v>
                      </c:pt>
                      <c:pt idx="49">
                        <c:v>15</c:v>
                      </c:pt>
                      <c:pt idx="50">
                        <c:v>20</c:v>
                      </c:pt>
                      <c:pt idx="51">
                        <c:v>12</c:v>
                      </c:pt>
                      <c:pt idx="52">
                        <c:v>10</c:v>
                      </c:pt>
                      <c:pt idx="53">
                        <c:v>9</c:v>
                      </c:pt>
                      <c:pt idx="54">
                        <c:v>8</c:v>
                      </c:pt>
                      <c:pt idx="55">
                        <c:v>16</c:v>
                      </c:pt>
                      <c:pt idx="56">
                        <c:v>19</c:v>
                      </c:pt>
                      <c:pt idx="57">
                        <c:v>10</c:v>
                      </c:pt>
                      <c:pt idx="58">
                        <c:v>11</c:v>
                      </c:pt>
                      <c:pt idx="59">
                        <c:v>12</c:v>
                      </c:pt>
                      <c:pt idx="60">
                        <c:v>15</c:v>
                      </c:pt>
                      <c:pt idx="61">
                        <c:v>19</c:v>
                      </c:pt>
                      <c:pt idx="62">
                        <c:v>20</c:v>
                      </c:pt>
                      <c:pt idx="63">
                        <c:v>14</c:v>
                      </c:pt>
                      <c:pt idx="64">
                        <c:v>9</c:v>
                      </c:pt>
                      <c:pt idx="65">
                        <c:v>14</c:v>
                      </c:pt>
                      <c:pt idx="66">
                        <c:v>16</c:v>
                      </c:pt>
                      <c:pt idx="67">
                        <c:v>22</c:v>
                      </c:pt>
                      <c:pt idx="68">
                        <c:v>13</c:v>
                      </c:pt>
                      <c:pt idx="69">
                        <c:v>18</c:v>
                      </c:pt>
                      <c:pt idx="70">
                        <c:v>19</c:v>
                      </c:pt>
                      <c:pt idx="71">
                        <c:v>15</c:v>
                      </c:pt>
                      <c:pt idx="72">
                        <c:v>15</c:v>
                      </c:pt>
                      <c:pt idx="73">
                        <c:v>16</c:v>
                      </c:pt>
                      <c:pt idx="74">
                        <c:v>8</c:v>
                      </c:pt>
                      <c:pt idx="75">
                        <c:v>12</c:v>
                      </c:pt>
                      <c:pt idx="76">
                        <c:v>17</c:v>
                      </c:pt>
                      <c:pt idx="77">
                        <c:v>18</c:v>
                      </c:pt>
                      <c:pt idx="78">
                        <c:v>14</c:v>
                      </c:pt>
                      <c:pt idx="79">
                        <c:v>13</c:v>
                      </c:pt>
                      <c:pt idx="80">
                        <c:v>25</c:v>
                      </c:pt>
                      <c:pt idx="81">
                        <c:v>12</c:v>
                      </c:pt>
                      <c:pt idx="82">
                        <c:v>13</c:v>
                      </c:pt>
                      <c:pt idx="83">
                        <c:v>11</c:v>
                      </c:pt>
                      <c:pt idx="84">
                        <c:v>16</c:v>
                      </c:pt>
                      <c:pt idx="85">
                        <c:v>13</c:v>
                      </c:pt>
                      <c:pt idx="86">
                        <c:v>15</c:v>
                      </c:pt>
                      <c:pt idx="87">
                        <c:v>12</c:v>
                      </c:pt>
                      <c:pt idx="88">
                        <c:v>16</c:v>
                      </c:pt>
                      <c:pt idx="89">
                        <c:v>12</c:v>
                      </c:pt>
                      <c:pt idx="90">
                        <c:v>10</c:v>
                      </c:pt>
                      <c:pt idx="91">
                        <c:v>10</c:v>
                      </c:pt>
                      <c:pt idx="92">
                        <c:v>17</c:v>
                      </c:pt>
                      <c:pt idx="93">
                        <c:v>13</c:v>
                      </c:pt>
                      <c:pt idx="94">
                        <c:v>14</c:v>
                      </c:pt>
                      <c:pt idx="95">
                        <c:v>14</c:v>
                      </c:pt>
                      <c:pt idx="96">
                        <c:v>13</c:v>
                      </c:pt>
                      <c:pt idx="97">
                        <c:v>18</c:v>
                      </c:pt>
                      <c:pt idx="98">
                        <c:v>10</c:v>
                      </c:pt>
                      <c:pt idx="99">
                        <c:v>17</c:v>
                      </c:pt>
                      <c:pt idx="100">
                        <c:v>17</c:v>
                      </c:pt>
                    </c:numCache>
                  </c:numRef>
                </c:val>
                <c:smooth val="0"/>
                <c:extLst xmlns:c15="http://schemas.microsoft.com/office/drawing/2012/chart">
                  <c:ext xmlns:c16="http://schemas.microsoft.com/office/drawing/2014/chart" uri="{C3380CC4-5D6E-409C-BE32-E72D297353CC}">
                    <c16:uniqueId val="{00000004-792D-4232-BCC7-D9EFFD8C45B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SEU METODO - SUGERIDO'!$I$2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SUGERIDO'!$I$3:$I$103</c15:sqref>
                        </c15:formulaRef>
                      </c:ext>
                    </c:extLst>
                    <c:numCache>
                      <c:formatCode>General</c:formatCode>
                      <c:ptCount val="101"/>
                      <c:pt idx="0">
                        <c:v>27</c:v>
                      </c:pt>
                      <c:pt idx="1">
                        <c:v>20</c:v>
                      </c:pt>
                      <c:pt idx="2">
                        <c:v>40</c:v>
                      </c:pt>
                      <c:pt idx="3">
                        <c:v>28</c:v>
                      </c:pt>
                      <c:pt idx="4">
                        <c:v>36</c:v>
                      </c:pt>
                      <c:pt idx="5">
                        <c:v>24</c:v>
                      </c:pt>
                      <c:pt idx="6">
                        <c:v>34</c:v>
                      </c:pt>
                      <c:pt idx="7">
                        <c:v>33</c:v>
                      </c:pt>
                      <c:pt idx="8">
                        <c:v>27</c:v>
                      </c:pt>
                      <c:pt idx="9">
                        <c:v>33</c:v>
                      </c:pt>
                      <c:pt idx="10">
                        <c:v>40</c:v>
                      </c:pt>
                      <c:pt idx="11">
                        <c:v>25</c:v>
                      </c:pt>
                      <c:pt idx="12">
                        <c:v>25</c:v>
                      </c:pt>
                      <c:pt idx="13">
                        <c:v>28</c:v>
                      </c:pt>
                      <c:pt idx="14">
                        <c:v>27</c:v>
                      </c:pt>
                      <c:pt idx="15">
                        <c:v>33</c:v>
                      </c:pt>
                      <c:pt idx="16">
                        <c:v>31</c:v>
                      </c:pt>
                      <c:pt idx="17">
                        <c:v>33</c:v>
                      </c:pt>
                      <c:pt idx="18">
                        <c:v>28</c:v>
                      </c:pt>
                      <c:pt idx="19">
                        <c:v>27</c:v>
                      </c:pt>
                      <c:pt idx="20">
                        <c:v>15</c:v>
                      </c:pt>
                      <c:pt idx="21">
                        <c:v>41</c:v>
                      </c:pt>
                      <c:pt idx="22">
                        <c:v>35</c:v>
                      </c:pt>
                      <c:pt idx="23">
                        <c:v>37</c:v>
                      </c:pt>
                      <c:pt idx="24">
                        <c:v>24</c:v>
                      </c:pt>
                      <c:pt idx="25">
                        <c:v>25</c:v>
                      </c:pt>
                      <c:pt idx="26">
                        <c:v>31</c:v>
                      </c:pt>
                      <c:pt idx="27">
                        <c:v>28</c:v>
                      </c:pt>
                      <c:pt idx="28">
                        <c:v>28</c:v>
                      </c:pt>
                      <c:pt idx="29">
                        <c:v>36</c:v>
                      </c:pt>
                      <c:pt idx="30">
                        <c:v>34</c:v>
                      </c:pt>
                      <c:pt idx="31">
                        <c:v>32</c:v>
                      </c:pt>
                      <c:pt idx="32">
                        <c:v>38</c:v>
                      </c:pt>
                      <c:pt idx="33">
                        <c:v>42</c:v>
                      </c:pt>
                      <c:pt idx="34">
                        <c:v>36</c:v>
                      </c:pt>
                      <c:pt idx="35">
                        <c:v>30</c:v>
                      </c:pt>
                      <c:pt idx="36">
                        <c:v>28</c:v>
                      </c:pt>
                      <c:pt idx="37">
                        <c:v>29</c:v>
                      </c:pt>
                      <c:pt idx="38">
                        <c:v>31</c:v>
                      </c:pt>
                      <c:pt idx="39">
                        <c:v>19</c:v>
                      </c:pt>
                      <c:pt idx="40">
                        <c:v>30</c:v>
                      </c:pt>
                      <c:pt idx="41">
                        <c:v>31</c:v>
                      </c:pt>
                      <c:pt idx="42">
                        <c:v>22</c:v>
                      </c:pt>
                      <c:pt idx="43">
                        <c:v>28</c:v>
                      </c:pt>
                      <c:pt idx="44">
                        <c:v>28</c:v>
                      </c:pt>
                      <c:pt idx="45">
                        <c:v>32</c:v>
                      </c:pt>
                      <c:pt idx="46">
                        <c:v>19</c:v>
                      </c:pt>
                      <c:pt idx="47">
                        <c:v>25</c:v>
                      </c:pt>
                      <c:pt idx="48">
                        <c:v>33</c:v>
                      </c:pt>
                      <c:pt idx="49">
                        <c:v>38</c:v>
                      </c:pt>
                      <c:pt idx="50">
                        <c:v>37</c:v>
                      </c:pt>
                      <c:pt idx="51">
                        <c:v>21</c:v>
                      </c:pt>
                      <c:pt idx="52">
                        <c:v>24</c:v>
                      </c:pt>
                      <c:pt idx="53">
                        <c:v>17</c:v>
                      </c:pt>
                      <c:pt idx="54">
                        <c:v>23</c:v>
                      </c:pt>
                      <c:pt idx="55">
                        <c:v>34</c:v>
                      </c:pt>
                      <c:pt idx="56">
                        <c:v>40</c:v>
                      </c:pt>
                      <c:pt idx="57">
                        <c:v>21</c:v>
                      </c:pt>
                      <c:pt idx="58">
                        <c:v>23</c:v>
                      </c:pt>
                      <c:pt idx="59">
                        <c:v>32</c:v>
                      </c:pt>
                      <c:pt idx="60">
                        <c:v>23</c:v>
                      </c:pt>
                      <c:pt idx="61">
                        <c:v>38</c:v>
                      </c:pt>
                      <c:pt idx="62">
                        <c:v>32</c:v>
                      </c:pt>
                      <c:pt idx="63">
                        <c:v>27</c:v>
                      </c:pt>
                      <c:pt idx="64">
                        <c:v>29</c:v>
                      </c:pt>
                      <c:pt idx="65">
                        <c:v>31</c:v>
                      </c:pt>
                      <c:pt idx="66">
                        <c:v>30</c:v>
                      </c:pt>
                      <c:pt idx="67">
                        <c:v>40</c:v>
                      </c:pt>
                      <c:pt idx="68">
                        <c:v>26</c:v>
                      </c:pt>
                      <c:pt idx="69">
                        <c:v>36</c:v>
                      </c:pt>
                      <c:pt idx="70">
                        <c:v>31</c:v>
                      </c:pt>
                      <c:pt idx="71">
                        <c:v>41</c:v>
                      </c:pt>
                      <c:pt idx="72">
                        <c:v>32</c:v>
                      </c:pt>
                      <c:pt idx="73">
                        <c:v>35</c:v>
                      </c:pt>
                      <c:pt idx="74">
                        <c:v>19</c:v>
                      </c:pt>
                      <c:pt idx="75">
                        <c:v>27</c:v>
                      </c:pt>
                      <c:pt idx="76">
                        <c:v>29</c:v>
                      </c:pt>
                      <c:pt idx="77">
                        <c:v>32</c:v>
                      </c:pt>
                      <c:pt idx="78">
                        <c:v>25</c:v>
                      </c:pt>
                      <c:pt idx="79">
                        <c:v>28</c:v>
                      </c:pt>
                      <c:pt idx="80">
                        <c:v>41</c:v>
                      </c:pt>
                      <c:pt idx="81">
                        <c:v>22</c:v>
                      </c:pt>
                      <c:pt idx="82">
                        <c:v>32</c:v>
                      </c:pt>
                      <c:pt idx="83">
                        <c:v>24</c:v>
                      </c:pt>
                      <c:pt idx="84">
                        <c:v>31</c:v>
                      </c:pt>
                      <c:pt idx="85">
                        <c:v>28</c:v>
                      </c:pt>
                      <c:pt idx="86">
                        <c:v>31</c:v>
                      </c:pt>
                      <c:pt idx="87">
                        <c:v>26</c:v>
                      </c:pt>
                      <c:pt idx="88">
                        <c:v>32</c:v>
                      </c:pt>
                      <c:pt idx="89">
                        <c:v>19</c:v>
                      </c:pt>
                      <c:pt idx="90">
                        <c:v>25</c:v>
                      </c:pt>
                      <c:pt idx="91">
                        <c:v>27</c:v>
                      </c:pt>
                      <c:pt idx="92">
                        <c:v>33</c:v>
                      </c:pt>
                      <c:pt idx="93">
                        <c:v>25</c:v>
                      </c:pt>
                      <c:pt idx="94">
                        <c:v>26</c:v>
                      </c:pt>
                      <c:pt idx="95">
                        <c:v>30</c:v>
                      </c:pt>
                      <c:pt idx="96">
                        <c:v>34</c:v>
                      </c:pt>
                      <c:pt idx="97">
                        <c:v>35</c:v>
                      </c:pt>
                      <c:pt idx="98">
                        <c:v>28</c:v>
                      </c:pt>
                      <c:pt idx="99">
                        <c:v>31</c:v>
                      </c:pt>
                      <c:pt idx="100">
                        <c:v>33</c:v>
                      </c:pt>
                    </c:numCache>
                  </c:numRef>
                </c:val>
                <c:smooth val="0"/>
                <c:extLst xmlns:c15="http://schemas.microsoft.com/office/drawing/2012/chart">
                  <c:ext xmlns:c16="http://schemas.microsoft.com/office/drawing/2014/chart" uri="{C3380CC4-5D6E-409C-BE32-E72D297353CC}">
                    <c16:uniqueId val="{00000005-792D-4232-BCC7-D9EFFD8C45B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'Qui SEU METODO - SUGERIDO'!$L$2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SUGERIDO'!$L$3:$L$103</c15:sqref>
                        </c15:formulaRef>
                      </c:ext>
                    </c:extLst>
                    <c:numCache>
                      <c:formatCode>General</c:formatCode>
                      <c:ptCount val="101"/>
                      <c:pt idx="0">
                        <c:v>3</c:v>
                      </c:pt>
                      <c:pt idx="1">
                        <c:v>4</c:v>
                      </c:pt>
                      <c:pt idx="2">
                        <c:v>1</c:v>
                      </c:pt>
                      <c:pt idx="3">
                        <c:v>3</c:v>
                      </c:pt>
                      <c:pt idx="4">
                        <c:v>6</c:v>
                      </c:pt>
                      <c:pt idx="5">
                        <c:v>7</c:v>
                      </c:pt>
                      <c:pt idx="6">
                        <c:v>5</c:v>
                      </c:pt>
                      <c:pt idx="7">
                        <c:v>5</c:v>
                      </c:pt>
                      <c:pt idx="8">
                        <c:v>3</c:v>
                      </c:pt>
                      <c:pt idx="9">
                        <c:v>6</c:v>
                      </c:pt>
                      <c:pt idx="10">
                        <c:v>7</c:v>
                      </c:pt>
                      <c:pt idx="11">
                        <c:v>6</c:v>
                      </c:pt>
                      <c:pt idx="12">
                        <c:v>5</c:v>
                      </c:pt>
                      <c:pt idx="13">
                        <c:v>4</c:v>
                      </c:pt>
                      <c:pt idx="14">
                        <c:v>7</c:v>
                      </c:pt>
                      <c:pt idx="15">
                        <c:v>1</c:v>
                      </c:pt>
                      <c:pt idx="16">
                        <c:v>6</c:v>
                      </c:pt>
                      <c:pt idx="17">
                        <c:v>9</c:v>
                      </c:pt>
                      <c:pt idx="18">
                        <c:v>2</c:v>
                      </c:pt>
                      <c:pt idx="19">
                        <c:v>4</c:v>
                      </c:pt>
                      <c:pt idx="20">
                        <c:v>4</c:v>
                      </c:pt>
                      <c:pt idx="21">
                        <c:v>4</c:v>
                      </c:pt>
                      <c:pt idx="22">
                        <c:v>4</c:v>
                      </c:pt>
                      <c:pt idx="23">
                        <c:v>7</c:v>
                      </c:pt>
                      <c:pt idx="24">
                        <c:v>5</c:v>
                      </c:pt>
                      <c:pt idx="25">
                        <c:v>7</c:v>
                      </c:pt>
                      <c:pt idx="26">
                        <c:v>7</c:v>
                      </c:pt>
                      <c:pt idx="27">
                        <c:v>5</c:v>
                      </c:pt>
                      <c:pt idx="28">
                        <c:v>3</c:v>
                      </c:pt>
                      <c:pt idx="29">
                        <c:v>5</c:v>
                      </c:pt>
                      <c:pt idx="30">
                        <c:v>7</c:v>
                      </c:pt>
                      <c:pt idx="31">
                        <c:v>3</c:v>
                      </c:pt>
                      <c:pt idx="32">
                        <c:v>8</c:v>
                      </c:pt>
                      <c:pt idx="33">
                        <c:v>5</c:v>
                      </c:pt>
                      <c:pt idx="34">
                        <c:v>0</c:v>
                      </c:pt>
                      <c:pt idx="35">
                        <c:v>6</c:v>
                      </c:pt>
                      <c:pt idx="36">
                        <c:v>4</c:v>
                      </c:pt>
                      <c:pt idx="37">
                        <c:v>2</c:v>
                      </c:pt>
                      <c:pt idx="38">
                        <c:v>5</c:v>
                      </c:pt>
                      <c:pt idx="39">
                        <c:v>7</c:v>
                      </c:pt>
                      <c:pt idx="40">
                        <c:v>5</c:v>
                      </c:pt>
                      <c:pt idx="41">
                        <c:v>5</c:v>
                      </c:pt>
                      <c:pt idx="42">
                        <c:v>1</c:v>
                      </c:pt>
                      <c:pt idx="43">
                        <c:v>11</c:v>
                      </c:pt>
                      <c:pt idx="44">
                        <c:v>5</c:v>
                      </c:pt>
                      <c:pt idx="45">
                        <c:v>2</c:v>
                      </c:pt>
                      <c:pt idx="46">
                        <c:v>4</c:v>
                      </c:pt>
                      <c:pt idx="47">
                        <c:v>6</c:v>
                      </c:pt>
                      <c:pt idx="48">
                        <c:v>7</c:v>
                      </c:pt>
                      <c:pt idx="49">
                        <c:v>5</c:v>
                      </c:pt>
                      <c:pt idx="50">
                        <c:v>1</c:v>
                      </c:pt>
                      <c:pt idx="51">
                        <c:v>3</c:v>
                      </c:pt>
                      <c:pt idx="52">
                        <c:v>2</c:v>
                      </c:pt>
                      <c:pt idx="53">
                        <c:v>4</c:v>
                      </c:pt>
                      <c:pt idx="54">
                        <c:v>4</c:v>
                      </c:pt>
                      <c:pt idx="55">
                        <c:v>5</c:v>
                      </c:pt>
                      <c:pt idx="56">
                        <c:v>6</c:v>
                      </c:pt>
                      <c:pt idx="57">
                        <c:v>1</c:v>
                      </c:pt>
                      <c:pt idx="58">
                        <c:v>3</c:v>
                      </c:pt>
                      <c:pt idx="59">
                        <c:v>7</c:v>
                      </c:pt>
                      <c:pt idx="60">
                        <c:v>2</c:v>
                      </c:pt>
                      <c:pt idx="61">
                        <c:v>5</c:v>
                      </c:pt>
                      <c:pt idx="62">
                        <c:v>8</c:v>
                      </c:pt>
                      <c:pt idx="63">
                        <c:v>1</c:v>
                      </c:pt>
                      <c:pt idx="64">
                        <c:v>7</c:v>
                      </c:pt>
                      <c:pt idx="65">
                        <c:v>3</c:v>
                      </c:pt>
                      <c:pt idx="66">
                        <c:v>5</c:v>
                      </c:pt>
                      <c:pt idx="67">
                        <c:v>7</c:v>
                      </c:pt>
                      <c:pt idx="68">
                        <c:v>2</c:v>
                      </c:pt>
                      <c:pt idx="69">
                        <c:v>14</c:v>
                      </c:pt>
                      <c:pt idx="70">
                        <c:v>4</c:v>
                      </c:pt>
                      <c:pt idx="71">
                        <c:v>6</c:v>
                      </c:pt>
                      <c:pt idx="72">
                        <c:v>5</c:v>
                      </c:pt>
                      <c:pt idx="73">
                        <c:v>8</c:v>
                      </c:pt>
                      <c:pt idx="74">
                        <c:v>6</c:v>
                      </c:pt>
                      <c:pt idx="75">
                        <c:v>6</c:v>
                      </c:pt>
                      <c:pt idx="76">
                        <c:v>7</c:v>
                      </c:pt>
                      <c:pt idx="77">
                        <c:v>5</c:v>
                      </c:pt>
                      <c:pt idx="78">
                        <c:v>4</c:v>
                      </c:pt>
                      <c:pt idx="79">
                        <c:v>6</c:v>
                      </c:pt>
                      <c:pt idx="80">
                        <c:v>5</c:v>
                      </c:pt>
                      <c:pt idx="81">
                        <c:v>3</c:v>
                      </c:pt>
                      <c:pt idx="82">
                        <c:v>4</c:v>
                      </c:pt>
                      <c:pt idx="83">
                        <c:v>5</c:v>
                      </c:pt>
                      <c:pt idx="84">
                        <c:v>5</c:v>
                      </c:pt>
                      <c:pt idx="85">
                        <c:v>8</c:v>
                      </c:pt>
                      <c:pt idx="86">
                        <c:v>6</c:v>
                      </c:pt>
                      <c:pt idx="87">
                        <c:v>5</c:v>
                      </c:pt>
                      <c:pt idx="88">
                        <c:v>3</c:v>
                      </c:pt>
                      <c:pt idx="89">
                        <c:v>5</c:v>
                      </c:pt>
                      <c:pt idx="90">
                        <c:v>6</c:v>
                      </c:pt>
                      <c:pt idx="91">
                        <c:v>10</c:v>
                      </c:pt>
                      <c:pt idx="92">
                        <c:v>3</c:v>
                      </c:pt>
                      <c:pt idx="93">
                        <c:v>6</c:v>
                      </c:pt>
                      <c:pt idx="94">
                        <c:v>4</c:v>
                      </c:pt>
                      <c:pt idx="95">
                        <c:v>9</c:v>
                      </c:pt>
                      <c:pt idx="96">
                        <c:v>5</c:v>
                      </c:pt>
                      <c:pt idx="97">
                        <c:v>3</c:v>
                      </c:pt>
                      <c:pt idx="98">
                        <c:v>7</c:v>
                      </c:pt>
                      <c:pt idx="99">
                        <c:v>3</c:v>
                      </c:pt>
                      <c:pt idx="100">
                        <c:v>5</c:v>
                      </c:pt>
                    </c:numCache>
                  </c:numRef>
                </c:val>
                <c:smooth val="0"/>
                <c:extLst xmlns:c15="http://schemas.microsoft.com/office/drawing/2012/chart">
                  <c:ext xmlns:c16="http://schemas.microsoft.com/office/drawing/2014/chart" uri="{C3380CC4-5D6E-409C-BE32-E72D297353CC}">
                    <c16:uniqueId val="{00000006-792D-4232-BCC7-D9EFFD8C45B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SEU METODO - SUGERIDO'!$O$2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SUGERIDO'!$O$3:$O$103</c15:sqref>
                        </c15:formulaRef>
                      </c:ext>
                    </c:extLst>
                    <c:numCache>
                      <c:formatCode>General</c:formatCode>
                      <c:ptCount val="101"/>
                      <c:pt idx="0">
                        <c:v>8</c:v>
                      </c:pt>
                      <c:pt idx="1">
                        <c:v>15</c:v>
                      </c:pt>
                      <c:pt idx="2">
                        <c:v>15</c:v>
                      </c:pt>
                      <c:pt idx="3">
                        <c:v>15</c:v>
                      </c:pt>
                      <c:pt idx="4">
                        <c:v>15</c:v>
                      </c:pt>
                      <c:pt idx="5">
                        <c:v>20</c:v>
                      </c:pt>
                      <c:pt idx="6">
                        <c:v>15</c:v>
                      </c:pt>
                      <c:pt idx="7">
                        <c:v>22</c:v>
                      </c:pt>
                      <c:pt idx="8">
                        <c:v>14</c:v>
                      </c:pt>
                      <c:pt idx="9">
                        <c:v>19</c:v>
                      </c:pt>
                      <c:pt idx="10">
                        <c:v>17</c:v>
                      </c:pt>
                      <c:pt idx="11">
                        <c:v>19</c:v>
                      </c:pt>
                      <c:pt idx="12">
                        <c:v>12</c:v>
                      </c:pt>
                      <c:pt idx="13">
                        <c:v>14</c:v>
                      </c:pt>
                      <c:pt idx="14">
                        <c:v>17</c:v>
                      </c:pt>
                      <c:pt idx="15">
                        <c:v>10</c:v>
                      </c:pt>
                      <c:pt idx="16">
                        <c:v>10</c:v>
                      </c:pt>
                      <c:pt idx="17">
                        <c:v>17</c:v>
                      </c:pt>
                      <c:pt idx="18">
                        <c:v>10</c:v>
                      </c:pt>
                      <c:pt idx="19">
                        <c:v>15</c:v>
                      </c:pt>
                      <c:pt idx="20">
                        <c:v>14</c:v>
                      </c:pt>
                      <c:pt idx="21">
                        <c:v>11</c:v>
                      </c:pt>
                      <c:pt idx="22">
                        <c:v>15</c:v>
                      </c:pt>
                      <c:pt idx="23">
                        <c:v>16</c:v>
                      </c:pt>
                      <c:pt idx="24">
                        <c:v>14</c:v>
                      </c:pt>
                      <c:pt idx="25">
                        <c:v>15</c:v>
                      </c:pt>
                      <c:pt idx="26">
                        <c:v>19</c:v>
                      </c:pt>
                      <c:pt idx="27">
                        <c:v>16</c:v>
                      </c:pt>
                      <c:pt idx="28">
                        <c:v>7</c:v>
                      </c:pt>
                      <c:pt idx="29">
                        <c:v>15</c:v>
                      </c:pt>
                      <c:pt idx="30">
                        <c:v>19</c:v>
                      </c:pt>
                      <c:pt idx="31">
                        <c:v>11</c:v>
                      </c:pt>
                      <c:pt idx="32">
                        <c:v>19</c:v>
                      </c:pt>
                      <c:pt idx="33">
                        <c:v>12</c:v>
                      </c:pt>
                      <c:pt idx="34">
                        <c:v>13</c:v>
                      </c:pt>
                      <c:pt idx="35">
                        <c:v>16</c:v>
                      </c:pt>
                      <c:pt idx="36">
                        <c:v>12</c:v>
                      </c:pt>
                      <c:pt idx="37">
                        <c:v>10</c:v>
                      </c:pt>
                      <c:pt idx="38">
                        <c:v>15</c:v>
                      </c:pt>
                      <c:pt idx="39">
                        <c:v>13</c:v>
                      </c:pt>
                      <c:pt idx="40">
                        <c:v>12</c:v>
                      </c:pt>
                      <c:pt idx="41">
                        <c:v>15</c:v>
                      </c:pt>
                      <c:pt idx="42">
                        <c:v>11</c:v>
                      </c:pt>
                      <c:pt idx="43">
                        <c:v>18</c:v>
                      </c:pt>
                      <c:pt idx="44">
                        <c:v>16</c:v>
                      </c:pt>
                      <c:pt idx="45">
                        <c:v>10</c:v>
                      </c:pt>
                      <c:pt idx="46">
                        <c:v>13</c:v>
                      </c:pt>
                      <c:pt idx="47">
                        <c:v>20</c:v>
                      </c:pt>
                      <c:pt idx="48">
                        <c:v>20</c:v>
                      </c:pt>
                      <c:pt idx="49">
                        <c:v>11</c:v>
                      </c:pt>
                      <c:pt idx="50">
                        <c:v>6</c:v>
                      </c:pt>
                      <c:pt idx="51">
                        <c:v>15</c:v>
                      </c:pt>
                      <c:pt idx="52">
                        <c:v>11</c:v>
                      </c:pt>
                      <c:pt idx="53">
                        <c:v>12</c:v>
                      </c:pt>
                      <c:pt idx="54">
                        <c:v>10</c:v>
                      </c:pt>
                      <c:pt idx="55">
                        <c:v>18</c:v>
                      </c:pt>
                      <c:pt idx="56">
                        <c:v>15</c:v>
                      </c:pt>
                      <c:pt idx="57">
                        <c:v>15</c:v>
                      </c:pt>
                      <c:pt idx="58">
                        <c:v>12</c:v>
                      </c:pt>
                      <c:pt idx="59">
                        <c:v>14</c:v>
                      </c:pt>
                      <c:pt idx="60">
                        <c:v>13</c:v>
                      </c:pt>
                      <c:pt idx="61">
                        <c:v>12</c:v>
                      </c:pt>
                      <c:pt idx="62">
                        <c:v>17</c:v>
                      </c:pt>
                      <c:pt idx="63">
                        <c:v>10</c:v>
                      </c:pt>
                      <c:pt idx="64">
                        <c:v>16</c:v>
                      </c:pt>
                      <c:pt idx="65">
                        <c:v>12</c:v>
                      </c:pt>
                      <c:pt idx="66">
                        <c:v>10</c:v>
                      </c:pt>
                      <c:pt idx="67">
                        <c:v>18</c:v>
                      </c:pt>
                      <c:pt idx="68">
                        <c:v>12</c:v>
                      </c:pt>
                      <c:pt idx="69">
                        <c:v>20</c:v>
                      </c:pt>
                      <c:pt idx="70">
                        <c:v>11</c:v>
                      </c:pt>
                      <c:pt idx="71">
                        <c:v>21</c:v>
                      </c:pt>
                      <c:pt idx="72">
                        <c:v>9</c:v>
                      </c:pt>
                      <c:pt idx="73">
                        <c:v>21</c:v>
                      </c:pt>
                      <c:pt idx="74">
                        <c:v>20</c:v>
                      </c:pt>
                      <c:pt idx="75">
                        <c:v>17</c:v>
                      </c:pt>
                      <c:pt idx="76">
                        <c:v>18</c:v>
                      </c:pt>
                      <c:pt idx="77">
                        <c:v>17</c:v>
                      </c:pt>
                      <c:pt idx="78">
                        <c:v>16</c:v>
                      </c:pt>
                      <c:pt idx="79">
                        <c:v>19</c:v>
                      </c:pt>
                      <c:pt idx="80">
                        <c:v>15</c:v>
                      </c:pt>
                      <c:pt idx="81">
                        <c:v>11</c:v>
                      </c:pt>
                      <c:pt idx="82">
                        <c:v>17</c:v>
                      </c:pt>
                      <c:pt idx="83">
                        <c:v>13</c:v>
                      </c:pt>
                      <c:pt idx="84">
                        <c:v>20</c:v>
                      </c:pt>
                      <c:pt idx="85">
                        <c:v>18</c:v>
                      </c:pt>
                      <c:pt idx="86">
                        <c:v>13</c:v>
                      </c:pt>
                      <c:pt idx="87">
                        <c:v>15</c:v>
                      </c:pt>
                      <c:pt idx="88">
                        <c:v>13</c:v>
                      </c:pt>
                      <c:pt idx="89">
                        <c:v>16</c:v>
                      </c:pt>
                      <c:pt idx="90">
                        <c:v>19</c:v>
                      </c:pt>
                      <c:pt idx="91">
                        <c:v>25</c:v>
                      </c:pt>
                      <c:pt idx="92">
                        <c:v>12</c:v>
                      </c:pt>
                      <c:pt idx="93">
                        <c:v>20</c:v>
                      </c:pt>
                      <c:pt idx="94">
                        <c:v>20</c:v>
                      </c:pt>
                      <c:pt idx="95">
                        <c:v>17</c:v>
                      </c:pt>
                      <c:pt idx="96">
                        <c:v>17</c:v>
                      </c:pt>
                      <c:pt idx="97">
                        <c:v>14</c:v>
                      </c:pt>
                      <c:pt idx="98">
                        <c:v>15</c:v>
                      </c:pt>
                      <c:pt idx="99">
                        <c:v>10</c:v>
                      </c:pt>
                      <c:pt idx="100">
                        <c:v>16</c:v>
                      </c:pt>
                    </c:numCache>
                  </c:numRef>
                </c:val>
                <c:smooth val="0"/>
                <c:extLst xmlns:c15="http://schemas.microsoft.com/office/drawing/2012/chart">
                  <c:ext xmlns:c16="http://schemas.microsoft.com/office/drawing/2014/chart" uri="{C3380CC4-5D6E-409C-BE32-E72D297353CC}">
                    <c16:uniqueId val="{00000007-792D-4232-BCC7-D9EFFD8C45B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SEU METODO - SUGERIDO'!$R$2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SUGERIDO'!$R$3:$R$103</c15:sqref>
                        </c15:formulaRef>
                      </c:ext>
                    </c:extLst>
                    <c:numCache>
                      <c:formatCode>General</c:formatCode>
                      <c:ptCount val="101"/>
                      <c:pt idx="0">
                        <c:v>21</c:v>
                      </c:pt>
                      <c:pt idx="1">
                        <c:v>34</c:v>
                      </c:pt>
                      <c:pt idx="2">
                        <c:v>28</c:v>
                      </c:pt>
                      <c:pt idx="3">
                        <c:v>35</c:v>
                      </c:pt>
                      <c:pt idx="4">
                        <c:v>33</c:v>
                      </c:pt>
                      <c:pt idx="5">
                        <c:v>30</c:v>
                      </c:pt>
                      <c:pt idx="6">
                        <c:v>28</c:v>
                      </c:pt>
                      <c:pt idx="7">
                        <c:v>41</c:v>
                      </c:pt>
                      <c:pt idx="8">
                        <c:v>24</c:v>
                      </c:pt>
                      <c:pt idx="9">
                        <c:v>41</c:v>
                      </c:pt>
                      <c:pt idx="10">
                        <c:v>38</c:v>
                      </c:pt>
                      <c:pt idx="11">
                        <c:v>38</c:v>
                      </c:pt>
                      <c:pt idx="12">
                        <c:v>25</c:v>
                      </c:pt>
                      <c:pt idx="13">
                        <c:v>34</c:v>
                      </c:pt>
                      <c:pt idx="14">
                        <c:v>27</c:v>
                      </c:pt>
                      <c:pt idx="15">
                        <c:v>31</c:v>
                      </c:pt>
                      <c:pt idx="16">
                        <c:v>19</c:v>
                      </c:pt>
                      <c:pt idx="17">
                        <c:v>29</c:v>
                      </c:pt>
                      <c:pt idx="18">
                        <c:v>24</c:v>
                      </c:pt>
                      <c:pt idx="19">
                        <c:v>31</c:v>
                      </c:pt>
                      <c:pt idx="20">
                        <c:v>24</c:v>
                      </c:pt>
                      <c:pt idx="21">
                        <c:v>25</c:v>
                      </c:pt>
                      <c:pt idx="22">
                        <c:v>35</c:v>
                      </c:pt>
                      <c:pt idx="23">
                        <c:v>30</c:v>
                      </c:pt>
                      <c:pt idx="24">
                        <c:v>25</c:v>
                      </c:pt>
                      <c:pt idx="25">
                        <c:v>27</c:v>
                      </c:pt>
                      <c:pt idx="26">
                        <c:v>35</c:v>
                      </c:pt>
                      <c:pt idx="27">
                        <c:v>25</c:v>
                      </c:pt>
                      <c:pt idx="28">
                        <c:v>20</c:v>
                      </c:pt>
                      <c:pt idx="29">
                        <c:v>30</c:v>
                      </c:pt>
                      <c:pt idx="30">
                        <c:v>34</c:v>
                      </c:pt>
                      <c:pt idx="31">
                        <c:v>22</c:v>
                      </c:pt>
                      <c:pt idx="32">
                        <c:v>32</c:v>
                      </c:pt>
                      <c:pt idx="33">
                        <c:v>27</c:v>
                      </c:pt>
                      <c:pt idx="34">
                        <c:v>27</c:v>
                      </c:pt>
                      <c:pt idx="35">
                        <c:v>28</c:v>
                      </c:pt>
                      <c:pt idx="36">
                        <c:v>35</c:v>
                      </c:pt>
                      <c:pt idx="37">
                        <c:v>24</c:v>
                      </c:pt>
                      <c:pt idx="38">
                        <c:v>30</c:v>
                      </c:pt>
                      <c:pt idx="39">
                        <c:v>30</c:v>
                      </c:pt>
                      <c:pt idx="40">
                        <c:v>27</c:v>
                      </c:pt>
                      <c:pt idx="41">
                        <c:v>29</c:v>
                      </c:pt>
                      <c:pt idx="42">
                        <c:v>22</c:v>
                      </c:pt>
                      <c:pt idx="43">
                        <c:v>41</c:v>
                      </c:pt>
                      <c:pt idx="44">
                        <c:v>38</c:v>
                      </c:pt>
                      <c:pt idx="45">
                        <c:v>29</c:v>
                      </c:pt>
                      <c:pt idx="46">
                        <c:v>30</c:v>
                      </c:pt>
                      <c:pt idx="47">
                        <c:v>33</c:v>
                      </c:pt>
                      <c:pt idx="48">
                        <c:v>30</c:v>
                      </c:pt>
                      <c:pt idx="49">
                        <c:v>31</c:v>
                      </c:pt>
                      <c:pt idx="50">
                        <c:v>18</c:v>
                      </c:pt>
                      <c:pt idx="51">
                        <c:v>24</c:v>
                      </c:pt>
                      <c:pt idx="52">
                        <c:v>31</c:v>
                      </c:pt>
                      <c:pt idx="53">
                        <c:v>25</c:v>
                      </c:pt>
                      <c:pt idx="54">
                        <c:v>30</c:v>
                      </c:pt>
                      <c:pt idx="55">
                        <c:v>27</c:v>
                      </c:pt>
                      <c:pt idx="56">
                        <c:v>33</c:v>
                      </c:pt>
                      <c:pt idx="57">
                        <c:v>28</c:v>
                      </c:pt>
                      <c:pt idx="58">
                        <c:v>28</c:v>
                      </c:pt>
                      <c:pt idx="59">
                        <c:v>30</c:v>
                      </c:pt>
                      <c:pt idx="60">
                        <c:v>30</c:v>
                      </c:pt>
                      <c:pt idx="61">
                        <c:v>27</c:v>
                      </c:pt>
                      <c:pt idx="62">
                        <c:v>29</c:v>
                      </c:pt>
                      <c:pt idx="63">
                        <c:v>19</c:v>
                      </c:pt>
                      <c:pt idx="64">
                        <c:v>28</c:v>
                      </c:pt>
                      <c:pt idx="65">
                        <c:v>24</c:v>
                      </c:pt>
                      <c:pt idx="66">
                        <c:v>26</c:v>
                      </c:pt>
                      <c:pt idx="67">
                        <c:v>33</c:v>
                      </c:pt>
                      <c:pt idx="68">
                        <c:v>25</c:v>
                      </c:pt>
                      <c:pt idx="69">
                        <c:v>30</c:v>
                      </c:pt>
                      <c:pt idx="70">
                        <c:v>26</c:v>
                      </c:pt>
                      <c:pt idx="71">
                        <c:v>33</c:v>
                      </c:pt>
                      <c:pt idx="72">
                        <c:v>21</c:v>
                      </c:pt>
                      <c:pt idx="73">
                        <c:v>35</c:v>
                      </c:pt>
                      <c:pt idx="74">
                        <c:v>42</c:v>
                      </c:pt>
                      <c:pt idx="75">
                        <c:v>32</c:v>
                      </c:pt>
                      <c:pt idx="76">
                        <c:v>35</c:v>
                      </c:pt>
                      <c:pt idx="77">
                        <c:v>39</c:v>
                      </c:pt>
                      <c:pt idx="78">
                        <c:v>27</c:v>
                      </c:pt>
                      <c:pt idx="79">
                        <c:v>34</c:v>
                      </c:pt>
                      <c:pt idx="80">
                        <c:v>26</c:v>
                      </c:pt>
                      <c:pt idx="81">
                        <c:v>25</c:v>
                      </c:pt>
                      <c:pt idx="82">
                        <c:v>32</c:v>
                      </c:pt>
                      <c:pt idx="83">
                        <c:v>23</c:v>
                      </c:pt>
                      <c:pt idx="84">
                        <c:v>35</c:v>
                      </c:pt>
                      <c:pt idx="85">
                        <c:v>31</c:v>
                      </c:pt>
                      <c:pt idx="86">
                        <c:v>26</c:v>
                      </c:pt>
                      <c:pt idx="87">
                        <c:v>33</c:v>
                      </c:pt>
                      <c:pt idx="88">
                        <c:v>23</c:v>
                      </c:pt>
                      <c:pt idx="89">
                        <c:v>28</c:v>
                      </c:pt>
                      <c:pt idx="90">
                        <c:v>31</c:v>
                      </c:pt>
                      <c:pt idx="91">
                        <c:v>49</c:v>
                      </c:pt>
                      <c:pt idx="92">
                        <c:v>32</c:v>
                      </c:pt>
                      <c:pt idx="93">
                        <c:v>36</c:v>
                      </c:pt>
                      <c:pt idx="94">
                        <c:v>35</c:v>
                      </c:pt>
                      <c:pt idx="95">
                        <c:v>38</c:v>
                      </c:pt>
                      <c:pt idx="96">
                        <c:v>34</c:v>
                      </c:pt>
                      <c:pt idx="97">
                        <c:v>26</c:v>
                      </c:pt>
                      <c:pt idx="98">
                        <c:v>27</c:v>
                      </c:pt>
                      <c:pt idx="99">
                        <c:v>26</c:v>
                      </c:pt>
                      <c:pt idx="100">
                        <c:v>29</c:v>
                      </c:pt>
                    </c:numCache>
                  </c:numRef>
                </c:val>
                <c:smooth val="0"/>
                <c:extLst xmlns:c15="http://schemas.microsoft.com/office/drawing/2012/chart">
                  <c:ext xmlns:c16="http://schemas.microsoft.com/office/drawing/2014/chart" uri="{C3380CC4-5D6E-409C-BE32-E72D297353CC}">
                    <c16:uniqueId val="{00000008-792D-4232-BCC7-D9EFFD8C45BB}"/>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SEU METODO - 2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0"/>
          <c:order val="0"/>
          <c:tx>
            <c:strRef>
              <c:f>'Qui SEU METODO - PROPRIO'!$C$2</c:f>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f>'Qui SEU METODO - PROPRIO'!$C$3:$C$103</c:f>
              <c:numCache>
                <c:formatCode>General</c:formatCode>
                <c:ptCount val="101"/>
                <c:pt idx="0">
                  <c:v>5</c:v>
                </c:pt>
                <c:pt idx="1">
                  <c:v>2</c:v>
                </c:pt>
                <c:pt idx="2">
                  <c:v>4</c:v>
                </c:pt>
                <c:pt idx="3">
                  <c:v>2</c:v>
                </c:pt>
                <c:pt idx="4">
                  <c:v>6</c:v>
                </c:pt>
                <c:pt idx="5">
                  <c:v>11</c:v>
                </c:pt>
                <c:pt idx="6">
                  <c:v>4</c:v>
                </c:pt>
                <c:pt idx="7">
                  <c:v>4</c:v>
                </c:pt>
                <c:pt idx="8">
                  <c:v>4</c:v>
                </c:pt>
                <c:pt idx="9">
                  <c:v>5</c:v>
                </c:pt>
                <c:pt idx="10">
                  <c:v>5</c:v>
                </c:pt>
                <c:pt idx="11">
                  <c:v>3</c:v>
                </c:pt>
                <c:pt idx="12">
                  <c:v>5</c:v>
                </c:pt>
                <c:pt idx="13">
                  <c:v>3</c:v>
                </c:pt>
                <c:pt idx="14">
                  <c:v>5</c:v>
                </c:pt>
                <c:pt idx="15">
                  <c:v>6</c:v>
                </c:pt>
                <c:pt idx="16">
                  <c:v>7</c:v>
                </c:pt>
                <c:pt idx="17">
                  <c:v>2</c:v>
                </c:pt>
                <c:pt idx="18">
                  <c:v>8</c:v>
                </c:pt>
                <c:pt idx="19">
                  <c:v>4</c:v>
                </c:pt>
                <c:pt idx="20">
                  <c:v>4</c:v>
                </c:pt>
                <c:pt idx="21">
                  <c:v>4</c:v>
                </c:pt>
                <c:pt idx="22">
                  <c:v>6</c:v>
                </c:pt>
                <c:pt idx="23">
                  <c:v>4</c:v>
                </c:pt>
                <c:pt idx="24">
                  <c:v>3</c:v>
                </c:pt>
                <c:pt idx="25">
                  <c:v>3</c:v>
                </c:pt>
                <c:pt idx="26">
                  <c:v>5</c:v>
                </c:pt>
                <c:pt idx="27">
                  <c:v>5</c:v>
                </c:pt>
                <c:pt idx="28">
                  <c:v>4</c:v>
                </c:pt>
                <c:pt idx="29">
                  <c:v>5</c:v>
                </c:pt>
                <c:pt idx="30">
                  <c:v>4</c:v>
                </c:pt>
                <c:pt idx="31">
                  <c:v>3</c:v>
                </c:pt>
                <c:pt idx="32">
                  <c:v>6</c:v>
                </c:pt>
                <c:pt idx="33">
                  <c:v>8</c:v>
                </c:pt>
                <c:pt idx="34">
                  <c:v>10</c:v>
                </c:pt>
                <c:pt idx="35">
                  <c:v>5</c:v>
                </c:pt>
                <c:pt idx="36">
                  <c:v>6</c:v>
                </c:pt>
                <c:pt idx="37">
                  <c:v>3</c:v>
                </c:pt>
                <c:pt idx="38">
                  <c:v>1</c:v>
                </c:pt>
                <c:pt idx="39">
                  <c:v>2</c:v>
                </c:pt>
                <c:pt idx="40">
                  <c:v>6</c:v>
                </c:pt>
                <c:pt idx="41">
                  <c:v>5</c:v>
                </c:pt>
                <c:pt idx="42">
                  <c:v>7</c:v>
                </c:pt>
                <c:pt idx="43">
                  <c:v>6</c:v>
                </c:pt>
                <c:pt idx="44">
                  <c:v>5</c:v>
                </c:pt>
                <c:pt idx="45">
                  <c:v>9</c:v>
                </c:pt>
                <c:pt idx="46">
                  <c:v>7</c:v>
                </c:pt>
                <c:pt idx="47">
                  <c:v>6</c:v>
                </c:pt>
                <c:pt idx="48">
                  <c:v>5</c:v>
                </c:pt>
                <c:pt idx="49">
                  <c:v>7</c:v>
                </c:pt>
                <c:pt idx="50">
                  <c:v>6</c:v>
                </c:pt>
                <c:pt idx="51">
                  <c:v>5</c:v>
                </c:pt>
                <c:pt idx="52">
                  <c:v>7</c:v>
                </c:pt>
                <c:pt idx="53">
                  <c:v>3</c:v>
                </c:pt>
                <c:pt idx="54">
                  <c:v>5</c:v>
                </c:pt>
                <c:pt idx="55">
                  <c:v>7</c:v>
                </c:pt>
                <c:pt idx="56">
                  <c:v>7</c:v>
                </c:pt>
                <c:pt idx="57">
                  <c:v>6</c:v>
                </c:pt>
                <c:pt idx="58">
                  <c:v>6</c:v>
                </c:pt>
                <c:pt idx="59">
                  <c:v>4</c:v>
                </c:pt>
                <c:pt idx="60">
                  <c:v>4</c:v>
                </c:pt>
                <c:pt idx="61">
                  <c:v>7</c:v>
                </c:pt>
                <c:pt idx="62">
                  <c:v>1</c:v>
                </c:pt>
                <c:pt idx="63">
                  <c:v>5</c:v>
                </c:pt>
                <c:pt idx="64">
                  <c:v>1</c:v>
                </c:pt>
                <c:pt idx="65">
                  <c:v>5</c:v>
                </c:pt>
                <c:pt idx="66">
                  <c:v>5</c:v>
                </c:pt>
                <c:pt idx="67">
                  <c:v>3</c:v>
                </c:pt>
                <c:pt idx="68">
                  <c:v>5</c:v>
                </c:pt>
                <c:pt idx="69">
                  <c:v>8</c:v>
                </c:pt>
                <c:pt idx="70">
                  <c:v>3</c:v>
                </c:pt>
                <c:pt idx="71">
                  <c:v>3</c:v>
                </c:pt>
                <c:pt idx="72">
                  <c:v>5</c:v>
                </c:pt>
                <c:pt idx="73">
                  <c:v>4</c:v>
                </c:pt>
                <c:pt idx="74">
                  <c:v>4</c:v>
                </c:pt>
                <c:pt idx="75">
                  <c:v>6</c:v>
                </c:pt>
                <c:pt idx="76">
                  <c:v>3</c:v>
                </c:pt>
                <c:pt idx="77">
                  <c:v>2</c:v>
                </c:pt>
                <c:pt idx="78">
                  <c:v>8</c:v>
                </c:pt>
                <c:pt idx="79">
                  <c:v>5</c:v>
                </c:pt>
                <c:pt idx="80">
                  <c:v>4</c:v>
                </c:pt>
                <c:pt idx="81">
                  <c:v>10</c:v>
                </c:pt>
                <c:pt idx="82">
                  <c:v>3</c:v>
                </c:pt>
                <c:pt idx="83">
                  <c:v>10</c:v>
                </c:pt>
                <c:pt idx="84">
                  <c:v>5</c:v>
                </c:pt>
                <c:pt idx="85">
                  <c:v>4</c:v>
                </c:pt>
                <c:pt idx="86">
                  <c:v>5</c:v>
                </c:pt>
                <c:pt idx="87">
                  <c:v>9</c:v>
                </c:pt>
                <c:pt idx="88">
                  <c:v>6</c:v>
                </c:pt>
                <c:pt idx="89">
                  <c:v>4</c:v>
                </c:pt>
                <c:pt idx="90">
                  <c:v>4</c:v>
                </c:pt>
                <c:pt idx="91">
                  <c:v>6</c:v>
                </c:pt>
                <c:pt idx="92">
                  <c:v>4</c:v>
                </c:pt>
                <c:pt idx="93">
                  <c:v>0</c:v>
                </c:pt>
                <c:pt idx="94">
                  <c:v>4</c:v>
                </c:pt>
                <c:pt idx="95">
                  <c:v>6</c:v>
                </c:pt>
                <c:pt idx="96">
                  <c:v>4</c:v>
                </c:pt>
                <c:pt idx="97">
                  <c:v>5</c:v>
                </c:pt>
                <c:pt idx="98">
                  <c:v>2</c:v>
                </c:pt>
                <c:pt idx="99">
                  <c:v>8</c:v>
                </c:pt>
                <c:pt idx="100">
                  <c:v>5</c:v>
                </c:pt>
              </c:numCache>
            </c:numRef>
          </c:val>
          <c:smooth val="0"/>
          <c:extLst>
            <c:ext xmlns:c16="http://schemas.microsoft.com/office/drawing/2014/chart" uri="{C3380CC4-5D6E-409C-BE32-E72D297353CC}">
              <c16:uniqueId val="{00000000-004C-47F7-96DF-5985833EA729}"/>
            </c:ext>
          </c:extLst>
        </c:ser>
        <c:ser>
          <c:idx val="1"/>
          <c:order val="1"/>
          <c:tx>
            <c:strRef>
              <c:f>'Qui SEU METODO - PROPRIO'!$F$2</c:f>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f>'Qui SEU METODO - PROPRIO'!$F$3:$F$103</c:f>
              <c:numCache>
                <c:formatCode>General</c:formatCode>
                <c:ptCount val="101"/>
                <c:pt idx="0">
                  <c:v>20</c:v>
                </c:pt>
                <c:pt idx="1">
                  <c:v>9</c:v>
                </c:pt>
                <c:pt idx="2">
                  <c:v>12</c:v>
                </c:pt>
                <c:pt idx="3">
                  <c:v>7</c:v>
                </c:pt>
                <c:pt idx="4">
                  <c:v>16</c:v>
                </c:pt>
                <c:pt idx="5">
                  <c:v>26</c:v>
                </c:pt>
                <c:pt idx="6">
                  <c:v>11</c:v>
                </c:pt>
                <c:pt idx="7">
                  <c:v>13</c:v>
                </c:pt>
                <c:pt idx="8">
                  <c:v>13</c:v>
                </c:pt>
                <c:pt idx="9">
                  <c:v>14</c:v>
                </c:pt>
                <c:pt idx="10">
                  <c:v>13</c:v>
                </c:pt>
                <c:pt idx="11">
                  <c:v>10</c:v>
                </c:pt>
                <c:pt idx="12">
                  <c:v>11</c:v>
                </c:pt>
                <c:pt idx="13">
                  <c:v>5</c:v>
                </c:pt>
                <c:pt idx="14">
                  <c:v>11</c:v>
                </c:pt>
                <c:pt idx="15">
                  <c:v>18</c:v>
                </c:pt>
                <c:pt idx="16">
                  <c:v>17</c:v>
                </c:pt>
                <c:pt idx="17">
                  <c:v>14</c:v>
                </c:pt>
                <c:pt idx="18">
                  <c:v>22</c:v>
                </c:pt>
                <c:pt idx="19">
                  <c:v>19</c:v>
                </c:pt>
                <c:pt idx="20">
                  <c:v>17</c:v>
                </c:pt>
                <c:pt idx="21">
                  <c:v>15</c:v>
                </c:pt>
                <c:pt idx="22">
                  <c:v>17</c:v>
                </c:pt>
                <c:pt idx="23">
                  <c:v>14</c:v>
                </c:pt>
                <c:pt idx="24">
                  <c:v>11</c:v>
                </c:pt>
                <c:pt idx="25">
                  <c:v>12</c:v>
                </c:pt>
                <c:pt idx="26">
                  <c:v>10</c:v>
                </c:pt>
                <c:pt idx="27">
                  <c:v>15</c:v>
                </c:pt>
                <c:pt idx="28">
                  <c:v>17</c:v>
                </c:pt>
                <c:pt idx="29">
                  <c:v>14</c:v>
                </c:pt>
                <c:pt idx="30">
                  <c:v>16</c:v>
                </c:pt>
                <c:pt idx="31">
                  <c:v>15</c:v>
                </c:pt>
                <c:pt idx="32">
                  <c:v>17</c:v>
                </c:pt>
                <c:pt idx="33">
                  <c:v>18</c:v>
                </c:pt>
                <c:pt idx="34">
                  <c:v>21</c:v>
                </c:pt>
                <c:pt idx="35">
                  <c:v>19</c:v>
                </c:pt>
                <c:pt idx="36">
                  <c:v>17</c:v>
                </c:pt>
                <c:pt idx="37">
                  <c:v>13</c:v>
                </c:pt>
                <c:pt idx="38">
                  <c:v>5</c:v>
                </c:pt>
                <c:pt idx="39">
                  <c:v>8</c:v>
                </c:pt>
                <c:pt idx="40">
                  <c:v>14</c:v>
                </c:pt>
                <c:pt idx="41">
                  <c:v>13</c:v>
                </c:pt>
                <c:pt idx="42">
                  <c:v>21</c:v>
                </c:pt>
                <c:pt idx="43">
                  <c:v>17</c:v>
                </c:pt>
                <c:pt idx="44">
                  <c:v>18</c:v>
                </c:pt>
                <c:pt idx="45">
                  <c:v>18</c:v>
                </c:pt>
                <c:pt idx="46">
                  <c:v>14</c:v>
                </c:pt>
                <c:pt idx="47">
                  <c:v>13</c:v>
                </c:pt>
                <c:pt idx="48">
                  <c:v>11</c:v>
                </c:pt>
                <c:pt idx="49">
                  <c:v>14</c:v>
                </c:pt>
                <c:pt idx="50">
                  <c:v>23</c:v>
                </c:pt>
                <c:pt idx="51">
                  <c:v>21</c:v>
                </c:pt>
                <c:pt idx="52">
                  <c:v>17</c:v>
                </c:pt>
                <c:pt idx="53">
                  <c:v>11</c:v>
                </c:pt>
                <c:pt idx="54">
                  <c:v>8</c:v>
                </c:pt>
                <c:pt idx="55">
                  <c:v>16</c:v>
                </c:pt>
                <c:pt idx="56">
                  <c:v>22</c:v>
                </c:pt>
                <c:pt idx="57">
                  <c:v>15</c:v>
                </c:pt>
                <c:pt idx="58">
                  <c:v>16</c:v>
                </c:pt>
                <c:pt idx="59">
                  <c:v>15</c:v>
                </c:pt>
                <c:pt idx="60">
                  <c:v>14</c:v>
                </c:pt>
                <c:pt idx="61">
                  <c:v>18</c:v>
                </c:pt>
                <c:pt idx="62">
                  <c:v>12</c:v>
                </c:pt>
                <c:pt idx="63">
                  <c:v>19</c:v>
                </c:pt>
                <c:pt idx="64">
                  <c:v>12</c:v>
                </c:pt>
                <c:pt idx="65">
                  <c:v>15</c:v>
                </c:pt>
                <c:pt idx="66">
                  <c:v>20</c:v>
                </c:pt>
                <c:pt idx="67">
                  <c:v>10</c:v>
                </c:pt>
                <c:pt idx="68">
                  <c:v>13</c:v>
                </c:pt>
                <c:pt idx="69">
                  <c:v>15</c:v>
                </c:pt>
                <c:pt idx="70">
                  <c:v>12</c:v>
                </c:pt>
                <c:pt idx="71">
                  <c:v>17</c:v>
                </c:pt>
                <c:pt idx="72">
                  <c:v>16</c:v>
                </c:pt>
                <c:pt idx="73">
                  <c:v>11</c:v>
                </c:pt>
                <c:pt idx="74">
                  <c:v>15</c:v>
                </c:pt>
                <c:pt idx="75">
                  <c:v>15</c:v>
                </c:pt>
                <c:pt idx="76">
                  <c:v>6</c:v>
                </c:pt>
                <c:pt idx="77">
                  <c:v>8</c:v>
                </c:pt>
                <c:pt idx="78">
                  <c:v>22</c:v>
                </c:pt>
                <c:pt idx="79">
                  <c:v>13</c:v>
                </c:pt>
                <c:pt idx="80">
                  <c:v>16</c:v>
                </c:pt>
                <c:pt idx="81">
                  <c:v>23</c:v>
                </c:pt>
                <c:pt idx="82">
                  <c:v>10</c:v>
                </c:pt>
                <c:pt idx="83">
                  <c:v>26</c:v>
                </c:pt>
                <c:pt idx="84">
                  <c:v>12</c:v>
                </c:pt>
                <c:pt idx="85">
                  <c:v>14</c:v>
                </c:pt>
                <c:pt idx="86">
                  <c:v>20</c:v>
                </c:pt>
                <c:pt idx="87">
                  <c:v>12</c:v>
                </c:pt>
                <c:pt idx="88">
                  <c:v>15</c:v>
                </c:pt>
                <c:pt idx="89">
                  <c:v>17</c:v>
                </c:pt>
                <c:pt idx="90">
                  <c:v>16</c:v>
                </c:pt>
                <c:pt idx="91">
                  <c:v>13</c:v>
                </c:pt>
                <c:pt idx="92">
                  <c:v>19</c:v>
                </c:pt>
                <c:pt idx="93">
                  <c:v>15</c:v>
                </c:pt>
                <c:pt idx="94">
                  <c:v>19</c:v>
                </c:pt>
                <c:pt idx="95">
                  <c:v>17</c:v>
                </c:pt>
                <c:pt idx="96">
                  <c:v>15</c:v>
                </c:pt>
                <c:pt idx="97">
                  <c:v>11</c:v>
                </c:pt>
                <c:pt idx="98">
                  <c:v>13</c:v>
                </c:pt>
                <c:pt idx="99">
                  <c:v>12</c:v>
                </c:pt>
                <c:pt idx="100">
                  <c:v>13</c:v>
                </c:pt>
              </c:numCache>
            </c:numRef>
          </c:val>
          <c:smooth val="0"/>
          <c:extLst>
            <c:ext xmlns:c16="http://schemas.microsoft.com/office/drawing/2014/chart" uri="{C3380CC4-5D6E-409C-BE32-E72D297353CC}">
              <c16:uniqueId val="{00000001-004C-47F7-96DF-5985833EA729}"/>
            </c:ext>
          </c:extLst>
        </c:ser>
        <c:ser>
          <c:idx val="2"/>
          <c:order val="2"/>
          <c:tx>
            <c:strRef>
              <c:f>'Qui SEU METODO - PROPRIO'!$I$2</c:f>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f>'Qui SEU METODO - PROPRIO'!$I$3:$I$103</c:f>
              <c:numCache>
                <c:formatCode>General</c:formatCode>
                <c:ptCount val="101"/>
                <c:pt idx="0">
                  <c:v>34</c:v>
                </c:pt>
                <c:pt idx="1">
                  <c:v>19</c:v>
                </c:pt>
                <c:pt idx="2">
                  <c:v>33</c:v>
                </c:pt>
                <c:pt idx="3">
                  <c:v>20</c:v>
                </c:pt>
                <c:pt idx="4">
                  <c:v>33</c:v>
                </c:pt>
                <c:pt idx="5">
                  <c:v>39</c:v>
                </c:pt>
                <c:pt idx="6">
                  <c:v>26</c:v>
                </c:pt>
                <c:pt idx="7">
                  <c:v>28</c:v>
                </c:pt>
                <c:pt idx="8">
                  <c:v>29</c:v>
                </c:pt>
                <c:pt idx="9">
                  <c:v>35</c:v>
                </c:pt>
                <c:pt idx="10">
                  <c:v>30</c:v>
                </c:pt>
                <c:pt idx="11">
                  <c:v>24</c:v>
                </c:pt>
                <c:pt idx="12">
                  <c:v>21</c:v>
                </c:pt>
                <c:pt idx="13">
                  <c:v>17</c:v>
                </c:pt>
                <c:pt idx="14">
                  <c:v>26</c:v>
                </c:pt>
                <c:pt idx="15">
                  <c:v>27</c:v>
                </c:pt>
                <c:pt idx="16">
                  <c:v>36</c:v>
                </c:pt>
                <c:pt idx="17">
                  <c:v>28</c:v>
                </c:pt>
                <c:pt idx="18">
                  <c:v>43</c:v>
                </c:pt>
                <c:pt idx="19">
                  <c:v>38</c:v>
                </c:pt>
                <c:pt idx="20">
                  <c:v>30</c:v>
                </c:pt>
                <c:pt idx="21">
                  <c:v>31</c:v>
                </c:pt>
                <c:pt idx="22">
                  <c:v>32</c:v>
                </c:pt>
                <c:pt idx="23">
                  <c:v>34</c:v>
                </c:pt>
                <c:pt idx="24">
                  <c:v>24</c:v>
                </c:pt>
                <c:pt idx="25">
                  <c:v>27</c:v>
                </c:pt>
                <c:pt idx="26">
                  <c:v>24</c:v>
                </c:pt>
                <c:pt idx="27">
                  <c:v>31</c:v>
                </c:pt>
                <c:pt idx="28">
                  <c:v>35</c:v>
                </c:pt>
                <c:pt idx="29">
                  <c:v>28</c:v>
                </c:pt>
                <c:pt idx="30">
                  <c:v>31</c:v>
                </c:pt>
                <c:pt idx="31">
                  <c:v>25</c:v>
                </c:pt>
                <c:pt idx="32">
                  <c:v>26</c:v>
                </c:pt>
                <c:pt idx="33">
                  <c:v>32</c:v>
                </c:pt>
                <c:pt idx="34">
                  <c:v>31</c:v>
                </c:pt>
                <c:pt idx="35">
                  <c:v>38</c:v>
                </c:pt>
                <c:pt idx="36">
                  <c:v>25</c:v>
                </c:pt>
                <c:pt idx="37">
                  <c:v>26</c:v>
                </c:pt>
                <c:pt idx="38">
                  <c:v>20</c:v>
                </c:pt>
                <c:pt idx="39">
                  <c:v>20</c:v>
                </c:pt>
                <c:pt idx="40">
                  <c:v>20</c:v>
                </c:pt>
                <c:pt idx="41">
                  <c:v>24</c:v>
                </c:pt>
                <c:pt idx="42">
                  <c:v>40</c:v>
                </c:pt>
                <c:pt idx="43">
                  <c:v>30</c:v>
                </c:pt>
                <c:pt idx="44">
                  <c:v>37</c:v>
                </c:pt>
                <c:pt idx="45">
                  <c:v>33</c:v>
                </c:pt>
                <c:pt idx="46">
                  <c:v>24</c:v>
                </c:pt>
                <c:pt idx="47">
                  <c:v>26</c:v>
                </c:pt>
                <c:pt idx="48">
                  <c:v>30</c:v>
                </c:pt>
                <c:pt idx="49">
                  <c:v>29</c:v>
                </c:pt>
                <c:pt idx="50">
                  <c:v>40</c:v>
                </c:pt>
                <c:pt idx="51">
                  <c:v>29</c:v>
                </c:pt>
                <c:pt idx="52">
                  <c:v>34</c:v>
                </c:pt>
                <c:pt idx="53">
                  <c:v>30</c:v>
                </c:pt>
                <c:pt idx="54">
                  <c:v>21</c:v>
                </c:pt>
                <c:pt idx="55">
                  <c:v>35</c:v>
                </c:pt>
                <c:pt idx="56">
                  <c:v>41</c:v>
                </c:pt>
                <c:pt idx="57">
                  <c:v>22</c:v>
                </c:pt>
                <c:pt idx="58">
                  <c:v>26</c:v>
                </c:pt>
                <c:pt idx="59">
                  <c:v>32</c:v>
                </c:pt>
                <c:pt idx="60">
                  <c:v>28</c:v>
                </c:pt>
                <c:pt idx="61">
                  <c:v>34</c:v>
                </c:pt>
                <c:pt idx="62">
                  <c:v>20</c:v>
                </c:pt>
                <c:pt idx="63">
                  <c:v>35</c:v>
                </c:pt>
                <c:pt idx="64">
                  <c:v>29</c:v>
                </c:pt>
                <c:pt idx="65">
                  <c:v>29</c:v>
                </c:pt>
                <c:pt idx="66">
                  <c:v>34</c:v>
                </c:pt>
                <c:pt idx="67">
                  <c:v>27</c:v>
                </c:pt>
                <c:pt idx="68">
                  <c:v>28</c:v>
                </c:pt>
                <c:pt idx="69">
                  <c:v>29</c:v>
                </c:pt>
                <c:pt idx="70">
                  <c:v>27</c:v>
                </c:pt>
                <c:pt idx="71">
                  <c:v>29</c:v>
                </c:pt>
                <c:pt idx="72">
                  <c:v>27</c:v>
                </c:pt>
                <c:pt idx="73">
                  <c:v>25</c:v>
                </c:pt>
                <c:pt idx="74">
                  <c:v>30</c:v>
                </c:pt>
                <c:pt idx="75">
                  <c:v>29</c:v>
                </c:pt>
                <c:pt idx="76">
                  <c:v>21</c:v>
                </c:pt>
                <c:pt idx="77">
                  <c:v>29</c:v>
                </c:pt>
                <c:pt idx="78">
                  <c:v>35</c:v>
                </c:pt>
                <c:pt idx="79">
                  <c:v>30</c:v>
                </c:pt>
                <c:pt idx="80">
                  <c:v>40</c:v>
                </c:pt>
                <c:pt idx="81">
                  <c:v>36</c:v>
                </c:pt>
                <c:pt idx="82">
                  <c:v>25</c:v>
                </c:pt>
                <c:pt idx="83">
                  <c:v>39</c:v>
                </c:pt>
                <c:pt idx="84">
                  <c:v>24</c:v>
                </c:pt>
                <c:pt idx="85">
                  <c:v>28</c:v>
                </c:pt>
                <c:pt idx="86">
                  <c:v>41</c:v>
                </c:pt>
                <c:pt idx="87">
                  <c:v>26</c:v>
                </c:pt>
                <c:pt idx="88">
                  <c:v>24</c:v>
                </c:pt>
                <c:pt idx="89">
                  <c:v>28</c:v>
                </c:pt>
                <c:pt idx="90">
                  <c:v>36</c:v>
                </c:pt>
                <c:pt idx="91">
                  <c:v>31</c:v>
                </c:pt>
                <c:pt idx="92">
                  <c:v>36</c:v>
                </c:pt>
                <c:pt idx="93">
                  <c:v>25</c:v>
                </c:pt>
                <c:pt idx="94">
                  <c:v>37</c:v>
                </c:pt>
                <c:pt idx="95">
                  <c:v>34</c:v>
                </c:pt>
                <c:pt idx="96">
                  <c:v>39</c:v>
                </c:pt>
                <c:pt idx="97">
                  <c:v>30</c:v>
                </c:pt>
                <c:pt idx="98">
                  <c:v>30</c:v>
                </c:pt>
                <c:pt idx="99">
                  <c:v>22</c:v>
                </c:pt>
                <c:pt idx="100">
                  <c:v>35</c:v>
                </c:pt>
              </c:numCache>
            </c:numRef>
          </c:val>
          <c:smooth val="0"/>
          <c:extLst>
            <c:ext xmlns:c16="http://schemas.microsoft.com/office/drawing/2014/chart" uri="{C3380CC4-5D6E-409C-BE32-E72D297353CC}">
              <c16:uniqueId val="{00000002-004C-47F7-96DF-5985833EA729}"/>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3"/>
                <c:order val="3"/>
                <c:tx>
                  <c:strRef>
                    <c:extLst>
                      <c:ext uri="{02D57815-91ED-43cb-92C2-25804820EDAC}">
                        <c15:formulaRef>
                          <c15:sqref>'Qui SEU METODO - PROPRIO'!$L$2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c:ext uri="{02D57815-91ED-43cb-92C2-25804820EDAC}">
                        <c15:formulaRef>
                          <c15:sqref>'Qui SEU METODO - PROPRIO'!$L$3:$L$103</c15:sqref>
                        </c15:formulaRef>
                      </c:ext>
                    </c:extLst>
                    <c:numCache>
                      <c:formatCode>General</c:formatCode>
                      <c:ptCount val="101"/>
                      <c:pt idx="0">
                        <c:v>11</c:v>
                      </c:pt>
                      <c:pt idx="1">
                        <c:v>5</c:v>
                      </c:pt>
                      <c:pt idx="2">
                        <c:v>6</c:v>
                      </c:pt>
                      <c:pt idx="3">
                        <c:v>1</c:v>
                      </c:pt>
                      <c:pt idx="4">
                        <c:v>4</c:v>
                      </c:pt>
                      <c:pt idx="5">
                        <c:v>4</c:v>
                      </c:pt>
                      <c:pt idx="6">
                        <c:v>2</c:v>
                      </c:pt>
                      <c:pt idx="7">
                        <c:v>6</c:v>
                      </c:pt>
                      <c:pt idx="8">
                        <c:v>4</c:v>
                      </c:pt>
                      <c:pt idx="9">
                        <c:v>4</c:v>
                      </c:pt>
                      <c:pt idx="10">
                        <c:v>2</c:v>
                      </c:pt>
                      <c:pt idx="11">
                        <c:v>2</c:v>
                      </c:pt>
                      <c:pt idx="12">
                        <c:v>4</c:v>
                      </c:pt>
                      <c:pt idx="13">
                        <c:v>7</c:v>
                      </c:pt>
                      <c:pt idx="14">
                        <c:v>9</c:v>
                      </c:pt>
                      <c:pt idx="15">
                        <c:v>7</c:v>
                      </c:pt>
                      <c:pt idx="16">
                        <c:v>5</c:v>
                      </c:pt>
                      <c:pt idx="17">
                        <c:v>7</c:v>
                      </c:pt>
                      <c:pt idx="18">
                        <c:v>5</c:v>
                      </c:pt>
                      <c:pt idx="19">
                        <c:v>7</c:v>
                      </c:pt>
                      <c:pt idx="20">
                        <c:v>4</c:v>
                      </c:pt>
                      <c:pt idx="21">
                        <c:v>8</c:v>
                      </c:pt>
                      <c:pt idx="22">
                        <c:v>9</c:v>
                      </c:pt>
                      <c:pt idx="23">
                        <c:v>0</c:v>
                      </c:pt>
                      <c:pt idx="24">
                        <c:v>5</c:v>
                      </c:pt>
                      <c:pt idx="25">
                        <c:v>6</c:v>
                      </c:pt>
                      <c:pt idx="26">
                        <c:v>2</c:v>
                      </c:pt>
                      <c:pt idx="27">
                        <c:v>3</c:v>
                      </c:pt>
                      <c:pt idx="28">
                        <c:v>2</c:v>
                      </c:pt>
                      <c:pt idx="29">
                        <c:v>5</c:v>
                      </c:pt>
                      <c:pt idx="30">
                        <c:v>2</c:v>
                      </c:pt>
                      <c:pt idx="31">
                        <c:v>3</c:v>
                      </c:pt>
                      <c:pt idx="32">
                        <c:v>5</c:v>
                      </c:pt>
                      <c:pt idx="33">
                        <c:v>5</c:v>
                      </c:pt>
                      <c:pt idx="34">
                        <c:v>6</c:v>
                      </c:pt>
                      <c:pt idx="35">
                        <c:v>6</c:v>
                      </c:pt>
                      <c:pt idx="36">
                        <c:v>2</c:v>
                      </c:pt>
                      <c:pt idx="37">
                        <c:v>5</c:v>
                      </c:pt>
                      <c:pt idx="38">
                        <c:v>10</c:v>
                      </c:pt>
                      <c:pt idx="39">
                        <c:v>9</c:v>
                      </c:pt>
                      <c:pt idx="40">
                        <c:v>6</c:v>
                      </c:pt>
                      <c:pt idx="41">
                        <c:v>4</c:v>
                      </c:pt>
                      <c:pt idx="42">
                        <c:v>8</c:v>
                      </c:pt>
                      <c:pt idx="43">
                        <c:v>4</c:v>
                      </c:pt>
                      <c:pt idx="44">
                        <c:v>2</c:v>
                      </c:pt>
                      <c:pt idx="45">
                        <c:v>4</c:v>
                      </c:pt>
                      <c:pt idx="46">
                        <c:v>2</c:v>
                      </c:pt>
                      <c:pt idx="47">
                        <c:v>1</c:v>
                      </c:pt>
                      <c:pt idx="48">
                        <c:v>7</c:v>
                      </c:pt>
                      <c:pt idx="49">
                        <c:v>4</c:v>
                      </c:pt>
                      <c:pt idx="50">
                        <c:v>5</c:v>
                      </c:pt>
                      <c:pt idx="51">
                        <c:v>4</c:v>
                      </c:pt>
                      <c:pt idx="52">
                        <c:v>8</c:v>
                      </c:pt>
                      <c:pt idx="53">
                        <c:v>5</c:v>
                      </c:pt>
                      <c:pt idx="54">
                        <c:v>6</c:v>
                      </c:pt>
                      <c:pt idx="55">
                        <c:v>4</c:v>
                      </c:pt>
                      <c:pt idx="56">
                        <c:v>6</c:v>
                      </c:pt>
                      <c:pt idx="57">
                        <c:v>5</c:v>
                      </c:pt>
                      <c:pt idx="58">
                        <c:v>7</c:v>
                      </c:pt>
                      <c:pt idx="59">
                        <c:v>5</c:v>
                      </c:pt>
                      <c:pt idx="60">
                        <c:v>3</c:v>
                      </c:pt>
                      <c:pt idx="61">
                        <c:v>12</c:v>
                      </c:pt>
                      <c:pt idx="62">
                        <c:v>7</c:v>
                      </c:pt>
                      <c:pt idx="63">
                        <c:v>3</c:v>
                      </c:pt>
                      <c:pt idx="64">
                        <c:v>8</c:v>
                      </c:pt>
                      <c:pt idx="65">
                        <c:v>3</c:v>
                      </c:pt>
                      <c:pt idx="66">
                        <c:v>10</c:v>
                      </c:pt>
                      <c:pt idx="67">
                        <c:v>5</c:v>
                      </c:pt>
                      <c:pt idx="68">
                        <c:v>8</c:v>
                      </c:pt>
                      <c:pt idx="69">
                        <c:v>3</c:v>
                      </c:pt>
                      <c:pt idx="70">
                        <c:v>7</c:v>
                      </c:pt>
                      <c:pt idx="71">
                        <c:v>5</c:v>
                      </c:pt>
                      <c:pt idx="72">
                        <c:v>5</c:v>
                      </c:pt>
                      <c:pt idx="73">
                        <c:v>2</c:v>
                      </c:pt>
                      <c:pt idx="74">
                        <c:v>6</c:v>
                      </c:pt>
                      <c:pt idx="75">
                        <c:v>4</c:v>
                      </c:pt>
                      <c:pt idx="76">
                        <c:v>0</c:v>
                      </c:pt>
                      <c:pt idx="77">
                        <c:v>4</c:v>
                      </c:pt>
                      <c:pt idx="78">
                        <c:v>7</c:v>
                      </c:pt>
                      <c:pt idx="79">
                        <c:v>6</c:v>
                      </c:pt>
                      <c:pt idx="80">
                        <c:v>3</c:v>
                      </c:pt>
                      <c:pt idx="81">
                        <c:v>6</c:v>
                      </c:pt>
                      <c:pt idx="82">
                        <c:v>5</c:v>
                      </c:pt>
                      <c:pt idx="83">
                        <c:v>4</c:v>
                      </c:pt>
                      <c:pt idx="84">
                        <c:v>6</c:v>
                      </c:pt>
                      <c:pt idx="85">
                        <c:v>8</c:v>
                      </c:pt>
                      <c:pt idx="86">
                        <c:v>5</c:v>
                      </c:pt>
                      <c:pt idx="87">
                        <c:v>4</c:v>
                      </c:pt>
                      <c:pt idx="88">
                        <c:v>7</c:v>
                      </c:pt>
                      <c:pt idx="89">
                        <c:v>3</c:v>
                      </c:pt>
                      <c:pt idx="90">
                        <c:v>3</c:v>
                      </c:pt>
                      <c:pt idx="91">
                        <c:v>3</c:v>
                      </c:pt>
                      <c:pt idx="92">
                        <c:v>3</c:v>
                      </c:pt>
                      <c:pt idx="93">
                        <c:v>5</c:v>
                      </c:pt>
                      <c:pt idx="94">
                        <c:v>5</c:v>
                      </c:pt>
                      <c:pt idx="95">
                        <c:v>3</c:v>
                      </c:pt>
                      <c:pt idx="96">
                        <c:v>2</c:v>
                      </c:pt>
                      <c:pt idx="97">
                        <c:v>8</c:v>
                      </c:pt>
                      <c:pt idx="98">
                        <c:v>2</c:v>
                      </c:pt>
                      <c:pt idx="99">
                        <c:v>8</c:v>
                      </c:pt>
                      <c:pt idx="100">
                        <c:v>3</c:v>
                      </c:pt>
                    </c:numCache>
                  </c:numRef>
                </c:val>
                <c:smooth val="0"/>
                <c:extLst>
                  <c:ext xmlns:c16="http://schemas.microsoft.com/office/drawing/2014/chart" uri="{C3380CC4-5D6E-409C-BE32-E72D297353CC}">
                    <c16:uniqueId val="{00000003-004C-47F7-96DF-5985833EA72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SEU METODO - PROPRIO'!$O$2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PROPRIO'!$O$3:$O$103</c15:sqref>
                        </c15:formulaRef>
                      </c:ext>
                    </c:extLst>
                    <c:numCache>
                      <c:formatCode>General</c:formatCode>
                      <c:ptCount val="101"/>
                      <c:pt idx="0">
                        <c:v>19</c:v>
                      </c:pt>
                      <c:pt idx="1">
                        <c:v>16</c:v>
                      </c:pt>
                      <c:pt idx="2">
                        <c:v>18</c:v>
                      </c:pt>
                      <c:pt idx="3">
                        <c:v>6</c:v>
                      </c:pt>
                      <c:pt idx="4">
                        <c:v>18</c:v>
                      </c:pt>
                      <c:pt idx="5">
                        <c:v>8</c:v>
                      </c:pt>
                      <c:pt idx="6">
                        <c:v>14</c:v>
                      </c:pt>
                      <c:pt idx="7">
                        <c:v>15</c:v>
                      </c:pt>
                      <c:pt idx="8">
                        <c:v>18</c:v>
                      </c:pt>
                      <c:pt idx="9">
                        <c:v>16</c:v>
                      </c:pt>
                      <c:pt idx="10">
                        <c:v>15</c:v>
                      </c:pt>
                      <c:pt idx="11">
                        <c:v>12</c:v>
                      </c:pt>
                      <c:pt idx="12">
                        <c:v>21</c:v>
                      </c:pt>
                      <c:pt idx="13">
                        <c:v>22</c:v>
                      </c:pt>
                      <c:pt idx="14">
                        <c:v>19</c:v>
                      </c:pt>
                      <c:pt idx="15">
                        <c:v>18</c:v>
                      </c:pt>
                      <c:pt idx="16">
                        <c:v>15</c:v>
                      </c:pt>
                      <c:pt idx="17">
                        <c:v>19</c:v>
                      </c:pt>
                      <c:pt idx="18">
                        <c:v>15</c:v>
                      </c:pt>
                      <c:pt idx="19">
                        <c:v>16</c:v>
                      </c:pt>
                      <c:pt idx="20">
                        <c:v>12</c:v>
                      </c:pt>
                      <c:pt idx="21">
                        <c:v>22</c:v>
                      </c:pt>
                      <c:pt idx="22">
                        <c:v>19</c:v>
                      </c:pt>
                      <c:pt idx="23">
                        <c:v>9</c:v>
                      </c:pt>
                      <c:pt idx="24">
                        <c:v>10</c:v>
                      </c:pt>
                      <c:pt idx="25">
                        <c:v>10</c:v>
                      </c:pt>
                      <c:pt idx="26">
                        <c:v>11</c:v>
                      </c:pt>
                      <c:pt idx="27">
                        <c:v>7</c:v>
                      </c:pt>
                      <c:pt idx="28">
                        <c:v>13</c:v>
                      </c:pt>
                      <c:pt idx="29">
                        <c:v>13</c:v>
                      </c:pt>
                      <c:pt idx="30">
                        <c:v>5</c:v>
                      </c:pt>
                      <c:pt idx="31">
                        <c:v>15</c:v>
                      </c:pt>
                      <c:pt idx="32">
                        <c:v>18</c:v>
                      </c:pt>
                      <c:pt idx="33">
                        <c:v>13</c:v>
                      </c:pt>
                      <c:pt idx="34">
                        <c:v>15</c:v>
                      </c:pt>
                      <c:pt idx="35">
                        <c:v>19</c:v>
                      </c:pt>
                      <c:pt idx="36">
                        <c:v>13</c:v>
                      </c:pt>
                      <c:pt idx="37">
                        <c:v>14</c:v>
                      </c:pt>
                      <c:pt idx="38">
                        <c:v>21</c:v>
                      </c:pt>
                      <c:pt idx="39">
                        <c:v>15</c:v>
                      </c:pt>
                      <c:pt idx="40">
                        <c:v>15</c:v>
                      </c:pt>
                      <c:pt idx="41">
                        <c:v>16</c:v>
                      </c:pt>
                      <c:pt idx="42">
                        <c:v>18</c:v>
                      </c:pt>
                      <c:pt idx="43">
                        <c:v>18</c:v>
                      </c:pt>
                      <c:pt idx="44">
                        <c:v>10</c:v>
                      </c:pt>
                      <c:pt idx="45">
                        <c:v>13</c:v>
                      </c:pt>
                      <c:pt idx="46">
                        <c:v>14</c:v>
                      </c:pt>
                      <c:pt idx="47">
                        <c:v>10</c:v>
                      </c:pt>
                      <c:pt idx="48">
                        <c:v>19</c:v>
                      </c:pt>
                      <c:pt idx="49">
                        <c:v>12</c:v>
                      </c:pt>
                      <c:pt idx="50">
                        <c:v>18</c:v>
                      </c:pt>
                      <c:pt idx="51">
                        <c:v>17</c:v>
                      </c:pt>
                      <c:pt idx="52">
                        <c:v>17</c:v>
                      </c:pt>
                      <c:pt idx="53">
                        <c:v>12</c:v>
                      </c:pt>
                      <c:pt idx="54">
                        <c:v>16</c:v>
                      </c:pt>
                      <c:pt idx="55">
                        <c:v>15</c:v>
                      </c:pt>
                      <c:pt idx="56">
                        <c:v>21</c:v>
                      </c:pt>
                      <c:pt idx="57">
                        <c:v>16</c:v>
                      </c:pt>
                      <c:pt idx="58">
                        <c:v>18</c:v>
                      </c:pt>
                      <c:pt idx="59">
                        <c:v>18</c:v>
                      </c:pt>
                      <c:pt idx="60">
                        <c:v>18</c:v>
                      </c:pt>
                      <c:pt idx="61">
                        <c:v>17</c:v>
                      </c:pt>
                      <c:pt idx="62">
                        <c:v>19</c:v>
                      </c:pt>
                      <c:pt idx="63">
                        <c:v>13</c:v>
                      </c:pt>
                      <c:pt idx="64">
                        <c:v>13</c:v>
                      </c:pt>
                      <c:pt idx="65">
                        <c:v>16</c:v>
                      </c:pt>
                      <c:pt idx="66">
                        <c:v>17</c:v>
                      </c:pt>
                      <c:pt idx="67">
                        <c:v>13</c:v>
                      </c:pt>
                      <c:pt idx="68">
                        <c:v>15</c:v>
                      </c:pt>
                      <c:pt idx="69">
                        <c:v>15</c:v>
                      </c:pt>
                      <c:pt idx="70">
                        <c:v>21</c:v>
                      </c:pt>
                      <c:pt idx="71">
                        <c:v>13</c:v>
                      </c:pt>
                      <c:pt idx="72">
                        <c:v>14</c:v>
                      </c:pt>
                      <c:pt idx="73">
                        <c:v>11</c:v>
                      </c:pt>
                      <c:pt idx="74">
                        <c:v>15</c:v>
                      </c:pt>
                      <c:pt idx="75">
                        <c:v>14</c:v>
                      </c:pt>
                      <c:pt idx="76">
                        <c:v>10</c:v>
                      </c:pt>
                      <c:pt idx="77">
                        <c:v>12</c:v>
                      </c:pt>
                      <c:pt idx="78">
                        <c:v>15</c:v>
                      </c:pt>
                      <c:pt idx="79">
                        <c:v>14</c:v>
                      </c:pt>
                      <c:pt idx="80">
                        <c:v>12</c:v>
                      </c:pt>
                      <c:pt idx="81">
                        <c:v>17</c:v>
                      </c:pt>
                      <c:pt idx="82">
                        <c:v>20</c:v>
                      </c:pt>
                      <c:pt idx="83">
                        <c:v>13</c:v>
                      </c:pt>
                      <c:pt idx="84">
                        <c:v>12</c:v>
                      </c:pt>
                      <c:pt idx="85">
                        <c:v>21</c:v>
                      </c:pt>
                      <c:pt idx="86">
                        <c:v>20</c:v>
                      </c:pt>
                      <c:pt idx="87">
                        <c:v>12</c:v>
                      </c:pt>
                      <c:pt idx="88">
                        <c:v>15</c:v>
                      </c:pt>
                      <c:pt idx="89">
                        <c:v>8</c:v>
                      </c:pt>
                      <c:pt idx="90">
                        <c:v>12</c:v>
                      </c:pt>
                      <c:pt idx="91">
                        <c:v>15</c:v>
                      </c:pt>
                      <c:pt idx="92">
                        <c:v>13</c:v>
                      </c:pt>
                      <c:pt idx="93">
                        <c:v>11</c:v>
                      </c:pt>
                      <c:pt idx="94">
                        <c:v>16</c:v>
                      </c:pt>
                      <c:pt idx="95">
                        <c:v>14</c:v>
                      </c:pt>
                      <c:pt idx="96">
                        <c:v>9</c:v>
                      </c:pt>
                      <c:pt idx="97">
                        <c:v>16</c:v>
                      </c:pt>
                      <c:pt idx="98">
                        <c:v>13</c:v>
                      </c:pt>
                      <c:pt idx="99">
                        <c:v>15</c:v>
                      </c:pt>
                      <c:pt idx="100">
                        <c:v>14</c:v>
                      </c:pt>
                    </c:numCache>
                  </c:numRef>
                </c:val>
                <c:smooth val="0"/>
                <c:extLst xmlns:c15="http://schemas.microsoft.com/office/drawing/2012/chart">
                  <c:ext xmlns:c16="http://schemas.microsoft.com/office/drawing/2014/chart" uri="{C3380CC4-5D6E-409C-BE32-E72D297353CC}">
                    <c16:uniqueId val="{00000004-004C-47F7-96DF-5985833EA72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SEU METODO - PROPRIO'!$R$2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PROPRIO'!$R$3:$R$103</c15:sqref>
                        </c15:formulaRef>
                      </c:ext>
                    </c:extLst>
                    <c:numCache>
                      <c:formatCode>General</c:formatCode>
                      <c:ptCount val="101"/>
                      <c:pt idx="0">
                        <c:v>33</c:v>
                      </c:pt>
                      <c:pt idx="1">
                        <c:v>28</c:v>
                      </c:pt>
                      <c:pt idx="2">
                        <c:v>35</c:v>
                      </c:pt>
                      <c:pt idx="3">
                        <c:v>30</c:v>
                      </c:pt>
                      <c:pt idx="4">
                        <c:v>31</c:v>
                      </c:pt>
                      <c:pt idx="5">
                        <c:v>20</c:v>
                      </c:pt>
                      <c:pt idx="6">
                        <c:v>28</c:v>
                      </c:pt>
                      <c:pt idx="7">
                        <c:v>24</c:v>
                      </c:pt>
                      <c:pt idx="8">
                        <c:v>33</c:v>
                      </c:pt>
                      <c:pt idx="9">
                        <c:v>34</c:v>
                      </c:pt>
                      <c:pt idx="10">
                        <c:v>33</c:v>
                      </c:pt>
                      <c:pt idx="11">
                        <c:v>25</c:v>
                      </c:pt>
                      <c:pt idx="12">
                        <c:v>34</c:v>
                      </c:pt>
                      <c:pt idx="13">
                        <c:v>33</c:v>
                      </c:pt>
                      <c:pt idx="14">
                        <c:v>32</c:v>
                      </c:pt>
                      <c:pt idx="15">
                        <c:v>35</c:v>
                      </c:pt>
                      <c:pt idx="16">
                        <c:v>32</c:v>
                      </c:pt>
                      <c:pt idx="17">
                        <c:v>31</c:v>
                      </c:pt>
                      <c:pt idx="18">
                        <c:v>30</c:v>
                      </c:pt>
                      <c:pt idx="19">
                        <c:v>28</c:v>
                      </c:pt>
                      <c:pt idx="20">
                        <c:v>30</c:v>
                      </c:pt>
                      <c:pt idx="21">
                        <c:v>41</c:v>
                      </c:pt>
                      <c:pt idx="22">
                        <c:v>38</c:v>
                      </c:pt>
                      <c:pt idx="23">
                        <c:v>19</c:v>
                      </c:pt>
                      <c:pt idx="24">
                        <c:v>23</c:v>
                      </c:pt>
                      <c:pt idx="25">
                        <c:v>28</c:v>
                      </c:pt>
                      <c:pt idx="26">
                        <c:v>26</c:v>
                      </c:pt>
                      <c:pt idx="27">
                        <c:v>21</c:v>
                      </c:pt>
                      <c:pt idx="28">
                        <c:v>26</c:v>
                      </c:pt>
                      <c:pt idx="29">
                        <c:v>30</c:v>
                      </c:pt>
                      <c:pt idx="30">
                        <c:v>24</c:v>
                      </c:pt>
                      <c:pt idx="31">
                        <c:v>30</c:v>
                      </c:pt>
                      <c:pt idx="32">
                        <c:v>41</c:v>
                      </c:pt>
                      <c:pt idx="33">
                        <c:v>28</c:v>
                      </c:pt>
                      <c:pt idx="34">
                        <c:v>30</c:v>
                      </c:pt>
                      <c:pt idx="35">
                        <c:v>33</c:v>
                      </c:pt>
                      <c:pt idx="36">
                        <c:v>19</c:v>
                      </c:pt>
                      <c:pt idx="37">
                        <c:v>33</c:v>
                      </c:pt>
                      <c:pt idx="38">
                        <c:v>32</c:v>
                      </c:pt>
                      <c:pt idx="39">
                        <c:v>34</c:v>
                      </c:pt>
                      <c:pt idx="40">
                        <c:v>34</c:v>
                      </c:pt>
                      <c:pt idx="41">
                        <c:v>27</c:v>
                      </c:pt>
                      <c:pt idx="42">
                        <c:v>33</c:v>
                      </c:pt>
                      <c:pt idx="43">
                        <c:v>38</c:v>
                      </c:pt>
                      <c:pt idx="44">
                        <c:v>32</c:v>
                      </c:pt>
                      <c:pt idx="45">
                        <c:v>28</c:v>
                      </c:pt>
                      <c:pt idx="46">
                        <c:v>24</c:v>
                      </c:pt>
                      <c:pt idx="47">
                        <c:v>26</c:v>
                      </c:pt>
                      <c:pt idx="48">
                        <c:v>38</c:v>
                      </c:pt>
                      <c:pt idx="49">
                        <c:v>32</c:v>
                      </c:pt>
                      <c:pt idx="50">
                        <c:v>35</c:v>
                      </c:pt>
                      <c:pt idx="51">
                        <c:v>30</c:v>
                      </c:pt>
                      <c:pt idx="52">
                        <c:v>33</c:v>
                      </c:pt>
                      <c:pt idx="53">
                        <c:v>29</c:v>
                      </c:pt>
                      <c:pt idx="54">
                        <c:v>33</c:v>
                      </c:pt>
                      <c:pt idx="55">
                        <c:v>31</c:v>
                      </c:pt>
                      <c:pt idx="56">
                        <c:v>37</c:v>
                      </c:pt>
                      <c:pt idx="57">
                        <c:v>22</c:v>
                      </c:pt>
                      <c:pt idx="58">
                        <c:v>30</c:v>
                      </c:pt>
                      <c:pt idx="59">
                        <c:v>39</c:v>
                      </c:pt>
                      <c:pt idx="60">
                        <c:v>31</c:v>
                      </c:pt>
                      <c:pt idx="61">
                        <c:v>33</c:v>
                      </c:pt>
                      <c:pt idx="62">
                        <c:v>37</c:v>
                      </c:pt>
                      <c:pt idx="63">
                        <c:v>33</c:v>
                      </c:pt>
                      <c:pt idx="64">
                        <c:v>32</c:v>
                      </c:pt>
                      <c:pt idx="65">
                        <c:v>26</c:v>
                      </c:pt>
                      <c:pt idx="66">
                        <c:v>26</c:v>
                      </c:pt>
                      <c:pt idx="67">
                        <c:v>22</c:v>
                      </c:pt>
                      <c:pt idx="68">
                        <c:v>33</c:v>
                      </c:pt>
                      <c:pt idx="69">
                        <c:v>29</c:v>
                      </c:pt>
                      <c:pt idx="70">
                        <c:v>36</c:v>
                      </c:pt>
                      <c:pt idx="71">
                        <c:v>25</c:v>
                      </c:pt>
                      <c:pt idx="72">
                        <c:v>29</c:v>
                      </c:pt>
                      <c:pt idx="73">
                        <c:v>24</c:v>
                      </c:pt>
                      <c:pt idx="74">
                        <c:v>26</c:v>
                      </c:pt>
                      <c:pt idx="75">
                        <c:v>37</c:v>
                      </c:pt>
                      <c:pt idx="76">
                        <c:v>17</c:v>
                      </c:pt>
                      <c:pt idx="77">
                        <c:v>25</c:v>
                      </c:pt>
                      <c:pt idx="78">
                        <c:v>26</c:v>
                      </c:pt>
                      <c:pt idx="79">
                        <c:v>30</c:v>
                      </c:pt>
                      <c:pt idx="80">
                        <c:v>27</c:v>
                      </c:pt>
                      <c:pt idx="81">
                        <c:v>33</c:v>
                      </c:pt>
                      <c:pt idx="82">
                        <c:v>28</c:v>
                      </c:pt>
                      <c:pt idx="83">
                        <c:v>26</c:v>
                      </c:pt>
                      <c:pt idx="84">
                        <c:v>25</c:v>
                      </c:pt>
                      <c:pt idx="85">
                        <c:v>31</c:v>
                      </c:pt>
                      <c:pt idx="86">
                        <c:v>30</c:v>
                      </c:pt>
                      <c:pt idx="87">
                        <c:v>26</c:v>
                      </c:pt>
                      <c:pt idx="88">
                        <c:v>33</c:v>
                      </c:pt>
                      <c:pt idx="89">
                        <c:v>25</c:v>
                      </c:pt>
                      <c:pt idx="90">
                        <c:v>27</c:v>
                      </c:pt>
                      <c:pt idx="91">
                        <c:v>33</c:v>
                      </c:pt>
                      <c:pt idx="92">
                        <c:v>28</c:v>
                      </c:pt>
                      <c:pt idx="93">
                        <c:v>23</c:v>
                      </c:pt>
                      <c:pt idx="94">
                        <c:v>25</c:v>
                      </c:pt>
                      <c:pt idx="95">
                        <c:v>31</c:v>
                      </c:pt>
                      <c:pt idx="96">
                        <c:v>22</c:v>
                      </c:pt>
                      <c:pt idx="97">
                        <c:v>34</c:v>
                      </c:pt>
                      <c:pt idx="98">
                        <c:v>35</c:v>
                      </c:pt>
                      <c:pt idx="99">
                        <c:v>30</c:v>
                      </c:pt>
                      <c:pt idx="100">
                        <c:v>25</c:v>
                      </c:pt>
                    </c:numCache>
                  </c:numRef>
                </c:val>
                <c:smooth val="0"/>
                <c:extLst xmlns:c15="http://schemas.microsoft.com/office/drawing/2012/chart">
                  <c:ext xmlns:c16="http://schemas.microsoft.com/office/drawing/2014/chart" uri="{C3380CC4-5D6E-409C-BE32-E72D297353CC}">
                    <c16:uniqueId val="{00000005-004C-47F7-96DF-5985833EA729}"/>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SEU METODO - PROPRIO'!$U$2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PROPRIO'!$U$3:$U$103</c15:sqref>
                        </c15:formulaRef>
                      </c:ext>
                    </c:extLst>
                    <c:numCache>
                      <c:formatCode>General</c:formatCode>
                      <c:ptCount val="101"/>
                      <c:pt idx="0">
                        <c:v>4</c:v>
                      </c:pt>
                      <c:pt idx="1">
                        <c:v>5</c:v>
                      </c:pt>
                      <c:pt idx="2">
                        <c:v>3</c:v>
                      </c:pt>
                      <c:pt idx="3">
                        <c:v>4</c:v>
                      </c:pt>
                      <c:pt idx="4">
                        <c:v>7</c:v>
                      </c:pt>
                      <c:pt idx="5">
                        <c:v>2</c:v>
                      </c:pt>
                      <c:pt idx="6">
                        <c:v>9</c:v>
                      </c:pt>
                      <c:pt idx="7">
                        <c:v>7</c:v>
                      </c:pt>
                      <c:pt idx="8">
                        <c:v>10</c:v>
                      </c:pt>
                      <c:pt idx="9">
                        <c:v>5</c:v>
                      </c:pt>
                      <c:pt idx="10">
                        <c:v>7</c:v>
                      </c:pt>
                      <c:pt idx="11">
                        <c:v>8</c:v>
                      </c:pt>
                      <c:pt idx="12">
                        <c:v>7</c:v>
                      </c:pt>
                      <c:pt idx="13">
                        <c:v>8</c:v>
                      </c:pt>
                      <c:pt idx="14">
                        <c:v>6</c:v>
                      </c:pt>
                      <c:pt idx="15">
                        <c:v>3</c:v>
                      </c:pt>
                      <c:pt idx="16">
                        <c:v>2</c:v>
                      </c:pt>
                      <c:pt idx="17">
                        <c:v>3</c:v>
                      </c:pt>
                      <c:pt idx="18">
                        <c:v>2</c:v>
                      </c:pt>
                      <c:pt idx="19">
                        <c:v>4</c:v>
                      </c:pt>
                      <c:pt idx="20">
                        <c:v>4</c:v>
                      </c:pt>
                      <c:pt idx="21">
                        <c:v>5</c:v>
                      </c:pt>
                      <c:pt idx="22">
                        <c:v>1</c:v>
                      </c:pt>
                      <c:pt idx="23">
                        <c:v>2</c:v>
                      </c:pt>
                      <c:pt idx="24">
                        <c:v>4</c:v>
                      </c:pt>
                      <c:pt idx="25">
                        <c:v>2</c:v>
                      </c:pt>
                      <c:pt idx="26">
                        <c:v>3</c:v>
                      </c:pt>
                      <c:pt idx="27">
                        <c:v>5</c:v>
                      </c:pt>
                      <c:pt idx="28">
                        <c:v>2</c:v>
                      </c:pt>
                      <c:pt idx="29">
                        <c:v>3</c:v>
                      </c:pt>
                      <c:pt idx="30">
                        <c:v>6</c:v>
                      </c:pt>
                      <c:pt idx="31">
                        <c:v>4</c:v>
                      </c:pt>
                      <c:pt idx="32">
                        <c:v>6</c:v>
                      </c:pt>
                      <c:pt idx="33">
                        <c:v>5</c:v>
                      </c:pt>
                      <c:pt idx="34">
                        <c:v>0</c:v>
                      </c:pt>
                      <c:pt idx="35">
                        <c:v>4</c:v>
                      </c:pt>
                      <c:pt idx="36">
                        <c:v>3</c:v>
                      </c:pt>
                      <c:pt idx="37">
                        <c:v>4</c:v>
                      </c:pt>
                      <c:pt idx="38">
                        <c:v>6</c:v>
                      </c:pt>
                      <c:pt idx="39">
                        <c:v>4</c:v>
                      </c:pt>
                      <c:pt idx="40">
                        <c:v>4</c:v>
                      </c:pt>
                      <c:pt idx="41">
                        <c:v>4</c:v>
                      </c:pt>
                      <c:pt idx="42">
                        <c:v>6</c:v>
                      </c:pt>
                      <c:pt idx="43">
                        <c:v>7</c:v>
                      </c:pt>
                      <c:pt idx="44">
                        <c:v>7</c:v>
                      </c:pt>
                      <c:pt idx="45">
                        <c:v>5</c:v>
                      </c:pt>
                      <c:pt idx="46">
                        <c:v>4</c:v>
                      </c:pt>
                      <c:pt idx="47">
                        <c:v>10</c:v>
                      </c:pt>
                      <c:pt idx="48">
                        <c:v>4</c:v>
                      </c:pt>
                      <c:pt idx="49">
                        <c:v>6</c:v>
                      </c:pt>
                      <c:pt idx="50">
                        <c:v>4</c:v>
                      </c:pt>
                      <c:pt idx="51">
                        <c:v>5</c:v>
                      </c:pt>
                      <c:pt idx="52">
                        <c:v>7</c:v>
                      </c:pt>
                      <c:pt idx="53">
                        <c:v>6</c:v>
                      </c:pt>
                      <c:pt idx="54">
                        <c:v>8</c:v>
                      </c:pt>
                      <c:pt idx="55">
                        <c:v>5</c:v>
                      </c:pt>
                      <c:pt idx="56">
                        <c:v>3</c:v>
                      </c:pt>
                      <c:pt idx="57">
                        <c:v>8</c:v>
                      </c:pt>
                      <c:pt idx="58">
                        <c:v>5</c:v>
                      </c:pt>
                      <c:pt idx="59">
                        <c:v>4</c:v>
                      </c:pt>
                      <c:pt idx="60">
                        <c:v>3</c:v>
                      </c:pt>
                      <c:pt idx="61">
                        <c:v>2</c:v>
                      </c:pt>
                      <c:pt idx="62">
                        <c:v>8</c:v>
                      </c:pt>
                      <c:pt idx="63">
                        <c:v>2</c:v>
                      </c:pt>
                      <c:pt idx="64">
                        <c:v>10</c:v>
                      </c:pt>
                      <c:pt idx="65">
                        <c:v>5</c:v>
                      </c:pt>
                      <c:pt idx="66">
                        <c:v>5</c:v>
                      </c:pt>
                      <c:pt idx="67">
                        <c:v>7</c:v>
                      </c:pt>
                      <c:pt idx="68">
                        <c:v>6</c:v>
                      </c:pt>
                      <c:pt idx="69">
                        <c:v>3</c:v>
                      </c:pt>
                      <c:pt idx="70">
                        <c:v>5</c:v>
                      </c:pt>
                      <c:pt idx="71">
                        <c:v>2</c:v>
                      </c:pt>
                      <c:pt idx="72">
                        <c:v>5</c:v>
                      </c:pt>
                      <c:pt idx="73">
                        <c:v>4</c:v>
                      </c:pt>
                      <c:pt idx="74">
                        <c:v>7</c:v>
                      </c:pt>
                      <c:pt idx="75">
                        <c:v>9</c:v>
                      </c:pt>
                      <c:pt idx="76">
                        <c:v>3</c:v>
                      </c:pt>
                      <c:pt idx="77">
                        <c:v>5</c:v>
                      </c:pt>
                      <c:pt idx="78">
                        <c:v>4</c:v>
                      </c:pt>
                      <c:pt idx="79">
                        <c:v>6</c:v>
                      </c:pt>
                      <c:pt idx="80">
                        <c:v>4</c:v>
                      </c:pt>
                      <c:pt idx="81">
                        <c:v>7</c:v>
                      </c:pt>
                      <c:pt idx="82">
                        <c:v>6</c:v>
                      </c:pt>
                      <c:pt idx="83">
                        <c:v>8</c:v>
                      </c:pt>
                      <c:pt idx="84">
                        <c:v>3</c:v>
                      </c:pt>
                      <c:pt idx="85">
                        <c:v>3</c:v>
                      </c:pt>
                      <c:pt idx="86">
                        <c:v>8</c:v>
                      </c:pt>
                      <c:pt idx="87">
                        <c:v>7</c:v>
                      </c:pt>
                      <c:pt idx="88">
                        <c:v>4</c:v>
                      </c:pt>
                      <c:pt idx="89">
                        <c:v>7</c:v>
                      </c:pt>
                      <c:pt idx="90">
                        <c:v>5</c:v>
                      </c:pt>
                      <c:pt idx="91">
                        <c:v>1</c:v>
                      </c:pt>
                      <c:pt idx="92">
                        <c:v>5</c:v>
                      </c:pt>
                      <c:pt idx="93">
                        <c:v>5</c:v>
                      </c:pt>
                      <c:pt idx="94">
                        <c:v>5</c:v>
                      </c:pt>
                      <c:pt idx="95">
                        <c:v>3</c:v>
                      </c:pt>
                      <c:pt idx="96">
                        <c:v>3</c:v>
                      </c:pt>
                      <c:pt idx="97">
                        <c:v>5</c:v>
                      </c:pt>
                      <c:pt idx="98">
                        <c:v>4</c:v>
                      </c:pt>
                      <c:pt idx="99">
                        <c:v>6</c:v>
                      </c:pt>
                      <c:pt idx="100">
                        <c:v>9</c:v>
                      </c:pt>
                    </c:numCache>
                  </c:numRef>
                </c:val>
                <c:smooth val="0"/>
                <c:extLst xmlns:c15="http://schemas.microsoft.com/office/drawing/2012/chart">
                  <c:ext xmlns:c16="http://schemas.microsoft.com/office/drawing/2014/chart" uri="{C3380CC4-5D6E-409C-BE32-E72D297353CC}">
                    <c16:uniqueId val="{00000006-004C-47F7-96DF-5985833EA729}"/>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SEU METODO - PROPRIO'!$X$2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PROPRIO'!$X$3:$X$103</c15:sqref>
                        </c15:formulaRef>
                      </c:ext>
                    </c:extLst>
                    <c:numCache>
                      <c:formatCode>General</c:formatCode>
                      <c:ptCount val="101"/>
                      <c:pt idx="0">
                        <c:v>13</c:v>
                      </c:pt>
                      <c:pt idx="1">
                        <c:v>18</c:v>
                      </c:pt>
                      <c:pt idx="2">
                        <c:v>11</c:v>
                      </c:pt>
                      <c:pt idx="3">
                        <c:v>16</c:v>
                      </c:pt>
                      <c:pt idx="4">
                        <c:v>20</c:v>
                      </c:pt>
                      <c:pt idx="5">
                        <c:v>8</c:v>
                      </c:pt>
                      <c:pt idx="6">
                        <c:v>18</c:v>
                      </c:pt>
                      <c:pt idx="7">
                        <c:v>15</c:v>
                      </c:pt>
                      <c:pt idx="8">
                        <c:v>23</c:v>
                      </c:pt>
                      <c:pt idx="9">
                        <c:v>12</c:v>
                      </c:pt>
                      <c:pt idx="10">
                        <c:v>17</c:v>
                      </c:pt>
                      <c:pt idx="11">
                        <c:v>18</c:v>
                      </c:pt>
                      <c:pt idx="12">
                        <c:v>20</c:v>
                      </c:pt>
                      <c:pt idx="13">
                        <c:v>15</c:v>
                      </c:pt>
                      <c:pt idx="14">
                        <c:v>14</c:v>
                      </c:pt>
                      <c:pt idx="15">
                        <c:v>9</c:v>
                      </c:pt>
                      <c:pt idx="16">
                        <c:v>10</c:v>
                      </c:pt>
                      <c:pt idx="17">
                        <c:v>14</c:v>
                      </c:pt>
                      <c:pt idx="18">
                        <c:v>12</c:v>
                      </c:pt>
                      <c:pt idx="19">
                        <c:v>11</c:v>
                      </c:pt>
                      <c:pt idx="20">
                        <c:v>10</c:v>
                      </c:pt>
                      <c:pt idx="21">
                        <c:v>15</c:v>
                      </c:pt>
                      <c:pt idx="22">
                        <c:v>6</c:v>
                      </c:pt>
                      <c:pt idx="23">
                        <c:v>9</c:v>
                      </c:pt>
                      <c:pt idx="24">
                        <c:v>8</c:v>
                      </c:pt>
                      <c:pt idx="25">
                        <c:v>12</c:v>
                      </c:pt>
                      <c:pt idx="26">
                        <c:v>9</c:v>
                      </c:pt>
                      <c:pt idx="27">
                        <c:v>15</c:v>
                      </c:pt>
                      <c:pt idx="28">
                        <c:v>11</c:v>
                      </c:pt>
                      <c:pt idx="29">
                        <c:v>16</c:v>
                      </c:pt>
                      <c:pt idx="30">
                        <c:v>19</c:v>
                      </c:pt>
                      <c:pt idx="31">
                        <c:v>20</c:v>
                      </c:pt>
                      <c:pt idx="32">
                        <c:v>16</c:v>
                      </c:pt>
                      <c:pt idx="33">
                        <c:v>17</c:v>
                      </c:pt>
                      <c:pt idx="34">
                        <c:v>13</c:v>
                      </c:pt>
                      <c:pt idx="35">
                        <c:v>14</c:v>
                      </c:pt>
                      <c:pt idx="36">
                        <c:v>13</c:v>
                      </c:pt>
                      <c:pt idx="37">
                        <c:v>17</c:v>
                      </c:pt>
                      <c:pt idx="38">
                        <c:v>12</c:v>
                      </c:pt>
                      <c:pt idx="39">
                        <c:v>11</c:v>
                      </c:pt>
                      <c:pt idx="40">
                        <c:v>17</c:v>
                      </c:pt>
                      <c:pt idx="41">
                        <c:v>12</c:v>
                      </c:pt>
                      <c:pt idx="42">
                        <c:v>12</c:v>
                      </c:pt>
                      <c:pt idx="43">
                        <c:v>16</c:v>
                      </c:pt>
                      <c:pt idx="44">
                        <c:v>15</c:v>
                      </c:pt>
                      <c:pt idx="45">
                        <c:v>14</c:v>
                      </c:pt>
                      <c:pt idx="46">
                        <c:v>12</c:v>
                      </c:pt>
                      <c:pt idx="47">
                        <c:v>19</c:v>
                      </c:pt>
                      <c:pt idx="48">
                        <c:v>11</c:v>
                      </c:pt>
                      <c:pt idx="49">
                        <c:v>16</c:v>
                      </c:pt>
                      <c:pt idx="50">
                        <c:v>8</c:v>
                      </c:pt>
                      <c:pt idx="51">
                        <c:v>17</c:v>
                      </c:pt>
                      <c:pt idx="52">
                        <c:v>13</c:v>
                      </c:pt>
                      <c:pt idx="53">
                        <c:v>19</c:v>
                      </c:pt>
                      <c:pt idx="54">
                        <c:v>18</c:v>
                      </c:pt>
                      <c:pt idx="55">
                        <c:v>23</c:v>
                      </c:pt>
                      <c:pt idx="56">
                        <c:v>15</c:v>
                      </c:pt>
                      <c:pt idx="57">
                        <c:v>19</c:v>
                      </c:pt>
                      <c:pt idx="58">
                        <c:v>14</c:v>
                      </c:pt>
                      <c:pt idx="59">
                        <c:v>12</c:v>
                      </c:pt>
                      <c:pt idx="60">
                        <c:v>11</c:v>
                      </c:pt>
                      <c:pt idx="61">
                        <c:v>12</c:v>
                      </c:pt>
                      <c:pt idx="62">
                        <c:v>17</c:v>
                      </c:pt>
                      <c:pt idx="63">
                        <c:v>20</c:v>
                      </c:pt>
                      <c:pt idx="64">
                        <c:v>22</c:v>
                      </c:pt>
                      <c:pt idx="65">
                        <c:v>14</c:v>
                      </c:pt>
                      <c:pt idx="66">
                        <c:v>24</c:v>
                      </c:pt>
                      <c:pt idx="67">
                        <c:v>13</c:v>
                      </c:pt>
                      <c:pt idx="68">
                        <c:v>19</c:v>
                      </c:pt>
                      <c:pt idx="69">
                        <c:v>11</c:v>
                      </c:pt>
                      <c:pt idx="70">
                        <c:v>13</c:v>
                      </c:pt>
                      <c:pt idx="71">
                        <c:v>12</c:v>
                      </c:pt>
                      <c:pt idx="72">
                        <c:v>20</c:v>
                      </c:pt>
                      <c:pt idx="73">
                        <c:v>16</c:v>
                      </c:pt>
                      <c:pt idx="74">
                        <c:v>15</c:v>
                      </c:pt>
                      <c:pt idx="75">
                        <c:v>20</c:v>
                      </c:pt>
                      <c:pt idx="76">
                        <c:v>14</c:v>
                      </c:pt>
                      <c:pt idx="77">
                        <c:v>13</c:v>
                      </c:pt>
                      <c:pt idx="78">
                        <c:v>15</c:v>
                      </c:pt>
                      <c:pt idx="79">
                        <c:v>16</c:v>
                      </c:pt>
                      <c:pt idx="80">
                        <c:v>16</c:v>
                      </c:pt>
                      <c:pt idx="81">
                        <c:v>14</c:v>
                      </c:pt>
                      <c:pt idx="82">
                        <c:v>15</c:v>
                      </c:pt>
                      <c:pt idx="83">
                        <c:v>15</c:v>
                      </c:pt>
                      <c:pt idx="84">
                        <c:v>7</c:v>
                      </c:pt>
                      <c:pt idx="85">
                        <c:v>18</c:v>
                      </c:pt>
                      <c:pt idx="86">
                        <c:v>20</c:v>
                      </c:pt>
                      <c:pt idx="87">
                        <c:v>16</c:v>
                      </c:pt>
                      <c:pt idx="88">
                        <c:v>16</c:v>
                      </c:pt>
                      <c:pt idx="89">
                        <c:v>26</c:v>
                      </c:pt>
                      <c:pt idx="90">
                        <c:v>12</c:v>
                      </c:pt>
                      <c:pt idx="91">
                        <c:v>8</c:v>
                      </c:pt>
                      <c:pt idx="92">
                        <c:v>16</c:v>
                      </c:pt>
                      <c:pt idx="93">
                        <c:v>14</c:v>
                      </c:pt>
                      <c:pt idx="94">
                        <c:v>16</c:v>
                      </c:pt>
                      <c:pt idx="95">
                        <c:v>10</c:v>
                      </c:pt>
                      <c:pt idx="96">
                        <c:v>12</c:v>
                      </c:pt>
                      <c:pt idx="97">
                        <c:v>18</c:v>
                      </c:pt>
                      <c:pt idx="98">
                        <c:v>19</c:v>
                      </c:pt>
                      <c:pt idx="99">
                        <c:v>22</c:v>
                      </c:pt>
                      <c:pt idx="100">
                        <c:v>14</c:v>
                      </c:pt>
                    </c:numCache>
                  </c:numRef>
                </c:val>
                <c:smooth val="0"/>
                <c:extLst xmlns:c15="http://schemas.microsoft.com/office/drawing/2012/chart">
                  <c:ext xmlns:c16="http://schemas.microsoft.com/office/drawing/2014/chart" uri="{C3380CC4-5D6E-409C-BE32-E72D297353CC}">
                    <c16:uniqueId val="{00000007-004C-47F7-96DF-5985833EA729}"/>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SEU METODO - PROPRIO'!$AA$2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PROPRIO'!$AA$3:$AA$103</c15:sqref>
                        </c15:formulaRef>
                      </c:ext>
                    </c:extLst>
                    <c:numCache>
                      <c:formatCode>General</c:formatCode>
                      <c:ptCount val="101"/>
                      <c:pt idx="0">
                        <c:v>23</c:v>
                      </c:pt>
                      <c:pt idx="1">
                        <c:v>34</c:v>
                      </c:pt>
                      <c:pt idx="2">
                        <c:v>31</c:v>
                      </c:pt>
                      <c:pt idx="3">
                        <c:v>36</c:v>
                      </c:pt>
                      <c:pt idx="4">
                        <c:v>37</c:v>
                      </c:pt>
                      <c:pt idx="5">
                        <c:v>27</c:v>
                      </c:pt>
                      <c:pt idx="6">
                        <c:v>25</c:v>
                      </c:pt>
                      <c:pt idx="7">
                        <c:v>25</c:v>
                      </c:pt>
                      <c:pt idx="8">
                        <c:v>47</c:v>
                      </c:pt>
                      <c:pt idx="9">
                        <c:v>27</c:v>
                      </c:pt>
                      <c:pt idx="10">
                        <c:v>35</c:v>
                      </c:pt>
                      <c:pt idx="11">
                        <c:v>33</c:v>
                      </c:pt>
                      <c:pt idx="12">
                        <c:v>32</c:v>
                      </c:pt>
                      <c:pt idx="13">
                        <c:v>29</c:v>
                      </c:pt>
                      <c:pt idx="14">
                        <c:v>27</c:v>
                      </c:pt>
                      <c:pt idx="15">
                        <c:v>32</c:v>
                      </c:pt>
                      <c:pt idx="16">
                        <c:v>22</c:v>
                      </c:pt>
                      <c:pt idx="17">
                        <c:v>28</c:v>
                      </c:pt>
                      <c:pt idx="18">
                        <c:v>21</c:v>
                      </c:pt>
                      <c:pt idx="19">
                        <c:v>22</c:v>
                      </c:pt>
                      <c:pt idx="20">
                        <c:v>19</c:v>
                      </c:pt>
                      <c:pt idx="21">
                        <c:v>34</c:v>
                      </c:pt>
                      <c:pt idx="22">
                        <c:v>25</c:v>
                      </c:pt>
                      <c:pt idx="23">
                        <c:v>19</c:v>
                      </c:pt>
                      <c:pt idx="24">
                        <c:v>19</c:v>
                      </c:pt>
                      <c:pt idx="25">
                        <c:v>25</c:v>
                      </c:pt>
                      <c:pt idx="26">
                        <c:v>20</c:v>
                      </c:pt>
                      <c:pt idx="27">
                        <c:v>26</c:v>
                      </c:pt>
                      <c:pt idx="28">
                        <c:v>28</c:v>
                      </c:pt>
                      <c:pt idx="29">
                        <c:v>25</c:v>
                      </c:pt>
                      <c:pt idx="30">
                        <c:v>29</c:v>
                      </c:pt>
                      <c:pt idx="31">
                        <c:v>31</c:v>
                      </c:pt>
                      <c:pt idx="32">
                        <c:v>28</c:v>
                      </c:pt>
                      <c:pt idx="33">
                        <c:v>33</c:v>
                      </c:pt>
                      <c:pt idx="34">
                        <c:v>34</c:v>
                      </c:pt>
                      <c:pt idx="35">
                        <c:v>27</c:v>
                      </c:pt>
                      <c:pt idx="36">
                        <c:v>26</c:v>
                      </c:pt>
                      <c:pt idx="37">
                        <c:v>32</c:v>
                      </c:pt>
                      <c:pt idx="38">
                        <c:v>27</c:v>
                      </c:pt>
                      <c:pt idx="39">
                        <c:v>26</c:v>
                      </c:pt>
                      <c:pt idx="40">
                        <c:v>30</c:v>
                      </c:pt>
                      <c:pt idx="41">
                        <c:v>20</c:v>
                      </c:pt>
                      <c:pt idx="42">
                        <c:v>25</c:v>
                      </c:pt>
                      <c:pt idx="43">
                        <c:v>37</c:v>
                      </c:pt>
                      <c:pt idx="44">
                        <c:v>22</c:v>
                      </c:pt>
                      <c:pt idx="45">
                        <c:v>29</c:v>
                      </c:pt>
                      <c:pt idx="46">
                        <c:v>28</c:v>
                      </c:pt>
                      <c:pt idx="47">
                        <c:v>31</c:v>
                      </c:pt>
                      <c:pt idx="48">
                        <c:v>36</c:v>
                      </c:pt>
                      <c:pt idx="49">
                        <c:v>24</c:v>
                      </c:pt>
                      <c:pt idx="50">
                        <c:v>31</c:v>
                      </c:pt>
                      <c:pt idx="51">
                        <c:v>33</c:v>
                      </c:pt>
                      <c:pt idx="52">
                        <c:v>33</c:v>
                      </c:pt>
                      <c:pt idx="53">
                        <c:v>36</c:v>
                      </c:pt>
                      <c:pt idx="54">
                        <c:v>32</c:v>
                      </c:pt>
                      <c:pt idx="55">
                        <c:v>41</c:v>
                      </c:pt>
                      <c:pt idx="56">
                        <c:v>28</c:v>
                      </c:pt>
                      <c:pt idx="57">
                        <c:v>38</c:v>
                      </c:pt>
                      <c:pt idx="58">
                        <c:v>22</c:v>
                      </c:pt>
                      <c:pt idx="59">
                        <c:v>27</c:v>
                      </c:pt>
                      <c:pt idx="60">
                        <c:v>28</c:v>
                      </c:pt>
                      <c:pt idx="61">
                        <c:v>32</c:v>
                      </c:pt>
                      <c:pt idx="62">
                        <c:v>28</c:v>
                      </c:pt>
                      <c:pt idx="63">
                        <c:v>40</c:v>
                      </c:pt>
                      <c:pt idx="64">
                        <c:v>36</c:v>
                      </c:pt>
                      <c:pt idx="65">
                        <c:v>29</c:v>
                      </c:pt>
                      <c:pt idx="66">
                        <c:v>40</c:v>
                      </c:pt>
                      <c:pt idx="67">
                        <c:v>31</c:v>
                      </c:pt>
                      <c:pt idx="68">
                        <c:v>31</c:v>
                      </c:pt>
                      <c:pt idx="69">
                        <c:v>23</c:v>
                      </c:pt>
                      <c:pt idx="70">
                        <c:v>28</c:v>
                      </c:pt>
                      <c:pt idx="71">
                        <c:v>27</c:v>
                      </c:pt>
                      <c:pt idx="72">
                        <c:v>31</c:v>
                      </c:pt>
                      <c:pt idx="73">
                        <c:v>29</c:v>
                      </c:pt>
                      <c:pt idx="74">
                        <c:v>31</c:v>
                      </c:pt>
                      <c:pt idx="75">
                        <c:v>35</c:v>
                      </c:pt>
                      <c:pt idx="76">
                        <c:v>33</c:v>
                      </c:pt>
                      <c:pt idx="77">
                        <c:v>21</c:v>
                      </c:pt>
                      <c:pt idx="78">
                        <c:v>32</c:v>
                      </c:pt>
                      <c:pt idx="79">
                        <c:v>32</c:v>
                      </c:pt>
                      <c:pt idx="80">
                        <c:v>31</c:v>
                      </c:pt>
                      <c:pt idx="81">
                        <c:v>26</c:v>
                      </c:pt>
                      <c:pt idx="82">
                        <c:v>31</c:v>
                      </c:pt>
                      <c:pt idx="83">
                        <c:v>32</c:v>
                      </c:pt>
                      <c:pt idx="84">
                        <c:v>16</c:v>
                      </c:pt>
                      <c:pt idx="85">
                        <c:v>32</c:v>
                      </c:pt>
                      <c:pt idx="86">
                        <c:v>36</c:v>
                      </c:pt>
                      <c:pt idx="87">
                        <c:v>34</c:v>
                      </c:pt>
                      <c:pt idx="88">
                        <c:v>38</c:v>
                      </c:pt>
                      <c:pt idx="89">
                        <c:v>45</c:v>
                      </c:pt>
                      <c:pt idx="90">
                        <c:v>29</c:v>
                      </c:pt>
                      <c:pt idx="91">
                        <c:v>19</c:v>
                      </c:pt>
                      <c:pt idx="92">
                        <c:v>33</c:v>
                      </c:pt>
                      <c:pt idx="93">
                        <c:v>35</c:v>
                      </c:pt>
                      <c:pt idx="94">
                        <c:v>33</c:v>
                      </c:pt>
                      <c:pt idx="95">
                        <c:v>21</c:v>
                      </c:pt>
                      <c:pt idx="96">
                        <c:v>28</c:v>
                      </c:pt>
                      <c:pt idx="97">
                        <c:v>32</c:v>
                      </c:pt>
                      <c:pt idx="98">
                        <c:v>33</c:v>
                      </c:pt>
                      <c:pt idx="99">
                        <c:v>40</c:v>
                      </c:pt>
                      <c:pt idx="100">
                        <c:v>30</c:v>
                      </c:pt>
                    </c:numCache>
                  </c:numRef>
                </c:val>
                <c:smooth val="0"/>
                <c:extLst xmlns:c15="http://schemas.microsoft.com/office/drawing/2012/chart">
                  <c:ext xmlns:c16="http://schemas.microsoft.com/office/drawing/2014/chart" uri="{C3380CC4-5D6E-409C-BE32-E72D297353CC}">
                    <c16:uniqueId val="{00000008-004C-47F7-96DF-5985833EA729}"/>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QUADRADO DO MEIO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0"/>
          <c:order val="3"/>
          <c:tx>
            <c:strRef>
              <c:f>'Qui QUADRADO DO MEIO'!$L$2</c:f>
              <c:strCache>
                <c:ptCount val="1"/>
                <c:pt idx="0">
                  <c:v>Frequencia 500 (semente 2)</c:v>
                </c:pt>
              </c:strCache>
            </c:strRef>
          </c:tx>
          <c:spPr>
            <a:ln w="22225" cap="rnd">
              <a:solidFill>
                <a:schemeClr val="accent1"/>
              </a:solidFill>
            </a:ln>
            <a:effectLst>
              <a:glow rad="139700">
                <a:schemeClr val="accent1">
                  <a:satMod val="175000"/>
                  <a:alpha val="14000"/>
                </a:schemeClr>
              </a:glow>
            </a:effectLst>
          </c:spPr>
          <c:marker>
            <c:symbol val="none"/>
          </c:marker>
          <c:val>
            <c:numRef>
              <c:f>'Qui QUADRADO DO MEIO'!$L$3:$L$103</c:f>
              <c:numCache>
                <c:formatCode>General</c:formatCode>
                <c:ptCount val="101"/>
                <c:pt idx="0">
                  <c:v>0</c:v>
                </c:pt>
                <c:pt idx="1">
                  <c:v>0</c:v>
                </c:pt>
                <c:pt idx="2">
                  <c:v>1</c:v>
                </c:pt>
                <c:pt idx="3">
                  <c:v>0</c:v>
                </c:pt>
                <c:pt idx="4">
                  <c:v>1</c:v>
                </c:pt>
                <c:pt idx="5">
                  <c:v>38</c:v>
                </c:pt>
                <c:pt idx="6">
                  <c:v>0</c:v>
                </c:pt>
                <c:pt idx="7">
                  <c:v>0</c:v>
                </c:pt>
                <c:pt idx="8">
                  <c:v>0</c:v>
                </c:pt>
                <c:pt idx="9">
                  <c:v>0</c:v>
                </c:pt>
                <c:pt idx="10">
                  <c:v>0</c:v>
                </c:pt>
                <c:pt idx="11">
                  <c:v>38</c:v>
                </c:pt>
                <c:pt idx="12">
                  <c:v>0</c:v>
                </c:pt>
                <c:pt idx="13">
                  <c:v>1</c:v>
                </c:pt>
                <c:pt idx="14">
                  <c:v>0</c:v>
                </c:pt>
                <c:pt idx="15">
                  <c:v>0</c:v>
                </c:pt>
                <c:pt idx="16">
                  <c:v>1</c:v>
                </c:pt>
                <c:pt idx="17">
                  <c:v>0</c:v>
                </c:pt>
                <c:pt idx="18">
                  <c:v>0</c:v>
                </c:pt>
                <c:pt idx="19">
                  <c:v>0</c:v>
                </c:pt>
                <c:pt idx="20">
                  <c:v>0</c:v>
                </c:pt>
                <c:pt idx="21">
                  <c:v>38</c:v>
                </c:pt>
                <c:pt idx="22">
                  <c:v>0</c:v>
                </c:pt>
                <c:pt idx="23">
                  <c:v>0</c:v>
                </c:pt>
                <c:pt idx="24">
                  <c:v>0</c:v>
                </c:pt>
                <c:pt idx="25">
                  <c:v>38</c:v>
                </c:pt>
                <c:pt idx="26">
                  <c:v>38</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38</c:v>
                </c:pt>
                <c:pt idx="42">
                  <c:v>0</c:v>
                </c:pt>
                <c:pt idx="43">
                  <c:v>0</c:v>
                </c:pt>
                <c:pt idx="44">
                  <c:v>0</c:v>
                </c:pt>
                <c:pt idx="45">
                  <c:v>0</c:v>
                </c:pt>
                <c:pt idx="46">
                  <c:v>38</c:v>
                </c:pt>
                <c:pt idx="47">
                  <c:v>0</c:v>
                </c:pt>
                <c:pt idx="48">
                  <c:v>0</c:v>
                </c:pt>
                <c:pt idx="49">
                  <c:v>0</c:v>
                </c:pt>
                <c:pt idx="50">
                  <c:v>0</c:v>
                </c:pt>
                <c:pt idx="51">
                  <c:v>0</c:v>
                </c:pt>
                <c:pt idx="52">
                  <c:v>0</c:v>
                </c:pt>
                <c:pt idx="53">
                  <c:v>0</c:v>
                </c:pt>
                <c:pt idx="54">
                  <c:v>0</c:v>
                </c:pt>
                <c:pt idx="55">
                  <c:v>0</c:v>
                </c:pt>
                <c:pt idx="56">
                  <c:v>1</c:v>
                </c:pt>
                <c:pt idx="57">
                  <c:v>0</c:v>
                </c:pt>
                <c:pt idx="58">
                  <c:v>0</c:v>
                </c:pt>
                <c:pt idx="59">
                  <c:v>0</c:v>
                </c:pt>
                <c:pt idx="60">
                  <c:v>0</c:v>
                </c:pt>
                <c:pt idx="61">
                  <c:v>0</c:v>
                </c:pt>
                <c:pt idx="62">
                  <c:v>38</c:v>
                </c:pt>
                <c:pt idx="63">
                  <c:v>0</c:v>
                </c:pt>
                <c:pt idx="64">
                  <c:v>0</c:v>
                </c:pt>
                <c:pt idx="65">
                  <c:v>0</c:v>
                </c:pt>
                <c:pt idx="66">
                  <c:v>0</c:v>
                </c:pt>
                <c:pt idx="67">
                  <c:v>0</c:v>
                </c:pt>
                <c:pt idx="68">
                  <c:v>38</c:v>
                </c:pt>
                <c:pt idx="69">
                  <c:v>1</c:v>
                </c:pt>
                <c:pt idx="70">
                  <c:v>0</c:v>
                </c:pt>
                <c:pt idx="71">
                  <c:v>0</c:v>
                </c:pt>
                <c:pt idx="72">
                  <c:v>0</c:v>
                </c:pt>
                <c:pt idx="73">
                  <c:v>0</c:v>
                </c:pt>
                <c:pt idx="74">
                  <c:v>0</c:v>
                </c:pt>
                <c:pt idx="75">
                  <c:v>0</c:v>
                </c:pt>
                <c:pt idx="76">
                  <c:v>38</c:v>
                </c:pt>
                <c:pt idx="77">
                  <c:v>38</c:v>
                </c:pt>
                <c:pt idx="78">
                  <c:v>0</c:v>
                </c:pt>
                <c:pt idx="79">
                  <c:v>0</c:v>
                </c:pt>
                <c:pt idx="80">
                  <c:v>0</c:v>
                </c:pt>
                <c:pt idx="81">
                  <c:v>0</c:v>
                </c:pt>
                <c:pt idx="82">
                  <c:v>0</c:v>
                </c:pt>
                <c:pt idx="83">
                  <c:v>0</c:v>
                </c:pt>
                <c:pt idx="84">
                  <c:v>38</c:v>
                </c:pt>
                <c:pt idx="85">
                  <c:v>0</c:v>
                </c:pt>
                <c:pt idx="86">
                  <c:v>0</c:v>
                </c:pt>
                <c:pt idx="87">
                  <c:v>0</c:v>
                </c:pt>
                <c:pt idx="88">
                  <c:v>0</c:v>
                </c:pt>
                <c:pt idx="89">
                  <c:v>0</c:v>
                </c:pt>
                <c:pt idx="90">
                  <c:v>0</c:v>
                </c:pt>
                <c:pt idx="91">
                  <c:v>0</c:v>
                </c:pt>
                <c:pt idx="92">
                  <c:v>38</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0-ECC8-4E1C-980F-143E776EDCCA}"/>
            </c:ext>
          </c:extLst>
        </c:ser>
        <c:ser>
          <c:idx val="1"/>
          <c:order val="4"/>
          <c:tx>
            <c:strRef>
              <c:f>'Qui QUADRADO DO MEIO'!$O$2</c:f>
              <c:strCache>
                <c:ptCount val="1"/>
                <c:pt idx="0">
                  <c:v>Frequencia 1500 (semente 2)</c:v>
                </c:pt>
              </c:strCache>
            </c:strRef>
          </c:tx>
          <c:spPr>
            <a:ln w="22225" cap="rnd">
              <a:solidFill>
                <a:schemeClr val="accent2"/>
              </a:solidFill>
            </a:ln>
            <a:effectLst>
              <a:glow rad="139700">
                <a:schemeClr val="accent2">
                  <a:satMod val="175000"/>
                  <a:alpha val="14000"/>
                </a:schemeClr>
              </a:glow>
            </a:effectLst>
          </c:spPr>
          <c:marker>
            <c:symbol val="none"/>
          </c:marker>
          <c:val>
            <c:numRef>
              <c:f>'Qui QUADRADO DO MEIO'!$O$3:$O$103</c:f>
              <c:numCache>
                <c:formatCode>General</c:formatCode>
                <c:ptCount val="101"/>
                <c:pt idx="0">
                  <c:v>0</c:v>
                </c:pt>
                <c:pt idx="1">
                  <c:v>0</c:v>
                </c:pt>
                <c:pt idx="2">
                  <c:v>1</c:v>
                </c:pt>
                <c:pt idx="3">
                  <c:v>0</c:v>
                </c:pt>
                <c:pt idx="4">
                  <c:v>1</c:v>
                </c:pt>
                <c:pt idx="5">
                  <c:v>115</c:v>
                </c:pt>
                <c:pt idx="6">
                  <c:v>0</c:v>
                </c:pt>
                <c:pt idx="7">
                  <c:v>0</c:v>
                </c:pt>
                <c:pt idx="8">
                  <c:v>0</c:v>
                </c:pt>
                <c:pt idx="9">
                  <c:v>0</c:v>
                </c:pt>
                <c:pt idx="10">
                  <c:v>0</c:v>
                </c:pt>
                <c:pt idx="11">
                  <c:v>115</c:v>
                </c:pt>
                <c:pt idx="12">
                  <c:v>0</c:v>
                </c:pt>
                <c:pt idx="13">
                  <c:v>1</c:v>
                </c:pt>
                <c:pt idx="14">
                  <c:v>0</c:v>
                </c:pt>
                <c:pt idx="15">
                  <c:v>0</c:v>
                </c:pt>
                <c:pt idx="16">
                  <c:v>1</c:v>
                </c:pt>
                <c:pt idx="17">
                  <c:v>0</c:v>
                </c:pt>
                <c:pt idx="18">
                  <c:v>0</c:v>
                </c:pt>
                <c:pt idx="19">
                  <c:v>0</c:v>
                </c:pt>
                <c:pt idx="20">
                  <c:v>0</c:v>
                </c:pt>
                <c:pt idx="21">
                  <c:v>115</c:v>
                </c:pt>
                <c:pt idx="22">
                  <c:v>0</c:v>
                </c:pt>
                <c:pt idx="23">
                  <c:v>0</c:v>
                </c:pt>
                <c:pt idx="24">
                  <c:v>0</c:v>
                </c:pt>
                <c:pt idx="25">
                  <c:v>115</c:v>
                </c:pt>
                <c:pt idx="26">
                  <c:v>114</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115</c:v>
                </c:pt>
                <c:pt idx="42">
                  <c:v>0</c:v>
                </c:pt>
                <c:pt idx="43">
                  <c:v>0</c:v>
                </c:pt>
                <c:pt idx="44">
                  <c:v>0</c:v>
                </c:pt>
                <c:pt idx="45">
                  <c:v>0</c:v>
                </c:pt>
                <c:pt idx="46">
                  <c:v>115</c:v>
                </c:pt>
                <c:pt idx="47">
                  <c:v>0</c:v>
                </c:pt>
                <c:pt idx="48">
                  <c:v>0</c:v>
                </c:pt>
                <c:pt idx="49">
                  <c:v>0</c:v>
                </c:pt>
                <c:pt idx="50">
                  <c:v>0</c:v>
                </c:pt>
                <c:pt idx="51">
                  <c:v>0</c:v>
                </c:pt>
                <c:pt idx="52">
                  <c:v>0</c:v>
                </c:pt>
                <c:pt idx="53">
                  <c:v>0</c:v>
                </c:pt>
                <c:pt idx="54">
                  <c:v>0</c:v>
                </c:pt>
                <c:pt idx="55">
                  <c:v>0</c:v>
                </c:pt>
                <c:pt idx="56">
                  <c:v>1</c:v>
                </c:pt>
                <c:pt idx="57">
                  <c:v>0</c:v>
                </c:pt>
                <c:pt idx="58">
                  <c:v>0</c:v>
                </c:pt>
                <c:pt idx="59">
                  <c:v>0</c:v>
                </c:pt>
                <c:pt idx="60">
                  <c:v>0</c:v>
                </c:pt>
                <c:pt idx="61">
                  <c:v>0</c:v>
                </c:pt>
                <c:pt idx="62">
                  <c:v>115</c:v>
                </c:pt>
                <c:pt idx="63">
                  <c:v>0</c:v>
                </c:pt>
                <c:pt idx="64">
                  <c:v>0</c:v>
                </c:pt>
                <c:pt idx="65">
                  <c:v>0</c:v>
                </c:pt>
                <c:pt idx="66">
                  <c:v>0</c:v>
                </c:pt>
                <c:pt idx="67">
                  <c:v>0</c:v>
                </c:pt>
                <c:pt idx="68">
                  <c:v>115</c:v>
                </c:pt>
                <c:pt idx="69">
                  <c:v>1</c:v>
                </c:pt>
                <c:pt idx="70">
                  <c:v>0</c:v>
                </c:pt>
                <c:pt idx="71">
                  <c:v>0</c:v>
                </c:pt>
                <c:pt idx="72">
                  <c:v>0</c:v>
                </c:pt>
                <c:pt idx="73">
                  <c:v>0</c:v>
                </c:pt>
                <c:pt idx="74">
                  <c:v>0</c:v>
                </c:pt>
                <c:pt idx="75">
                  <c:v>0</c:v>
                </c:pt>
                <c:pt idx="76">
                  <c:v>115</c:v>
                </c:pt>
                <c:pt idx="77">
                  <c:v>115</c:v>
                </c:pt>
                <c:pt idx="78">
                  <c:v>0</c:v>
                </c:pt>
                <c:pt idx="79">
                  <c:v>0</c:v>
                </c:pt>
                <c:pt idx="80">
                  <c:v>0</c:v>
                </c:pt>
                <c:pt idx="81">
                  <c:v>0</c:v>
                </c:pt>
                <c:pt idx="82">
                  <c:v>0</c:v>
                </c:pt>
                <c:pt idx="83">
                  <c:v>0</c:v>
                </c:pt>
                <c:pt idx="84">
                  <c:v>115</c:v>
                </c:pt>
                <c:pt idx="85">
                  <c:v>0</c:v>
                </c:pt>
                <c:pt idx="86">
                  <c:v>0</c:v>
                </c:pt>
                <c:pt idx="87">
                  <c:v>0</c:v>
                </c:pt>
                <c:pt idx="88">
                  <c:v>0</c:v>
                </c:pt>
                <c:pt idx="89">
                  <c:v>0</c:v>
                </c:pt>
                <c:pt idx="90">
                  <c:v>0</c:v>
                </c:pt>
                <c:pt idx="91">
                  <c:v>0</c:v>
                </c:pt>
                <c:pt idx="92">
                  <c:v>115</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1-ECC8-4E1C-980F-143E776EDCCA}"/>
            </c:ext>
          </c:extLst>
        </c:ser>
        <c:ser>
          <c:idx val="3"/>
          <c:order val="5"/>
          <c:tx>
            <c:strRef>
              <c:f>'Qui QUADRADO DO MEIO'!$R$2</c:f>
              <c:strCache>
                <c:ptCount val="1"/>
                <c:pt idx="0">
                  <c:v>Frequencia 3000 (semente 2)</c:v>
                </c:pt>
              </c:strCache>
            </c:strRef>
          </c:tx>
          <c:spPr>
            <a:ln w="22225" cap="rnd">
              <a:solidFill>
                <a:schemeClr val="accent4"/>
              </a:solidFill>
            </a:ln>
            <a:effectLst>
              <a:glow rad="139700">
                <a:schemeClr val="accent4">
                  <a:satMod val="175000"/>
                  <a:alpha val="14000"/>
                </a:schemeClr>
              </a:glow>
            </a:effectLst>
          </c:spPr>
          <c:marker>
            <c:symbol val="none"/>
          </c:marker>
          <c:val>
            <c:numRef>
              <c:f>'Qui QUADRADO DO MEIO'!$R$3:$R$103</c:f>
              <c:numCache>
                <c:formatCode>General</c:formatCode>
                <c:ptCount val="101"/>
                <c:pt idx="0">
                  <c:v>0</c:v>
                </c:pt>
                <c:pt idx="1">
                  <c:v>0</c:v>
                </c:pt>
                <c:pt idx="2">
                  <c:v>1</c:v>
                </c:pt>
                <c:pt idx="3">
                  <c:v>0</c:v>
                </c:pt>
                <c:pt idx="4">
                  <c:v>1</c:v>
                </c:pt>
                <c:pt idx="5">
                  <c:v>230</c:v>
                </c:pt>
                <c:pt idx="6">
                  <c:v>0</c:v>
                </c:pt>
                <c:pt idx="7">
                  <c:v>0</c:v>
                </c:pt>
                <c:pt idx="8">
                  <c:v>0</c:v>
                </c:pt>
                <c:pt idx="9">
                  <c:v>0</c:v>
                </c:pt>
                <c:pt idx="10">
                  <c:v>0</c:v>
                </c:pt>
                <c:pt idx="11">
                  <c:v>230</c:v>
                </c:pt>
                <c:pt idx="12">
                  <c:v>0</c:v>
                </c:pt>
                <c:pt idx="13">
                  <c:v>1</c:v>
                </c:pt>
                <c:pt idx="14">
                  <c:v>0</c:v>
                </c:pt>
                <c:pt idx="15">
                  <c:v>0</c:v>
                </c:pt>
                <c:pt idx="16">
                  <c:v>1</c:v>
                </c:pt>
                <c:pt idx="17">
                  <c:v>0</c:v>
                </c:pt>
                <c:pt idx="18">
                  <c:v>0</c:v>
                </c:pt>
                <c:pt idx="19">
                  <c:v>0</c:v>
                </c:pt>
                <c:pt idx="20">
                  <c:v>0</c:v>
                </c:pt>
                <c:pt idx="21">
                  <c:v>230</c:v>
                </c:pt>
                <c:pt idx="22">
                  <c:v>0</c:v>
                </c:pt>
                <c:pt idx="23">
                  <c:v>0</c:v>
                </c:pt>
                <c:pt idx="24">
                  <c:v>0</c:v>
                </c:pt>
                <c:pt idx="25">
                  <c:v>230</c:v>
                </c:pt>
                <c:pt idx="26">
                  <c:v>230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230</c:v>
                </c:pt>
                <c:pt idx="42">
                  <c:v>0</c:v>
                </c:pt>
                <c:pt idx="43">
                  <c:v>0</c:v>
                </c:pt>
                <c:pt idx="44">
                  <c:v>0</c:v>
                </c:pt>
                <c:pt idx="45">
                  <c:v>0</c:v>
                </c:pt>
                <c:pt idx="46">
                  <c:v>231</c:v>
                </c:pt>
                <c:pt idx="47">
                  <c:v>0</c:v>
                </c:pt>
                <c:pt idx="48">
                  <c:v>0</c:v>
                </c:pt>
                <c:pt idx="49">
                  <c:v>0</c:v>
                </c:pt>
                <c:pt idx="50">
                  <c:v>0</c:v>
                </c:pt>
                <c:pt idx="51">
                  <c:v>0</c:v>
                </c:pt>
                <c:pt idx="52">
                  <c:v>0</c:v>
                </c:pt>
                <c:pt idx="53">
                  <c:v>0</c:v>
                </c:pt>
                <c:pt idx="54">
                  <c:v>0</c:v>
                </c:pt>
                <c:pt idx="55">
                  <c:v>0</c:v>
                </c:pt>
                <c:pt idx="56">
                  <c:v>1</c:v>
                </c:pt>
                <c:pt idx="57">
                  <c:v>0</c:v>
                </c:pt>
                <c:pt idx="58">
                  <c:v>0</c:v>
                </c:pt>
                <c:pt idx="59">
                  <c:v>0</c:v>
                </c:pt>
                <c:pt idx="60">
                  <c:v>0</c:v>
                </c:pt>
                <c:pt idx="61">
                  <c:v>0</c:v>
                </c:pt>
                <c:pt idx="62">
                  <c:v>230</c:v>
                </c:pt>
                <c:pt idx="63">
                  <c:v>0</c:v>
                </c:pt>
                <c:pt idx="64">
                  <c:v>0</c:v>
                </c:pt>
                <c:pt idx="65">
                  <c:v>0</c:v>
                </c:pt>
                <c:pt idx="66">
                  <c:v>0</c:v>
                </c:pt>
                <c:pt idx="67">
                  <c:v>0</c:v>
                </c:pt>
                <c:pt idx="68">
                  <c:v>230</c:v>
                </c:pt>
                <c:pt idx="69">
                  <c:v>1</c:v>
                </c:pt>
                <c:pt idx="70">
                  <c:v>0</c:v>
                </c:pt>
                <c:pt idx="71">
                  <c:v>0</c:v>
                </c:pt>
                <c:pt idx="72">
                  <c:v>0</c:v>
                </c:pt>
                <c:pt idx="73">
                  <c:v>0</c:v>
                </c:pt>
                <c:pt idx="74">
                  <c:v>0</c:v>
                </c:pt>
                <c:pt idx="75">
                  <c:v>0</c:v>
                </c:pt>
                <c:pt idx="76">
                  <c:v>231</c:v>
                </c:pt>
                <c:pt idx="77">
                  <c:v>231</c:v>
                </c:pt>
                <c:pt idx="78">
                  <c:v>0</c:v>
                </c:pt>
                <c:pt idx="79">
                  <c:v>0</c:v>
                </c:pt>
                <c:pt idx="80">
                  <c:v>0</c:v>
                </c:pt>
                <c:pt idx="81">
                  <c:v>0</c:v>
                </c:pt>
                <c:pt idx="82">
                  <c:v>0</c:v>
                </c:pt>
                <c:pt idx="83">
                  <c:v>0</c:v>
                </c:pt>
                <c:pt idx="84">
                  <c:v>230</c:v>
                </c:pt>
                <c:pt idx="85">
                  <c:v>0</c:v>
                </c:pt>
                <c:pt idx="86">
                  <c:v>0</c:v>
                </c:pt>
                <c:pt idx="87">
                  <c:v>0</c:v>
                </c:pt>
                <c:pt idx="88">
                  <c:v>0</c:v>
                </c:pt>
                <c:pt idx="89">
                  <c:v>0</c:v>
                </c:pt>
                <c:pt idx="90">
                  <c:v>0</c:v>
                </c:pt>
                <c:pt idx="91">
                  <c:v>0</c:v>
                </c:pt>
                <c:pt idx="92">
                  <c:v>231</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ECC8-4E1C-980F-143E776EDCCA}"/>
            </c:ext>
          </c:extLst>
        </c:ser>
        <c:dLbls>
          <c:showLegendKey val="0"/>
          <c:showVal val="0"/>
          <c:showCatName val="0"/>
          <c:showSerName val="0"/>
          <c:showPercent val="0"/>
          <c:showBubbleSize val="0"/>
        </c:dLbls>
        <c:smooth val="0"/>
        <c:axId val="479285632"/>
        <c:axId val="479286616"/>
        <c:extLst>
          <c:ext xmlns:c15="http://schemas.microsoft.com/office/drawing/2012/chart" uri="{02D57815-91ED-43cb-92C2-25804820EDAC}">
            <c15:filteredLineSeries>
              <c15:ser>
                <c:idx val="2"/>
                <c:order val="0"/>
                <c:tx>
                  <c:strRef>
                    <c:extLst>
                      <c:ext uri="{02D57815-91ED-43cb-92C2-25804820EDAC}">
                        <c15:formulaRef>
                          <c15:sqref>'Qui QUADRADO DO MEIO'!$C$1:$C$2</c15:sqref>
                        </c15:formulaRef>
                      </c:ext>
                    </c:extLst>
                    <c:strCache>
                      <c:ptCount val="2"/>
                      <c:pt idx="0">
                        <c:v>QUADRADO DO MEIO</c:v>
                      </c:pt>
                      <c:pt idx="1">
                        <c:v>Frequencia 500 (semente 1)</c:v>
                      </c:pt>
                    </c:strCache>
                  </c:strRef>
                </c:tx>
                <c:spPr>
                  <a:ln w="22225" cap="rnd">
                    <a:solidFill>
                      <a:schemeClr val="accent3"/>
                    </a:solidFill>
                  </a:ln>
                  <a:effectLst>
                    <a:glow rad="139700">
                      <a:schemeClr val="accent3">
                        <a:satMod val="175000"/>
                        <a:alpha val="14000"/>
                      </a:schemeClr>
                    </a:glow>
                  </a:effectLst>
                </c:spPr>
                <c:marker>
                  <c:symbol val="none"/>
                </c:marker>
                <c:cat>
                  <c:numRef>
                    <c:extLst>
                      <c:ext uri="{02D57815-91ED-43cb-92C2-25804820EDAC}">
                        <c15:formulaRef>
                          <c15:sqref>'Qui QUADRADO DO MEIO'!$A$3:$A$103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'Qui QUADRADO DO MEIO'!$C$3:$C$103</c15:sqref>
                        </c15:formulaRef>
                      </c:ext>
                    </c:extLst>
                    <c:numCache>
                      <c:formatCode>General</c:formatCode>
                      <c:ptCount val="101"/>
                      <c:pt idx="0">
                        <c:v>0</c:v>
                      </c:pt>
                      <c:pt idx="1">
                        <c:v>0</c:v>
                      </c:pt>
                      <c:pt idx="2">
                        <c:v>0</c:v>
                      </c:pt>
                      <c:pt idx="3">
                        <c:v>0</c:v>
                      </c:pt>
                      <c:pt idx="4">
                        <c:v>0</c:v>
                      </c:pt>
                      <c:pt idx="5">
                        <c:v>39</c:v>
                      </c:pt>
                      <c:pt idx="6">
                        <c:v>0</c:v>
                      </c:pt>
                      <c:pt idx="7">
                        <c:v>0</c:v>
                      </c:pt>
                      <c:pt idx="8">
                        <c:v>0</c:v>
                      </c:pt>
                      <c:pt idx="9">
                        <c:v>0</c:v>
                      </c:pt>
                      <c:pt idx="10">
                        <c:v>0</c:v>
                      </c:pt>
                      <c:pt idx="11">
                        <c:v>38</c:v>
                      </c:pt>
                      <c:pt idx="12">
                        <c:v>0</c:v>
                      </c:pt>
                      <c:pt idx="13">
                        <c:v>0</c:v>
                      </c:pt>
                      <c:pt idx="14">
                        <c:v>0</c:v>
                      </c:pt>
                      <c:pt idx="15">
                        <c:v>0</c:v>
                      </c:pt>
                      <c:pt idx="16">
                        <c:v>0</c:v>
                      </c:pt>
                      <c:pt idx="17">
                        <c:v>0</c:v>
                      </c:pt>
                      <c:pt idx="18">
                        <c:v>0</c:v>
                      </c:pt>
                      <c:pt idx="19">
                        <c:v>0</c:v>
                      </c:pt>
                      <c:pt idx="20">
                        <c:v>0</c:v>
                      </c:pt>
                      <c:pt idx="21">
                        <c:v>38</c:v>
                      </c:pt>
                      <c:pt idx="22">
                        <c:v>0</c:v>
                      </c:pt>
                      <c:pt idx="23">
                        <c:v>0</c:v>
                      </c:pt>
                      <c:pt idx="24">
                        <c:v>0</c:v>
                      </c:pt>
                      <c:pt idx="25">
                        <c:v>39</c:v>
                      </c:pt>
                      <c:pt idx="26">
                        <c:v>38</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39</c:v>
                      </c:pt>
                      <c:pt idx="42">
                        <c:v>0</c:v>
                      </c:pt>
                      <c:pt idx="43">
                        <c:v>0</c:v>
                      </c:pt>
                      <c:pt idx="44">
                        <c:v>0</c:v>
                      </c:pt>
                      <c:pt idx="45">
                        <c:v>0</c:v>
                      </c:pt>
                      <c:pt idx="46">
                        <c:v>38</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39</c:v>
                      </c:pt>
                      <c:pt idx="63">
                        <c:v>0</c:v>
                      </c:pt>
                      <c:pt idx="64">
                        <c:v>0</c:v>
                      </c:pt>
                      <c:pt idx="65">
                        <c:v>0</c:v>
                      </c:pt>
                      <c:pt idx="66">
                        <c:v>0</c:v>
                      </c:pt>
                      <c:pt idx="67">
                        <c:v>0</c:v>
                      </c:pt>
                      <c:pt idx="68">
                        <c:v>39</c:v>
                      </c:pt>
                      <c:pt idx="69">
                        <c:v>0</c:v>
                      </c:pt>
                      <c:pt idx="70">
                        <c:v>0</c:v>
                      </c:pt>
                      <c:pt idx="71">
                        <c:v>0</c:v>
                      </c:pt>
                      <c:pt idx="72">
                        <c:v>0</c:v>
                      </c:pt>
                      <c:pt idx="73">
                        <c:v>0</c:v>
                      </c:pt>
                      <c:pt idx="74">
                        <c:v>0</c:v>
                      </c:pt>
                      <c:pt idx="75">
                        <c:v>0</c:v>
                      </c:pt>
                      <c:pt idx="76">
                        <c:v>38</c:v>
                      </c:pt>
                      <c:pt idx="77">
                        <c:v>38</c:v>
                      </c:pt>
                      <c:pt idx="78">
                        <c:v>0</c:v>
                      </c:pt>
                      <c:pt idx="79">
                        <c:v>0</c:v>
                      </c:pt>
                      <c:pt idx="80">
                        <c:v>0</c:v>
                      </c:pt>
                      <c:pt idx="81">
                        <c:v>0</c:v>
                      </c:pt>
                      <c:pt idx="82">
                        <c:v>0</c:v>
                      </c:pt>
                      <c:pt idx="83">
                        <c:v>0</c:v>
                      </c:pt>
                      <c:pt idx="84">
                        <c:v>39</c:v>
                      </c:pt>
                      <c:pt idx="85">
                        <c:v>0</c:v>
                      </c:pt>
                      <c:pt idx="86">
                        <c:v>0</c:v>
                      </c:pt>
                      <c:pt idx="87">
                        <c:v>0</c:v>
                      </c:pt>
                      <c:pt idx="88">
                        <c:v>0</c:v>
                      </c:pt>
                      <c:pt idx="89">
                        <c:v>0</c:v>
                      </c:pt>
                      <c:pt idx="90">
                        <c:v>0</c:v>
                      </c:pt>
                      <c:pt idx="91">
                        <c:v>0</c:v>
                      </c:pt>
                      <c:pt idx="92">
                        <c:v>38</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3-ECC8-4E1C-980F-143E776EDCCA}"/>
                  </c:ext>
                </c:extLst>
              </c15:ser>
            </c15:filteredLineSeries>
            <c15:filteredLineSeries>
              <c15:ser>
                <c:idx val="5"/>
                <c:order val="1"/>
                <c:tx>
                  <c:strRef>
                    <c:extLst xmlns:c15="http://schemas.microsoft.com/office/drawing/2012/chart">
                      <c:ext xmlns:c15="http://schemas.microsoft.com/office/drawing/2012/chart" uri="{02D57815-91ED-43cb-92C2-25804820EDAC}">
                        <c15:formulaRef>
                          <c15:sqref>'Qui QUADRADO DO MEIO'!$F$1:$F$2</c15:sqref>
                        </c15:formulaRef>
                      </c:ext>
                    </c:extLst>
                    <c:strCache>
                      <c:ptCount val="2"/>
                      <c:pt idx="0">
                        <c:v>QUADRADO DO MEIO</c:v>
                      </c:pt>
                      <c:pt idx="1">
                        <c:v>Frequencia 1500 (semente 1)</c:v>
                      </c:pt>
                    </c:strCache>
                  </c:strRef>
                </c:tx>
                <c:spPr>
                  <a:ln w="22225" cap="rnd">
                    <a:solidFill>
                      <a:schemeClr val="accent6"/>
                    </a:solidFill>
                  </a:ln>
                  <a:effectLst>
                    <a:glow rad="139700">
                      <a:schemeClr val="accent6">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QUADRADO DO MEIO'!$A$3:$A$103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QUADRADO DO MEIO'!$F$3:$F$103</c15:sqref>
                        </c15:formulaRef>
                      </c:ext>
                    </c:extLst>
                    <c:numCache>
                      <c:formatCode>General</c:formatCode>
                      <c:ptCount val="101"/>
                      <c:pt idx="0">
                        <c:v>0</c:v>
                      </c:pt>
                      <c:pt idx="1">
                        <c:v>0</c:v>
                      </c:pt>
                      <c:pt idx="2">
                        <c:v>0</c:v>
                      </c:pt>
                      <c:pt idx="3">
                        <c:v>0</c:v>
                      </c:pt>
                      <c:pt idx="4">
                        <c:v>0</c:v>
                      </c:pt>
                      <c:pt idx="5">
                        <c:v>116</c:v>
                      </c:pt>
                      <c:pt idx="6">
                        <c:v>0</c:v>
                      </c:pt>
                      <c:pt idx="7">
                        <c:v>0</c:v>
                      </c:pt>
                      <c:pt idx="8">
                        <c:v>0</c:v>
                      </c:pt>
                      <c:pt idx="9">
                        <c:v>0</c:v>
                      </c:pt>
                      <c:pt idx="10">
                        <c:v>0</c:v>
                      </c:pt>
                      <c:pt idx="11">
                        <c:v>115</c:v>
                      </c:pt>
                      <c:pt idx="12">
                        <c:v>0</c:v>
                      </c:pt>
                      <c:pt idx="13">
                        <c:v>0</c:v>
                      </c:pt>
                      <c:pt idx="14">
                        <c:v>0</c:v>
                      </c:pt>
                      <c:pt idx="15">
                        <c:v>0</c:v>
                      </c:pt>
                      <c:pt idx="16">
                        <c:v>0</c:v>
                      </c:pt>
                      <c:pt idx="17">
                        <c:v>0</c:v>
                      </c:pt>
                      <c:pt idx="18">
                        <c:v>0</c:v>
                      </c:pt>
                      <c:pt idx="19">
                        <c:v>0</c:v>
                      </c:pt>
                      <c:pt idx="20">
                        <c:v>0</c:v>
                      </c:pt>
                      <c:pt idx="21">
                        <c:v>115</c:v>
                      </c:pt>
                      <c:pt idx="22">
                        <c:v>0</c:v>
                      </c:pt>
                      <c:pt idx="23">
                        <c:v>0</c:v>
                      </c:pt>
                      <c:pt idx="24">
                        <c:v>0</c:v>
                      </c:pt>
                      <c:pt idx="25">
                        <c:v>115</c:v>
                      </c:pt>
                      <c:pt idx="26">
                        <c:v>115</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116</c:v>
                      </c:pt>
                      <c:pt idx="42">
                        <c:v>0</c:v>
                      </c:pt>
                      <c:pt idx="43">
                        <c:v>0</c:v>
                      </c:pt>
                      <c:pt idx="44">
                        <c:v>0</c:v>
                      </c:pt>
                      <c:pt idx="45">
                        <c:v>0</c:v>
                      </c:pt>
                      <c:pt idx="46">
                        <c:v>115</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116</c:v>
                      </c:pt>
                      <c:pt idx="63">
                        <c:v>0</c:v>
                      </c:pt>
                      <c:pt idx="64">
                        <c:v>0</c:v>
                      </c:pt>
                      <c:pt idx="65">
                        <c:v>0</c:v>
                      </c:pt>
                      <c:pt idx="66">
                        <c:v>0</c:v>
                      </c:pt>
                      <c:pt idx="67">
                        <c:v>0</c:v>
                      </c:pt>
                      <c:pt idx="68">
                        <c:v>116</c:v>
                      </c:pt>
                      <c:pt idx="69">
                        <c:v>0</c:v>
                      </c:pt>
                      <c:pt idx="70">
                        <c:v>0</c:v>
                      </c:pt>
                      <c:pt idx="71">
                        <c:v>0</c:v>
                      </c:pt>
                      <c:pt idx="72">
                        <c:v>0</c:v>
                      </c:pt>
                      <c:pt idx="73">
                        <c:v>0</c:v>
                      </c:pt>
                      <c:pt idx="74">
                        <c:v>0</c:v>
                      </c:pt>
                      <c:pt idx="75">
                        <c:v>0</c:v>
                      </c:pt>
                      <c:pt idx="76">
                        <c:v>115</c:v>
                      </c:pt>
                      <c:pt idx="77">
                        <c:v>115</c:v>
                      </c:pt>
                      <c:pt idx="78">
                        <c:v>0</c:v>
                      </c:pt>
                      <c:pt idx="79">
                        <c:v>0</c:v>
                      </c:pt>
                      <c:pt idx="80">
                        <c:v>0</c:v>
                      </c:pt>
                      <c:pt idx="81">
                        <c:v>0</c:v>
                      </c:pt>
                      <c:pt idx="82">
                        <c:v>0</c:v>
                      </c:pt>
                      <c:pt idx="83">
                        <c:v>0</c:v>
                      </c:pt>
                      <c:pt idx="84">
                        <c:v>116</c:v>
                      </c:pt>
                      <c:pt idx="85">
                        <c:v>0</c:v>
                      </c:pt>
                      <c:pt idx="86">
                        <c:v>0</c:v>
                      </c:pt>
                      <c:pt idx="87">
                        <c:v>0</c:v>
                      </c:pt>
                      <c:pt idx="88">
                        <c:v>0</c:v>
                      </c:pt>
                      <c:pt idx="89">
                        <c:v>0</c:v>
                      </c:pt>
                      <c:pt idx="90">
                        <c:v>0</c:v>
                      </c:pt>
                      <c:pt idx="91">
                        <c:v>0</c:v>
                      </c:pt>
                      <c:pt idx="92">
                        <c:v>115</c:v>
                      </c:pt>
                      <c:pt idx="93">
                        <c:v>0</c:v>
                      </c:pt>
                      <c:pt idx="94">
                        <c:v>0</c:v>
                      </c:pt>
                      <c:pt idx="95">
                        <c:v>0</c:v>
                      </c:pt>
                      <c:pt idx="96">
                        <c:v>0</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4-ECC8-4E1C-980F-143E776EDCCA}"/>
                  </c:ext>
                </c:extLst>
              </c15:ser>
            </c15:filteredLineSeries>
            <c15:filteredLineSeries>
              <c15:ser>
                <c:idx val="8"/>
                <c:order val="2"/>
                <c:tx>
                  <c:strRef>
                    <c:extLst xmlns:c15="http://schemas.microsoft.com/office/drawing/2012/chart">
                      <c:ext xmlns:c15="http://schemas.microsoft.com/office/drawing/2012/chart" uri="{02D57815-91ED-43cb-92C2-25804820EDAC}">
                        <c15:formulaRef>
                          <c15:sqref>'Qui QUADRADO DO MEIO'!$I$1:$I$2</c15:sqref>
                        </c15:formulaRef>
                      </c:ext>
                    </c:extLst>
                    <c:strCache>
                      <c:ptCount val="2"/>
                      <c:pt idx="0">
                        <c:v>QUADRADO DO MEIO</c:v>
                      </c:pt>
                      <c:pt idx="1">
                        <c:v>Frequencia 3000 (semente 1)</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QUADRADO DO MEIO'!$A$3:$A$103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QUADRADO DO MEIO'!$I$3:$I$103</c15:sqref>
                        </c15:formulaRef>
                      </c:ext>
                    </c:extLst>
                    <c:numCache>
                      <c:formatCode>General</c:formatCode>
                      <c:ptCount val="101"/>
                      <c:pt idx="0">
                        <c:v>0</c:v>
                      </c:pt>
                      <c:pt idx="1">
                        <c:v>0</c:v>
                      </c:pt>
                      <c:pt idx="2">
                        <c:v>0</c:v>
                      </c:pt>
                      <c:pt idx="3">
                        <c:v>0</c:v>
                      </c:pt>
                      <c:pt idx="4">
                        <c:v>0</c:v>
                      </c:pt>
                      <c:pt idx="5">
                        <c:v>231</c:v>
                      </c:pt>
                      <c:pt idx="6">
                        <c:v>0</c:v>
                      </c:pt>
                      <c:pt idx="7">
                        <c:v>0</c:v>
                      </c:pt>
                      <c:pt idx="8">
                        <c:v>0</c:v>
                      </c:pt>
                      <c:pt idx="9">
                        <c:v>0</c:v>
                      </c:pt>
                      <c:pt idx="10">
                        <c:v>0</c:v>
                      </c:pt>
                      <c:pt idx="11">
                        <c:v>230</c:v>
                      </c:pt>
                      <c:pt idx="12">
                        <c:v>0</c:v>
                      </c:pt>
                      <c:pt idx="13">
                        <c:v>0</c:v>
                      </c:pt>
                      <c:pt idx="14">
                        <c:v>0</c:v>
                      </c:pt>
                      <c:pt idx="15">
                        <c:v>0</c:v>
                      </c:pt>
                      <c:pt idx="16">
                        <c:v>0</c:v>
                      </c:pt>
                      <c:pt idx="17">
                        <c:v>0</c:v>
                      </c:pt>
                      <c:pt idx="18">
                        <c:v>0</c:v>
                      </c:pt>
                      <c:pt idx="19">
                        <c:v>0</c:v>
                      </c:pt>
                      <c:pt idx="20">
                        <c:v>0</c:v>
                      </c:pt>
                      <c:pt idx="21">
                        <c:v>230</c:v>
                      </c:pt>
                      <c:pt idx="22">
                        <c:v>0</c:v>
                      </c:pt>
                      <c:pt idx="23">
                        <c:v>0</c:v>
                      </c:pt>
                      <c:pt idx="24">
                        <c:v>0</c:v>
                      </c:pt>
                      <c:pt idx="25">
                        <c:v>231</c:v>
                      </c:pt>
                      <c:pt idx="26">
                        <c:v>231</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231</c:v>
                      </c:pt>
                      <c:pt idx="42">
                        <c:v>0</c:v>
                      </c:pt>
                      <c:pt idx="43">
                        <c:v>0</c:v>
                      </c:pt>
                      <c:pt idx="44">
                        <c:v>0</c:v>
                      </c:pt>
                      <c:pt idx="45">
                        <c:v>0</c:v>
                      </c:pt>
                      <c:pt idx="46">
                        <c:v>230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231</c:v>
                      </c:pt>
                      <c:pt idx="63">
                        <c:v>0</c:v>
                      </c:pt>
                      <c:pt idx="64">
                        <c:v>0</c:v>
                      </c:pt>
                      <c:pt idx="65">
                        <c:v>0</c:v>
                      </c:pt>
                      <c:pt idx="66">
                        <c:v>0</c:v>
                      </c:pt>
                      <c:pt idx="67">
                        <c:v>0</c:v>
                      </c:pt>
                      <c:pt idx="68">
                        <c:v>231</c:v>
                      </c:pt>
                      <c:pt idx="69">
                        <c:v>0</c:v>
                      </c:pt>
                      <c:pt idx="70">
                        <c:v>0</c:v>
                      </c:pt>
                      <c:pt idx="71">
                        <c:v>0</c:v>
                      </c:pt>
                      <c:pt idx="72">
                        <c:v>0</c:v>
                      </c:pt>
                      <c:pt idx="73">
                        <c:v>0</c:v>
                      </c:pt>
                      <c:pt idx="74">
                        <c:v>0</c:v>
                      </c:pt>
                      <c:pt idx="75">
                        <c:v>0</c:v>
                      </c:pt>
                      <c:pt idx="76">
                        <c:v>231</c:v>
                      </c:pt>
                      <c:pt idx="77">
                        <c:v>231</c:v>
                      </c:pt>
                      <c:pt idx="78">
                        <c:v>0</c:v>
                      </c:pt>
                      <c:pt idx="79">
                        <c:v>0</c:v>
                      </c:pt>
                      <c:pt idx="80">
                        <c:v>0</c:v>
                      </c:pt>
                      <c:pt idx="81">
                        <c:v>0</c:v>
                      </c:pt>
                      <c:pt idx="82">
                        <c:v>0</c:v>
                      </c:pt>
                      <c:pt idx="83">
                        <c:v>0</c:v>
                      </c:pt>
                      <c:pt idx="84">
                        <c:v>231</c:v>
                      </c:pt>
                      <c:pt idx="85">
                        <c:v>0</c:v>
                      </c:pt>
                      <c:pt idx="86">
                        <c:v>0</c:v>
                      </c:pt>
                      <c:pt idx="87">
                        <c:v>0</c:v>
                      </c:pt>
                      <c:pt idx="88">
                        <c:v>0</c:v>
                      </c:pt>
                      <c:pt idx="89">
                        <c:v>0</c:v>
                      </c:pt>
                      <c:pt idx="90">
                        <c:v>0</c:v>
                      </c:pt>
                      <c:pt idx="91">
                        <c:v>0</c:v>
                      </c:pt>
                      <c:pt idx="92">
                        <c:v>231</c:v>
                      </c:pt>
                      <c:pt idx="93">
                        <c:v>0</c:v>
                      </c:pt>
                      <c:pt idx="94">
                        <c:v>0</c:v>
                      </c:pt>
                      <c:pt idx="95">
                        <c:v>0</c:v>
                      </c:pt>
                      <c:pt idx="96">
                        <c:v>0</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5-ECC8-4E1C-980F-143E776EDCCA}"/>
                  </c:ext>
                </c:extLst>
              </c15:ser>
            </c15:filteredLineSeries>
          </c:ext>
        </c:extLst>
      </c:lineChart>
      <c:catAx>
        <c:axId val="4792856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79286616"/>
        <c:crosses val="autoZero"/>
        <c:auto val="1"/>
        <c:lblAlgn val="ctr"/>
        <c:lblOffset val="100"/>
        <c:noMultiLvlLbl val="0"/>
      </c:catAx>
      <c:valAx>
        <c:axId val="479286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79285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SEU METODO - 2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3"/>
          <c:order val="3"/>
          <c:tx>
            <c:strRef>
              <c:f>'Qui SEU METODO - PROPRIO'!$L$2</c:f>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f>'Qui SEU METODO - PROPRIO'!$L$3:$L$103</c:f>
              <c:numCache>
                <c:formatCode>General</c:formatCode>
                <c:ptCount val="101"/>
                <c:pt idx="0">
                  <c:v>11</c:v>
                </c:pt>
                <c:pt idx="1">
                  <c:v>5</c:v>
                </c:pt>
                <c:pt idx="2">
                  <c:v>6</c:v>
                </c:pt>
                <c:pt idx="3">
                  <c:v>1</c:v>
                </c:pt>
                <c:pt idx="4">
                  <c:v>4</c:v>
                </c:pt>
                <c:pt idx="5">
                  <c:v>4</c:v>
                </c:pt>
                <c:pt idx="6">
                  <c:v>2</c:v>
                </c:pt>
                <c:pt idx="7">
                  <c:v>6</c:v>
                </c:pt>
                <c:pt idx="8">
                  <c:v>4</c:v>
                </c:pt>
                <c:pt idx="9">
                  <c:v>4</c:v>
                </c:pt>
                <c:pt idx="10">
                  <c:v>2</c:v>
                </c:pt>
                <c:pt idx="11">
                  <c:v>2</c:v>
                </c:pt>
                <c:pt idx="12">
                  <c:v>4</c:v>
                </c:pt>
                <c:pt idx="13">
                  <c:v>7</c:v>
                </c:pt>
                <c:pt idx="14">
                  <c:v>9</c:v>
                </c:pt>
                <c:pt idx="15">
                  <c:v>7</c:v>
                </c:pt>
                <c:pt idx="16">
                  <c:v>5</c:v>
                </c:pt>
                <c:pt idx="17">
                  <c:v>7</c:v>
                </c:pt>
                <c:pt idx="18">
                  <c:v>5</c:v>
                </c:pt>
                <c:pt idx="19">
                  <c:v>7</c:v>
                </c:pt>
                <c:pt idx="20">
                  <c:v>4</c:v>
                </c:pt>
                <c:pt idx="21">
                  <c:v>8</c:v>
                </c:pt>
                <c:pt idx="22">
                  <c:v>9</c:v>
                </c:pt>
                <c:pt idx="23">
                  <c:v>0</c:v>
                </c:pt>
                <c:pt idx="24">
                  <c:v>5</c:v>
                </c:pt>
                <c:pt idx="25">
                  <c:v>6</c:v>
                </c:pt>
                <c:pt idx="26">
                  <c:v>2</c:v>
                </c:pt>
                <c:pt idx="27">
                  <c:v>3</c:v>
                </c:pt>
                <c:pt idx="28">
                  <c:v>2</c:v>
                </c:pt>
                <c:pt idx="29">
                  <c:v>5</c:v>
                </c:pt>
                <c:pt idx="30">
                  <c:v>2</c:v>
                </c:pt>
                <c:pt idx="31">
                  <c:v>3</c:v>
                </c:pt>
                <c:pt idx="32">
                  <c:v>5</c:v>
                </c:pt>
                <c:pt idx="33">
                  <c:v>5</c:v>
                </c:pt>
                <c:pt idx="34">
                  <c:v>6</c:v>
                </c:pt>
                <c:pt idx="35">
                  <c:v>6</c:v>
                </c:pt>
                <c:pt idx="36">
                  <c:v>2</c:v>
                </c:pt>
                <c:pt idx="37">
                  <c:v>5</c:v>
                </c:pt>
                <c:pt idx="38">
                  <c:v>10</c:v>
                </c:pt>
                <c:pt idx="39">
                  <c:v>9</c:v>
                </c:pt>
                <c:pt idx="40">
                  <c:v>6</c:v>
                </c:pt>
                <c:pt idx="41">
                  <c:v>4</c:v>
                </c:pt>
                <c:pt idx="42">
                  <c:v>8</c:v>
                </c:pt>
                <c:pt idx="43">
                  <c:v>4</c:v>
                </c:pt>
                <c:pt idx="44">
                  <c:v>2</c:v>
                </c:pt>
                <c:pt idx="45">
                  <c:v>4</c:v>
                </c:pt>
                <c:pt idx="46">
                  <c:v>2</c:v>
                </c:pt>
                <c:pt idx="47">
                  <c:v>1</c:v>
                </c:pt>
                <c:pt idx="48">
                  <c:v>7</c:v>
                </c:pt>
                <c:pt idx="49">
                  <c:v>4</c:v>
                </c:pt>
                <c:pt idx="50">
                  <c:v>5</c:v>
                </c:pt>
                <c:pt idx="51">
                  <c:v>4</c:v>
                </c:pt>
                <c:pt idx="52">
                  <c:v>8</c:v>
                </c:pt>
                <c:pt idx="53">
                  <c:v>5</c:v>
                </c:pt>
                <c:pt idx="54">
                  <c:v>6</c:v>
                </c:pt>
                <c:pt idx="55">
                  <c:v>4</c:v>
                </c:pt>
                <c:pt idx="56">
                  <c:v>6</c:v>
                </c:pt>
                <c:pt idx="57">
                  <c:v>5</c:v>
                </c:pt>
                <c:pt idx="58">
                  <c:v>7</c:v>
                </c:pt>
                <c:pt idx="59">
                  <c:v>5</c:v>
                </c:pt>
                <c:pt idx="60">
                  <c:v>3</c:v>
                </c:pt>
                <c:pt idx="61">
                  <c:v>12</c:v>
                </c:pt>
                <c:pt idx="62">
                  <c:v>7</c:v>
                </c:pt>
                <c:pt idx="63">
                  <c:v>3</c:v>
                </c:pt>
                <c:pt idx="64">
                  <c:v>8</c:v>
                </c:pt>
                <c:pt idx="65">
                  <c:v>3</c:v>
                </c:pt>
                <c:pt idx="66">
                  <c:v>10</c:v>
                </c:pt>
                <c:pt idx="67">
                  <c:v>5</c:v>
                </c:pt>
                <c:pt idx="68">
                  <c:v>8</c:v>
                </c:pt>
                <c:pt idx="69">
                  <c:v>3</c:v>
                </c:pt>
                <c:pt idx="70">
                  <c:v>7</c:v>
                </c:pt>
                <c:pt idx="71">
                  <c:v>5</c:v>
                </c:pt>
                <c:pt idx="72">
                  <c:v>5</c:v>
                </c:pt>
                <c:pt idx="73">
                  <c:v>2</c:v>
                </c:pt>
                <c:pt idx="74">
                  <c:v>6</c:v>
                </c:pt>
                <c:pt idx="75">
                  <c:v>4</c:v>
                </c:pt>
                <c:pt idx="76">
                  <c:v>0</c:v>
                </c:pt>
                <c:pt idx="77">
                  <c:v>4</c:v>
                </c:pt>
                <c:pt idx="78">
                  <c:v>7</c:v>
                </c:pt>
                <c:pt idx="79">
                  <c:v>6</c:v>
                </c:pt>
                <c:pt idx="80">
                  <c:v>3</c:v>
                </c:pt>
                <c:pt idx="81">
                  <c:v>6</c:v>
                </c:pt>
                <c:pt idx="82">
                  <c:v>5</c:v>
                </c:pt>
                <c:pt idx="83">
                  <c:v>4</c:v>
                </c:pt>
                <c:pt idx="84">
                  <c:v>6</c:v>
                </c:pt>
                <c:pt idx="85">
                  <c:v>8</c:v>
                </c:pt>
                <c:pt idx="86">
                  <c:v>5</c:v>
                </c:pt>
                <c:pt idx="87">
                  <c:v>4</c:v>
                </c:pt>
                <c:pt idx="88">
                  <c:v>7</c:v>
                </c:pt>
                <c:pt idx="89">
                  <c:v>3</c:v>
                </c:pt>
                <c:pt idx="90">
                  <c:v>3</c:v>
                </c:pt>
                <c:pt idx="91">
                  <c:v>3</c:v>
                </c:pt>
                <c:pt idx="92">
                  <c:v>3</c:v>
                </c:pt>
                <c:pt idx="93">
                  <c:v>5</c:v>
                </c:pt>
                <c:pt idx="94">
                  <c:v>5</c:v>
                </c:pt>
                <c:pt idx="95">
                  <c:v>3</c:v>
                </c:pt>
                <c:pt idx="96">
                  <c:v>2</c:v>
                </c:pt>
                <c:pt idx="97">
                  <c:v>8</c:v>
                </c:pt>
                <c:pt idx="98">
                  <c:v>2</c:v>
                </c:pt>
                <c:pt idx="99">
                  <c:v>8</c:v>
                </c:pt>
                <c:pt idx="100">
                  <c:v>3</c:v>
                </c:pt>
              </c:numCache>
            </c:numRef>
          </c:val>
          <c:smooth val="0"/>
          <c:extLst>
            <c:ext xmlns:c16="http://schemas.microsoft.com/office/drawing/2014/chart" uri="{C3380CC4-5D6E-409C-BE32-E72D297353CC}">
              <c16:uniqueId val="{00000000-90B9-44A2-8FE8-C3B934F3CDB2}"/>
            </c:ext>
          </c:extLst>
        </c:ser>
        <c:ser>
          <c:idx val="4"/>
          <c:order val="4"/>
          <c:tx>
            <c:strRef>
              <c:f>'Qui SEU METODO - PROPRIO'!$O$2</c:f>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f>'Qui SEU METODO - PROPRIO'!$O$3:$O$103</c:f>
              <c:numCache>
                <c:formatCode>General</c:formatCode>
                <c:ptCount val="101"/>
                <c:pt idx="0">
                  <c:v>19</c:v>
                </c:pt>
                <c:pt idx="1">
                  <c:v>16</c:v>
                </c:pt>
                <c:pt idx="2">
                  <c:v>18</c:v>
                </c:pt>
                <c:pt idx="3">
                  <c:v>6</c:v>
                </c:pt>
                <c:pt idx="4">
                  <c:v>18</c:v>
                </c:pt>
                <c:pt idx="5">
                  <c:v>8</c:v>
                </c:pt>
                <c:pt idx="6">
                  <c:v>14</c:v>
                </c:pt>
                <c:pt idx="7">
                  <c:v>15</c:v>
                </c:pt>
                <c:pt idx="8">
                  <c:v>18</c:v>
                </c:pt>
                <c:pt idx="9">
                  <c:v>16</c:v>
                </c:pt>
                <c:pt idx="10">
                  <c:v>15</c:v>
                </c:pt>
                <c:pt idx="11">
                  <c:v>12</c:v>
                </c:pt>
                <c:pt idx="12">
                  <c:v>21</c:v>
                </c:pt>
                <c:pt idx="13">
                  <c:v>22</c:v>
                </c:pt>
                <c:pt idx="14">
                  <c:v>19</c:v>
                </c:pt>
                <c:pt idx="15">
                  <c:v>18</c:v>
                </c:pt>
                <c:pt idx="16">
                  <c:v>15</c:v>
                </c:pt>
                <c:pt idx="17">
                  <c:v>19</c:v>
                </c:pt>
                <c:pt idx="18">
                  <c:v>15</c:v>
                </c:pt>
                <c:pt idx="19">
                  <c:v>16</c:v>
                </c:pt>
                <c:pt idx="20">
                  <c:v>12</c:v>
                </c:pt>
                <c:pt idx="21">
                  <c:v>22</c:v>
                </c:pt>
                <c:pt idx="22">
                  <c:v>19</c:v>
                </c:pt>
                <c:pt idx="23">
                  <c:v>9</c:v>
                </c:pt>
                <c:pt idx="24">
                  <c:v>10</c:v>
                </c:pt>
                <c:pt idx="25">
                  <c:v>10</c:v>
                </c:pt>
                <c:pt idx="26">
                  <c:v>11</c:v>
                </c:pt>
                <c:pt idx="27">
                  <c:v>7</c:v>
                </c:pt>
                <c:pt idx="28">
                  <c:v>13</c:v>
                </c:pt>
                <c:pt idx="29">
                  <c:v>13</c:v>
                </c:pt>
                <c:pt idx="30">
                  <c:v>5</c:v>
                </c:pt>
                <c:pt idx="31">
                  <c:v>15</c:v>
                </c:pt>
                <c:pt idx="32">
                  <c:v>18</c:v>
                </c:pt>
                <c:pt idx="33">
                  <c:v>13</c:v>
                </c:pt>
                <c:pt idx="34">
                  <c:v>15</c:v>
                </c:pt>
                <c:pt idx="35">
                  <c:v>19</c:v>
                </c:pt>
                <c:pt idx="36">
                  <c:v>13</c:v>
                </c:pt>
                <c:pt idx="37">
                  <c:v>14</c:v>
                </c:pt>
                <c:pt idx="38">
                  <c:v>21</c:v>
                </c:pt>
                <c:pt idx="39">
                  <c:v>15</c:v>
                </c:pt>
                <c:pt idx="40">
                  <c:v>15</c:v>
                </c:pt>
                <c:pt idx="41">
                  <c:v>16</c:v>
                </c:pt>
                <c:pt idx="42">
                  <c:v>18</c:v>
                </c:pt>
                <c:pt idx="43">
                  <c:v>18</c:v>
                </c:pt>
                <c:pt idx="44">
                  <c:v>10</c:v>
                </c:pt>
                <c:pt idx="45">
                  <c:v>13</c:v>
                </c:pt>
                <c:pt idx="46">
                  <c:v>14</c:v>
                </c:pt>
                <c:pt idx="47">
                  <c:v>10</c:v>
                </c:pt>
                <c:pt idx="48">
                  <c:v>19</c:v>
                </c:pt>
                <c:pt idx="49">
                  <c:v>12</c:v>
                </c:pt>
                <c:pt idx="50">
                  <c:v>18</c:v>
                </c:pt>
                <c:pt idx="51">
                  <c:v>17</c:v>
                </c:pt>
                <c:pt idx="52">
                  <c:v>17</c:v>
                </c:pt>
                <c:pt idx="53">
                  <c:v>12</c:v>
                </c:pt>
                <c:pt idx="54">
                  <c:v>16</c:v>
                </c:pt>
                <c:pt idx="55">
                  <c:v>15</c:v>
                </c:pt>
                <c:pt idx="56">
                  <c:v>21</c:v>
                </c:pt>
                <c:pt idx="57">
                  <c:v>16</c:v>
                </c:pt>
                <c:pt idx="58">
                  <c:v>18</c:v>
                </c:pt>
                <c:pt idx="59">
                  <c:v>18</c:v>
                </c:pt>
                <c:pt idx="60">
                  <c:v>18</c:v>
                </c:pt>
                <c:pt idx="61">
                  <c:v>17</c:v>
                </c:pt>
                <c:pt idx="62">
                  <c:v>19</c:v>
                </c:pt>
                <c:pt idx="63">
                  <c:v>13</c:v>
                </c:pt>
                <c:pt idx="64">
                  <c:v>13</c:v>
                </c:pt>
                <c:pt idx="65">
                  <c:v>16</c:v>
                </c:pt>
                <c:pt idx="66">
                  <c:v>17</c:v>
                </c:pt>
                <c:pt idx="67">
                  <c:v>13</c:v>
                </c:pt>
                <c:pt idx="68">
                  <c:v>15</c:v>
                </c:pt>
                <c:pt idx="69">
                  <c:v>15</c:v>
                </c:pt>
                <c:pt idx="70">
                  <c:v>21</c:v>
                </c:pt>
                <c:pt idx="71">
                  <c:v>13</c:v>
                </c:pt>
                <c:pt idx="72">
                  <c:v>14</c:v>
                </c:pt>
                <c:pt idx="73">
                  <c:v>11</c:v>
                </c:pt>
                <c:pt idx="74">
                  <c:v>15</c:v>
                </c:pt>
                <c:pt idx="75">
                  <c:v>14</c:v>
                </c:pt>
                <c:pt idx="76">
                  <c:v>10</c:v>
                </c:pt>
                <c:pt idx="77">
                  <c:v>12</c:v>
                </c:pt>
                <c:pt idx="78">
                  <c:v>15</c:v>
                </c:pt>
                <c:pt idx="79">
                  <c:v>14</c:v>
                </c:pt>
                <c:pt idx="80">
                  <c:v>12</c:v>
                </c:pt>
                <c:pt idx="81">
                  <c:v>17</c:v>
                </c:pt>
                <c:pt idx="82">
                  <c:v>20</c:v>
                </c:pt>
                <c:pt idx="83">
                  <c:v>13</c:v>
                </c:pt>
                <c:pt idx="84">
                  <c:v>12</c:v>
                </c:pt>
                <c:pt idx="85">
                  <c:v>21</c:v>
                </c:pt>
                <c:pt idx="86">
                  <c:v>20</c:v>
                </c:pt>
                <c:pt idx="87">
                  <c:v>12</c:v>
                </c:pt>
                <c:pt idx="88">
                  <c:v>15</c:v>
                </c:pt>
                <c:pt idx="89">
                  <c:v>8</c:v>
                </c:pt>
                <c:pt idx="90">
                  <c:v>12</c:v>
                </c:pt>
                <c:pt idx="91">
                  <c:v>15</c:v>
                </c:pt>
                <c:pt idx="92">
                  <c:v>13</c:v>
                </c:pt>
                <c:pt idx="93">
                  <c:v>11</c:v>
                </c:pt>
                <c:pt idx="94">
                  <c:v>16</c:v>
                </c:pt>
                <c:pt idx="95">
                  <c:v>14</c:v>
                </c:pt>
                <c:pt idx="96">
                  <c:v>9</c:v>
                </c:pt>
                <c:pt idx="97">
                  <c:v>16</c:v>
                </c:pt>
                <c:pt idx="98">
                  <c:v>13</c:v>
                </c:pt>
                <c:pt idx="99">
                  <c:v>15</c:v>
                </c:pt>
                <c:pt idx="100">
                  <c:v>14</c:v>
                </c:pt>
              </c:numCache>
            </c:numRef>
          </c:val>
          <c:smooth val="0"/>
          <c:extLst>
            <c:ext xmlns:c16="http://schemas.microsoft.com/office/drawing/2014/chart" uri="{C3380CC4-5D6E-409C-BE32-E72D297353CC}">
              <c16:uniqueId val="{00000001-90B9-44A2-8FE8-C3B934F3CDB2}"/>
            </c:ext>
          </c:extLst>
        </c:ser>
        <c:ser>
          <c:idx val="5"/>
          <c:order val="5"/>
          <c:tx>
            <c:strRef>
              <c:f>'Qui SEU METODO - PROPRIO'!$R$2</c:f>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f>'Qui SEU METODO - PROPRIO'!$R$3:$R$103</c:f>
              <c:numCache>
                <c:formatCode>General</c:formatCode>
                <c:ptCount val="101"/>
                <c:pt idx="0">
                  <c:v>33</c:v>
                </c:pt>
                <c:pt idx="1">
                  <c:v>28</c:v>
                </c:pt>
                <c:pt idx="2">
                  <c:v>35</c:v>
                </c:pt>
                <c:pt idx="3">
                  <c:v>30</c:v>
                </c:pt>
                <c:pt idx="4">
                  <c:v>31</c:v>
                </c:pt>
                <c:pt idx="5">
                  <c:v>20</c:v>
                </c:pt>
                <c:pt idx="6">
                  <c:v>28</c:v>
                </c:pt>
                <c:pt idx="7">
                  <c:v>24</c:v>
                </c:pt>
                <c:pt idx="8">
                  <c:v>33</c:v>
                </c:pt>
                <c:pt idx="9">
                  <c:v>34</c:v>
                </c:pt>
                <c:pt idx="10">
                  <c:v>33</c:v>
                </c:pt>
                <c:pt idx="11">
                  <c:v>25</c:v>
                </c:pt>
                <c:pt idx="12">
                  <c:v>34</c:v>
                </c:pt>
                <c:pt idx="13">
                  <c:v>33</c:v>
                </c:pt>
                <c:pt idx="14">
                  <c:v>32</c:v>
                </c:pt>
                <c:pt idx="15">
                  <c:v>35</c:v>
                </c:pt>
                <c:pt idx="16">
                  <c:v>32</c:v>
                </c:pt>
                <c:pt idx="17">
                  <c:v>31</c:v>
                </c:pt>
                <c:pt idx="18">
                  <c:v>30</c:v>
                </c:pt>
                <c:pt idx="19">
                  <c:v>28</c:v>
                </c:pt>
                <c:pt idx="20">
                  <c:v>30</c:v>
                </c:pt>
                <c:pt idx="21">
                  <c:v>41</c:v>
                </c:pt>
                <c:pt idx="22">
                  <c:v>38</c:v>
                </c:pt>
                <c:pt idx="23">
                  <c:v>19</c:v>
                </c:pt>
                <c:pt idx="24">
                  <c:v>23</c:v>
                </c:pt>
                <c:pt idx="25">
                  <c:v>28</c:v>
                </c:pt>
                <c:pt idx="26">
                  <c:v>26</c:v>
                </c:pt>
                <c:pt idx="27">
                  <c:v>21</c:v>
                </c:pt>
                <c:pt idx="28">
                  <c:v>26</c:v>
                </c:pt>
                <c:pt idx="29">
                  <c:v>30</c:v>
                </c:pt>
                <c:pt idx="30">
                  <c:v>24</c:v>
                </c:pt>
                <c:pt idx="31">
                  <c:v>30</c:v>
                </c:pt>
                <c:pt idx="32">
                  <c:v>41</c:v>
                </c:pt>
                <c:pt idx="33">
                  <c:v>28</c:v>
                </c:pt>
                <c:pt idx="34">
                  <c:v>30</c:v>
                </c:pt>
                <c:pt idx="35">
                  <c:v>33</c:v>
                </c:pt>
                <c:pt idx="36">
                  <c:v>19</c:v>
                </c:pt>
                <c:pt idx="37">
                  <c:v>33</c:v>
                </c:pt>
                <c:pt idx="38">
                  <c:v>32</c:v>
                </c:pt>
                <c:pt idx="39">
                  <c:v>34</c:v>
                </c:pt>
                <c:pt idx="40">
                  <c:v>34</c:v>
                </c:pt>
                <c:pt idx="41">
                  <c:v>27</c:v>
                </c:pt>
                <c:pt idx="42">
                  <c:v>33</c:v>
                </c:pt>
                <c:pt idx="43">
                  <c:v>38</c:v>
                </c:pt>
                <c:pt idx="44">
                  <c:v>32</c:v>
                </c:pt>
                <c:pt idx="45">
                  <c:v>28</c:v>
                </c:pt>
                <c:pt idx="46">
                  <c:v>24</c:v>
                </c:pt>
                <c:pt idx="47">
                  <c:v>26</c:v>
                </c:pt>
                <c:pt idx="48">
                  <c:v>38</c:v>
                </c:pt>
                <c:pt idx="49">
                  <c:v>32</c:v>
                </c:pt>
                <c:pt idx="50">
                  <c:v>35</c:v>
                </c:pt>
                <c:pt idx="51">
                  <c:v>30</c:v>
                </c:pt>
                <c:pt idx="52">
                  <c:v>33</c:v>
                </c:pt>
                <c:pt idx="53">
                  <c:v>29</c:v>
                </c:pt>
                <c:pt idx="54">
                  <c:v>33</c:v>
                </c:pt>
                <c:pt idx="55">
                  <c:v>31</c:v>
                </c:pt>
                <c:pt idx="56">
                  <c:v>37</c:v>
                </c:pt>
                <c:pt idx="57">
                  <c:v>22</c:v>
                </c:pt>
                <c:pt idx="58">
                  <c:v>30</c:v>
                </c:pt>
                <c:pt idx="59">
                  <c:v>39</c:v>
                </c:pt>
                <c:pt idx="60">
                  <c:v>31</c:v>
                </c:pt>
                <c:pt idx="61">
                  <c:v>33</c:v>
                </c:pt>
                <c:pt idx="62">
                  <c:v>37</c:v>
                </c:pt>
                <c:pt idx="63">
                  <c:v>33</c:v>
                </c:pt>
                <c:pt idx="64">
                  <c:v>32</c:v>
                </c:pt>
                <c:pt idx="65">
                  <c:v>26</c:v>
                </c:pt>
                <c:pt idx="66">
                  <c:v>26</c:v>
                </c:pt>
                <c:pt idx="67">
                  <c:v>22</c:v>
                </c:pt>
                <c:pt idx="68">
                  <c:v>33</c:v>
                </c:pt>
                <c:pt idx="69">
                  <c:v>29</c:v>
                </c:pt>
                <c:pt idx="70">
                  <c:v>36</c:v>
                </c:pt>
                <c:pt idx="71">
                  <c:v>25</c:v>
                </c:pt>
                <c:pt idx="72">
                  <c:v>29</c:v>
                </c:pt>
                <c:pt idx="73">
                  <c:v>24</c:v>
                </c:pt>
                <c:pt idx="74">
                  <c:v>26</c:v>
                </c:pt>
                <c:pt idx="75">
                  <c:v>37</c:v>
                </c:pt>
                <c:pt idx="76">
                  <c:v>17</c:v>
                </c:pt>
                <c:pt idx="77">
                  <c:v>25</c:v>
                </c:pt>
                <c:pt idx="78">
                  <c:v>26</c:v>
                </c:pt>
                <c:pt idx="79">
                  <c:v>30</c:v>
                </c:pt>
                <c:pt idx="80">
                  <c:v>27</c:v>
                </c:pt>
                <c:pt idx="81">
                  <c:v>33</c:v>
                </c:pt>
                <c:pt idx="82">
                  <c:v>28</c:v>
                </c:pt>
                <c:pt idx="83">
                  <c:v>26</c:v>
                </c:pt>
                <c:pt idx="84">
                  <c:v>25</c:v>
                </c:pt>
                <c:pt idx="85">
                  <c:v>31</c:v>
                </c:pt>
                <c:pt idx="86">
                  <c:v>30</c:v>
                </c:pt>
                <c:pt idx="87">
                  <c:v>26</c:v>
                </c:pt>
                <c:pt idx="88">
                  <c:v>33</c:v>
                </c:pt>
                <c:pt idx="89">
                  <c:v>25</c:v>
                </c:pt>
                <c:pt idx="90">
                  <c:v>27</c:v>
                </c:pt>
                <c:pt idx="91">
                  <c:v>33</c:v>
                </c:pt>
                <c:pt idx="92">
                  <c:v>28</c:v>
                </c:pt>
                <c:pt idx="93">
                  <c:v>23</c:v>
                </c:pt>
                <c:pt idx="94">
                  <c:v>25</c:v>
                </c:pt>
                <c:pt idx="95">
                  <c:v>31</c:v>
                </c:pt>
                <c:pt idx="96">
                  <c:v>22</c:v>
                </c:pt>
                <c:pt idx="97">
                  <c:v>34</c:v>
                </c:pt>
                <c:pt idx="98">
                  <c:v>35</c:v>
                </c:pt>
                <c:pt idx="99">
                  <c:v>30</c:v>
                </c:pt>
                <c:pt idx="100">
                  <c:v>25</c:v>
                </c:pt>
              </c:numCache>
            </c:numRef>
          </c:val>
          <c:smooth val="0"/>
          <c:extLst>
            <c:ext xmlns:c16="http://schemas.microsoft.com/office/drawing/2014/chart" uri="{C3380CC4-5D6E-409C-BE32-E72D297353CC}">
              <c16:uniqueId val="{00000002-90B9-44A2-8FE8-C3B934F3CDB2}"/>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SEU METODO - PROPRIO'!$C$2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c:ext uri="{02D57815-91ED-43cb-92C2-25804820EDAC}">
                        <c15:formulaRef>
                          <c15:sqref>'Qui SEU METODO - PROPRIO'!$C$3:$C$103</c15:sqref>
                        </c15:formulaRef>
                      </c:ext>
                    </c:extLst>
                    <c:numCache>
                      <c:formatCode>General</c:formatCode>
                      <c:ptCount val="101"/>
                      <c:pt idx="0">
                        <c:v>5</c:v>
                      </c:pt>
                      <c:pt idx="1">
                        <c:v>2</c:v>
                      </c:pt>
                      <c:pt idx="2">
                        <c:v>4</c:v>
                      </c:pt>
                      <c:pt idx="3">
                        <c:v>2</c:v>
                      </c:pt>
                      <c:pt idx="4">
                        <c:v>6</c:v>
                      </c:pt>
                      <c:pt idx="5">
                        <c:v>11</c:v>
                      </c:pt>
                      <c:pt idx="6">
                        <c:v>4</c:v>
                      </c:pt>
                      <c:pt idx="7">
                        <c:v>4</c:v>
                      </c:pt>
                      <c:pt idx="8">
                        <c:v>4</c:v>
                      </c:pt>
                      <c:pt idx="9">
                        <c:v>5</c:v>
                      </c:pt>
                      <c:pt idx="10">
                        <c:v>5</c:v>
                      </c:pt>
                      <c:pt idx="11">
                        <c:v>3</c:v>
                      </c:pt>
                      <c:pt idx="12">
                        <c:v>5</c:v>
                      </c:pt>
                      <c:pt idx="13">
                        <c:v>3</c:v>
                      </c:pt>
                      <c:pt idx="14">
                        <c:v>5</c:v>
                      </c:pt>
                      <c:pt idx="15">
                        <c:v>6</c:v>
                      </c:pt>
                      <c:pt idx="16">
                        <c:v>7</c:v>
                      </c:pt>
                      <c:pt idx="17">
                        <c:v>2</c:v>
                      </c:pt>
                      <c:pt idx="18">
                        <c:v>8</c:v>
                      </c:pt>
                      <c:pt idx="19">
                        <c:v>4</c:v>
                      </c:pt>
                      <c:pt idx="20">
                        <c:v>4</c:v>
                      </c:pt>
                      <c:pt idx="21">
                        <c:v>4</c:v>
                      </c:pt>
                      <c:pt idx="22">
                        <c:v>6</c:v>
                      </c:pt>
                      <c:pt idx="23">
                        <c:v>4</c:v>
                      </c:pt>
                      <c:pt idx="24">
                        <c:v>3</c:v>
                      </c:pt>
                      <c:pt idx="25">
                        <c:v>3</c:v>
                      </c:pt>
                      <c:pt idx="26">
                        <c:v>5</c:v>
                      </c:pt>
                      <c:pt idx="27">
                        <c:v>5</c:v>
                      </c:pt>
                      <c:pt idx="28">
                        <c:v>4</c:v>
                      </c:pt>
                      <c:pt idx="29">
                        <c:v>5</c:v>
                      </c:pt>
                      <c:pt idx="30">
                        <c:v>4</c:v>
                      </c:pt>
                      <c:pt idx="31">
                        <c:v>3</c:v>
                      </c:pt>
                      <c:pt idx="32">
                        <c:v>6</c:v>
                      </c:pt>
                      <c:pt idx="33">
                        <c:v>8</c:v>
                      </c:pt>
                      <c:pt idx="34">
                        <c:v>10</c:v>
                      </c:pt>
                      <c:pt idx="35">
                        <c:v>5</c:v>
                      </c:pt>
                      <c:pt idx="36">
                        <c:v>6</c:v>
                      </c:pt>
                      <c:pt idx="37">
                        <c:v>3</c:v>
                      </c:pt>
                      <c:pt idx="38">
                        <c:v>1</c:v>
                      </c:pt>
                      <c:pt idx="39">
                        <c:v>2</c:v>
                      </c:pt>
                      <c:pt idx="40">
                        <c:v>6</c:v>
                      </c:pt>
                      <c:pt idx="41">
                        <c:v>5</c:v>
                      </c:pt>
                      <c:pt idx="42">
                        <c:v>7</c:v>
                      </c:pt>
                      <c:pt idx="43">
                        <c:v>6</c:v>
                      </c:pt>
                      <c:pt idx="44">
                        <c:v>5</c:v>
                      </c:pt>
                      <c:pt idx="45">
                        <c:v>9</c:v>
                      </c:pt>
                      <c:pt idx="46">
                        <c:v>7</c:v>
                      </c:pt>
                      <c:pt idx="47">
                        <c:v>6</c:v>
                      </c:pt>
                      <c:pt idx="48">
                        <c:v>5</c:v>
                      </c:pt>
                      <c:pt idx="49">
                        <c:v>7</c:v>
                      </c:pt>
                      <c:pt idx="50">
                        <c:v>6</c:v>
                      </c:pt>
                      <c:pt idx="51">
                        <c:v>5</c:v>
                      </c:pt>
                      <c:pt idx="52">
                        <c:v>7</c:v>
                      </c:pt>
                      <c:pt idx="53">
                        <c:v>3</c:v>
                      </c:pt>
                      <c:pt idx="54">
                        <c:v>5</c:v>
                      </c:pt>
                      <c:pt idx="55">
                        <c:v>7</c:v>
                      </c:pt>
                      <c:pt idx="56">
                        <c:v>7</c:v>
                      </c:pt>
                      <c:pt idx="57">
                        <c:v>6</c:v>
                      </c:pt>
                      <c:pt idx="58">
                        <c:v>6</c:v>
                      </c:pt>
                      <c:pt idx="59">
                        <c:v>4</c:v>
                      </c:pt>
                      <c:pt idx="60">
                        <c:v>4</c:v>
                      </c:pt>
                      <c:pt idx="61">
                        <c:v>7</c:v>
                      </c:pt>
                      <c:pt idx="62">
                        <c:v>1</c:v>
                      </c:pt>
                      <c:pt idx="63">
                        <c:v>5</c:v>
                      </c:pt>
                      <c:pt idx="64">
                        <c:v>1</c:v>
                      </c:pt>
                      <c:pt idx="65">
                        <c:v>5</c:v>
                      </c:pt>
                      <c:pt idx="66">
                        <c:v>5</c:v>
                      </c:pt>
                      <c:pt idx="67">
                        <c:v>3</c:v>
                      </c:pt>
                      <c:pt idx="68">
                        <c:v>5</c:v>
                      </c:pt>
                      <c:pt idx="69">
                        <c:v>8</c:v>
                      </c:pt>
                      <c:pt idx="70">
                        <c:v>3</c:v>
                      </c:pt>
                      <c:pt idx="71">
                        <c:v>3</c:v>
                      </c:pt>
                      <c:pt idx="72">
                        <c:v>5</c:v>
                      </c:pt>
                      <c:pt idx="73">
                        <c:v>4</c:v>
                      </c:pt>
                      <c:pt idx="74">
                        <c:v>4</c:v>
                      </c:pt>
                      <c:pt idx="75">
                        <c:v>6</c:v>
                      </c:pt>
                      <c:pt idx="76">
                        <c:v>3</c:v>
                      </c:pt>
                      <c:pt idx="77">
                        <c:v>2</c:v>
                      </c:pt>
                      <c:pt idx="78">
                        <c:v>8</c:v>
                      </c:pt>
                      <c:pt idx="79">
                        <c:v>5</c:v>
                      </c:pt>
                      <c:pt idx="80">
                        <c:v>4</c:v>
                      </c:pt>
                      <c:pt idx="81">
                        <c:v>10</c:v>
                      </c:pt>
                      <c:pt idx="82">
                        <c:v>3</c:v>
                      </c:pt>
                      <c:pt idx="83">
                        <c:v>10</c:v>
                      </c:pt>
                      <c:pt idx="84">
                        <c:v>5</c:v>
                      </c:pt>
                      <c:pt idx="85">
                        <c:v>4</c:v>
                      </c:pt>
                      <c:pt idx="86">
                        <c:v>5</c:v>
                      </c:pt>
                      <c:pt idx="87">
                        <c:v>9</c:v>
                      </c:pt>
                      <c:pt idx="88">
                        <c:v>6</c:v>
                      </c:pt>
                      <c:pt idx="89">
                        <c:v>4</c:v>
                      </c:pt>
                      <c:pt idx="90">
                        <c:v>4</c:v>
                      </c:pt>
                      <c:pt idx="91">
                        <c:v>6</c:v>
                      </c:pt>
                      <c:pt idx="92">
                        <c:v>4</c:v>
                      </c:pt>
                      <c:pt idx="93">
                        <c:v>0</c:v>
                      </c:pt>
                      <c:pt idx="94">
                        <c:v>4</c:v>
                      </c:pt>
                      <c:pt idx="95">
                        <c:v>6</c:v>
                      </c:pt>
                      <c:pt idx="96">
                        <c:v>4</c:v>
                      </c:pt>
                      <c:pt idx="97">
                        <c:v>5</c:v>
                      </c:pt>
                      <c:pt idx="98">
                        <c:v>2</c:v>
                      </c:pt>
                      <c:pt idx="99">
                        <c:v>8</c:v>
                      </c:pt>
                      <c:pt idx="100">
                        <c:v>5</c:v>
                      </c:pt>
                    </c:numCache>
                  </c:numRef>
                </c:val>
                <c:smooth val="0"/>
                <c:extLst>
                  <c:ext xmlns:c16="http://schemas.microsoft.com/office/drawing/2014/chart" uri="{C3380CC4-5D6E-409C-BE32-E72D297353CC}">
                    <c16:uniqueId val="{00000003-90B9-44A2-8FE8-C3B934F3CDB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SEU METODO - PROPRIO'!$F$2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PROPRIO'!$F$3:$F$103</c15:sqref>
                        </c15:formulaRef>
                      </c:ext>
                    </c:extLst>
                    <c:numCache>
                      <c:formatCode>General</c:formatCode>
                      <c:ptCount val="101"/>
                      <c:pt idx="0">
                        <c:v>20</c:v>
                      </c:pt>
                      <c:pt idx="1">
                        <c:v>9</c:v>
                      </c:pt>
                      <c:pt idx="2">
                        <c:v>12</c:v>
                      </c:pt>
                      <c:pt idx="3">
                        <c:v>7</c:v>
                      </c:pt>
                      <c:pt idx="4">
                        <c:v>16</c:v>
                      </c:pt>
                      <c:pt idx="5">
                        <c:v>26</c:v>
                      </c:pt>
                      <c:pt idx="6">
                        <c:v>11</c:v>
                      </c:pt>
                      <c:pt idx="7">
                        <c:v>13</c:v>
                      </c:pt>
                      <c:pt idx="8">
                        <c:v>13</c:v>
                      </c:pt>
                      <c:pt idx="9">
                        <c:v>14</c:v>
                      </c:pt>
                      <c:pt idx="10">
                        <c:v>13</c:v>
                      </c:pt>
                      <c:pt idx="11">
                        <c:v>10</c:v>
                      </c:pt>
                      <c:pt idx="12">
                        <c:v>11</c:v>
                      </c:pt>
                      <c:pt idx="13">
                        <c:v>5</c:v>
                      </c:pt>
                      <c:pt idx="14">
                        <c:v>11</c:v>
                      </c:pt>
                      <c:pt idx="15">
                        <c:v>18</c:v>
                      </c:pt>
                      <c:pt idx="16">
                        <c:v>17</c:v>
                      </c:pt>
                      <c:pt idx="17">
                        <c:v>14</c:v>
                      </c:pt>
                      <c:pt idx="18">
                        <c:v>22</c:v>
                      </c:pt>
                      <c:pt idx="19">
                        <c:v>19</c:v>
                      </c:pt>
                      <c:pt idx="20">
                        <c:v>17</c:v>
                      </c:pt>
                      <c:pt idx="21">
                        <c:v>15</c:v>
                      </c:pt>
                      <c:pt idx="22">
                        <c:v>17</c:v>
                      </c:pt>
                      <c:pt idx="23">
                        <c:v>14</c:v>
                      </c:pt>
                      <c:pt idx="24">
                        <c:v>11</c:v>
                      </c:pt>
                      <c:pt idx="25">
                        <c:v>12</c:v>
                      </c:pt>
                      <c:pt idx="26">
                        <c:v>10</c:v>
                      </c:pt>
                      <c:pt idx="27">
                        <c:v>15</c:v>
                      </c:pt>
                      <c:pt idx="28">
                        <c:v>17</c:v>
                      </c:pt>
                      <c:pt idx="29">
                        <c:v>14</c:v>
                      </c:pt>
                      <c:pt idx="30">
                        <c:v>16</c:v>
                      </c:pt>
                      <c:pt idx="31">
                        <c:v>15</c:v>
                      </c:pt>
                      <c:pt idx="32">
                        <c:v>17</c:v>
                      </c:pt>
                      <c:pt idx="33">
                        <c:v>18</c:v>
                      </c:pt>
                      <c:pt idx="34">
                        <c:v>21</c:v>
                      </c:pt>
                      <c:pt idx="35">
                        <c:v>19</c:v>
                      </c:pt>
                      <c:pt idx="36">
                        <c:v>17</c:v>
                      </c:pt>
                      <c:pt idx="37">
                        <c:v>13</c:v>
                      </c:pt>
                      <c:pt idx="38">
                        <c:v>5</c:v>
                      </c:pt>
                      <c:pt idx="39">
                        <c:v>8</c:v>
                      </c:pt>
                      <c:pt idx="40">
                        <c:v>14</c:v>
                      </c:pt>
                      <c:pt idx="41">
                        <c:v>13</c:v>
                      </c:pt>
                      <c:pt idx="42">
                        <c:v>21</c:v>
                      </c:pt>
                      <c:pt idx="43">
                        <c:v>17</c:v>
                      </c:pt>
                      <c:pt idx="44">
                        <c:v>18</c:v>
                      </c:pt>
                      <c:pt idx="45">
                        <c:v>18</c:v>
                      </c:pt>
                      <c:pt idx="46">
                        <c:v>14</c:v>
                      </c:pt>
                      <c:pt idx="47">
                        <c:v>13</c:v>
                      </c:pt>
                      <c:pt idx="48">
                        <c:v>11</c:v>
                      </c:pt>
                      <c:pt idx="49">
                        <c:v>14</c:v>
                      </c:pt>
                      <c:pt idx="50">
                        <c:v>23</c:v>
                      </c:pt>
                      <c:pt idx="51">
                        <c:v>21</c:v>
                      </c:pt>
                      <c:pt idx="52">
                        <c:v>17</c:v>
                      </c:pt>
                      <c:pt idx="53">
                        <c:v>11</c:v>
                      </c:pt>
                      <c:pt idx="54">
                        <c:v>8</c:v>
                      </c:pt>
                      <c:pt idx="55">
                        <c:v>16</c:v>
                      </c:pt>
                      <c:pt idx="56">
                        <c:v>22</c:v>
                      </c:pt>
                      <c:pt idx="57">
                        <c:v>15</c:v>
                      </c:pt>
                      <c:pt idx="58">
                        <c:v>16</c:v>
                      </c:pt>
                      <c:pt idx="59">
                        <c:v>15</c:v>
                      </c:pt>
                      <c:pt idx="60">
                        <c:v>14</c:v>
                      </c:pt>
                      <c:pt idx="61">
                        <c:v>18</c:v>
                      </c:pt>
                      <c:pt idx="62">
                        <c:v>12</c:v>
                      </c:pt>
                      <c:pt idx="63">
                        <c:v>19</c:v>
                      </c:pt>
                      <c:pt idx="64">
                        <c:v>12</c:v>
                      </c:pt>
                      <c:pt idx="65">
                        <c:v>15</c:v>
                      </c:pt>
                      <c:pt idx="66">
                        <c:v>20</c:v>
                      </c:pt>
                      <c:pt idx="67">
                        <c:v>10</c:v>
                      </c:pt>
                      <c:pt idx="68">
                        <c:v>13</c:v>
                      </c:pt>
                      <c:pt idx="69">
                        <c:v>15</c:v>
                      </c:pt>
                      <c:pt idx="70">
                        <c:v>12</c:v>
                      </c:pt>
                      <c:pt idx="71">
                        <c:v>17</c:v>
                      </c:pt>
                      <c:pt idx="72">
                        <c:v>16</c:v>
                      </c:pt>
                      <c:pt idx="73">
                        <c:v>11</c:v>
                      </c:pt>
                      <c:pt idx="74">
                        <c:v>15</c:v>
                      </c:pt>
                      <c:pt idx="75">
                        <c:v>15</c:v>
                      </c:pt>
                      <c:pt idx="76">
                        <c:v>6</c:v>
                      </c:pt>
                      <c:pt idx="77">
                        <c:v>8</c:v>
                      </c:pt>
                      <c:pt idx="78">
                        <c:v>22</c:v>
                      </c:pt>
                      <c:pt idx="79">
                        <c:v>13</c:v>
                      </c:pt>
                      <c:pt idx="80">
                        <c:v>16</c:v>
                      </c:pt>
                      <c:pt idx="81">
                        <c:v>23</c:v>
                      </c:pt>
                      <c:pt idx="82">
                        <c:v>10</c:v>
                      </c:pt>
                      <c:pt idx="83">
                        <c:v>26</c:v>
                      </c:pt>
                      <c:pt idx="84">
                        <c:v>12</c:v>
                      </c:pt>
                      <c:pt idx="85">
                        <c:v>14</c:v>
                      </c:pt>
                      <c:pt idx="86">
                        <c:v>20</c:v>
                      </c:pt>
                      <c:pt idx="87">
                        <c:v>12</c:v>
                      </c:pt>
                      <c:pt idx="88">
                        <c:v>15</c:v>
                      </c:pt>
                      <c:pt idx="89">
                        <c:v>17</c:v>
                      </c:pt>
                      <c:pt idx="90">
                        <c:v>16</c:v>
                      </c:pt>
                      <c:pt idx="91">
                        <c:v>13</c:v>
                      </c:pt>
                      <c:pt idx="92">
                        <c:v>19</c:v>
                      </c:pt>
                      <c:pt idx="93">
                        <c:v>15</c:v>
                      </c:pt>
                      <c:pt idx="94">
                        <c:v>19</c:v>
                      </c:pt>
                      <c:pt idx="95">
                        <c:v>17</c:v>
                      </c:pt>
                      <c:pt idx="96">
                        <c:v>15</c:v>
                      </c:pt>
                      <c:pt idx="97">
                        <c:v>11</c:v>
                      </c:pt>
                      <c:pt idx="98">
                        <c:v>13</c:v>
                      </c:pt>
                      <c:pt idx="99">
                        <c:v>12</c:v>
                      </c:pt>
                      <c:pt idx="100">
                        <c:v>13</c:v>
                      </c:pt>
                    </c:numCache>
                  </c:numRef>
                </c:val>
                <c:smooth val="0"/>
                <c:extLst xmlns:c15="http://schemas.microsoft.com/office/drawing/2012/chart">
                  <c:ext xmlns:c16="http://schemas.microsoft.com/office/drawing/2014/chart" uri="{C3380CC4-5D6E-409C-BE32-E72D297353CC}">
                    <c16:uniqueId val="{00000004-90B9-44A2-8FE8-C3B934F3CDB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SEU METODO - PROPRIO'!$I$2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PROPRIO'!$I$3:$I$103</c15:sqref>
                        </c15:formulaRef>
                      </c:ext>
                    </c:extLst>
                    <c:numCache>
                      <c:formatCode>General</c:formatCode>
                      <c:ptCount val="101"/>
                      <c:pt idx="0">
                        <c:v>34</c:v>
                      </c:pt>
                      <c:pt idx="1">
                        <c:v>19</c:v>
                      </c:pt>
                      <c:pt idx="2">
                        <c:v>33</c:v>
                      </c:pt>
                      <c:pt idx="3">
                        <c:v>20</c:v>
                      </c:pt>
                      <c:pt idx="4">
                        <c:v>33</c:v>
                      </c:pt>
                      <c:pt idx="5">
                        <c:v>39</c:v>
                      </c:pt>
                      <c:pt idx="6">
                        <c:v>26</c:v>
                      </c:pt>
                      <c:pt idx="7">
                        <c:v>28</c:v>
                      </c:pt>
                      <c:pt idx="8">
                        <c:v>29</c:v>
                      </c:pt>
                      <c:pt idx="9">
                        <c:v>35</c:v>
                      </c:pt>
                      <c:pt idx="10">
                        <c:v>30</c:v>
                      </c:pt>
                      <c:pt idx="11">
                        <c:v>24</c:v>
                      </c:pt>
                      <c:pt idx="12">
                        <c:v>21</c:v>
                      </c:pt>
                      <c:pt idx="13">
                        <c:v>17</c:v>
                      </c:pt>
                      <c:pt idx="14">
                        <c:v>26</c:v>
                      </c:pt>
                      <c:pt idx="15">
                        <c:v>27</c:v>
                      </c:pt>
                      <c:pt idx="16">
                        <c:v>36</c:v>
                      </c:pt>
                      <c:pt idx="17">
                        <c:v>28</c:v>
                      </c:pt>
                      <c:pt idx="18">
                        <c:v>43</c:v>
                      </c:pt>
                      <c:pt idx="19">
                        <c:v>38</c:v>
                      </c:pt>
                      <c:pt idx="20">
                        <c:v>30</c:v>
                      </c:pt>
                      <c:pt idx="21">
                        <c:v>31</c:v>
                      </c:pt>
                      <c:pt idx="22">
                        <c:v>32</c:v>
                      </c:pt>
                      <c:pt idx="23">
                        <c:v>34</c:v>
                      </c:pt>
                      <c:pt idx="24">
                        <c:v>24</c:v>
                      </c:pt>
                      <c:pt idx="25">
                        <c:v>27</c:v>
                      </c:pt>
                      <c:pt idx="26">
                        <c:v>24</c:v>
                      </c:pt>
                      <c:pt idx="27">
                        <c:v>31</c:v>
                      </c:pt>
                      <c:pt idx="28">
                        <c:v>35</c:v>
                      </c:pt>
                      <c:pt idx="29">
                        <c:v>28</c:v>
                      </c:pt>
                      <c:pt idx="30">
                        <c:v>31</c:v>
                      </c:pt>
                      <c:pt idx="31">
                        <c:v>25</c:v>
                      </c:pt>
                      <c:pt idx="32">
                        <c:v>26</c:v>
                      </c:pt>
                      <c:pt idx="33">
                        <c:v>32</c:v>
                      </c:pt>
                      <c:pt idx="34">
                        <c:v>31</c:v>
                      </c:pt>
                      <c:pt idx="35">
                        <c:v>38</c:v>
                      </c:pt>
                      <c:pt idx="36">
                        <c:v>25</c:v>
                      </c:pt>
                      <c:pt idx="37">
                        <c:v>26</c:v>
                      </c:pt>
                      <c:pt idx="38">
                        <c:v>20</c:v>
                      </c:pt>
                      <c:pt idx="39">
                        <c:v>20</c:v>
                      </c:pt>
                      <c:pt idx="40">
                        <c:v>20</c:v>
                      </c:pt>
                      <c:pt idx="41">
                        <c:v>24</c:v>
                      </c:pt>
                      <c:pt idx="42">
                        <c:v>40</c:v>
                      </c:pt>
                      <c:pt idx="43">
                        <c:v>30</c:v>
                      </c:pt>
                      <c:pt idx="44">
                        <c:v>37</c:v>
                      </c:pt>
                      <c:pt idx="45">
                        <c:v>33</c:v>
                      </c:pt>
                      <c:pt idx="46">
                        <c:v>24</c:v>
                      </c:pt>
                      <c:pt idx="47">
                        <c:v>26</c:v>
                      </c:pt>
                      <c:pt idx="48">
                        <c:v>30</c:v>
                      </c:pt>
                      <c:pt idx="49">
                        <c:v>29</c:v>
                      </c:pt>
                      <c:pt idx="50">
                        <c:v>40</c:v>
                      </c:pt>
                      <c:pt idx="51">
                        <c:v>29</c:v>
                      </c:pt>
                      <c:pt idx="52">
                        <c:v>34</c:v>
                      </c:pt>
                      <c:pt idx="53">
                        <c:v>30</c:v>
                      </c:pt>
                      <c:pt idx="54">
                        <c:v>21</c:v>
                      </c:pt>
                      <c:pt idx="55">
                        <c:v>35</c:v>
                      </c:pt>
                      <c:pt idx="56">
                        <c:v>41</c:v>
                      </c:pt>
                      <c:pt idx="57">
                        <c:v>22</c:v>
                      </c:pt>
                      <c:pt idx="58">
                        <c:v>26</c:v>
                      </c:pt>
                      <c:pt idx="59">
                        <c:v>32</c:v>
                      </c:pt>
                      <c:pt idx="60">
                        <c:v>28</c:v>
                      </c:pt>
                      <c:pt idx="61">
                        <c:v>34</c:v>
                      </c:pt>
                      <c:pt idx="62">
                        <c:v>20</c:v>
                      </c:pt>
                      <c:pt idx="63">
                        <c:v>35</c:v>
                      </c:pt>
                      <c:pt idx="64">
                        <c:v>29</c:v>
                      </c:pt>
                      <c:pt idx="65">
                        <c:v>29</c:v>
                      </c:pt>
                      <c:pt idx="66">
                        <c:v>34</c:v>
                      </c:pt>
                      <c:pt idx="67">
                        <c:v>27</c:v>
                      </c:pt>
                      <c:pt idx="68">
                        <c:v>28</c:v>
                      </c:pt>
                      <c:pt idx="69">
                        <c:v>29</c:v>
                      </c:pt>
                      <c:pt idx="70">
                        <c:v>27</c:v>
                      </c:pt>
                      <c:pt idx="71">
                        <c:v>29</c:v>
                      </c:pt>
                      <c:pt idx="72">
                        <c:v>27</c:v>
                      </c:pt>
                      <c:pt idx="73">
                        <c:v>25</c:v>
                      </c:pt>
                      <c:pt idx="74">
                        <c:v>30</c:v>
                      </c:pt>
                      <c:pt idx="75">
                        <c:v>29</c:v>
                      </c:pt>
                      <c:pt idx="76">
                        <c:v>21</c:v>
                      </c:pt>
                      <c:pt idx="77">
                        <c:v>29</c:v>
                      </c:pt>
                      <c:pt idx="78">
                        <c:v>35</c:v>
                      </c:pt>
                      <c:pt idx="79">
                        <c:v>30</c:v>
                      </c:pt>
                      <c:pt idx="80">
                        <c:v>40</c:v>
                      </c:pt>
                      <c:pt idx="81">
                        <c:v>36</c:v>
                      </c:pt>
                      <c:pt idx="82">
                        <c:v>25</c:v>
                      </c:pt>
                      <c:pt idx="83">
                        <c:v>39</c:v>
                      </c:pt>
                      <c:pt idx="84">
                        <c:v>24</c:v>
                      </c:pt>
                      <c:pt idx="85">
                        <c:v>28</c:v>
                      </c:pt>
                      <c:pt idx="86">
                        <c:v>41</c:v>
                      </c:pt>
                      <c:pt idx="87">
                        <c:v>26</c:v>
                      </c:pt>
                      <c:pt idx="88">
                        <c:v>24</c:v>
                      </c:pt>
                      <c:pt idx="89">
                        <c:v>28</c:v>
                      </c:pt>
                      <c:pt idx="90">
                        <c:v>36</c:v>
                      </c:pt>
                      <c:pt idx="91">
                        <c:v>31</c:v>
                      </c:pt>
                      <c:pt idx="92">
                        <c:v>36</c:v>
                      </c:pt>
                      <c:pt idx="93">
                        <c:v>25</c:v>
                      </c:pt>
                      <c:pt idx="94">
                        <c:v>37</c:v>
                      </c:pt>
                      <c:pt idx="95">
                        <c:v>34</c:v>
                      </c:pt>
                      <c:pt idx="96">
                        <c:v>39</c:v>
                      </c:pt>
                      <c:pt idx="97">
                        <c:v>30</c:v>
                      </c:pt>
                      <c:pt idx="98">
                        <c:v>30</c:v>
                      </c:pt>
                      <c:pt idx="99">
                        <c:v>22</c:v>
                      </c:pt>
                      <c:pt idx="100">
                        <c:v>35</c:v>
                      </c:pt>
                    </c:numCache>
                  </c:numRef>
                </c:val>
                <c:smooth val="0"/>
                <c:extLst xmlns:c15="http://schemas.microsoft.com/office/drawing/2012/chart">
                  <c:ext xmlns:c16="http://schemas.microsoft.com/office/drawing/2014/chart" uri="{C3380CC4-5D6E-409C-BE32-E72D297353CC}">
                    <c16:uniqueId val="{00000005-90B9-44A2-8FE8-C3B934F3CDB2}"/>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SEU METODO - PROPRIO'!$U$2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PROPRIO'!$U$3:$U$103</c15:sqref>
                        </c15:formulaRef>
                      </c:ext>
                    </c:extLst>
                    <c:numCache>
                      <c:formatCode>General</c:formatCode>
                      <c:ptCount val="101"/>
                      <c:pt idx="0">
                        <c:v>4</c:v>
                      </c:pt>
                      <c:pt idx="1">
                        <c:v>5</c:v>
                      </c:pt>
                      <c:pt idx="2">
                        <c:v>3</c:v>
                      </c:pt>
                      <c:pt idx="3">
                        <c:v>4</c:v>
                      </c:pt>
                      <c:pt idx="4">
                        <c:v>7</c:v>
                      </c:pt>
                      <c:pt idx="5">
                        <c:v>2</c:v>
                      </c:pt>
                      <c:pt idx="6">
                        <c:v>9</c:v>
                      </c:pt>
                      <c:pt idx="7">
                        <c:v>7</c:v>
                      </c:pt>
                      <c:pt idx="8">
                        <c:v>10</c:v>
                      </c:pt>
                      <c:pt idx="9">
                        <c:v>5</c:v>
                      </c:pt>
                      <c:pt idx="10">
                        <c:v>7</c:v>
                      </c:pt>
                      <c:pt idx="11">
                        <c:v>8</c:v>
                      </c:pt>
                      <c:pt idx="12">
                        <c:v>7</c:v>
                      </c:pt>
                      <c:pt idx="13">
                        <c:v>8</c:v>
                      </c:pt>
                      <c:pt idx="14">
                        <c:v>6</c:v>
                      </c:pt>
                      <c:pt idx="15">
                        <c:v>3</c:v>
                      </c:pt>
                      <c:pt idx="16">
                        <c:v>2</c:v>
                      </c:pt>
                      <c:pt idx="17">
                        <c:v>3</c:v>
                      </c:pt>
                      <c:pt idx="18">
                        <c:v>2</c:v>
                      </c:pt>
                      <c:pt idx="19">
                        <c:v>4</c:v>
                      </c:pt>
                      <c:pt idx="20">
                        <c:v>4</c:v>
                      </c:pt>
                      <c:pt idx="21">
                        <c:v>5</c:v>
                      </c:pt>
                      <c:pt idx="22">
                        <c:v>1</c:v>
                      </c:pt>
                      <c:pt idx="23">
                        <c:v>2</c:v>
                      </c:pt>
                      <c:pt idx="24">
                        <c:v>4</c:v>
                      </c:pt>
                      <c:pt idx="25">
                        <c:v>2</c:v>
                      </c:pt>
                      <c:pt idx="26">
                        <c:v>3</c:v>
                      </c:pt>
                      <c:pt idx="27">
                        <c:v>5</c:v>
                      </c:pt>
                      <c:pt idx="28">
                        <c:v>2</c:v>
                      </c:pt>
                      <c:pt idx="29">
                        <c:v>3</c:v>
                      </c:pt>
                      <c:pt idx="30">
                        <c:v>6</c:v>
                      </c:pt>
                      <c:pt idx="31">
                        <c:v>4</c:v>
                      </c:pt>
                      <c:pt idx="32">
                        <c:v>6</c:v>
                      </c:pt>
                      <c:pt idx="33">
                        <c:v>5</c:v>
                      </c:pt>
                      <c:pt idx="34">
                        <c:v>0</c:v>
                      </c:pt>
                      <c:pt idx="35">
                        <c:v>4</c:v>
                      </c:pt>
                      <c:pt idx="36">
                        <c:v>3</c:v>
                      </c:pt>
                      <c:pt idx="37">
                        <c:v>4</c:v>
                      </c:pt>
                      <c:pt idx="38">
                        <c:v>6</c:v>
                      </c:pt>
                      <c:pt idx="39">
                        <c:v>4</c:v>
                      </c:pt>
                      <c:pt idx="40">
                        <c:v>4</c:v>
                      </c:pt>
                      <c:pt idx="41">
                        <c:v>4</c:v>
                      </c:pt>
                      <c:pt idx="42">
                        <c:v>6</c:v>
                      </c:pt>
                      <c:pt idx="43">
                        <c:v>7</c:v>
                      </c:pt>
                      <c:pt idx="44">
                        <c:v>7</c:v>
                      </c:pt>
                      <c:pt idx="45">
                        <c:v>5</c:v>
                      </c:pt>
                      <c:pt idx="46">
                        <c:v>4</c:v>
                      </c:pt>
                      <c:pt idx="47">
                        <c:v>10</c:v>
                      </c:pt>
                      <c:pt idx="48">
                        <c:v>4</c:v>
                      </c:pt>
                      <c:pt idx="49">
                        <c:v>6</c:v>
                      </c:pt>
                      <c:pt idx="50">
                        <c:v>4</c:v>
                      </c:pt>
                      <c:pt idx="51">
                        <c:v>5</c:v>
                      </c:pt>
                      <c:pt idx="52">
                        <c:v>7</c:v>
                      </c:pt>
                      <c:pt idx="53">
                        <c:v>6</c:v>
                      </c:pt>
                      <c:pt idx="54">
                        <c:v>8</c:v>
                      </c:pt>
                      <c:pt idx="55">
                        <c:v>5</c:v>
                      </c:pt>
                      <c:pt idx="56">
                        <c:v>3</c:v>
                      </c:pt>
                      <c:pt idx="57">
                        <c:v>8</c:v>
                      </c:pt>
                      <c:pt idx="58">
                        <c:v>5</c:v>
                      </c:pt>
                      <c:pt idx="59">
                        <c:v>4</c:v>
                      </c:pt>
                      <c:pt idx="60">
                        <c:v>3</c:v>
                      </c:pt>
                      <c:pt idx="61">
                        <c:v>2</c:v>
                      </c:pt>
                      <c:pt idx="62">
                        <c:v>8</c:v>
                      </c:pt>
                      <c:pt idx="63">
                        <c:v>2</c:v>
                      </c:pt>
                      <c:pt idx="64">
                        <c:v>10</c:v>
                      </c:pt>
                      <c:pt idx="65">
                        <c:v>5</c:v>
                      </c:pt>
                      <c:pt idx="66">
                        <c:v>5</c:v>
                      </c:pt>
                      <c:pt idx="67">
                        <c:v>7</c:v>
                      </c:pt>
                      <c:pt idx="68">
                        <c:v>6</c:v>
                      </c:pt>
                      <c:pt idx="69">
                        <c:v>3</c:v>
                      </c:pt>
                      <c:pt idx="70">
                        <c:v>5</c:v>
                      </c:pt>
                      <c:pt idx="71">
                        <c:v>2</c:v>
                      </c:pt>
                      <c:pt idx="72">
                        <c:v>5</c:v>
                      </c:pt>
                      <c:pt idx="73">
                        <c:v>4</c:v>
                      </c:pt>
                      <c:pt idx="74">
                        <c:v>7</c:v>
                      </c:pt>
                      <c:pt idx="75">
                        <c:v>9</c:v>
                      </c:pt>
                      <c:pt idx="76">
                        <c:v>3</c:v>
                      </c:pt>
                      <c:pt idx="77">
                        <c:v>5</c:v>
                      </c:pt>
                      <c:pt idx="78">
                        <c:v>4</c:v>
                      </c:pt>
                      <c:pt idx="79">
                        <c:v>6</c:v>
                      </c:pt>
                      <c:pt idx="80">
                        <c:v>4</c:v>
                      </c:pt>
                      <c:pt idx="81">
                        <c:v>7</c:v>
                      </c:pt>
                      <c:pt idx="82">
                        <c:v>6</c:v>
                      </c:pt>
                      <c:pt idx="83">
                        <c:v>8</c:v>
                      </c:pt>
                      <c:pt idx="84">
                        <c:v>3</c:v>
                      </c:pt>
                      <c:pt idx="85">
                        <c:v>3</c:v>
                      </c:pt>
                      <c:pt idx="86">
                        <c:v>8</c:v>
                      </c:pt>
                      <c:pt idx="87">
                        <c:v>7</c:v>
                      </c:pt>
                      <c:pt idx="88">
                        <c:v>4</c:v>
                      </c:pt>
                      <c:pt idx="89">
                        <c:v>7</c:v>
                      </c:pt>
                      <c:pt idx="90">
                        <c:v>5</c:v>
                      </c:pt>
                      <c:pt idx="91">
                        <c:v>1</c:v>
                      </c:pt>
                      <c:pt idx="92">
                        <c:v>5</c:v>
                      </c:pt>
                      <c:pt idx="93">
                        <c:v>5</c:v>
                      </c:pt>
                      <c:pt idx="94">
                        <c:v>5</c:v>
                      </c:pt>
                      <c:pt idx="95">
                        <c:v>3</c:v>
                      </c:pt>
                      <c:pt idx="96">
                        <c:v>3</c:v>
                      </c:pt>
                      <c:pt idx="97">
                        <c:v>5</c:v>
                      </c:pt>
                      <c:pt idx="98">
                        <c:v>4</c:v>
                      </c:pt>
                      <c:pt idx="99">
                        <c:v>6</c:v>
                      </c:pt>
                      <c:pt idx="100">
                        <c:v>9</c:v>
                      </c:pt>
                    </c:numCache>
                  </c:numRef>
                </c:val>
                <c:smooth val="0"/>
                <c:extLst xmlns:c15="http://schemas.microsoft.com/office/drawing/2012/chart">
                  <c:ext xmlns:c16="http://schemas.microsoft.com/office/drawing/2014/chart" uri="{C3380CC4-5D6E-409C-BE32-E72D297353CC}">
                    <c16:uniqueId val="{00000006-90B9-44A2-8FE8-C3B934F3CDB2}"/>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SEU METODO - PROPRIO'!$X$2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PROPRIO'!$X$3:$X$103</c15:sqref>
                        </c15:formulaRef>
                      </c:ext>
                    </c:extLst>
                    <c:numCache>
                      <c:formatCode>General</c:formatCode>
                      <c:ptCount val="101"/>
                      <c:pt idx="0">
                        <c:v>13</c:v>
                      </c:pt>
                      <c:pt idx="1">
                        <c:v>18</c:v>
                      </c:pt>
                      <c:pt idx="2">
                        <c:v>11</c:v>
                      </c:pt>
                      <c:pt idx="3">
                        <c:v>16</c:v>
                      </c:pt>
                      <c:pt idx="4">
                        <c:v>20</c:v>
                      </c:pt>
                      <c:pt idx="5">
                        <c:v>8</c:v>
                      </c:pt>
                      <c:pt idx="6">
                        <c:v>18</c:v>
                      </c:pt>
                      <c:pt idx="7">
                        <c:v>15</c:v>
                      </c:pt>
                      <c:pt idx="8">
                        <c:v>23</c:v>
                      </c:pt>
                      <c:pt idx="9">
                        <c:v>12</c:v>
                      </c:pt>
                      <c:pt idx="10">
                        <c:v>17</c:v>
                      </c:pt>
                      <c:pt idx="11">
                        <c:v>18</c:v>
                      </c:pt>
                      <c:pt idx="12">
                        <c:v>20</c:v>
                      </c:pt>
                      <c:pt idx="13">
                        <c:v>15</c:v>
                      </c:pt>
                      <c:pt idx="14">
                        <c:v>14</c:v>
                      </c:pt>
                      <c:pt idx="15">
                        <c:v>9</c:v>
                      </c:pt>
                      <c:pt idx="16">
                        <c:v>10</c:v>
                      </c:pt>
                      <c:pt idx="17">
                        <c:v>14</c:v>
                      </c:pt>
                      <c:pt idx="18">
                        <c:v>12</c:v>
                      </c:pt>
                      <c:pt idx="19">
                        <c:v>11</c:v>
                      </c:pt>
                      <c:pt idx="20">
                        <c:v>10</c:v>
                      </c:pt>
                      <c:pt idx="21">
                        <c:v>15</c:v>
                      </c:pt>
                      <c:pt idx="22">
                        <c:v>6</c:v>
                      </c:pt>
                      <c:pt idx="23">
                        <c:v>9</c:v>
                      </c:pt>
                      <c:pt idx="24">
                        <c:v>8</c:v>
                      </c:pt>
                      <c:pt idx="25">
                        <c:v>12</c:v>
                      </c:pt>
                      <c:pt idx="26">
                        <c:v>9</c:v>
                      </c:pt>
                      <c:pt idx="27">
                        <c:v>15</c:v>
                      </c:pt>
                      <c:pt idx="28">
                        <c:v>11</c:v>
                      </c:pt>
                      <c:pt idx="29">
                        <c:v>16</c:v>
                      </c:pt>
                      <c:pt idx="30">
                        <c:v>19</c:v>
                      </c:pt>
                      <c:pt idx="31">
                        <c:v>20</c:v>
                      </c:pt>
                      <c:pt idx="32">
                        <c:v>16</c:v>
                      </c:pt>
                      <c:pt idx="33">
                        <c:v>17</c:v>
                      </c:pt>
                      <c:pt idx="34">
                        <c:v>13</c:v>
                      </c:pt>
                      <c:pt idx="35">
                        <c:v>14</c:v>
                      </c:pt>
                      <c:pt idx="36">
                        <c:v>13</c:v>
                      </c:pt>
                      <c:pt idx="37">
                        <c:v>17</c:v>
                      </c:pt>
                      <c:pt idx="38">
                        <c:v>12</c:v>
                      </c:pt>
                      <c:pt idx="39">
                        <c:v>11</c:v>
                      </c:pt>
                      <c:pt idx="40">
                        <c:v>17</c:v>
                      </c:pt>
                      <c:pt idx="41">
                        <c:v>12</c:v>
                      </c:pt>
                      <c:pt idx="42">
                        <c:v>12</c:v>
                      </c:pt>
                      <c:pt idx="43">
                        <c:v>16</c:v>
                      </c:pt>
                      <c:pt idx="44">
                        <c:v>15</c:v>
                      </c:pt>
                      <c:pt idx="45">
                        <c:v>14</c:v>
                      </c:pt>
                      <c:pt idx="46">
                        <c:v>12</c:v>
                      </c:pt>
                      <c:pt idx="47">
                        <c:v>19</c:v>
                      </c:pt>
                      <c:pt idx="48">
                        <c:v>11</c:v>
                      </c:pt>
                      <c:pt idx="49">
                        <c:v>16</c:v>
                      </c:pt>
                      <c:pt idx="50">
                        <c:v>8</c:v>
                      </c:pt>
                      <c:pt idx="51">
                        <c:v>17</c:v>
                      </c:pt>
                      <c:pt idx="52">
                        <c:v>13</c:v>
                      </c:pt>
                      <c:pt idx="53">
                        <c:v>19</c:v>
                      </c:pt>
                      <c:pt idx="54">
                        <c:v>18</c:v>
                      </c:pt>
                      <c:pt idx="55">
                        <c:v>23</c:v>
                      </c:pt>
                      <c:pt idx="56">
                        <c:v>15</c:v>
                      </c:pt>
                      <c:pt idx="57">
                        <c:v>19</c:v>
                      </c:pt>
                      <c:pt idx="58">
                        <c:v>14</c:v>
                      </c:pt>
                      <c:pt idx="59">
                        <c:v>12</c:v>
                      </c:pt>
                      <c:pt idx="60">
                        <c:v>11</c:v>
                      </c:pt>
                      <c:pt idx="61">
                        <c:v>12</c:v>
                      </c:pt>
                      <c:pt idx="62">
                        <c:v>17</c:v>
                      </c:pt>
                      <c:pt idx="63">
                        <c:v>20</c:v>
                      </c:pt>
                      <c:pt idx="64">
                        <c:v>22</c:v>
                      </c:pt>
                      <c:pt idx="65">
                        <c:v>14</c:v>
                      </c:pt>
                      <c:pt idx="66">
                        <c:v>24</c:v>
                      </c:pt>
                      <c:pt idx="67">
                        <c:v>13</c:v>
                      </c:pt>
                      <c:pt idx="68">
                        <c:v>19</c:v>
                      </c:pt>
                      <c:pt idx="69">
                        <c:v>11</c:v>
                      </c:pt>
                      <c:pt idx="70">
                        <c:v>13</c:v>
                      </c:pt>
                      <c:pt idx="71">
                        <c:v>12</c:v>
                      </c:pt>
                      <c:pt idx="72">
                        <c:v>20</c:v>
                      </c:pt>
                      <c:pt idx="73">
                        <c:v>16</c:v>
                      </c:pt>
                      <c:pt idx="74">
                        <c:v>15</c:v>
                      </c:pt>
                      <c:pt idx="75">
                        <c:v>20</c:v>
                      </c:pt>
                      <c:pt idx="76">
                        <c:v>14</c:v>
                      </c:pt>
                      <c:pt idx="77">
                        <c:v>13</c:v>
                      </c:pt>
                      <c:pt idx="78">
                        <c:v>15</c:v>
                      </c:pt>
                      <c:pt idx="79">
                        <c:v>16</c:v>
                      </c:pt>
                      <c:pt idx="80">
                        <c:v>16</c:v>
                      </c:pt>
                      <c:pt idx="81">
                        <c:v>14</c:v>
                      </c:pt>
                      <c:pt idx="82">
                        <c:v>15</c:v>
                      </c:pt>
                      <c:pt idx="83">
                        <c:v>15</c:v>
                      </c:pt>
                      <c:pt idx="84">
                        <c:v>7</c:v>
                      </c:pt>
                      <c:pt idx="85">
                        <c:v>18</c:v>
                      </c:pt>
                      <c:pt idx="86">
                        <c:v>20</c:v>
                      </c:pt>
                      <c:pt idx="87">
                        <c:v>16</c:v>
                      </c:pt>
                      <c:pt idx="88">
                        <c:v>16</c:v>
                      </c:pt>
                      <c:pt idx="89">
                        <c:v>26</c:v>
                      </c:pt>
                      <c:pt idx="90">
                        <c:v>12</c:v>
                      </c:pt>
                      <c:pt idx="91">
                        <c:v>8</c:v>
                      </c:pt>
                      <c:pt idx="92">
                        <c:v>16</c:v>
                      </c:pt>
                      <c:pt idx="93">
                        <c:v>14</c:v>
                      </c:pt>
                      <c:pt idx="94">
                        <c:v>16</c:v>
                      </c:pt>
                      <c:pt idx="95">
                        <c:v>10</c:v>
                      </c:pt>
                      <c:pt idx="96">
                        <c:v>12</c:v>
                      </c:pt>
                      <c:pt idx="97">
                        <c:v>18</c:v>
                      </c:pt>
                      <c:pt idx="98">
                        <c:v>19</c:v>
                      </c:pt>
                      <c:pt idx="99">
                        <c:v>22</c:v>
                      </c:pt>
                      <c:pt idx="100">
                        <c:v>14</c:v>
                      </c:pt>
                    </c:numCache>
                  </c:numRef>
                </c:val>
                <c:smooth val="0"/>
                <c:extLst xmlns:c15="http://schemas.microsoft.com/office/drawing/2012/chart">
                  <c:ext xmlns:c16="http://schemas.microsoft.com/office/drawing/2014/chart" uri="{C3380CC4-5D6E-409C-BE32-E72D297353CC}">
                    <c16:uniqueId val="{00000007-90B9-44A2-8FE8-C3B934F3CDB2}"/>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SEU METODO - PROPRIO'!$AA$2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PROPRIO'!$AA$3:$AA$103</c15:sqref>
                        </c15:formulaRef>
                      </c:ext>
                    </c:extLst>
                    <c:numCache>
                      <c:formatCode>General</c:formatCode>
                      <c:ptCount val="101"/>
                      <c:pt idx="0">
                        <c:v>23</c:v>
                      </c:pt>
                      <c:pt idx="1">
                        <c:v>34</c:v>
                      </c:pt>
                      <c:pt idx="2">
                        <c:v>31</c:v>
                      </c:pt>
                      <c:pt idx="3">
                        <c:v>36</c:v>
                      </c:pt>
                      <c:pt idx="4">
                        <c:v>37</c:v>
                      </c:pt>
                      <c:pt idx="5">
                        <c:v>27</c:v>
                      </c:pt>
                      <c:pt idx="6">
                        <c:v>25</c:v>
                      </c:pt>
                      <c:pt idx="7">
                        <c:v>25</c:v>
                      </c:pt>
                      <c:pt idx="8">
                        <c:v>47</c:v>
                      </c:pt>
                      <c:pt idx="9">
                        <c:v>27</c:v>
                      </c:pt>
                      <c:pt idx="10">
                        <c:v>35</c:v>
                      </c:pt>
                      <c:pt idx="11">
                        <c:v>33</c:v>
                      </c:pt>
                      <c:pt idx="12">
                        <c:v>32</c:v>
                      </c:pt>
                      <c:pt idx="13">
                        <c:v>29</c:v>
                      </c:pt>
                      <c:pt idx="14">
                        <c:v>27</c:v>
                      </c:pt>
                      <c:pt idx="15">
                        <c:v>32</c:v>
                      </c:pt>
                      <c:pt idx="16">
                        <c:v>22</c:v>
                      </c:pt>
                      <c:pt idx="17">
                        <c:v>28</c:v>
                      </c:pt>
                      <c:pt idx="18">
                        <c:v>21</c:v>
                      </c:pt>
                      <c:pt idx="19">
                        <c:v>22</c:v>
                      </c:pt>
                      <c:pt idx="20">
                        <c:v>19</c:v>
                      </c:pt>
                      <c:pt idx="21">
                        <c:v>34</c:v>
                      </c:pt>
                      <c:pt idx="22">
                        <c:v>25</c:v>
                      </c:pt>
                      <c:pt idx="23">
                        <c:v>19</c:v>
                      </c:pt>
                      <c:pt idx="24">
                        <c:v>19</c:v>
                      </c:pt>
                      <c:pt idx="25">
                        <c:v>25</c:v>
                      </c:pt>
                      <c:pt idx="26">
                        <c:v>20</c:v>
                      </c:pt>
                      <c:pt idx="27">
                        <c:v>26</c:v>
                      </c:pt>
                      <c:pt idx="28">
                        <c:v>28</c:v>
                      </c:pt>
                      <c:pt idx="29">
                        <c:v>25</c:v>
                      </c:pt>
                      <c:pt idx="30">
                        <c:v>29</c:v>
                      </c:pt>
                      <c:pt idx="31">
                        <c:v>31</c:v>
                      </c:pt>
                      <c:pt idx="32">
                        <c:v>28</c:v>
                      </c:pt>
                      <c:pt idx="33">
                        <c:v>33</c:v>
                      </c:pt>
                      <c:pt idx="34">
                        <c:v>34</c:v>
                      </c:pt>
                      <c:pt idx="35">
                        <c:v>27</c:v>
                      </c:pt>
                      <c:pt idx="36">
                        <c:v>26</c:v>
                      </c:pt>
                      <c:pt idx="37">
                        <c:v>32</c:v>
                      </c:pt>
                      <c:pt idx="38">
                        <c:v>27</c:v>
                      </c:pt>
                      <c:pt idx="39">
                        <c:v>26</c:v>
                      </c:pt>
                      <c:pt idx="40">
                        <c:v>30</c:v>
                      </c:pt>
                      <c:pt idx="41">
                        <c:v>20</c:v>
                      </c:pt>
                      <c:pt idx="42">
                        <c:v>25</c:v>
                      </c:pt>
                      <c:pt idx="43">
                        <c:v>37</c:v>
                      </c:pt>
                      <c:pt idx="44">
                        <c:v>22</c:v>
                      </c:pt>
                      <c:pt idx="45">
                        <c:v>29</c:v>
                      </c:pt>
                      <c:pt idx="46">
                        <c:v>28</c:v>
                      </c:pt>
                      <c:pt idx="47">
                        <c:v>31</c:v>
                      </c:pt>
                      <c:pt idx="48">
                        <c:v>36</c:v>
                      </c:pt>
                      <c:pt idx="49">
                        <c:v>24</c:v>
                      </c:pt>
                      <c:pt idx="50">
                        <c:v>31</c:v>
                      </c:pt>
                      <c:pt idx="51">
                        <c:v>33</c:v>
                      </c:pt>
                      <c:pt idx="52">
                        <c:v>33</c:v>
                      </c:pt>
                      <c:pt idx="53">
                        <c:v>36</c:v>
                      </c:pt>
                      <c:pt idx="54">
                        <c:v>32</c:v>
                      </c:pt>
                      <c:pt idx="55">
                        <c:v>41</c:v>
                      </c:pt>
                      <c:pt idx="56">
                        <c:v>28</c:v>
                      </c:pt>
                      <c:pt idx="57">
                        <c:v>38</c:v>
                      </c:pt>
                      <c:pt idx="58">
                        <c:v>22</c:v>
                      </c:pt>
                      <c:pt idx="59">
                        <c:v>27</c:v>
                      </c:pt>
                      <c:pt idx="60">
                        <c:v>28</c:v>
                      </c:pt>
                      <c:pt idx="61">
                        <c:v>32</c:v>
                      </c:pt>
                      <c:pt idx="62">
                        <c:v>28</c:v>
                      </c:pt>
                      <c:pt idx="63">
                        <c:v>40</c:v>
                      </c:pt>
                      <c:pt idx="64">
                        <c:v>36</c:v>
                      </c:pt>
                      <c:pt idx="65">
                        <c:v>29</c:v>
                      </c:pt>
                      <c:pt idx="66">
                        <c:v>40</c:v>
                      </c:pt>
                      <c:pt idx="67">
                        <c:v>31</c:v>
                      </c:pt>
                      <c:pt idx="68">
                        <c:v>31</c:v>
                      </c:pt>
                      <c:pt idx="69">
                        <c:v>23</c:v>
                      </c:pt>
                      <c:pt idx="70">
                        <c:v>28</c:v>
                      </c:pt>
                      <c:pt idx="71">
                        <c:v>27</c:v>
                      </c:pt>
                      <c:pt idx="72">
                        <c:v>31</c:v>
                      </c:pt>
                      <c:pt idx="73">
                        <c:v>29</c:v>
                      </c:pt>
                      <c:pt idx="74">
                        <c:v>31</c:v>
                      </c:pt>
                      <c:pt idx="75">
                        <c:v>35</c:v>
                      </c:pt>
                      <c:pt idx="76">
                        <c:v>33</c:v>
                      </c:pt>
                      <c:pt idx="77">
                        <c:v>21</c:v>
                      </c:pt>
                      <c:pt idx="78">
                        <c:v>32</c:v>
                      </c:pt>
                      <c:pt idx="79">
                        <c:v>32</c:v>
                      </c:pt>
                      <c:pt idx="80">
                        <c:v>31</c:v>
                      </c:pt>
                      <c:pt idx="81">
                        <c:v>26</c:v>
                      </c:pt>
                      <c:pt idx="82">
                        <c:v>31</c:v>
                      </c:pt>
                      <c:pt idx="83">
                        <c:v>32</c:v>
                      </c:pt>
                      <c:pt idx="84">
                        <c:v>16</c:v>
                      </c:pt>
                      <c:pt idx="85">
                        <c:v>32</c:v>
                      </c:pt>
                      <c:pt idx="86">
                        <c:v>36</c:v>
                      </c:pt>
                      <c:pt idx="87">
                        <c:v>34</c:v>
                      </c:pt>
                      <c:pt idx="88">
                        <c:v>38</c:v>
                      </c:pt>
                      <c:pt idx="89">
                        <c:v>45</c:v>
                      </c:pt>
                      <c:pt idx="90">
                        <c:v>29</c:v>
                      </c:pt>
                      <c:pt idx="91">
                        <c:v>19</c:v>
                      </c:pt>
                      <c:pt idx="92">
                        <c:v>33</c:v>
                      </c:pt>
                      <c:pt idx="93">
                        <c:v>35</c:v>
                      </c:pt>
                      <c:pt idx="94">
                        <c:v>33</c:v>
                      </c:pt>
                      <c:pt idx="95">
                        <c:v>21</c:v>
                      </c:pt>
                      <c:pt idx="96">
                        <c:v>28</c:v>
                      </c:pt>
                      <c:pt idx="97">
                        <c:v>32</c:v>
                      </c:pt>
                      <c:pt idx="98">
                        <c:v>33</c:v>
                      </c:pt>
                      <c:pt idx="99">
                        <c:v>40</c:v>
                      </c:pt>
                      <c:pt idx="100">
                        <c:v>30</c:v>
                      </c:pt>
                    </c:numCache>
                  </c:numRef>
                </c:val>
                <c:smooth val="0"/>
                <c:extLst xmlns:c15="http://schemas.microsoft.com/office/drawing/2012/chart">
                  <c:ext xmlns:c16="http://schemas.microsoft.com/office/drawing/2014/chart" uri="{C3380CC4-5D6E-409C-BE32-E72D297353CC}">
                    <c16:uniqueId val="{00000008-90B9-44A2-8FE8-C3B934F3CDB2}"/>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SEU METODO - 2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6"/>
          <c:order val="6"/>
          <c:tx>
            <c:strRef>
              <c:f>'Qui SEU METODO - PROPRIO'!$U$2</c:f>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f>'Qui SEU METODO - PROPRIO'!$U$3:$U$103</c:f>
              <c:numCache>
                <c:formatCode>General</c:formatCode>
                <c:ptCount val="101"/>
                <c:pt idx="0">
                  <c:v>4</c:v>
                </c:pt>
                <c:pt idx="1">
                  <c:v>5</c:v>
                </c:pt>
                <c:pt idx="2">
                  <c:v>3</c:v>
                </c:pt>
                <c:pt idx="3">
                  <c:v>4</c:v>
                </c:pt>
                <c:pt idx="4">
                  <c:v>7</c:v>
                </c:pt>
                <c:pt idx="5">
                  <c:v>2</c:v>
                </c:pt>
                <c:pt idx="6">
                  <c:v>9</c:v>
                </c:pt>
                <c:pt idx="7">
                  <c:v>7</c:v>
                </c:pt>
                <c:pt idx="8">
                  <c:v>10</c:v>
                </c:pt>
                <c:pt idx="9">
                  <c:v>5</c:v>
                </c:pt>
                <c:pt idx="10">
                  <c:v>7</c:v>
                </c:pt>
                <c:pt idx="11">
                  <c:v>8</c:v>
                </c:pt>
                <c:pt idx="12">
                  <c:v>7</c:v>
                </c:pt>
                <c:pt idx="13">
                  <c:v>8</c:v>
                </c:pt>
                <c:pt idx="14">
                  <c:v>6</c:v>
                </c:pt>
                <c:pt idx="15">
                  <c:v>3</c:v>
                </c:pt>
                <c:pt idx="16">
                  <c:v>2</c:v>
                </c:pt>
                <c:pt idx="17">
                  <c:v>3</c:v>
                </c:pt>
                <c:pt idx="18">
                  <c:v>2</c:v>
                </c:pt>
                <c:pt idx="19">
                  <c:v>4</c:v>
                </c:pt>
                <c:pt idx="20">
                  <c:v>4</c:v>
                </c:pt>
                <c:pt idx="21">
                  <c:v>5</c:v>
                </c:pt>
                <c:pt idx="22">
                  <c:v>1</c:v>
                </c:pt>
                <c:pt idx="23">
                  <c:v>2</c:v>
                </c:pt>
                <c:pt idx="24">
                  <c:v>4</c:v>
                </c:pt>
                <c:pt idx="25">
                  <c:v>2</c:v>
                </c:pt>
                <c:pt idx="26">
                  <c:v>3</c:v>
                </c:pt>
                <c:pt idx="27">
                  <c:v>5</c:v>
                </c:pt>
                <c:pt idx="28">
                  <c:v>2</c:v>
                </c:pt>
                <c:pt idx="29">
                  <c:v>3</c:v>
                </c:pt>
                <c:pt idx="30">
                  <c:v>6</c:v>
                </c:pt>
                <c:pt idx="31">
                  <c:v>4</c:v>
                </c:pt>
                <c:pt idx="32">
                  <c:v>6</c:v>
                </c:pt>
                <c:pt idx="33">
                  <c:v>5</c:v>
                </c:pt>
                <c:pt idx="34">
                  <c:v>0</c:v>
                </c:pt>
                <c:pt idx="35">
                  <c:v>4</c:v>
                </c:pt>
                <c:pt idx="36">
                  <c:v>3</c:v>
                </c:pt>
                <c:pt idx="37">
                  <c:v>4</c:v>
                </c:pt>
                <c:pt idx="38">
                  <c:v>6</c:v>
                </c:pt>
                <c:pt idx="39">
                  <c:v>4</c:v>
                </c:pt>
                <c:pt idx="40">
                  <c:v>4</c:v>
                </c:pt>
                <c:pt idx="41">
                  <c:v>4</c:v>
                </c:pt>
                <c:pt idx="42">
                  <c:v>6</c:v>
                </c:pt>
                <c:pt idx="43">
                  <c:v>7</c:v>
                </c:pt>
                <c:pt idx="44">
                  <c:v>7</c:v>
                </c:pt>
                <c:pt idx="45">
                  <c:v>5</c:v>
                </c:pt>
                <c:pt idx="46">
                  <c:v>4</c:v>
                </c:pt>
                <c:pt idx="47">
                  <c:v>10</c:v>
                </c:pt>
                <c:pt idx="48">
                  <c:v>4</c:v>
                </c:pt>
                <c:pt idx="49">
                  <c:v>6</c:v>
                </c:pt>
                <c:pt idx="50">
                  <c:v>4</c:v>
                </c:pt>
                <c:pt idx="51">
                  <c:v>5</c:v>
                </c:pt>
                <c:pt idx="52">
                  <c:v>7</c:v>
                </c:pt>
                <c:pt idx="53">
                  <c:v>6</c:v>
                </c:pt>
                <c:pt idx="54">
                  <c:v>8</c:v>
                </c:pt>
                <c:pt idx="55">
                  <c:v>5</c:v>
                </c:pt>
                <c:pt idx="56">
                  <c:v>3</c:v>
                </c:pt>
                <c:pt idx="57">
                  <c:v>8</c:v>
                </c:pt>
                <c:pt idx="58">
                  <c:v>5</c:v>
                </c:pt>
                <c:pt idx="59">
                  <c:v>4</c:v>
                </c:pt>
                <c:pt idx="60">
                  <c:v>3</c:v>
                </c:pt>
                <c:pt idx="61">
                  <c:v>2</c:v>
                </c:pt>
                <c:pt idx="62">
                  <c:v>8</c:v>
                </c:pt>
                <c:pt idx="63">
                  <c:v>2</c:v>
                </c:pt>
                <c:pt idx="64">
                  <c:v>10</c:v>
                </c:pt>
                <c:pt idx="65">
                  <c:v>5</c:v>
                </c:pt>
                <c:pt idx="66">
                  <c:v>5</c:v>
                </c:pt>
                <c:pt idx="67">
                  <c:v>7</c:v>
                </c:pt>
                <c:pt idx="68">
                  <c:v>6</c:v>
                </c:pt>
                <c:pt idx="69">
                  <c:v>3</c:v>
                </c:pt>
                <c:pt idx="70">
                  <c:v>5</c:v>
                </c:pt>
                <c:pt idx="71">
                  <c:v>2</c:v>
                </c:pt>
                <c:pt idx="72">
                  <c:v>5</c:v>
                </c:pt>
                <c:pt idx="73">
                  <c:v>4</c:v>
                </c:pt>
                <c:pt idx="74">
                  <c:v>7</c:v>
                </c:pt>
                <c:pt idx="75">
                  <c:v>9</c:v>
                </c:pt>
                <c:pt idx="76">
                  <c:v>3</c:v>
                </c:pt>
                <c:pt idx="77">
                  <c:v>5</c:v>
                </c:pt>
                <c:pt idx="78">
                  <c:v>4</c:v>
                </c:pt>
                <c:pt idx="79">
                  <c:v>6</c:v>
                </c:pt>
                <c:pt idx="80">
                  <c:v>4</c:v>
                </c:pt>
                <c:pt idx="81">
                  <c:v>7</c:v>
                </c:pt>
                <c:pt idx="82">
                  <c:v>6</c:v>
                </c:pt>
                <c:pt idx="83">
                  <c:v>8</c:v>
                </c:pt>
                <c:pt idx="84">
                  <c:v>3</c:v>
                </c:pt>
                <c:pt idx="85">
                  <c:v>3</c:v>
                </c:pt>
                <c:pt idx="86">
                  <c:v>8</c:v>
                </c:pt>
                <c:pt idx="87">
                  <c:v>7</c:v>
                </c:pt>
                <c:pt idx="88">
                  <c:v>4</c:v>
                </c:pt>
                <c:pt idx="89">
                  <c:v>7</c:v>
                </c:pt>
                <c:pt idx="90">
                  <c:v>5</c:v>
                </c:pt>
                <c:pt idx="91">
                  <c:v>1</c:v>
                </c:pt>
                <c:pt idx="92">
                  <c:v>5</c:v>
                </c:pt>
                <c:pt idx="93">
                  <c:v>5</c:v>
                </c:pt>
                <c:pt idx="94">
                  <c:v>5</c:v>
                </c:pt>
                <c:pt idx="95">
                  <c:v>3</c:v>
                </c:pt>
                <c:pt idx="96">
                  <c:v>3</c:v>
                </c:pt>
                <c:pt idx="97">
                  <c:v>5</c:v>
                </c:pt>
                <c:pt idx="98">
                  <c:v>4</c:v>
                </c:pt>
                <c:pt idx="99">
                  <c:v>6</c:v>
                </c:pt>
                <c:pt idx="100">
                  <c:v>9</c:v>
                </c:pt>
              </c:numCache>
            </c:numRef>
          </c:val>
          <c:smooth val="0"/>
          <c:extLst>
            <c:ext xmlns:c16="http://schemas.microsoft.com/office/drawing/2014/chart" uri="{C3380CC4-5D6E-409C-BE32-E72D297353CC}">
              <c16:uniqueId val="{00000000-BE87-48D5-8A39-9360868A5F7E}"/>
            </c:ext>
          </c:extLst>
        </c:ser>
        <c:ser>
          <c:idx val="7"/>
          <c:order val="7"/>
          <c:tx>
            <c:strRef>
              <c:f>'Qui SEU METODO - PROPRIO'!$X$2</c:f>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f>'Qui SEU METODO - PROPRIO'!$X$3:$X$103</c:f>
              <c:numCache>
                <c:formatCode>General</c:formatCode>
                <c:ptCount val="101"/>
                <c:pt idx="0">
                  <c:v>13</c:v>
                </c:pt>
                <c:pt idx="1">
                  <c:v>18</c:v>
                </c:pt>
                <c:pt idx="2">
                  <c:v>11</c:v>
                </c:pt>
                <c:pt idx="3">
                  <c:v>16</c:v>
                </c:pt>
                <c:pt idx="4">
                  <c:v>20</c:v>
                </c:pt>
                <c:pt idx="5">
                  <c:v>8</c:v>
                </c:pt>
                <c:pt idx="6">
                  <c:v>18</c:v>
                </c:pt>
                <c:pt idx="7">
                  <c:v>15</c:v>
                </c:pt>
                <c:pt idx="8">
                  <c:v>23</c:v>
                </c:pt>
                <c:pt idx="9">
                  <c:v>12</c:v>
                </c:pt>
                <c:pt idx="10">
                  <c:v>17</c:v>
                </c:pt>
                <c:pt idx="11">
                  <c:v>18</c:v>
                </c:pt>
                <c:pt idx="12">
                  <c:v>20</c:v>
                </c:pt>
                <c:pt idx="13">
                  <c:v>15</c:v>
                </c:pt>
                <c:pt idx="14">
                  <c:v>14</c:v>
                </c:pt>
                <c:pt idx="15">
                  <c:v>9</c:v>
                </c:pt>
                <c:pt idx="16">
                  <c:v>10</c:v>
                </c:pt>
                <c:pt idx="17">
                  <c:v>14</c:v>
                </c:pt>
                <c:pt idx="18">
                  <c:v>12</c:v>
                </c:pt>
                <c:pt idx="19">
                  <c:v>11</c:v>
                </c:pt>
                <c:pt idx="20">
                  <c:v>10</c:v>
                </c:pt>
                <c:pt idx="21">
                  <c:v>15</c:v>
                </c:pt>
                <c:pt idx="22">
                  <c:v>6</c:v>
                </c:pt>
                <c:pt idx="23">
                  <c:v>9</c:v>
                </c:pt>
                <c:pt idx="24">
                  <c:v>8</c:v>
                </c:pt>
                <c:pt idx="25">
                  <c:v>12</c:v>
                </c:pt>
                <c:pt idx="26">
                  <c:v>9</c:v>
                </c:pt>
                <c:pt idx="27">
                  <c:v>15</c:v>
                </c:pt>
                <c:pt idx="28">
                  <c:v>11</c:v>
                </c:pt>
                <c:pt idx="29">
                  <c:v>16</c:v>
                </c:pt>
                <c:pt idx="30">
                  <c:v>19</c:v>
                </c:pt>
                <c:pt idx="31">
                  <c:v>20</c:v>
                </c:pt>
                <c:pt idx="32">
                  <c:v>16</c:v>
                </c:pt>
                <c:pt idx="33">
                  <c:v>17</c:v>
                </c:pt>
                <c:pt idx="34">
                  <c:v>13</c:v>
                </c:pt>
                <c:pt idx="35">
                  <c:v>14</c:v>
                </c:pt>
                <c:pt idx="36">
                  <c:v>13</c:v>
                </c:pt>
                <c:pt idx="37">
                  <c:v>17</c:v>
                </c:pt>
                <c:pt idx="38">
                  <c:v>12</c:v>
                </c:pt>
                <c:pt idx="39">
                  <c:v>11</c:v>
                </c:pt>
                <c:pt idx="40">
                  <c:v>17</c:v>
                </c:pt>
                <c:pt idx="41">
                  <c:v>12</c:v>
                </c:pt>
                <c:pt idx="42">
                  <c:v>12</c:v>
                </c:pt>
                <c:pt idx="43">
                  <c:v>16</c:v>
                </c:pt>
                <c:pt idx="44">
                  <c:v>15</c:v>
                </c:pt>
                <c:pt idx="45">
                  <c:v>14</c:v>
                </c:pt>
                <c:pt idx="46">
                  <c:v>12</c:v>
                </c:pt>
                <c:pt idx="47">
                  <c:v>19</c:v>
                </c:pt>
                <c:pt idx="48">
                  <c:v>11</c:v>
                </c:pt>
                <c:pt idx="49">
                  <c:v>16</c:v>
                </c:pt>
                <c:pt idx="50">
                  <c:v>8</c:v>
                </c:pt>
                <c:pt idx="51">
                  <c:v>17</c:v>
                </c:pt>
                <c:pt idx="52">
                  <c:v>13</c:v>
                </c:pt>
                <c:pt idx="53">
                  <c:v>19</c:v>
                </c:pt>
                <c:pt idx="54">
                  <c:v>18</c:v>
                </c:pt>
                <c:pt idx="55">
                  <c:v>23</c:v>
                </c:pt>
                <c:pt idx="56">
                  <c:v>15</c:v>
                </c:pt>
                <c:pt idx="57">
                  <c:v>19</c:v>
                </c:pt>
                <c:pt idx="58">
                  <c:v>14</c:v>
                </c:pt>
                <c:pt idx="59">
                  <c:v>12</c:v>
                </c:pt>
                <c:pt idx="60">
                  <c:v>11</c:v>
                </c:pt>
                <c:pt idx="61">
                  <c:v>12</c:v>
                </c:pt>
                <c:pt idx="62">
                  <c:v>17</c:v>
                </c:pt>
                <c:pt idx="63">
                  <c:v>20</c:v>
                </c:pt>
                <c:pt idx="64">
                  <c:v>22</c:v>
                </c:pt>
                <c:pt idx="65">
                  <c:v>14</c:v>
                </c:pt>
                <c:pt idx="66">
                  <c:v>24</c:v>
                </c:pt>
                <c:pt idx="67">
                  <c:v>13</c:v>
                </c:pt>
                <c:pt idx="68">
                  <c:v>19</c:v>
                </c:pt>
                <c:pt idx="69">
                  <c:v>11</c:v>
                </c:pt>
                <c:pt idx="70">
                  <c:v>13</c:v>
                </c:pt>
                <c:pt idx="71">
                  <c:v>12</c:v>
                </c:pt>
                <c:pt idx="72">
                  <c:v>20</c:v>
                </c:pt>
                <c:pt idx="73">
                  <c:v>16</c:v>
                </c:pt>
                <c:pt idx="74">
                  <c:v>15</c:v>
                </c:pt>
                <c:pt idx="75">
                  <c:v>20</c:v>
                </c:pt>
                <c:pt idx="76">
                  <c:v>14</c:v>
                </c:pt>
                <c:pt idx="77">
                  <c:v>13</c:v>
                </c:pt>
                <c:pt idx="78">
                  <c:v>15</c:v>
                </c:pt>
                <c:pt idx="79">
                  <c:v>16</c:v>
                </c:pt>
                <c:pt idx="80">
                  <c:v>16</c:v>
                </c:pt>
                <c:pt idx="81">
                  <c:v>14</c:v>
                </c:pt>
                <c:pt idx="82">
                  <c:v>15</c:v>
                </c:pt>
                <c:pt idx="83">
                  <c:v>15</c:v>
                </c:pt>
                <c:pt idx="84">
                  <c:v>7</c:v>
                </c:pt>
                <c:pt idx="85">
                  <c:v>18</c:v>
                </c:pt>
                <c:pt idx="86">
                  <c:v>20</c:v>
                </c:pt>
                <c:pt idx="87">
                  <c:v>16</c:v>
                </c:pt>
                <c:pt idx="88">
                  <c:v>16</c:v>
                </c:pt>
                <c:pt idx="89">
                  <c:v>26</c:v>
                </c:pt>
                <c:pt idx="90">
                  <c:v>12</c:v>
                </c:pt>
                <c:pt idx="91">
                  <c:v>8</c:v>
                </c:pt>
                <c:pt idx="92">
                  <c:v>16</c:v>
                </c:pt>
                <c:pt idx="93">
                  <c:v>14</c:v>
                </c:pt>
                <c:pt idx="94">
                  <c:v>16</c:v>
                </c:pt>
                <c:pt idx="95">
                  <c:v>10</c:v>
                </c:pt>
                <c:pt idx="96">
                  <c:v>12</c:v>
                </c:pt>
                <c:pt idx="97">
                  <c:v>18</c:v>
                </c:pt>
                <c:pt idx="98">
                  <c:v>19</c:v>
                </c:pt>
                <c:pt idx="99">
                  <c:v>22</c:v>
                </c:pt>
                <c:pt idx="100">
                  <c:v>14</c:v>
                </c:pt>
              </c:numCache>
            </c:numRef>
          </c:val>
          <c:smooth val="0"/>
          <c:extLst>
            <c:ext xmlns:c16="http://schemas.microsoft.com/office/drawing/2014/chart" uri="{C3380CC4-5D6E-409C-BE32-E72D297353CC}">
              <c16:uniqueId val="{00000001-BE87-48D5-8A39-9360868A5F7E}"/>
            </c:ext>
          </c:extLst>
        </c:ser>
        <c:ser>
          <c:idx val="8"/>
          <c:order val="8"/>
          <c:tx>
            <c:strRef>
              <c:f>'Qui SEU METODO - PROPRIO'!$AA$2</c:f>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f>'Qui SEU METODO - PROPRIO'!$AA$3:$AA$103</c:f>
              <c:numCache>
                <c:formatCode>General</c:formatCode>
                <c:ptCount val="101"/>
                <c:pt idx="0">
                  <c:v>23</c:v>
                </c:pt>
                <c:pt idx="1">
                  <c:v>34</c:v>
                </c:pt>
                <c:pt idx="2">
                  <c:v>31</c:v>
                </c:pt>
                <c:pt idx="3">
                  <c:v>36</c:v>
                </c:pt>
                <c:pt idx="4">
                  <c:v>37</c:v>
                </c:pt>
                <c:pt idx="5">
                  <c:v>27</c:v>
                </c:pt>
                <c:pt idx="6">
                  <c:v>25</c:v>
                </c:pt>
                <c:pt idx="7">
                  <c:v>25</c:v>
                </c:pt>
                <c:pt idx="8">
                  <c:v>47</c:v>
                </c:pt>
                <c:pt idx="9">
                  <c:v>27</c:v>
                </c:pt>
                <c:pt idx="10">
                  <c:v>35</c:v>
                </c:pt>
                <c:pt idx="11">
                  <c:v>33</c:v>
                </c:pt>
                <c:pt idx="12">
                  <c:v>32</c:v>
                </c:pt>
                <c:pt idx="13">
                  <c:v>29</c:v>
                </c:pt>
                <c:pt idx="14">
                  <c:v>27</c:v>
                </c:pt>
                <c:pt idx="15">
                  <c:v>32</c:v>
                </c:pt>
                <c:pt idx="16">
                  <c:v>22</c:v>
                </c:pt>
                <c:pt idx="17">
                  <c:v>28</c:v>
                </c:pt>
                <c:pt idx="18">
                  <c:v>21</c:v>
                </c:pt>
                <c:pt idx="19">
                  <c:v>22</c:v>
                </c:pt>
                <c:pt idx="20">
                  <c:v>19</c:v>
                </c:pt>
                <c:pt idx="21">
                  <c:v>34</c:v>
                </c:pt>
                <c:pt idx="22">
                  <c:v>25</c:v>
                </c:pt>
                <c:pt idx="23">
                  <c:v>19</c:v>
                </c:pt>
                <c:pt idx="24">
                  <c:v>19</c:v>
                </c:pt>
                <c:pt idx="25">
                  <c:v>25</c:v>
                </c:pt>
                <c:pt idx="26">
                  <c:v>20</c:v>
                </c:pt>
                <c:pt idx="27">
                  <c:v>26</c:v>
                </c:pt>
                <c:pt idx="28">
                  <c:v>28</c:v>
                </c:pt>
                <c:pt idx="29">
                  <c:v>25</c:v>
                </c:pt>
                <c:pt idx="30">
                  <c:v>29</c:v>
                </c:pt>
                <c:pt idx="31">
                  <c:v>31</c:v>
                </c:pt>
                <c:pt idx="32">
                  <c:v>28</c:v>
                </c:pt>
                <c:pt idx="33">
                  <c:v>33</c:v>
                </c:pt>
                <c:pt idx="34">
                  <c:v>34</c:v>
                </c:pt>
                <c:pt idx="35">
                  <c:v>27</c:v>
                </c:pt>
                <c:pt idx="36">
                  <c:v>26</c:v>
                </c:pt>
                <c:pt idx="37">
                  <c:v>32</c:v>
                </c:pt>
                <c:pt idx="38">
                  <c:v>27</c:v>
                </c:pt>
                <c:pt idx="39">
                  <c:v>26</c:v>
                </c:pt>
                <c:pt idx="40">
                  <c:v>30</c:v>
                </c:pt>
                <c:pt idx="41">
                  <c:v>20</c:v>
                </c:pt>
                <c:pt idx="42">
                  <c:v>25</c:v>
                </c:pt>
                <c:pt idx="43">
                  <c:v>37</c:v>
                </c:pt>
                <c:pt idx="44">
                  <c:v>22</c:v>
                </c:pt>
                <c:pt idx="45">
                  <c:v>29</c:v>
                </c:pt>
                <c:pt idx="46">
                  <c:v>28</c:v>
                </c:pt>
                <c:pt idx="47">
                  <c:v>31</c:v>
                </c:pt>
                <c:pt idx="48">
                  <c:v>36</c:v>
                </c:pt>
                <c:pt idx="49">
                  <c:v>24</c:v>
                </c:pt>
                <c:pt idx="50">
                  <c:v>31</c:v>
                </c:pt>
                <c:pt idx="51">
                  <c:v>33</c:v>
                </c:pt>
                <c:pt idx="52">
                  <c:v>33</c:v>
                </c:pt>
                <c:pt idx="53">
                  <c:v>36</c:v>
                </c:pt>
                <c:pt idx="54">
                  <c:v>32</c:v>
                </c:pt>
                <c:pt idx="55">
                  <c:v>41</c:v>
                </c:pt>
                <c:pt idx="56">
                  <c:v>28</c:v>
                </c:pt>
                <c:pt idx="57">
                  <c:v>38</c:v>
                </c:pt>
                <c:pt idx="58">
                  <c:v>22</c:v>
                </c:pt>
                <c:pt idx="59">
                  <c:v>27</c:v>
                </c:pt>
                <c:pt idx="60">
                  <c:v>28</c:v>
                </c:pt>
                <c:pt idx="61">
                  <c:v>32</c:v>
                </c:pt>
                <c:pt idx="62">
                  <c:v>28</c:v>
                </c:pt>
                <c:pt idx="63">
                  <c:v>40</c:v>
                </c:pt>
                <c:pt idx="64">
                  <c:v>36</c:v>
                </c:pt>
                <c:pt idx="65">
                  <c:v>29</c:v>
                </c:pt>
                <c:pt idx="66">
                  <c:v>40</c:v>
                </c:pt>
                <c:pt idx="67">
                  <c:v>31</c:v>
                </c:pt>
                <c:pt idx="68">
                  <c:v>31</c:v>
                </c:pt>
                <c:pt idx="69">
                  <c:v>23</c:v>
                </c:pt>
                <c:pt idx="70">
                  <c:v>28</c:v>
                </c:pt>
                <c:pt idx="71">
                  <c:v>27</c:v>
                </c:pt>
                <c:pt idx="72">
                  <c:v>31</c:v>
                </c:pt>
                <c:pt idx="73">
                  <c:v>29</c:v>
                </c:pt>
                <c:pt idx="74">
                  <c:v>31</c:v>
                </c:pt>
                <c:pt idx="75">
                  <c:v>35</c:v>
                </c:pt>
                <c:pt idx="76">
                  <c:v>33</c:v>
                </c:pt>
                <c:pt idx="77">
                  <c:v>21</c:v>
                </c:pt>
                <c:pt idx="78">
                  <c:v>32</c:v>
                </c:pt>
                <c:pt idx="79">
                  <c:v>32</c:v>
                </c:pt>
                <c:pt idx="80">
                  <c:v>31</c:v>
                </c:pt>
                <c:pt idx="81">
                  <c:v>26</c:v>
                </c:pt>
                <c:pt idx="82">
                  <c:v>31</c:v>
                </c:pt>
                <c:pt idx="83">
                  <c:v>32</c:v>
                </c:pt>
                <c:pt idx="84">
                  <c:v>16</c:v>
                </c:pt>
                <c:pt idx="85">
                  <c:v>32</c:v>
                </c:pt>
                <c:pt idx="86">
                  <c:v>36</c:v>
                </c:pt>
                <c:pt idx="87">
                  <c:v>34</c:v>
                </c:pt>
                <c:pt idx="88">
                  <c:v>38</c:v>
                </c:pt>
                <c:pt idx="89">
                  <c:v>45</c:v>
                </c:pt>
                <c:pt idx="90">
                  <c:v>29</c:v>
                </c:pt>
                <c:pt idx="91">
                  <c:v>19</c:v>
                </c:pt>
                <c:pt idx="92">
                  <c:v>33</c:v>
                </c:pt>
                <c:pt idx="93">
                  <c:v>35</c:v>
                </c:pt>
                <c:pt idx="94">
                  <c:v>33</c:v>
                </c:pt>
                <c:pt idx="95">
                  <c:v>21</c:v>
                </c:pt>
                <c:pt idx="96">
                  <c:v>28</c:v>
                </c:pt>
                <c:pt idx="97">
                  <c:v>32</c:v>
                </c:pt>
                <c:pt idx="98">
                  <c:v>33</c:v>
                </c:pt>
                <c:pt idx="99">
                  <c:v>40</c:v>
                </c:pt>
                <c:pt idx="100">
                  <c:v>30</c:v>
                </c:pt>
              </c:numCache>
            </c:numRef>
          </c:val>
          <c:smooth val="0"/>
          <c:extLst>
            <c:ext xmlns:c16="http://schemas.microsoft.com/office/drawing/2014/chart" uri="{C3380CC4-5D6E-409C-BE32-E72D297353CC}">
              <c16:uniqueId val="{00000002-BE87-48D5-8A39-9360868A5F7E}"/>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SEU METODO - PROPRIO'!$C$2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val>
                  <c:numRef>
                    <c:extLst>
                      <c:ext uri="{02D57815-91ED-43cb-92C2-25804820EDAC}">
                        <c15:formulaRef>
                          <c15:sqref>'Qui SEU METODO - PROPRIO'!$C$3:$C$103</c15:sqref>
                        </c15:formulaRef>
                      </c:ext>
                    </c:extLst>
                    <c:numCache>
                      <c:formatCode>General</c:formatCode>
                      <c:ptCount val="101"/>
                      <c:pt idx="0">
                        <c:v>5</c:v>
                      </c:pt>
                      <c:pt idx="1">
                        <c:v>2</c:v>
                      </c:pt>
                      <c:pt idx="2">
                        <c:v>4</c:v>
                      </c:pt>
                      <c:pt idx="3">
                        <c:v>2</c:v>
                      </c:pt>
                      <c:pt idx="4">
                        <c:v>6</c:v>
                      </c:pt>
                      <c:pt idx="5">
                        <c:v>11</c:v>
                      </c:pt>
                      <c:pt idx="6">
                        <c:v>4</c:v>
                      </c:pt>
                      <c:pt idx="7">
                        <c:v>4</c:v>
                      </c:pt>
                      <c:pt idx="8">
                        <c:v>4</c:v>
                      </c:pt>
                      <c:pt idx="9">
                        <c:v>5</c:v>
                      </c:pt>
                      <c:pt idx="10">
                        <c:v>5</c:v>
                      </c:pt>
                      <c:pt idx="11">
                        <c:v>3</c:v>
                      </c:pt>
                      <c:pt idx="12">
                        <c:v>5</c:v>
                      </c:pt>
                      <c:pt idx="13">
                        <c:v>3</c:v>
                      </c:pt>
                      <c:pt idx="14">
                        <c:v>5</c:v>
                      </c:pt>
                      <c:pt idx="15">
                        <c:v>6</c:v>
                      </c:pt>
                      <c:pt idx="16">
                        <c:v>7</c:v>
                      </c:pt>
                      <c:pt idx="17">
                        <c:v>2</c:v>
                      </c:pt>
                      <c:pt idx="18">
                        <c:v>8</c:v>
                      </c:pt>
                      <c:pt idx="19">
                        <c:v>4</c:v>
                      </c:pt>
                      <c:pt idx="20">
                        <c:v>4</c:v>
                      </c:pt>
                      <c:pt idx="21">
                        <c:v>4</c:v>
                      </c:pt>
                      <c:pt idx="22">
                        <c:v>6</c:v>
                      </c:pt>
                      <c:pt idx="23">
                        <c:v>4</c:v>
                      </c:pt>
                      <c:pt idx="24">
                        <c:v>3</c:v>
                      </c:pt>
                      <c:pt idx="25">
                        <c:v>3</c:v>
                      </c:pt>
                      <c:pt idx="26">
                        <c:v>5</c:v>
                      </c:pt>
                      <c:pt idx="27">
                        <c:v>5</c:v>
                      </c:pt>
                      <c:pt idx="28">
                        <c:v>4</c:v>
                      </c:pt>
                      <c:pt idx="29">
                        <c:v>5</c:v>
                      </c:pt>
                      <c:pt idx="30">
                        <c:v>4</c:v>
                      </c:pt>
                      <c:pt idx="31">
                        <c:v>3</c:v>
                      </c:pt>
                      <c:pt idx="32">
                        <c:v>6</c:v>
                      </c:pt>
                      <c:pt idx="33">
                        <c:v>8</c:v>
                      </c:pt>
                      <c:pt idx="34">
                        <c:v>10</c:v>
                      </c:pt>
                      <c:pt idx="35">
                        <c:v>5</c:v>
                      </c:pt>
                      <c:pt idx="36">
                        <c:v>6</c:v>
                      </c:pt>
                      <c:pt idx="37">
                        <c:v>3</c:v>
                      </c:pt>
                      <c:pt idx="38">
                        <c:v>1</c:v>
                      </c:pt>
                      <c:pt idx="39">
                        <c:v>2</c:v>
                      </c:pt>
                      <c:pt idx="40">
                        <c:v>6</c:v>
                      </c:pt>
                      <c:pt idx="41">
                        <c:v>5</c:v>
                      </c:pt>
                      <c:pt idx="42">
                        <c:v>7</c:v>
                      </c:pt>
                      <c:pt idx="43">
                        <c:v>6</c:v>
                      </c:pt>
                      <c:pt idx="44">
                        <c:v>5</c:v>
                      </c:pt>
                      <c:pt idx="45">
                        <c:v>9</c:v>
                      </c:pt>
                      <c:pt idx="46">
                        <c:v>7</c:v>
                      </c:pt>
                      <c:pt idx="47">
                        <c:v>6</c:v>
                      </c:pt>
                      <c:pt idx="48">
                        <c:v>5</c:v>
                      </c:pt>
                      <c:pt idx="49">
                        <c:v>7</c:v>
                      </c:pt>
                      <c:pt idx="50">
                        <c:v>6</c:v>
                      </c:pt>
                      <c:pt idx="51">
                        <c:v>5</c:v>
                      </c:pt>
                      <c:pt idx="52">
                        <c:v>7</c:v>
                      </c:pt>
                      <c:pt idx="53">
                        <c:v>3</c:v>
                      </c:pt>
                      <c:pt idx="54">
                        <c:v>5</c:v>
                      </c:pt>
                      <c:pt idx="55">
                        <c:v>7</c:v>
                      </c:pt>
                      <c:pt idx="56">
                        <c:v>7</c:v>
                      </c:pt>
                      <c:pt idx="57">
                        <c:v>6</c:v>
                      </c:pt>
                      <c:pt idx="58">
                        <c:v>6</c:v>
                      </c:pt>
                      <c:pt idx="59">
                        <c:v>4</c:v>
                      </c:pt>
                      <c:pt idx="60">
                        <c:v>4</c:v>
                      </c:pt>
                      <c:pt idx="61">
                        <c:v>7</c:v>
                      </c:pt>
                      <c:pt idx="62">
                        <c:v>1</c:v>
                      </c:pt>
                      <c:pt idx="63">
                        <c:v>5</c:v>
                      </c:pt>
                      <c:pt idx="64">
                        <c:v>1</c:v>
                      </c:pt>
                      <c:pt idx="65">
                        <c:v>5</c:v>
                      </c:pt>
                      <c:pt idx="66">
                        <c:v>5</c:v>
                      </c:pt>
                      <c:pt idx="67">
                        <c:v>3</c:v>
                      </c:pt>
                      <c:pt idx="68">
                        <c:v>5</c:v>
                      </c:pt>
                      <c:pt idx="69">
                        <c:v>8</c:v>
                      </c:pt>
                      <c:pt idx="70">
                        <c:v>3</c:v>
                      </c:pt>
                      <c:pt idx="71">
                        <c:v>3</c:v>
                      </c:pt>
                      <c:pt idx="72">
                        <c:v>5</c:v>
                      </c:pt>
                      <c:pt idx="73">
                        <c:v>4</c:v>
                      </c:pt>
                      <c:pt idx="74">
                        <c:v>4</c:v>
                      </c:pt>
                      <c:pt idx="75">
                        <c:v>6</c:v>
                      </c:pt>
                      <c:pt idx="76">
                        <c:v>3</c:v>
                      </c:pt>
                      <c:pt idx="77">
                        <c:v>2</c:v>
                      </c:pt>
                      <c:pt idx="78">
                        <c:v>8</c:v>
                      </c:pt>
                      <c:pt idx="79">
                        <c:v>5</c:v>
                      </c:pt>
                      <c:pt idx="80">
                        <c:v>4</c:v>
                      </c:pt>
                      <c:pt idx="81">
                        <c:v>10</c:v>
                      </c:pt>
                      <c:pt idx="82">
                        <c:v>3</c:v>
                      </c:pt>
                      <c:pt idx="83">
                        <c:v>10</c:v>
                      </c:pt>
                      <c:pt idx="84">
                        <c:v>5</c:v>
                      </c:pt>
                      <c:pt idx="85">
                        <c:v>4</c:v>
                      </c:pt>
                      <c:pt idx="86">
                        <c:v>5</c:v>
                      </c:pt>
                      <c:pt idx="87">
                        <c:v>9</c:v>
                      </c:pt>
                      <c:pt idx="88">
                        <c:v>6</c:v>
                      </c:pt>
                      <c:pt idx="89">
                        <c:v>4</c:v>
                      </c:pt>
                      <c:pt idx="90">
                        <c:v>4</c:v>
                      </c:pt>
                      <c:pt idx="91">
                        <c:v>6</c:v>
                      </c:pt>
                      <c:pt idx="92">
                        <c:v>4</c:v>
                      </c:pt>
                      <c:pt idx="93">
                        <c:v>0</c:v>
                      </c:pt>
                      <c:pt idx="94">
                        <c:v>4</c:v>
                      </c:pt>
                      <c:pt idx="95">
                        <c:v>6</c:v>
                      </c:pt>
                      <c:pt idx="96">
                        <c:v>4</c:v>
                      </c:pt>
                      <c:pt idx="97">
                        <c:v>5</c:v>
                      </c:pt>
                      <c:pt idx="98">
                        <c:v>2</c:v>
                      </c:pt>
                      <c:pt idx="99">
                        <c:v>8</c:v>
                      </c:pt>
                      <c:pt idx="100">
                        <c:v>5</c:v>
                      </c:pt>
                    </c:numCache>
                  </c:numRef>
                </c:val>
                <c:smooth val="0"/>
                <c:extLst>
                  <c:ext xmlns:c16="http://schemas.microsoft.com/office/drawing/2014/chart" uri="{C3380CC4-5D6E-409C-BE32-E72D297353CC}">
                    <c16:uniqueId val="{00000003-BE87-48D5-8A39-9360868A5F7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SEU METODO - PROPRIO'!$F$2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PROPRIO'!$F$3:$F$103</c15:sqref>
                        </c15:formulaRef>
                      </c:ext>
                    </c:extLst>
                    <c:numCache>
                      <c:formatCode>General</c:formatCode>
                      <c:ptCount val="101"/>
                      <c:pt idx="0">
                        <c:v>20</c:v>
                      </c:pt>
                      <c:pt idx="1">
                        <c:v>9</c:v>
                      </c:pt>
                      <c:pt idx="2">
                        <c:v>12</c:v>
                      </c:pt>
                      <c:pt idx="3">
                        <c:v>7</c:v>
                      </c:pt>
                      <c:pt idx="4">
                        <c:v>16</c:v>
                      </c:pt>
                      <c:pt idx="5">
                        <c:v>26</c:v>
                      </c:pt>
                      <c:pt idx="6">
                        <c:v>11</c:v>
                      </c:pt>
                      <c:pt idx="7">
                        <c:v>13</c:v>
                      </c:pt>
                      <c:pt idx="8">
                        <c:v>13</c:v>
                      </c:pt>
                      <c:pt idx="9">
                        <c:v>14</c:v>
                      </c:pt>
                      <c:pt idx="10">
                        <c:v>13</c:v>
                      </c:pt>
                      <c:pt idx="11">
                        <c:v>10</c:v>
                      </c:pt>
                      <c:pt idx="12">
                        <c:v>11</c:v>
                      </c:pt>
                      <c:pt idx="13">
                        <c:v>5</c:v>
                      </c:pt>
                      <c:pt idx="14">
                        <c:v>11</c:v>
                      </c:pt>
                      <c:pt idx="15">
                        <c:v>18</c:v>
                      </c:pt>
                      <c:pt idx="16">
                        <c:v>17</c:v>
                      </c:pt>
                      <c:pt idx="17">
                        <c:v>14</c:v>
                      </c:pt>
                      <c:pt idx="18">
                        <c:v>22</c:v>
                      </c:pt>
                      <c:pt idx="19">
                        <c:v>19</c:v>
                      </c:pt>
                      <c:pt idx="20">
                        <c:v>17</c:v>
                      </c:pt>
                      <c:pt idx="21">
                        <c:v>15</c:v>
                      </c:pt>
                      <c:pt idx="22">
                        <c:v>17</c:v>
                      </c:pt>
                      <c:pt idx="23">
                        <c:v>14</c:v>
                      </c:pt>
                      <c:pt idx="24">
                        <c:v>11</c:v>
                      </c:pt>
                      <c:pt idx="25">
                        <c:v>12</c:v>
                      </c:pt>
                      <c:pt idx="26">
                        <c:v>10</c:v>
                      </c:pt>
                      <c:pt idx="27">
                        <c:v>15</c:v>
                      </c:pt>
                      <c:pt idx="28">
                        <c:v>17</c:v>
                      </c:pt>
                      <c:pt idx="29">
                        <c:v>14</c:v>
                      </c:pt>
                      <c:pt idx="30">
                        <c:v>16</c:v>
                      </c:pt>
                      <c:pt idx="31">
                        <c:v>15</c:v>
                      </c:pt>
                      <c:pt idx="32">
                        <c:v>17</c:v>
                      </c:pt>
                      <c:pt idx="33">
                        <c:v>18</c:v>
                      </c:pt>
                      <c:pt idx="34">
                        <c:v>21</c:v>
                      </c:pt>
                      <c:pt idx="35">
                        <c:v>19</c:v>
                      </c:pt>
                      <c:pt idx="36">
                        <c:v>17</c:v>
                      </c:pt>
                      <c:pt idx="37">
                        <c:v>13</c:v>
                      </c:pt>
                      <c:pt idx="38">
                        <c:v>5</c:v>
                      </c:pt>
                      <c:pt idx="39">
                        <c:v>8</c:v>
                      </c:pt>
                      <c:pt idx="40">
                        <c:v>14</c:v>
                      </c:pt>
                      <c:pt idx="41">
                        <c:v>13</c:v>
                      </c:pt>
                      <c:pt idx="42">
                        <c:v>21</c:v>
                      </c:pt>
                      <c:pt idx="43">
                        <c:v>17</c:v>
                      </c:pt>
                      <c:pt idx="44">
                        <c:v>18</c:v>
                      </c:pt>
                      <c:pt idx="45">
                        <c:v>18</c:v>
                      </c:pt>
                      <c:pt idx="46">
                        <c:v>14</c:v>
                      </c:pt>
                      <c:pt idx="47">
                        <c:v>13</c:v>
                      </c:pt>
                      <c:pt idx="48">
                        <c:v>11</c:v>
                      </c:pt>
                      <c:pt idx="49">
                        <c:v>14</c:v>
                      </c:pt>
                      <c:pt idx="50">
                        <c:v>23</c:v>
                      </c:pt>
                      <c:pt idx="51">
                        <c:v>21</c:v>
                      </c:pt>
                      <c:pt idx="52">
                        <c:v>17</c:v>
                      </c:pt>
                      <c:pt idx="53">
                        <c:v>11</c:v>
                      </c:pt>
                      <c:pt idx="54">
                        <c:v>8</c:v>
                      </c:pt>
                      <c:pt idx="55">
                        <c:v>16</c:v>
                      </c:pt>
                      <c:pt idx="56">
                        <c:v>22</c:v>
                      </c:pt>
                      <c:pt idx="57">
                        <c:v>15</c:v>
                      </c:pt>
                      <c:pt idx="58">
                        <c:v>16</c:v>
                      </c:pt>
                      <c:pt idx="59">
                        <c:v>15</c:v>
                      </c:pt>
                      <c:pt idx="60">
                        <c:v>14</c:v>
                      </c:pt>
                      <c:pt idx="61">
                        <c:v>18</c:v>
                      </c:pt>
                      <c:pt idx="62">
                        <c:v>12</c:v>
                      </c:pt>
                      <c:pt idx="63">
                        <c:v>19</c:v>
                      </c:pt>
                      <c:pt idx="64">
                        <c:v>12</c:v>
                      </c:pt>
                      <c:pt idx="65">
                        <c:v>15</c:v>
                      </c:pt>
                      <c:pt idx="66">
                        <c:v>20</c:v>
                      </c:pt>
                      <c:pt idx="67">
                        <c:v>10</c:v>
                      </c:pt>
                      <c:pt idx="68">
                        <c:v>13</c:v>
                      </c:pt>
                      <c:pt idx="69">
                        <c:v>15</c:v>
                      </c:pt>
                      <c:pt idx="70">
                        <c:v>12</c:v>
                      </c:pt>
                      <c:pt idx="71">
                        <c:v>17</c:v>
                      </c:pt>
                      <c:pt idx="72">
                        <c:v>16</c:v>
                      </c:pt>
                      <c:pt idx="73">
                        <c:v>11</c:v>
                      </c:pt>
                      <c:pt idx="74">
                        <c:v>15</c:v>
                      </c:pt>
                      <c:pt idx="75">
                        <c:v>15</c:v>
                      </c:pt>
                      <c:pt idx="76">
                        <c:v>6</c:v>
                      </c:pt>
                      <c:pt idx="77">
                        <c:v>8</c:v>
                      </c:pt>
                      <c:pt idx="78">
                        <c:v>22</c:v>
                      </c:pt>
                      <c:pt idx="79">
                        <c:v>13</c:v>
                      </c:pt>
                      <c:pt idx="80">
                        <c:v>16</c:v>
                      </c:pt>
                      <c:pt idx="81">
                        <c:v>23</c:v>
                      </c:pt>
                      <c:pt idx="82">
                        <c:v>10</c:v>
                      </c:pt>
                      <c:pt idx="83">
                        <c:v>26</c:v>
                      </c:pt>
                      <c:pt idx="84">
                        <c:v>12</c:v>
                      </c:pt>
                      <c:pt idx="85">
                        <c:v>14</c:v>
                      </c:pt>
                      <c:pt idx="86">
                        <c:v>20</c:v>
                      </c:pt>
                      <c:pt idx="87">
                        <c:v>12</c:v>
                      </c:pt>
                      <c:pt idx="88">
                        <c:v>15</c:v>
                      </c:pt>
                      <c:pt idx="89">
                        <c:v>17</c:v>
                      </c:pt>
                      <c:pt idx="90">
                        <c:v>16</c:v>
                      </c:pt>
                      <c:pt idx="91">
                        <c:v>13</c:v>
                      </c:pt>
                      <c:pt idx="92">
                        <c:v>19</c:v>
                      </c:pt>
                      <c:pt idx="93">
                        <c:v>15</c:v>
                      </c:pt>
                      <c:pt idx="94">
                        <c:v>19</c:v>
                      </c:pt>
                      <c:pt idx="95">
                        <c:v>17</c:v>
                      </c:pt>
                      <c:pt idx="96">
                        <c:v>15</c:v>
                      </c:pt>
                      <c:pt idx="97">
                        <c:v>11</c:v>
                      </c:pt>
                      <c:pt idx="98">
                        <c:v>13</c:v>
                      </c:pt>
                      <c:pt idx="99">
                        <c:v>12</c:v>
                      </c:pt>
                      <c:pt idx="100">
                        <c:v>13</c:v>
                      </c:pt>
                    </c:numCache>
                  </c:numRef>
                </c:val>
                <c:smooth val="0"/>
                <c:extLst xmlns:c15="http://schemas.microsoft.com/office/drawing/2012/chart">
                  <c:ext xmlns:c16="http://schemas.microsoft.com/office/drawing/2014/chart" uri="{C3380CC4-5D6E-409C-BE32-E72D297353CC}">
                    <c16:uniqueId val="{00000004-BE87-48D5-8A39-9360868A5F7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SEU METODO - PROPRIO'!$I$2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PROPRIO'!$I$3:$I$103</c15:sqref>
                        </c15:formulaRef>
                      </c:ext>
                    </c:extLst>
                    <c:numCache>
                      <c:formatCode>General</c:formatCode>
                      <c:ptCount val="101"/>
                      <c:pt idx="0">
                        <c:v>34</c:v>
                      </c:pt>
                      <c:pt idx="1">
                        <c:v>19</c:v>
                      </c:pt>
                      <c:pt idx="2">
                        <c:v>33</c:v>
                      </c:pt>
                      <c:pt idx="3">
                        <c:v>20</c:v>
                      </c:pt>
                      <c:pt idx="4">
                        <c:v>33</c:v>
                      </c:pt>
                      <c:pt idx="5">
                        <c:v>39</c:v>
                      </c:pt>
                      <c:pt idx="6">
                        <c:v>26</c:v>
                      </c:pt>
                      <c:pt idx="7">
                        <c:v>28</c:v>
                      </c:pt>
                      <c:pt idx="8">
                        <c:v>29</c:v>
                      </c:pt>
                      <c:pt idx="9">
                        <c:v>35</c:v>
                      </c:pt>
                      <c:pt idx="10">
                        <c:v>30</c:v>
                      </c:pt>
                      <c:pt idx="11">
                        <c:v>24</c:v>
                      </c:pt>
                      <c:pt idx="12">
                        <c:v>21</c:v>
                      </c:pt>
                      <c:pt idx="13">
                        <c:v>17</c:v>
                      </c:pt>
                      <c:pt idx="14">
                        <c:v>26</c:v>
                      </c:pt>
                      <c:pt idx="15">
                        <c:v>27</c:v>
                      </c:pt>
                      <c:pt idx="16">
                        <c:v>36</c:v>
                      </c:pt>
                      <c:pt idx="17">
                        <c:v>28</c:v>
                      </c:pt>
                      <c:pt idx="18">
                        <c:v>43</c:v>
                      </c:pt>
                      <c:pt idx="19">
                        <c:v>38</c:v>
                      </c:pt>
                      <c:pt idx="20">
                        <c:v>30</c:v>
                      </c:pt>
                      <c:pt idx="21">
                        <c:v>31</c:v>
                      </c:pt>
                      <c:pt idx="22">
                        <c:v>32</c:v>
                      </c:pt>
                      <c:pt idx="23">
                        <c:v>34</c:v>
                      </c:pt>
                      <c:pt idx="24">
                        <c:v>24</c:v>
                      </c:pt>
                      <c:pt idx="25">
                        <c:v>27</c:v>
                      </c:pt>
                      <c:pt idx="26">
                        <c:v>24</c:v>
                      </c:pt>
                      <c:pt idx="27">
                        <c:v>31</c:v>
                      </c:pt>
                      <c:pt idx="28">
                        <c:v>35</c:v>
                      </c:pt>
                      <c:pt idx="29">
                        <c:v>28</c:v>
                      </c:pt>
                      <c:pt idx="30">
                        <c:v>31</c:v>
                      </c:pt>
                      <c:pt idx="31">
                        <c:v>25</c:v>
                      </c:pt>
                      <c:pt idx="32">
                        <c:v>26</c:v>
                      </c:pt>
                      <c:pt idx="33">
                        <c:v>32</c:v>
                      </c:pt>
                      <c:pt idx="34">
                        <c:v>31</c:v>
                      </c:pt>
                      <c:pt idx="35">
                        <c:v>38</c:v>
                      </c:pt>
                      <c:pt idx="36">
                        <c:v>25</c:v>
                      </c:pt>
                      <c:pt idx="37">
                        <c:v>26</c:v>
                      </c:pt>
                      <c:pt idx="38">
                        <c:v>20</c:v>
                      </c:pt>
                      <c:pt idx="39">
                        <c:v>20</c:v>
                      </c:pt>
                      <c:pt idx="40">
                        <c:v>20</c:v>
                      </c:pt>
                      <c:pt idx="41">
                        <c:v>24</c:v>
                      </c:pt>
                      <c:pt idx="42">
                        <c:v>40</c:v>
                      </c:pt>
                      <c:pt idx="43">
                        <c:v>30</c:v>
                      </c:pt>
                      <c:pt idx="44">
                        <c:v>37</c:v>
                      </c:pt>
                      <c:pt idx="45">
                        <c:v>33</c:v>
                      </c:pt>
                      <c:pt idx="46">
                        <c:v>24</c:v>
                      </c:pt>
                      <c:pt idx="47">
                        <c:v>26</c:v>
                      </c:pt>
                      <c:pt idx="48">
                        <c:v>30</c:v>
                      </c:pt>
                      <c:pt idx="49">
                        <c:v>29</c:v>
                      </c:pt>
                      <c:pt idx="50">
                        <c:v>40</c:v>
                      </c:pt>
                      <c:pt idx="51">
                        <c:v>29</c:v>
                      </c:pt>
                      <c:pt idx="52">
                        <c:v>34</c:v>
                      </c:pt>
                      <c:pt idx="53">
                        <c:v>30</c:v>
                      </c:pt>
                      <c:pt idx="54">
                        <c:v>21</c:v>
                      </c:pt>
                      <c:pt idx="55">
                        <c:v>35</c:v>
                      </c:pt>
                      <c:pt idx="56">
                        <c:v>41</c:v>
                      </c:pt>
                      <c:pt idx="57">
                        <c:v>22</c:v>
                      </c:pt>
                      <c:pt idx="58">
                        <c:v>26</c:v>
                      </c:pt>
                      <c:pt idx="59">
                        <c:v>32</c:v>
                      </c:pt>
                      <c:pt idx="60">
                        <c:v>28</c:v>
                      </c:pt>
                      <c:pt idx="61">
                        <c:v>34</c:v>
                      </c:pt>
                      <c:pt idx="62">
                        <c:v>20</c:v>
                      </c:pt>
                      <c:pt idx="63">
                        <c:v>35</c:v>
                      </c:pt>
                      <c:pt idx="64">
                        <c:v>29</c:v>
                      </c:pt>
                      <c:pt idx="65">
                        <c:v>29</c:v>
                      </c:pt>
                      <c:pt idx="66">
                        <c:v>34</c:v>
                      </c:pt>
                      <c:pt idx="67">
                        <c:v>27</c:v>
                      </c:pt>
                      <c:pt idx="68">
                        <c:v>28</c:v>
                      </c:pt>
                      <c:pt idx="69">
                        <c:v>29</c:v>
                      </c:pt>
                      <c:pt idx="70">
                        <c:v>27</c:v>
                      </c:pt>
                      <c:pt idx="71">
                        <c:v>29</c:v>
                      </c:pt>
                      <c:pt idx="72">
                        <c:v>27</c:v>
                      </c:pt>
                      <c:pt idx="73">
                        <c:v>25</c:v>
                      </c:pt>
                      <c:pt idx="74">
                        <c:v>30</c:v>
                      </c:pt>
                      <c:pt idx="75">
                        <c:v>29</c:v>
                      </c:pt>
                      <c:pt idx="76">
                        <c:v>21</c:v>
                      </c:pt>
                      <c:pt idx="77">
                        <c:v>29</c:v>
                      </c:pt>
                      <c:pt idx="78">
                        <c:v>35</c:v>
                      </c:pt>
                      <c:pt idx="79">
                        <c:v>30</c:v>
                      </c:pt>
                      <c:pt idx="80">
                        <c:v>40</c:v>
                      </c:pt>
                      <c:pt idx="81">
                        <c:v>36</c:v>
                      </c:pt>
                      <c:pt idx="82">
                        <c:v>25</c:v>
                      </c:pt>
                      <c:pt idx="83">
                        <c:v>39</c:v>
                      </c:pt>
                      <c:pt idx="84">
                        <c:v>24</c:v>
                      </c:pt>
                      <c:pt idx="85">
                        <c:v>28</c:v>
                      </c:pt>
                      <c:pt idx="86">
                        <c:v>41</c:v>
                      </c:pt>
                      <c:pt idx="87">
                        <c:v>26</c:v>
                      </c:pt>
                      <c:pt idx="88">
                        <c:v>24</c:v>
                      </c:pt>
                      <c:pt idx="89">
                        <c:v>28</c:v>
                      </c:pt>
                      <c:pt idx="90">
                        <c:v>36</c:v>
                      </c:pt>
                      <c:pt idx="91">
                        <c:v>31</c:v>
                      </c:pt>
                      <c:pt idx="92">
                        <c:v>36</c:v>
                      </c:pt>
                      <c:pt idx="93">
                        <c:v>25</c:v>
                      </c:pt>
                      <c:pt idx="94">
                        <c:v>37</c:v>
                      </c:pt>
                      <c:pt idx="95">
                        <c:v>34</c:v>
                      </c:pt>
                      <c:pt idx="96">
                        <c:v>39</c:v>
                      </c:pt>
                      <c:pt idx="97">
                        <c:v>30</c:v>
                      </c:pt>
                      <c:pt idx="98">
                        <c:v>30</c:v>
                      </c:pt>
                      <c:pt idx="99">
                        <c:v>22</c:v>
                      </c:pt>
                      <c:pt idx="100">
                        <c:v>35</c:v>
                      </c:pt>
                    </c:numCache>
                  </c:numRef>
                </c:val>
                <c:smooth val="0"/>
                <c:extLst xmlns:c15="http://schemas.microsoft.com/office/drawing/2012/chart">
                  <c:ext xmlns:c16="http://schemas.microsoft.com/office/drawing/2014/chart" uri="{C3380CC4-5D6E-409C-BE32-E72D297353CC}">
                    <c16:uniqueId val="{00000005-BE87-48D5-8A39-9360868A5F7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'Qui SEU METODO - PROPRIO'!$L$2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PROPRIO'!$L$3:$L$103</c15:sqref>
                        </c15:formulaRef>
                      </c:ext>
                    </c:extLst>
                    <c:numCache>
                      <c:formatCode>General</c:formatCode>
                      <c:ptCount val="101"/>
                      <c:pt idx="0">
                        <c:v>11</c:v>
                      </c:pt>
                      <c:pt idx="1">
                        <c:v>5</c:v>
                      </c:pt>
                      <c:pt idx="2">
                        <c:v>6</c:v>
                      </c:pt>
                      <c:pt idx="3">
                        <c:v>1</c:v>
                      </c:pt>
                      <c:pt idx="4">
                        <c:v>4</c:v>
                      </c:pt>
                      <c:pt idx="5">
                        <c:v>4</c:v>
                      </c:pt>
                      <c:pt idx="6">
                        <c:v>2</c:v>
                      </c:pt>
                      <c:pt idx="7">
                        <c:v>6</c:v>
                      </c:pt>
                      <c:pt idx="8">
                        <c:v>4</c:v>
                      </c:pt>
                      <c:pt idx="9">
                        <c:v>4</c:v>
                      </c:pt>
                      <c:pt idx="10">
                        <c:v>2</c:v>
                      </c:pt>
                      <c:pt idx="11">
                        <c:v>2</c:v>
                      </c:pt>
                      <c:pt idx="12">
                        <c:v>4</c:v>
                      </c:pt>
                      <c:pt idx="13">
                        <c:v>7</c:v>
                      </c:pt>
                      <c:pt idx="14">
                        <c:v>9</c:v>
                      </c:pt>
                      <c:pt idx="15">
                        <c:v>7</c:v>
                      </c:pt>
                      <c:pt idx="16">
                        <c:v>5</c:v>
                      </c:pt>
                      <c:pt idx="17">
                        <c:v>7</c:v>
                      </c:pt>
                      <c:pt idx="18">
                        <c:v>5</c:v>
                      </c:pt>
                      <c:pt idx="19">
                        <c:v>7</c:v>
                      </c:pt>
                      <c:pt idx="20">
                        <c:v>4</c:v>
                      </c:pt>
                      <c:pt idx="21">
                        <c:v>8</c:v>
                      </c:pt>
                      <c:pt idx="22">
                        <c:v>9</c:v>
                      </c:pt>
                      <c:pt idx="23">
                        <c:v>0</c:v>
                      </c:pt>
                      <c:pt idx="24">
                        <c:v>5</c:v>
                      </c:pt>
                      <c:pt idx="25">
                        <c:v>6</c:v>
                      </c:pt>
                      <c:pt idx="26">
                        <c:v>2</c:v>
                      </c:pt>
                      <c:pt idx="27">
                        <c:v>3</c:v>
                      </c:pt>
                      <c:pt idx="28">
                        <c:v>2</c:v>
                      </c:pt>
                      <c:pt idx="29">
                        <c:v>5</c:v>
                      </c:pt>
                      <c:pt idx="30">
                        <c:v>2</c:v>
                      </c:pt>
                      <c:pt idx="31">
                        <c:v>3</c:v>
                      </c:pt>
                      <c:pt idx="32">
                        <c:v>5</c:v>
                      </c:pt>
                      <c:pt idx="33">
                        <c:v>5</c:v>
                      </c:pt>
                      <c:pt idx="34">
                        <c:v>6</c:v>
                      </c:pt>
                      <c:pt idx="35">
                        <c:v>6</c:v>
                      </c:pt>
                      <c:pt idx="36">
                        <c:v>2</c:v>
                      </c:pt>
                      <c:pt idx="37">
                        <c:v>5</c:v>
                      </c:pt>
                      <c:pt idx="38">
                        <c:v>10</c:v>
                      </c:pt>
                      <c:pt idx="39">
                        <c:v>9</c:v>
                      </c:pt>
                      <c:pt idx="40">
                        <c:v>6</c:v>
                      </c:pt>
                      <c:pt idx="41">
                        <c:v>4</c:v>
                      </c:pt>
                      <c:pt idx="42">
                        <c:v>8</c:v>
                      </c:pt>
                      <c:pt idx="43">
                        <c:v>4</c:v>
                      </c:pt>
                      <c:pt idx="44">
                        <c:v>2</c:v>
                      </c:pt>
                      <c:pt idx="45">
                        <c:v>4</c:v>
                      </c:pt>
                      <c:pt idx="46">
                        <c:v>2</c:v>
                      </c:pt>
                      <c:pt idx="47">
                        <c:v>1</c:v>
                      </c:pt>
                      <c:pt idx="48">
                        <c:v>7</c:v>
                      </c:pt>
                      <c:pt idx="49">
                        <c:v>4</c:v>
                      </c:pt>
                      <c:pt idx="50">
                        <c:v>5</c:v>
                      </c:pt>
                      <c:pt idx="51">
                        <c:v>4</c:v>
                      </c:pt>
                      <c:pt idx="52">
                        <c:v>8</c:v>
                      </c:pt>
                      <c:pt idx="53">
                        <c:v>5</c:v>
                      </c:pt>
                      <c:pt idx="54">
                        <c:v>6</c:v>
                      </c:pt>
                      <c:pt idx="55">
                        <c:v>4</c:v>
                      </c:pt>
                      <c:pt idx="56">
                        <c:v>6</c:v>
                      </c:pt>
                      <c:pt idx="57">
                        <c:v>5</c:v>
                      </c:pt>
                      <c:pt idx="58">
                        <c:v>7</c:v>
                      </c:pt>
                      <c:pt idx="59">
                        <c:v>5</c:v>
                      </c:pt>
                      <c:pt idx="60">
                        <c:v>3</c:v>
                      </c:pt>
                      <c:pt idx="61">
                        <c:v>12</c:v>
                      </c:pt>
                      <c:pt idx="62">
                        <c:v>7</c:v>
                      </c:pt>
                      <c:pt idx="63">
                        <c:v>3</c:v>
                      </c:pt>
                      <c:pt idx="64">
                        <c:v>8</c:v>
                      </c:pt>
                      <c:pt idx="65">
                        <c:v>3</c:v>
                      </c:pt>
                      <c:pt idx="66">
                        <c:v>10</c:v>
                      </c:pt>
                      <c:pt idx="67">
                        <c:v>5</c:v>
                      </c:pt>
                      <c:pt idx="68">
                        <c:v>8</c:v>
                      </c:pt>
                      <c:pt idx="69">
                        <c:v>3</c:v>
                      </c:pt>
                      <c:pt idx="70">
                        <c:v>7</c:v>
                      </c:pt>
                      <c:pt idx="71">
                        <c:v>5</c:v>
                      </c:pt>
                      <c:pt idx="72">
                        <c:v>5</c:v>
                      </c:pt>
                      <c:pt idx="73">
                        <c:v>2</c:v>
                      </c:pt>
                      <c:pt idx="74">
                        <c:v>6</c:v>
                      </c:pt>
                      <c:pt idx="75">
                        <c:v>4</c:v>
                      </c:pt>
                      <c:pt idx="76">
                        <c:v>0</c:v>
                      </c:pt>
                      <c:pt idx="77">
                        <c:v>4</c:v>
                      </c:pt>
                      <c:pt idx="78">
                        <c:v>7</c:v>
                      </c:pt>
                      <c:pt idx="79">
                        <c:v>6</c:v>
                      </c:pt>
                      <c:pt idx="80">
                        <c:v>3</c:v>
                      </c:pt>
                      <c:pt idx="81">
                        <c:v>6</c:v>
                      </c:pt>
                      <c:pt idx="82">
                        <c:v>5</c:v>
                      </c:pt>
                      <c:pt idx="83">
                        <c:v>4</c:v>
                      </c:pt>
                      <c:pt idx="84">
                        <c:v>6</c:v>
                      </c:pt>
                      <c:pt idx="85">
                        <c:v>8</c:v>
                      </c:pt>
                      <c:pt idx="86">
                        <c:v>5</c:v>
                      </c:pt>
                      <c:pt idx="87">
                        <c:v>4</c:v>
                      </c:pt>
                      <c:pt idx="88">
                        <c:v>7</c:v>
                      </c:pt>
                      <c:pt idx="89">
                        <c:v>3</c:v>
                      </c:pt>
                      <c:pt idx="90">
                        <c:v>3</c:v>
                      </c:pt>
                      <c:pt idx="91">
                        <c:v>3</c:v>
                      </c:pt>
                      <c:pt idx="92">
                        <c:v>3</c:v>
                      </c:pt>
                      <c:pt idx="93">
                        <c:v>5</c:v>
                      </c:pt>
                      <c:pt idx="94">
                        <c:v>5</c:v>
                      </c:pt>
                      <c:pt idx="95">
                        <c:v>3</c:v>
                      </c:pt>
                      <c:pt idx="96">
                        <c:v>2</c:v>
                      </c:pt>
                      <c:pt idx="97">
                        <c:v>8</c:v>
                      </c:pt>
                      <c:pt idx="98">
                        <c:v>2</c:v>
                      </c:pt>
                      <c:pt idx="99">
                        <c:v>8</c:v>
                      </c:pt>
                      <c:pt idx="100">
                        <c:v>3</c:v>
                      </c:pt>
                    </c:numCache>
                  </c:numRef>
                </c:val>
                <c:smooth val="0"/>
                <c:extLst xmlns:c15="http://schemas.microsoft.com/office/drawing/2012/chart">
                  <c:ext xmlns:c16="http://schemas.microsoft.com/office/drawing/2014/chart" uri="{C3380CC4-5D6E-409C-BE32-E72D297353CC}">
                    <c16:uniqueId val="{00000006-BE87-48D5-8A39-9360868A5F7E}"/>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SEU METODO - PROPRIO'!$O$2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PROPRIO'!$O$3:$O$103</c15:sqref>
                        </c15:formulaRef>
                      </c:ext>
                    </c:extLst>
                    <c:numCache>
                      <c:formatCode>General</c:formatCode>
                      <c:ptCount val="101"/>
                      <c:pt idx="0">
                        <c:v>19</c:v>
                      </c:pt>
                      <c:pt idx="1">
                        <c:v>16</c:v>
                      </c:pt>
                      <c:pt idx="2">
                        <c:v>18</c:v>
                      </c:pt>
                      <c:pt idx="3">
                        <c:v>6</c:v>
                      </c:pt>
                      <c:pt idx="4">
                        <c:v>18</c:v>
                      </c:pt>
                      <c:pt idx="5">
                        <c:v>8</c:v>
                      </c:pt>
                      <c:pt idx="6">
                        <c:v>14</c:v>
                      </c:pt>
                      <c:pt idx="7">
                        <c:v>15</c:v>
                      </c:pt>
                      <c:pt idx="8">
                        <c:v>18</c:v>
                      </c:pt>
                      <c:pt idx="9">
                        <c:v>16</c:v>
                      </c:pt>
                      <c:pt idx="10">
                        <c:v>15</c:v>
                      </c:pt>
                      <c:pt idx="11">
                        <c:v>12</c:v>
                      </c:pt>
                      <c:pt idx="12">
                        <c:v>21</c:v>
                      </c:pt>
                      <c:pt idx="13">
                        <c:v>22</c:v>
                      </c:pt>
                      <c:pt idx="14">
                        <c:v>19</c:v>
                      </c:pt>
                      <c:pt idx="15">
                        <c:v>18</c:v>
                      </c:pt>
                      <c:pt idx="16">
                        <c:v>15</c:v>
                      </c:pt>
                      <c:pt idx="17">
                        <c:v>19</c:v>
                      </c:pt>
                      <c:pt idx="18">
                        <c:v>15</c:v>
                      </c:pt>
                      <c:pt idx="19">
                        <c:v>16</c:v>
                      </c:pt>
                      <c:pt idx="20">
                        <c:v>12</c:v>
                      </c:pt>
                      <c:pt idx="21">
                        <c:v>22</c:v>
                      </c:pt>
                      <c:pt idx="22">
                        <c:v>19</c:v>
                      </c:pt>
                      <c:pt idx="23">
                        <c:v>9</c:v>
                      </c:pt>
                      <c:pt idx="24">
                        <c:v>10</c:v>
                      </c:pt>
                      <c:pt idx="25">
                        <c:v>10</c:v>
                      </c:pt>
                      <c:pt idx="26">
                        <c:v>11</c:v>
                      </c:pt>
                      <c:pt idx="27">
                        <c:v>7</c:v>
                      </c:pt>
                      <c:pt idx="28">
                        <c:v>13</c:v>
                      </c:pt>
                      <c:pt idx="29">
                        <c:v>13</c:v>
                      </c:pt>
                      <c:pt idx="30">
                        <c:v>5</c:v>
                      </c:pt>
                      <c:pt idx="31">
                        <c:v>15</c:v>
                      </c:pt>
                      <c:pt idx="32">
                        <c:v>18</c:v>
                      </c:pt>
                      <c:pt idx="33">
                        <c:v>13</c:v>
                      </c:pt>
                      <c:pt idx="34">
                        <c:v>15</c:v>
                      </c:pt>
                      <c:pt idx="35">
                        <c:v>19</c:v>
                      </c:pt>
                      <c:pt idx="36">
                        <c:v>13</c:v>
                      </c:pt>
                      <c:pt idx="37">
                        <c:v>14</c:v>
                      </c:pt>
                      <c:pt idx="38">
                        <c:v>21</c:v>
                      </c:pt>
                      <c:pt idx="39">
                        <c:v>15</c:v>
                      </c:pt>
                      <c:pt idx="40">
                        <c:v>15</c:v>
                      </c:pt>
                      <c:pt idx="41">
                        <c:v>16</c:v>
                      </c:pt>
                      <c:pt idx="42">
                        <c:v>18</c:v>
                      </c:pt>
                      <c:pt idx="43">
                        <c:v>18</c:v>
                      </c:pt>
                      <c:pt idx="44">
                        <c:v>10</c:v>
                      </c:pt>
                      <c:pt idx="45">
                        <c:v>13</c:v>
                      </c:pt>
                      <c:pt idx="46">
                        <c:v>14</c:v>
                      </c:pt>
                      <c:pt idx="47">
                        <c:v>10</c:v>
                      </c:pt>
                      <c:pt idx="48">
                        <c:v>19</c:v>
                      </c:pt>
                      <c:pt idx="49">
                        <c:v>12</c:v>
                      </c:pt>
                      <c:pt idx="50">
                        <c:v>18</c:v>
                      </c:pt>
                      <c:pt idx="51">
                        <c:v>17</c:v>
                      </c:pt>
                      <c:pt idx="52">
                        <c:v>17</c:v>
                      </c:pt>
                      <c:pt idx="53">
                        <c:v>12</c:v>
                      </c:pt>
                      <c:pt idx="54">
                        <c:v>16</c:v>
                      </c:pt>
                      <c:pt idx="55">
                        <c:v>15</c:v>
                      </c:pt>
                      <c:pt idx="56">
                        <c:v>21</c:v>
                      </c:pt>
                      <c:pt idx="57">
                        <c:v>16</c:v>
                      </c:pt>
                      <c:pt idx="58">
                        <c:v>18</c:v>
                      </c:pt>
                      <c:pt idx="59">
                        <c:v>18</c:v>
                      </c:pt>
                      <c:pt idx="60">
                        <c:v>18</c:v>
                      </c:pt>
                      <c:pt idx="61">
                        <c:v>17</c:v>
                      </c:pt>
                      <c:pt idx="62">
                        <c:v>19</c:v>
                      </c:pt>
                      <c:pt idx="63">
                        <c:v>13</c:v>
                      </c:pt>
                      <c:pt idx="64">
                        <c:v>13</c:v>
                      </c:pt>
                      <c:pt idx="65">
                        <c:v>16</c:v>
                      </c:pt>
                      <c:pt idx="66">
                        <c:v>17</c:v>
                      </c:pt>
                      <c:pt idx="67">
                        <c:v>13</c:v>
                      </c:pt>
                      <c:pt idx="68">
                        <c:v>15</c:v>
                      </c:pt>
                      <c:pt idx="69">
                        <c:v>15</c:v>
                      </c:pt>
                      <c:pt idx="70">
                        <c:v>21</c:v>
                      </c:pt>
                      <c:pt idx="71">
                        <c:v>13</c:v>
                      </c:pt>
                      <c:pt idx="72">
                        <c:v>14</c:v>
                      </c:pt>
                      <c:pt idx="73">
                        <c:v>11</c:v>
                      </c:pt>
                      <c:pt idx="74">
                        <c:v>15</c:v>
                      </c:pt>
                      <c:pt idx="75">
                        <c:v>14</c:v>
                      </c:pt>
                      <c:pt idx="76">
                        <c:v>10</c:v>
                      </c:pt>
                      <c:pt idx="77">
                        <c:v>12</c:v>
                      </c:pt>
                      <c:pt idx="78">
                        <c:v>15</c:v>
                      </c:pt>
                      <c:pt idx="79">
                        <c:v>14</c:v>
                      </c:pt>
                      <c:pt idx="80">
                        <c:v>12</c:v>
                      </c:pt>
                      <c:pt idx="81">
                        <c:v>17</c:v>
                      </c:pt>
                      <c:pt idx="82">
                        <c:v>20</c:v>
                      </c:pt>
                      <c:pt idx="83">
                        <c:v>13</c:v>
                      </c:pt>
                      <c:pt idx="84">
                        <c:v>12</c:v>
                      </c:pt>
                      <c:pt idx="85">
                        <c:v>21</c:v>
                      </c:pt>
                      <c:pt idx="86">
                        <c:v>20</c:v>
                      </c:pt>
                      <c:pt idx="87">
                        <c:v>12</c:v>
                      </c:pt>
                      <c:pt idx="88">
                        <c:v>15</c:v>
                      </c:pt>
                      <c:pt idx="89">
                        <c:v>8</c:v>
                      </c:pt>
                      <c:pt idx="90">
                        <c:v>12</c:v>
                      </c:pt>
                      <c:pt idx="91">
                        <c:v>15</c:v>
                      </c:pt>
                      <c:pt idx="92">
                        <c:v>13</c:v>
                      </c:pt>
                      <c:pt idx="93">
                        <c:v>11</c:v>
                      </c:pt>
                      <c:pt idx="94">
                        <c:v>16</c:v>
                      </c:pt>
                      <c:pt idx="95">
                        <c:v>14</c:v>
                      </c:pt>
                      <c:pt idx="96">
                        <c:v>9</c:v>
                      </c:pt>
                      <c:pt idx="97">
                        <c:v>16</c:v>
                      </c:pt>
                      <c:pt idx="98">
                        <c:v>13</c:v>
                      </c:pt>
                      <c:pt idx="99">
                        <c:v>15</c:v>
                      </c:pt>
                      <c:pt idx="100">
                        <c:v>14</c:v>
                      </c:pt>
                    </c:numCache>
                  </c:numRef>
                </c:val>
                <c:smooth val="0"/>
                <c:extLst xmlns:c15="http://schemas.microsoft.com/office/drawing/2012/chart">
                  <c:ext xmlns:c16="http://schemas.microsoft.com/office/drawing/2014/chart" uri="{C3380CC4-5D6E-409C-BE32-E72D297353CC}">
                    <c16:uniqueId val="{00000007-BE87-48D5-8A39-9360868A5F7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SEU METODO - PROPRIO'!$R$2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SEU METODO - PROPRIO'!$R$3:$R$103</c15:sqref>
                        </c15:formulaRef>
                      </c:ext>
                    </c:extLst>
                    <c:numCache>
                      <c:formatCode>General</c:formatCode>
                      <c:ptCount val="101"/>
                      <c:pt idx="0">
                        <c:v>33</c:v>
                      </c:pt>
                      <c:pt idx="1">
                        <c:v>28</c:v>
                      </c:pt>
                      <c:pt idx="2">
                        <c:v>35</c:v>
                      </c:pt>
                      <c:pt idx="3">
                        <c:v>30</c:v>
                      </c:pt>
                      <c:pt idx="4">
                        <c:v>31</c:v>
                      </c:pt>
                      <c:pt idx="5">
                        <c:v>20</c:v>
                      </c:pt>
                      <c:pt idx="6">
                        <c:v>28</c:v>
                      </c:pt>
                      <c:pt idx="7">
                        <c:v>24</c:v>
                      </c:pt>
                      <c:pt idx="8">
                        <c:v>33</c:v>
                      </c:pt>
                      <c:pt idx="9">
                        <c:v>34</c:v>
                      </c:pt>
                      <c:pt idx="10">
                        <c:v>33</c:v>
                      </c:pt>
                      <c:pt idx="11">
                        <c:v>25</c:v>
                      </c:pt>
                      <c:pt idx="12">
                        <c:v>34</c:v>
                      </c:pt>
                      <c:pt idx="13">
                        <c:v>33</c:v>
                      </c:pt>
                      <c:pt idx="14">
                        <c:v>32</c:v>
                      </c:pt>
                      <c:pt idx="15">
                        <c:v>35</c:v>
                      </c:pt>
                      <c:pt idx="16">
                        <c:v>32</c:v>
                      </c:pt>
                      <c:pt idx="17">
                        <c:v>31</c:v>
                      </c:pt>
                      <c:pt idx="18">
                        <c:v>30</c:v>
                      </c:pt>
                      <c:pt idx="19">
                        <c:v>28</c:v>
                      </c:pt>
                      <c:pt idx="20">
                        <c:v>30</c:v>
                      </c:pt>
                      <c:pt idx="21">
                        <c:v>41</c:v>
                      </c:pt>
                      <c:pt idx="22">
                        <c:v>38</c:v>
                      </c:pt>
                      <c:pt idx="23">
                        <c:v>19</c:v>
                      </c:pt>
                      <c:pt idx="24">
                        <c:v>23</c:v>
                      </c:pt>
                      <c:pt idx="25">
                        <c:v>28</c:v>
                      </c:pt>
                      <c:pt idx="26">
                        <c:v>26</c:v>
                      </c:pt>
                      <c:pt idx="27">
                        <c:v>21</c:v>
                      </c:pt>
                      <c:pt idx="28">
                        <c:v>26</c:v>
                      </c:pt>
                      <c:pt idx="29">
                        <c:v>30</c:v>
                      </c:pt>
                      <c:pt idx="30">
                        <c:v>24</c:v>
                      </c:pt>
                      <c:pt idx="31">
                        <c:v>30</c:v>
                      </c:pt>
                      <c:pt idx="32">
                        <c:v>41</c:v>
                      </c:pt>
                      <c:pt idx="33">
                        <c:v>28</c:v>
                      </c:pt>
                      <c:pt idx="34">
                        <c:v>30</c:v>
                      </c:pt>
                      <c:pt idx="35">
                        <c:v>33</c:v>
                      </c:pt>
                      <c:pt idx="36">
                        <c:v>19</c:v>
                      </c:pt>
                      <c:pt idx="37">
                        <c:v>33</c:v>
                      </c:pt>
                      <c:pt idx="38">
                        <c:v>32</c:v>
                      </c:pt>
                      <c:pt idx="39">
                        <c:v>34</c:v>
                      </c:pt>
                      <c:pt idx="40">
                        <c:v>34</c:v>
                      </c:pt>
                      <c:pt idx="41">
                        <c:v>27</c:v>
                      </c:pt>
                      <c:pt idx="42">
                        <c:v>33</c:v>
                      </c:pt>
                      <c:pt idx="43">
                        <c:v>38</c:v>
                      </c:pt>
                      <c:pt idx="44">
                        <c:v>32</c:v>
                      </c:pt>
                      <c:pt idx="45">
                        <c:v>28</c:v>
                      </c:pt>
                      <c:pt idx="46">
                        <c:v>24</c:v>
                      </c:pt>
                      <c:pt idx="47">
                        <c:v>26</c:v>
                      </c:pt>
                      <c:pt idx="48">
                        <c:v>38</c:v>
                      </c:pt>
                      <c:pt idx="49">
                        <c:v>32</c:v>
                      </c:pt>
                      <c:pt idx="50">
                        <c:v>35</c:v>
                      </c:pt>
                      <c:pt idx="51">
                        <c:v>30</c:v>
                      </c:pt>
                      <c:pt idx="52">
                        <c:v>33</c:v>
                      </c:pt>
                      <c:pt idx="53">
                        <c:v>29</c:v>
                      </c:pt>
                      <c:pt idx="54">
                        <c:v>33</c:v>
                      </c:pt>
                      <c:pt idx="55">
                        <c:v>31</c:v>
                      </c:pt>
                      <c:pt idx="56">
                        <c:v>37</c:v>
                      </c:pt>
                      <c:pt idx="57">
                        <c:v>22</c:v>
                      </c:pt>
                      <c:pt idx="58">
                        <c:v>30</c:v>
                      </c:pt>
                      <c:pt idx="59">
                        <c:v>39</c:v>
                      </c:pt>
                      <c:pt idx="60">
                        <c:v>31</c:v>
                      </c:pt>
                      <c:pt idx="61">
                        <c:v>33</c:v>
                      </c:pt>
                      <c:pt idx="62">
                        <c:v>37</c:v>
                      </c:pt>
                      <c:pt idx="63">
                        <c:v>33</c:v>
                      </c:pt>
                      <c:pt idx="64">
                        <c:v>32</c:v>
                      </c:pt>
                      <c:pt idx="65">
                        <c:v>26</c:v>
                      </c:pt>
                      <c:pt idx="66">
                        <c:v>26</c:v>
                      </c:pt>
                      <c:pt idx="67">
                        <c:v>22</c:v>
                      </c:pt>
                      <c:pt idx="68">
                        <c:v>33</c:v>
                      </c:pt>
                      <c:pt idx="69">
                        <c:v>29</c:v>
                      </c:pt>
                      <c:pt idx="70">
                        <c:v>36</c:v>
                      </c:pt>
                      <c:pt idx="71">
                        <c:v>25</c:v>
                      </c:pt>
                      <c:pt idx="72">
                        <c:v>29</c:v>
                      </c:pt>
                      <c:pt idx="73">
                        <c:v>24</c:v>
                      </c:pt>
                      <c:pt idx="74">
                        <c:v>26</c:v>
                      </c:pt>
                      <c:pt idx="75">
                        <c:v>37</c:v>
                      </c:pt>
                      <c:pt idx="76">
                        <c:v>17</c:v>
                      </c:pt>
                      <c:pt idx="77">
                        <c:v>25</c:v>
                      </c:pt>
                      <c:pt idx="78">
                        <c:v>26</c:v>
                      </c:pt>
                      <c:pt idx="79">
                        <c:v>30</c:v>
                      </c:pt>
                      <c:pt idx="80">
                        <c:v>27</c:v>
                      </c:pt>
                      <c:pt idx="81">
                        <c:v>33</c:v>
                      </c:pt>
                      <c:pt idx="82">
                        <c:v>28</c:v>
                      </c:pt>
                      <c:pt idx="83">
                        <c:v>26</c:v>
                      </c:pt>
                      <c:pt idx="84">
                        <c:v>25</c:v>
                      </c:pt>
                      <c:pt idx="85">
                        <c:v>31</c:v>
                      </c:pt>
                      <c:pt idx="86">
                        <c:v>30</c:v>
                      </c:pt>
                      <c:pt idx="87">
                        <c:v>26</c:v>
                      </c:pt>
                      <c:pt idx="88">
                        <c:v>33</c:v>
                      </c:pt>
                      <c:pt idx="89">
                        <c:v>25</c:v>
                      </c:pt>
                      <c:pt idx="90">
                        <c:v>27</c:v>
                      </c:pt>
                      <c:pt idx="91">
                        <c:v>33</c:v>
                      </c:pt>
                      <c:pt idx="92">
                        <c:v>28</c:v>
                      </c:pt>
                      <c:pt idx="93">
                        <c:v>23</c:v>
                      </c:pt>
                      <c:pt idx="94">
                        <c:v>25</c:v>
                      </c:pt>
                      <c:pt idx="95">
                        <c:v>31</c:v>
                      </c:pt>
                      <c:pt idx="96">
                        <c:v>22</c:v>
                      </c:pt>
                      <c:pt idx="97">
                        <c:v>34</c:v>
                      </c:pt>
                      <c:pt idx="98">
                        <c:v>35</c:v>
                      </c:pt>
                      <c:pt idx="99">
                        <c:v>30</c:v>
                      </c:pt>
                      <c:pt idx="100">
                        <c:v>25</c:v>
                      </c:pt>
                    </c:numCache>
                  </c:numRef>
                </c:val>
                <c:smooth val="0"/>
                <c:extLst xmlns:c15="http://schemas.microsoft.com/office/drawing/2012/chart">
                  <c:ext xmlns:c16="http://schemas.microsoft.com/office/drawing/2014/chart" uri="{C3380CC4-5D6E-409C-BE32-E72D297353CC}">
                    <c16:uniqueId val="{00000008-BE87-48D5-8A39-9360868A5F7E}"/>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QUADRADO DO MEIO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4"/>
          <c:order val="6"/>
          <c:tx>
            <c:strRef>
              <c:f>'Qui QUADRADO DO MEIO'!$U$2</c:f>
              <c:strCache>
                <c:ptCount val="1"/>
                <c:pt idx="0">
                  <c:v>Frequencia 500 (semente 3)</c:v>
                </c:pt>
              </c:strCache>
            </c:strRef>
          </c:tx>
          <c:spPr>
            <a:ln w="22225" cap="rnd">
              <a:solidFill>
                <a:schemeClr val="accent5"/>
              </a:solidFill>
            </a:ln>
            <a:effectLst>
              <a:glow rad="139700">
                <a:schemeClr val="accent5">
                  <a:satMod val="175000"/>
                  <a:alpha val="14000"/>
                </a:schemeClr>
              </a:glow>
            </a:effectLst>
          </c:spPr>
          <c:marker>
            <c:symbol val="none"/>
          </c:marker>
          <c:val>
            <c:numRef>
              <c:f>'Qui QUADRADO DO MEIO'!$U$3:$U$103</c:f>
              <c:numCache>
                <c:formatCode>General</c:formatCode>
                <c:ptCount val="101"/>
                <c:pt idx="0">
                  <c:v>0</c:v>
                </c:pt>
                <c:pt idx="1">
                  <c:v>0</c:v>
                </c:pt>
                <c:pt idx="2">
                  <c:v>0</c:v>
                </c:pt>
                <c:pt idx="3">
                  <c:v>0</c:v>
                </c:pt>
                <c:pt idx="4">
                  <c:v>0</c:v>
                </c:pt>
                <c:pt idx="5">
                  <c:v>38</c:v>
                </c:pt>
                <c:pt idx="6">
                  <c:v>0</c:v>
                </c:pt>
                <c:pt idx="7">
                  <c:v>0</c:v>
                </c:pt>
                <c:pt idx="8">
                  <c:v>0</c:v>
                </c:pt>
                <c:pt idx="9">
                  <c:v>0</c:v>
                </c:pt>
                <c:pt idx="10">
                  <c:v>0</c:v>
                </c:pt>
                <c:pt idx="11">
                  <c:v>38</c:v>
                </c:pt>
                <c:pt idx="12">
                  <c:v>0</c:v>
                </c:pt>
                <c:pt idx="13">
                  <c:v>0</c:v>
                </c:pt>
                <c:pt idx="14">
                  <c:v>0</c:v>
                </c:pt>
                <c:pt idx="15">
                  <c:v>0</c:v>
                </c:pt>
                <c:pt idx="16">
                  <c:v>0</c:v>
                </c:pt>
                <c:pt idx="17">
                  <c:v>0</c:v>
                </c:pt>
                <c:pt idx="18">
                  <c:v>1</c:v>
                </c:pt>
                <c:pt idx="19">
                  <c:v>0</c:v>
                </c:pt>
                <c:pt idx="20">
                  <c:v>0</c:v>
                </c:pt>
                <c:pt idx="21">
                  <c:v>38</c:v>
                </c:pt>
                <c:pt idx="22">
                  <c:v>0</c:v>
                </c:pt>
                <c:pt idx="23">
                  <c:v>0</c:v>
                </c:pt>
                <c:pt idx="24">
                  <c:v>1</c:v>
                </c:pt>
                <c:pt idx="25">
                  <c:v>38</c:v>
                </c:pt>
                <c:pt idx="26">
                  <c:v>38</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c:v>
                </c:pt>
                <c:pt idx="41">
                  <c:v>38</c:v>
                </c:pt>
                <c:pt idx="42">
                  <c:v>0</c:v>
                </c:pt>
                <c:pt idx="43">
                  <c:v>0</c:v>
                </c:pt>
                <c:pt idx="44">
                  <c:v>0</c:v>
                </c:pt>
                <c:pt idx="45">
                  <c:v>0</c:v>
                </c:pt>
                <c:pt idx="46">
                  <c:v>38</c:v>
                </c:pt>
                <c:pt idx="47">
                  <c:v>0</c:v>
                </c:pt>
                <c:pt idx="48">
                  <c:v>0</c:v>
                </c:pt>
                <c:pt idx="49">
                  <c:v>0</c:v>
                </c:pt>
                <c:pt idx="50">
                  <c:v>0</c:v>
                </c:pt>
                <c:pt idx="51">
                  <c:v>0</c:v>
                </c:pt>
                <c:pt idx="52">
                  <c:v>0</c:v>
                </c:pt>
                <c:pt idx="53">
                  <c:v>0</c:v>
                </c:pt>
                <c:pt idx="54">
                  <c:v>0</c:v>
                </c:pt>
                <c:pt idx="55">
                  <c:v>0</c:v>
                </c:pt>
                <c:pt idx="56">
                  <c:v>0</c:v>
                </c:pt>
                <c:pt idx="57">
                  <c:v>0</c:v>
                </c:pt>
                <c:pt idx="58">
                  <c:v>0</c:v>
                </c:pt>
                <c:pt idx="59">
                  <c:v>0</c:v>
                </c:pt>
                <c:pt idx="60">
                  <c:v>1</c:v>
                </c:pt>
                <c:pt idx="61">
                  <c:v>1</c:v>
                </c:pt>
                <c:pt idx="62">
                  <c:v>38</c:v>
                </c:pt>
                <c:pt idx="63">
                  <c:v>0</c:v>
                </c:pt>
                <c:pt idx="64">
                  <c:v>0</c:v>
                </c:pt>
                <c:pt idx="65">
                  <c:v>0</c:v>
                </c:pt>
                <c:pt idx="66">
                  <c:v>0</c:v>
                </c:pt>
                <c:pt idx="67">
                  <c:v>0</c:v>
                </c:pt>
                <c:pt idx="68">
                  <c:v>38</c:v>
                </c:pt>
                <c:pt idx="69">
                  <c:v>0</c:v>
                </c:pt>
                <c:pt idx="70">
                  <c:v>0</c:v>
                </c:pt>
                <c:pt idx="71">
                  <c:v>0</c:v>
                </c:pt>
                <c:pt idx="72">
                  <c:v>1</c:v>
                </c:pt>
                <c:pt idx="73">
                  <c:v>0</c:v>
                </c:pt>
                <c:pt idx="74">
                  <c:v>0</c:v>
                </c:pt>
                <c:pt idx="75">
                  <c:v>0</c:v>
                </c:pt>
                <c:pt idx="76">
                  <c:v>38</c:v>
                </c:pt>
                <c:pt idx="77">
                  <c:v>38</c:v>
                </c:pt>
                <c:pt idx="78">
                  <c:v>0</c:v>
                </c:pt>
                <c:pt idx="79">
                  <c:v>0</c:v>
                </c:pt>
                <c:pt idx="80">
                  <c:v>0</c:v>
                </c:pt>
                <c:pt idx="81">
                  <c:v>0</c:v>
                </c:pt>
                <c:pt idx="82">
                  <c:v>0</c:v>
                </c:pt>
                <c:pt idx="83">
                  <c:v>0</c:v>
                </c:pt>
                <c:pt idx="84">
                  <c:v>38</c:v>
                </c:pt>
                <c:pt idx="85">
                  <c:v>0</c:v>
                </c:pt>
                <c:pt idx="86">
                  <c:v>0</c:v>
                </c:pt>
                <c:pt idx="87">
                  <c:v>0</c:v>
                </c:pt>
                <c:pt idx="88">
                  <c:v>0</c:v>
                </c:pt>
                <c:pt idx="89">
                  <c:v>0</c:v>
                </c:pt>
                <c:pt idx="90">
                  <c:v>0</c:v>
                </c:pt>
                <c:pt idx="91">
                  <c:v>0</c:v>
                </c:pt>
                <c:pt idx="92">
                  <c:v>38</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0-9C83-400A-A38E-D85B1B7228C0}"/>
            </c:ext>
          </c:extLst>
        </c:ser>
        <c:ser>
          <c:idx val="6"/>
          <c:order val="7"/>
          <c:tx>
            <c:strRef>
              <c:f>'Qui QUADRADO DO MEIO'!$X$2</c:f>
              <c:strCache>
                <c:ptCount val="1"/>
                <c:pt idx="0">
                  <c:v>Frequencia 1500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f>'Qui QUADRADO DO MEIO'!$X$3:$X$103</c:f>
              <c:numCache>
                <c:formatCode>General</c:formatCode>
                <c:ptCount val="101"/>
                <c:pt idx="0">
                  <c:v>0</c:v>
                </c:pt>
                <c:pt idx="1">
                  <c:v>0</c:v>
                </c:pt>
                <c:pt idx="2">
                  <c:v>0</c:v>
                </c:pt>
                <c:pt idx="3">
                  <c:v>0</c:v>
                </c:pt>
                <c:pt idx="4">
                  <c:v>0</c:v>
                </c:pt>
                <c:pt idx="5">
                  <c:v>115</c:v>
                </c:pt>
                <c:pt idx="6">
                  <c:v>0</c:v>
                </c:pt>
                <c:pt idx="7">
                  <c:v>0</c:v>
                </c:pt>
                <c:pt idx="8">
                  <c:v>0</c:v>
                </c:pt>
                <c:pt idx="9">
                  <c:v>0</c:v>
                </c:pt>
                <c:pt idx="10">
                  <c:v>0</c:v>
                </c:pt>
                <c:pt idx="11">
                  <c:v>115</c:v>
                </c:pt>
                <c:pt idx="12">
                  <c:v>0</c:v>
                </c:pt>
                <c:pt idx="13">
                  <c:v>0</c:v>
                </c:pt>
                <c:pt idx="14">
                  <c:v>0</c:v>
                </c:pt>
                <c:pt idx="15">
                  <c:v>0</c:v>
                </c:pt>
                <c:pt idx="16">
                  <c:v>0</c:v>
                </c:pt>
                <c:pt idx="17">
                  <c:v>0</c:v>
                </c:pt>
                <c:pt idx="18">
                  <c:v>1</c:v>
                </c:pt>
                <c:pt idx="19">
                  <c:v>0</c:v>
                </c:pt>
                <c:pt idx="20">
                  <c:v>0</c:v>
                </c:pt>
                <c:pt idx="21">
                  <c:v>115</c:v>
                </c:pt>
                <c:pt idx="22">
                  <c:v>0</c:v>
                </c:pt>
                <c:pt idx="23">
                  <c:v>0</c:v>
                </c:pt>
                <c:pt idx="24">
                  <c:v>1</c:v>
                </c:pt>
                <c:pt idx="25">
                  <c:v>115</c:v>
                </c:pt>
                <c:pt idx="26">
                  <c:v>114</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c:v>
                </c:pt>
                <c:pt idx="41">
                  <c:v>115</c:v>
                </c:pt>
                <c:pt idx="42">
                  <c:v>0</c:v>
                </c:pt>
                <c:pt idx="43">
                  <c:v>0</c:v>
                </c:pt>
                <c:pt idx="44">
                  <c:v>0</c:v>
                </c:pt>
                <c:pt idx="45">
                  <c:v>0</c:v>
                </c:pt>
                <c:pt idx="46">
                  <c:v>115</c:v>
                </c:pt>
                <c:pt idx="47">
                  <c:v>0</c:v>
                </c:pt>
                <c:pt idx="48">
                  <c:v>0</c:v>
                </c:pt>
                <c:pt idx="49">
                  <c:v>0</c:v>
                </c:pt>
                <c:pt idx="50">
                  <c:v>0</c:v>
                </c:pt>
                <c:pt idx="51">
                  <c:v>0</c:v>
                </c:pt>
                <c:pt idx="52">
                  <c:v>0</c:v>
                </c:pt>
                <c:pt idx="53">
                  <c:v>0</c:v>
                </c:pt>
                <c:pt idx="54">
                  <c:v>0</c:v>
                </c:pt>
                <c:pt idx="55">
                  <c:v>0</c:v>
                </c:pt>
                <c:pt idx="56">
                  <c:v>0</c:v>
                </c:pt>
                <c:pt idx="57">
                  <c:v>0</c:v>
                </c:pt>
                <c:pt idx="58">
                  <c:v>0</c:v>
                </c:pt>
                <c:pt idx="59">
                  <c:v>0</c:v>
                </c:pt>
                <c:pt idx="60">
                  <c:v>1</c:v>
                </c:pt>
                <c:pt idx="61">
                  <c:v>1</c:v>
                </c:pt>
                <c:pt idx="62">
                  <c:v>115</c:v>
                </c:pt>
                <c:pt idx="63">
                  <c:v>0</c:v>
                </c:pt>
                <c:pt idx="64">
                  <c:v>0</c:v>
                </c:pt>
                <c:pt idx="65">
                  <c:v>0</c:v>
                </c:pt>
                <c:pt idx="66">
                  <c:v>0</c:v>
                </c:pt>
                <c:pt idx="67">
                  <c:v>0</c:v>
                </c:pt>
                <c:pt idx="68">
                  <c:v>115</c:v>
                </c:pt>
                <c:pt idx="69">
                  <c:v>0</c:v>
                </c:pt>
                <c:pt idx="70">
                  <c:v>0</c:v>
                </c:pt>
                <c:pt idx="71">
                  <c:v>0</c:v>
                </c:pt>
                <c:pt idx="72">
                  <c:v>1</c:v>
                </c:pt>
                <c:pt idx="73">
                  <c:v>0</c:v>
                </c:pt>
                <c:pt idx="74">
                  <c:v>0</c:v>
                </c:pt>
                <c:pt idx="75">
                  <c:v>0</c:v>
                </c:pt>
                <c:pt idx="76">
                  <c:v>115</c:v>
                </c:pt>
                <c:pt idx="77">
                  <c:v>115</c:v>
                </c:pt>
                <c:pt idx="78">
                  <c:v>0</c:v>
                </c:pt>
                <c:pt idx="79">
                  <c:v>0</c:v>
                </c:pt>
                <c:pt idx="80">
                  <c:v>0</c:v>
                </c:pt>
                <c:pt idx="81">
                  <c:v>0</c:v>
                </c:pt>
                <c:pt idx="82">
                  <c:v>0</c:v>
                </c:pt>
                <c:pt idx="83">
                  <c:v>0</c:v>
                </c:pt>
                <c:pt idx="84">
                  <c:v>115</c:v>
                </c:pt>
                <c:pt idx="85">
                  <c:v>0</c:v>
                </c:pt>
                <c:pt idx="86">
                  <c:v>0</c:v>
                </c:pt>
                <c:pt idx="87">
                  <c:v>0</c:v>
                </c:pt>
                <c:pt idx="88">
                  <c:v>0</c:v>
                </c:pt>
                <c:pt idx="89">
                  <c:v>0</c:v>
                </c:pt>
                <c:pt idx="90">
                  <c:v>0</c:v>
                </c:pt>
                <c:pt idx="91">
                  <c:v>0</c:v>
                </c:pt>
                <c:pt idx="92">
                  <c:v>115</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1-9C83-400A-A38E-D85B1B7228C0}"/>
            </c:ext>
          </c:extLst>
        </c:ser>
        <c:ser>
          <c:idx val="7"/>
          <c:order val="8"/>
          <c:tx>
            <c:strRef>
              <c:f>'Qui QUADRADO DO MEIO'!$AA$2</c:f>
              <c:strCache>
                <c:ptCount val="1"/>
                <c:pt idx="0">
                  <c:v>Frequencia 3000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f>'Qui QUADRADO DO MEIO'!$AA$3:$AA$103</c:f>
              <c:numCache>
                <c:formatCode>General</c:formatCode>
                <c:ptCount val="101"/>
                <c:pt idx="0">
                  <c:v>0</c:v>
                </c:pt>
                <c:pt idx="1">
                  <c:v>0</c:v>
                </c:pt>
                <c:pt idx="2">
                  <c:v>0</c:v>
                </c:pt>
                <c:pt idx="3">
                  <c:v>0</c:v>
                </c:pt>
                <c:pt idx="4">
                  <c:v>0</c:v>
                </c:pt>
                <c:pt idx="5">
                  <c:v>230</c:v>
                </c:pt>
                <c:pt idx="6">
                  <c:v>0</c:v>
                </c:pt>
                <c:pt idx="7">
                  <c:v>0</c:v>
                </c:pt>
                <c:pt idx="8">
                  <c:v>0</c:v>
                </c:pt>
                <c:pt idx="9">
                  <c:v>0</c:v>
                </c:pt>
                <c:pt idx="10">
                  <c:v>0</c:v>
                </c:pt>
                <c:pt idx="11">
                  <c:v>230</c:v>
                </c:pt>
                <c:pt idx="12">
                  <c:v>0</c:v>
                </c:pt>
                <c:pt idx="13">
                  <c:v>0</c:v>
                </c:pt>
                <c:pt idx="14">
                  <c:v>0</c:v>
                </c:pt>
                <c:pt idx="15">
                  <c:v>0</c:v>
                </c:pt>
                <c:pt idx="16">
                  <c:v>0</c:v>
                </c:pt>
                <c:pt idx="17">
                  <c:v>0</c:v>
                </c:pt>
                <c:pt idx="18">
                  <c:v>1</c:v>
                </c:pt>
                <c:pt idx="19">
                  <c:v>0</c:v>
                </c:pt>
                <c:pt idx="20">
                  <c:v>0</c:v>
                </c:pt>
                <c:pt idx="21">
                  <c:v>230</c:v>
                </c:pt>
                <c:pt idx="22">
                  <c:v>0</c:v>
                </c:pt>
                <c:pt idx="23">
                  <c:v>0</c:v>
                </c:pt>
                <c:pt idx="24">
                  <c:v>1</c:v>
                </c:pt>
                <c:pt idx="25">
                  <c:v>230</c:v>
                </c:pt>
                <c:pt idx="26">
                  <c:v>230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c:v>
                </c:pt>
                <c:pt idx="41">
                  <c:v>230</c:v>
                </c:pt>
                <c:pt idx="42">
                  <c:v>0</c:v>
                </c:pt>
                <c:pt idx="43">
                  <c:v>0</c:v>
                </c:pt>
                <c:pt idx="44">
                  <c:v>0</c:v>
                </c:pt>
                <c:pt idx="45">
                  <c:v>0</c:v>
                </c:pt>
                <c:pt idx="46">
                  <c:v>231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1</c:v>
                </c:pt>
                <c:pt idx="61">
                  <c:v>1</c:v>
                </c:pt>
                <c:pt idx="62">
                  <c:v>230</c:v>
                </c:pt>
                <c:pt idx="63">
                  <c:v>0</c:v>
                </c:pt>
                <c:pt idx="64">
                  <c:v>0</c:v>
                </c:pt>
                <c:pt idx="65">
                  <c:v>0</c:v>
                </c:pt>
                <c:pt idx="66">
                  <c:v>0</c:v>
                </c:pt>
                <c:pt idx="67">
                  <c:v>0</c:v>
                </c:pt>
                <c:pt idx="68">
                  <c:v>230</c:v>
                </c:pt>
                <c:pt idx="69">
                  <c:v>0</c:v>
                </c:pt>
                <c:pt idx="70">
                  <c:v>0</c:v>
                </c:pt>
                <c:pt idx="71">
                  <c:v>0</c:v>
                </c:pt>
                <c:pt idx="72">
                  <c:v>1</c:v>
                </c:pt>
                <c:pt idx="73">
                  <c:v>0</c:v>
                </c:pt>
                <c:pt idx="74">
                  <c:v>0</c:v>
                </c:pt>
                <c:pt idx="75">
                  <c:v>0</c:v>
                </c:pt>
                <c:pt idx="76">
                  <c:v>231</c:v>
                </c:pt>
                <c:pt idx="77">
                  <c:v>231</c:v>
                </c:pt>
                <c:pt idx="78">
                  <c:v>0</c:v>
                </c:pt>
                <c:pt idx="79">
                  <c:v>0</c:v>
                </c:pt>
                <c:pt idx="80">
                  <c:v>0</c:v>
                </c:pt>
                <c:pt idx="81">
                  <c:v>0</c:v>
                </c:pt>
                <c:pt idx="82">
                  <c:v>0</c:v>
                </c:pt>
                <c:pt idx="83">
                  <c:v>0</c:v>
                </c:pt>
                <c:pt idx="84">
                  <c:v>230</c:v>
                </c:pt>
                <c:pt idx="85">
                  <c:v>0</c:v>
                </c:pt>
                <c:pt idx="86">
                  <c:v>0</c:v>
                </c:pt>
                <c:pt idx="87">
                  <c:v>0</c:v>
                </c:pt>
                <c:pt idx="88">
                  <c:v>0</c:v>
                </c:pt>
                <c:pt idx="89">
                  <c:v>0</c:v>
                </c:pt>
                <c:pt idx="90">
                  <c:v>0</c:v>
                </c:pt>
                <c:pt idx="91">
                  <c:v>0</c:v>
                </c:pt>
                <c:pt idx="92">
                  <c:v>231</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9C83-400A-A38E-D85B1B7228C0}"/>
            </c:ext>
          </c:extLst>
        </c:ser>
        <c:dLbls>
          <c:showLegendKey val="0"/>
          <c:showVal val="0"/>
          <c:showCatName val="0"/>
          <c:showSerName val="0"/>
          <c:showPercent val="0"/>
          <c:showBubbleSize val="0"/>
        </c:dLbls>
        <c:smooth val="0"/>
        <c:axId val="479285632"/>
        <c:axId val="479286616"/>
        <c:extLst>
          <c:ext xmlns:c15="http://schemas.microsoft.com/office/drawing/2012/chart" uri="{02D57815-91ED-43cb-92C2-25804820EDAC}">
            <c15:filteredLineSeries>
              <c15:ser>
                <c:idx val="2"/>
                <c:order val="0"/>
                <c:tx>
                  <c:strRef>
                    <c:extLst>
                      <c:ext uri="{02D57815-91ED-43cb-92C2-25804820EDAC}">
                        <c15:formulaRef>
                          <c15:sqref>'Qui QUADRADO DO MEIO'!$C$2</c15:sqref>
                        </c15:formulaRef>
                      </c:ext>
                    </c:extLst>
                    <c:strCache>
                      <c:ptCount val="1"/>
                      <c:pt idx="0">
                        <c:v>Frequencia 500 (semente 1)</c:v>
                      </c:pt>
                    </c:strCache>
                  </c:strRef>
                </c:tx>
                <c:spPr>
                  <a:ln w="22225" cap="rnd">
                    <a:solidFill>
                      <a:schemeClr val="accent3"/>
                    </a:solidFill>
                  </a:ln>
                  <a:effectLst>
                    <a:glow rad="139700">
                      <a:schemeClr val="accent3">
                        <a:satMod val="175000"/>
                        <a:alpha val="14000"/>
                      </a:schemeClr>
                    </a:glow>
                  </a:effectLst>
                </c:spPr>
                <c:marker>
                  <c:symbol val="none"/>
                </c:marker>
                <c:cat>
                  <c:numRef>
                    <c:extLst>
                      <c:ext uri="{02D57815-91ED-43cb-92C2-25804820EDAC}">
                        <c15:formulaRef>
                          <c15:sqref>'Qui QUADRADO DO MEIO'!$A$3:$A$103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'Qui QUADRADO DO MEIO'!$C$3:$C$103</c15:sqref>
                        </c15:formulaRef>
                      </c:ext>
                    </c:extLst>
                    <c:numCache>
                      <c:formatCode>General</c:formatCode>
                      <c:ptCount val="101"/>
                      <c:pt idx="0">
                        <c:v>0</c:v>
                      </c:pt>
                      <c:pt idx="1">
                        <c:v>0</c:v>
                      </c:pt>
                      <c:pt idx="2">
                        <c:v>0</c:v>
                      </c:pt>
                      <c:pt idx="3">
                        <c:v>0</c:v>
                      </c:pt>
                      <c:pt idx="4">
                        <c:v>0</c:v>
                      </c:pt>
                      <c:pt idx="5">
                        <c:v>39</c:v>
                      </c:pt>
                      <c:pt idx="6">
                        <c:v>0</c:v>
                      </c:pt>
                      <c:pt idx="7">
                        <c:v>0</c:v>
                      </c:pt>
                      <c:pt idx="8">
                        <c:v>0</c:v>
                      </c:pt>
                      <c:pt idx="9">
                        <c:v>0</c:v>
                      </c:pt>
                      <c:pt idx="10">
                        <c:v>0</c:v>
                      </c:pt>
                      <c:pt idx="11">
                        <c:v>38</c:v>
                      </c:pt>
                      <c:pt idx="12">
                        <c:v>0</c:v>
                      </c:pt>
                      <c:pt idx="13">
                        <c:v>0</c:v>
                      </c:pt>
                      <c:pt idx="14">
                        <c:v>0</c:v>
                      </c:pt>
                      <c:pt idx="15">
                        <c:v>0</c:v>
                      </c:pt>
                      <c:pt idx="16">
                        <c:v>0</c:v>
                      </c:pt>
                      <c:pt idx="17">
                        <c:v>0</c:v>
                      </c:pt>
                      <c:pt idx="18">
                        <c:v>0</c:v>
                      </c:pt>
                      <c:pt idx="19">
                        <c:v>0</c:v>
                      </c:pt>
                      <c:pt idx="20">
                        <c:v>0</c:v>
                      </c:pt>
                      <c:pt idx="21">
                        <c:v>38</c:v>
                      </c:pt>
                      <c:pt idx="22">
                        <c:v>0</c:v>
                      </c:pt>
                      <c:pt idx="23">
                        <c:v>0</c:v>
                      </c:pt>
                      <c:pt idx="24">
                        <c:v>0</c:v>
                      </c:pt>
                      <c:pt idx="25">
                        <c:v>39</c:v>
                      </c:pt>
                      <c:pt idx="26">
                        <c:v>38</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39</c:v>
                      </c:pt>
                      <c:pt idx="42">
                        <c:v>0</c:v>
                      </c:pt>
                      <c:pt idx="43">
                        <c:v>0</c:v>
                      </c:pt>
                      <c:pt idx="44">
                        <c:v>0</c:v>
                      </c:pt>
                      <c:pt idx="45">
                        <c:v>0</c:v>
                      </c:pt>
                      <c:pt idx="46">
                        <c:v>38</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39</c:v>
                      </c:pt>
                      <c:pt idx="63">
                        <c:v>0</c:v>
                      </c:pt>
                      <c:pt idx="64">
                        <c:v>0</c:v>
                      </c:pt>
                      <c:pt idx="65">
                        <c:v>0</c:v>
                      </c:pt>
                      <c:pt idx="66">
                        <c:v>0</c:v>
                      </c:pt>
                      <c:pt idx="67">
                        <c:v>0</c:v>
                      </c:pt>
                      <c:pt idx="68">
                        <c:v>39</c:v>
                      </c:pt>
                      <c:pt idx="69">
                        <c:v>0</c:v>
                      </c:pt>
                      <c:pt idx="70">
                        <c:v>0</c:v>
                      </c:pt>
                      <c:pt idx="71">
                        <c:v>0</c:v>
                      </c:pt>
                      <c:pt idx="72">
                        <c:v>0</c:v>
                      </c:pt>
                      <c:pt idx="73">
                        <c:v>0</c:v>
                      </c:pt>
                      <c:pt idx="74">
                        <c:v>0</c:v>
                      </c:pt>
                      <c:pt idx="75">
                        <c:v>0</c:v>
                      </c:pt>
                      <c:pt idx="76">
                        <c:v>38</c:v>
                      </c:pt>
                      <c:pt idx="77">
                        <c:v>38</c:v>
                      </c:pt>
                      <c:pt idx="78">
                        <c:v>0</c:v>
                      </c:pt>
                      <c:pt idx="79">
                        <c:v>0</c:v>
                      </c:pt>
                      <c:pt idx="80">
                        <c:v>0</c:v>
                      </c:pt>
                      <c:pt idx="81">
                        <c:v>0</c:v>
                      </c:pt>
                      <c:pt idx="82">
                        <c:v>0</c:v>
                      </c:pt>
                      <c:pt idx="83">
                        <c:v>0</c:v>
                      </c:pt>
                      <c:pt idx="84">
                        <c:v>39</c:v>
                      </c:pt>
                      <c:pt idx="85">
                        <c:v>0</c:v>
                      </c:pt>
                      <c:pt idx="86">
                        <c:v>0</c:v>
                      </c:pt>
                      <c:pt idx="87">
                        <c:v>0</c:v>
                      </c:pt>
                      <c:pt idx="88">
                        <c:v>0</c:v>
                      </c:pt>
                      <c:pt idx="89">
                        <c:v>0</c:v>
                      </c:pt>
                      <c:pt idx="90">
                        <c:v>0</c:v>
                      </c:pt>
                      <c:pt idx="91">
                        <c:v>0</c:v>
                      </c:pt>
                      <c:pt idx="92">
                        <c:v>38</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3-9C83-400A-A38E-D85B1B7228C0}"/>
                  </c:ext>
                </c:extLst>
              </c15:ser>
            </c15:filteredLineSeries>
            <c15:filteredLineSeries>
              <c15:ser>
                <c:idx val="5"/>
                <c:order val="1"/>
                <c:tx>
                  <c:strRef>
                    <c:extLst xmlns:c15="http://schemas.microsoft.com/office/drawing/2012/chart">
                      <c:ext xmlns:c15="http://schemas.microsoft.com/office/drawing/2012/chart" uri="{02D57815-91ED-43cb-92C2-25804820EDAC}">
                        <c15:formulaRef>
                          <c15:sqref>'Qui QUADRADO DO MEIO'!$F$2</c15:sqref>
                        </c15:formulaRef>
                      </c:ext>
                    </c:extLst>
                    <c:strCache>
                      <c:ptCount val="1"/>
                      <c:pt idx="0">
                        <c:v>Frequencia 1500 (semente 1)</c:v>
                      </c:pt>
                    </c:strCache>
                  </c:strRef>
                </c:tx>
                <c:spPr>
                  <a:ln w="22225" cap="rnd">
                    <a:solidFill>
                      <a:schemeClr val="accent6"/>
                    </a:solidFill>
                  </a:ln>
                  <a:effectLst>
                    <a:glow rad="139700">
                      <a:schemeClr val="accent6">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QUADRADO DO MEIO'!$A$3:$A$103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QUADRADO DO MEIO'!$F$3:$F$103</c15:sqref>
                        </c15:formulaRef>
                      </c:ext>
                    </c:extLst>
                    <c:numCache>
                      <c:formatCode>General</c:formatCode>
                      <c:ptCount val="101"/>
                      <c:pt idx="0">
                        <c:v>0</c:v>
                      </c:pt>
                      <c:pt idx="1">
                        <c:v>0</c:v>
                      </c:pt>
                      <c:pt idx="2">
                        <c:v>0</c:v>
                      </c:pt>
                      <c:pt idx="3">
                        <c:v>0</c:v>
                      </c:pt>
                      <c:pt idx="4">
                        <c:v>0</c:v>
                      </c:pt>
                      <c:pt idx="5">
                        <c:v>116</c:v>
                      </c:pt>
                      <c:pt idx="6">
                        <c:v>0</c:v>
                      </c:pt>
                      <c:pt idx="7">
                        <c:v>0</c:v>
                      </c:pt>
                      <c:pt idx="8">
                        <c:v>0</c:v>
                      </c:pt>
                      <c:pt idx="9">
                        <c:v>0</c:v>
                      </c:pt>
                      <c:pt idx="10">
                        <c:v>0</c:v>
                      </c:pt>
                      <c:pt idx="11">
                        <c:v>115</c:v>
                      </c:pt>
                      <c:pt idx="12">
                        <c:v>0</c:v>
                      </c:pt>
                      <c:pt idx="13">
                        <c:v>0</c:v>
                      </c:pt>
                      <c:pt idx="14">
                        <c:v>0</c:v>
                      </c:pt>
                      <c:pt idx="15">
                        <c:v>0</c:v>
                      </c:pt>
                      <c:pt idx="16">
                        <c:v>0</c:v>
                      </c:pt>
                      <c:pt idx="17">
                        <c:v>0</c:v>
                      </c:pt>
                      <c:pt idx="18">
                        <c:v>0</c:v>
                      </c:pt>
                      <c:pt idx="19">
                        <c:v>0</c:v>
                      </c:pt>
                      <c:pt idx="20">
                        <c:v>0</c:v>
                      </c:pt>
                      <c:pt idx="21">
                        <c:v>115</c:v>
                      </c:pt>
                      <c:pt idx="22">
                        <c:v>0</c:v>
                      </c:pt>
                      <c:pt idx="23">
                        <c:v>0</c:v>
                      </c:pt>
                      <c:pt idx="24">
                        <c:v>0</c:v>
                      </c:pt>
                      <c:pt idx="25">
                        <c:v>115</c:v>
                      </c:pt>
                      <c:pt idx="26">
                        <c:v>115</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116</c:v>
                      </c:pt>
                      <c:pt idx="42">
                        <c:v>0</c:v>
                      </c:pt>
                      <c:pt idx="43">
                        <c:v>0</c:v>
                      </c:pt>
                      <c:pt idx="44">
                        <c:v>0</c:v>
                      </c:pt>
                      <c:pt idx="45">
                        <c:v>0</c:v>
                      </c:pt>
                      <c:pt idx="46">
                        <c:v>115</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116</c:v>
                      </c:pt>
                      <c:pt idx="63">
                        <c:v>0</c:v>
                      </c:pt>
                      <c:pt idx="64">
                        <c:v>0</c:v>
                      </c:pt>
                      <c:pt idx="65">
                        <c:v>0</c:v>
                      </c:pt>
                      <c:pt idx="66">
                        <c:v>0</c:v>
                      </c:pt>
                      <c:pt idx="67">
                        <c:v>0</c:v>
                      </c:pt>
                      <c:pt idx="68">
                        <c:v>116</c:v>
                      </c:pt>
                      <c:pt idx="69">
                        <c:v>0</c:v>
                      </c:pt>
                      <c:pt idx="70">
                        <c:v>0</c:v>
                      </c:pt>
                      <c:pt idx="71">
                        <c:v>0</c:v>
                      </c:pt>
                      <c:pt idx="72">
                        <c:v>0</c:v>
                      </c:pt>
                      <c:pt idx="73">
                        <c:v>0</c:v>
                      </c:pt>
                      <c:pt idx="74">
                        <c:v>0</c:v>
                      </c:pt>
                      <c:pt idx="75">
                        <c:v>0</c:v>
                      </c:pt>
                      <c:pt idx="76">
                        <c:v>115</c:v>
                      </c:pt>
                      <c:pt idx="77">
                        <c:v>115</c:v>
                      </c:pt>
                      <c:pt idx="78">
                        <c:v>0</c:v>
                      </c:pt>
                      <c:pt idx="79">
                        <c:v>0</c:v>
                      </c:pt>
                      <c:pt idx="80">
                        <c:v>0</c:v>
                      </c:pt>
                      <c:pt idx="81">
                        <c:v>0</c:v>
                      </c:pt>
                      <c:pt idx="82">
                        <c:v>0</c:v>
                      </c:pt>
                      <c:pt idx="83">
                        <c:v>0</c:v>
                      </c:pt>
                      <c:pt idx="84">
                        <c:v>116</c:v>
                      </c:pt>
                      <c:pt idx="85">
                        <c:v>0</c:v>
                      </c:pt>
                      <c:pt idx="86">
                        <c:v>0</c:v>
                      </c:pt>
                      <c:pt idx="87">
                        <c:v>0</c:v>
                      </c:pt>
                      <c:pt idx="88">
                        <c:v>0</c:v>
                      </c:pt>
                      <c:pt idx="89">
                        <c:v>0</c:v>
                      </c:pt>
                      <c:pt idx="90">
                        <c:v>0</c:v>
                      </c:pt>
                      <c:pt idx="91">
                        <c:v>0</c:v>
                      </c:pt>
                      <c:pt idx="92">
                        <c:v>115</c:v>
                      </c:pt>
                      <c:pt idx="93">
                        <c:v>0</c:v>
                      </c:pt>
                      <c:pt idx="94">
                        <c:v>0</c:v>
                      </c:pt>
                      <c:pt idx="95">
                        <c:v>0</c:v>
                      </c:pt>
                      <c:pt idx="96">
                        <c:v>0</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4-9C83-400A-A38E-D85B1B7228C0}"/>
                  </c:ext>
                </c:extLst>
              </c15:ser>
            </c15:filteredLineSeries>
            <c15:filteredLineSeries>
              <c15:ser>
                <c:idx val="8"/>
                <c:order val="2"/>
                <c:tx>
                  <c:strRef>
                    <c:extLst xmlns:c15="http://schemas.microsoft.com/office/drawing/2012/chart">
                      <c:ext xmlns:c15="http://schemas.microsoft.com/office/drawing/2012/chart" uri="{02D57815-91ED-43cb-92C2-25804820EDAC}">
                        <c15:formulaRef>
                          <c15:sqref>'Qui QUADRADO DO MEIO'!$I$2</c15:sqref>
                        </c15:formulaRef>
                      </c:ext>
                    </c:extLst>
                    <c:strCache>
                      <c:ptCount val="1"/>
                      <c:pt idx="0">
                        <c:v>Frequencia 3000 (semente 1)</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QUADRADO DO MEIO'!$A$3:$A$103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QUADRADO DO MEIO'!$I$3:$I$103</c15:sqref>
                        </c15:formulaRef>
                      </c:ext>
                    </c:extLst>
                    <c:numCache>
                      <c:formatCode>General</c:formatCode>
                      <c:ptCount val="101"/>
                      <c:pt idx="0">
                        <c:v>0</c:v>
                      </c:pt>
                      <c:pt idx="1">
                        <c:v>0</c:v>
                      </c:pt>
                      <c:pt idx="2">
                        <c:v>0</c:v>
                      </c:pt>
                      <c:pt idx="3">
                        <c:v>0</c:v>
                      </c:pt>
                      <c:pt idx="4">
                        <c:v>0</c:v>
                      </c:pt>
                      <c:pt idx="5">
                        <c:v>231</c:v>
                      </c:pt>
                      <c:pt idx="6">
                        <c:v>0</c:v>
                      </c:pt>
                      <c:pt idx="7">
                        <c:v>0</c:v>
                      </c:pt>
                      <c:pt idx="8">
                        <c:v>0</c:v>
                      </c:pt>
                      <c:pt idx="9">
                        <c:v>0</c:v>
                      </c:pt>
                      <c:pt idx="10">
                        <c:v>0</c:v>
                      </c:pt>
                      <c:pt idx="11">
                        <c:v>230</c:v>
                      </c:pt>
                      <c:pt idx="12">
                        <c:v>0</c:v>
                      </c:pt>
                      <c:pt idx="13">
                        <c:v>0</c:v>
                      </c:pt>
                      <c:pt idx="14">
                        <c:v>0</c:v>
                      </c:pt>
                      <c:pt idx="15">
                        <c:v>0</c:v>
                      </c:pt>
                      <c:pt idx="16">
                        <c:v>0</c:v>
                      </c:pt>
                      <c:pt idx="17">
                        <c:v>0</c:v>
                      </c:pt>
                      <c:pt idx="18">
                        <c:v>0</c:v>
                      </c:pt>
                      <c:pt idx="19">
                        <c:v>0</c:v>
                      </c:pt>
                      <c:pt idx="20">
                        <c:v>0</c:v>
                      </c:pt>
                      <c:pt idx="21">
                        <c:v>230</c:v>
                      </c:pt>
                      <c:pt idx="22">
                        <c:v>0</c:v>
                      </c:pt>
                      <c:pt idx="23">
                        <c:v>0</c:v>
                      </c:pt>
                      <c:pt idx="24">
                        <c:v>0</c:v>
                      </c:pt>
                      <c:pt idx="25">
                        <c:v>231</c:v>
                      </c:pt>
                      <c:pt idx="26">
                        <c:v>231</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231</c:v>
                      </c:pt>
                      <c:pt idx="42">
                        <c:v>0</c:v>
                      </c:pt>
                      <c:pt idx="43">
                        <c:v>0</c:v>
                      </c:pt>
                      <c:pt idx="44">
                        <c:v>0</c:v>
                      </c:pt>
                      <c:pt idx="45">
                        <c:v>0</c:v>
                      </c:pt>
                      <c:pt idx="46">
                        <c:v>230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231</c:v>
                      </c:pt>
                      <c:pt idx="63">
                        <c:v>0</c:v>
                      </c:pt>
                      <c:pt idx="64">
                        <c:v>0</c:v>
                      </c:pt>
                      <c:pt idx="65">
                        <c:v>0</c:v>
                      </c:pt>
                      <c:pt idx="66">
                        <c:v>0</c:v>
                      </c:pt>
                      <c:pt idx="67">
                        <c:v>0</c:v>
                      </c:pt>
                      <c:pt idx="68">
                        <c:v>231</c:v>
                      </c:pt>
                      <c:pt idx="69">
                        <c:v>0</c:v>
                      </c:pt>
                      <c:pt idx="70">
                        <c:v>0</c:v>
                      </c:pt>
                      <c:pt idx="71">
                        <c:v>0</c:v>
                      </c:pt>
                      <c:pt idx="72">
                        <c:v>0</c:v>
                      </c:pt>
                      <c:pt idx="73">
                        <c:v>0</c:v>
                      </c:pt>
                      <c:pt idx="74">
                        <c:v>0</c:v>
                      </c:pt>
                      <c:pt idx="75">
                        <c:v>0</c:v>
                      </c:pt>
                      <c:pt idx="76">
                        <c:v>231</c:v>
                      </c:pt>
                      <c:pt idx="77">
                        <c:v>231</c:v>
                      </c:pt>
                      <c:pt idx="78">
                        <c:v>0</c:v>
                      </c:pt>
                      <c:pt idx="79">
                        <c:v>0</c:v>
                      </c:pt>
                      <c:pt idx="80">
                        <c:v>0</c:v>
                      </c:pt>
                      <c:pt idx="81">
                        <c:v>0</c:v>
                      </c:pt>
                      <c:pt idx="82">
                        <c:v>0</c:v>
                      </c:pt>
                      <c:pt idx="83">
                        <c:v>0</c:v>
                      </c:pt>
                      <c:pt idx="84">
                        <c:v>231</c:v>
                      </c:pt>
                      <c:pt idx="85">
                        <c:v>0</c:v>
                      </c:pt>
                      <c:pt idx="86">
                        <c:v>0</c:v>
                      </c:pt>
                      <c:pt idx="87">
                        <c:v>0</c:v>
                      </c:pt>
                      <c:pt idx="88">
                        <c:v>0</c:v>
                      </c:pt>
                      <c:pt idx="89">
                        <c:v>0</c:v>
                      </c:pt>
                      <c:pt idx="90">
                        <c:v>0</c:v>
                      </c:pt>
                      <c:pt idx="91">
                        <c:v>0</c:v>
                      </c:pt>
                      <c:pt idx="92">
                        <c:v>231</c:v>
                      </c:pt>
                      <c:pt idx="93">
                        <c:v>0</c:v>
                      </c:pt>
                      <c:pt idx="94">
                        <c:v>0</c:v>
                      </c:pt>
                      <c:pt idx="95">
                        <c:v>0</c:v>
                      </c:pt>
                      <c:pt idx="96">
                        <c:v>0</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5-9C83-400A-A38E-D85B1B7228C0}"/>
                  </c:ext>
                </c:extLst>
              </c15:ser>
            </c15:filteredLineSeries>
            <c15:filteredLineSeries>
              <c15:ser>
                <c:idx val="0"/>
                <c:order val="3"/>
                <c:tx>
                  <c:strRef>
                    <c:extLst xmlns:c15="http://schemas.microsoft.com/office/drawing/2012/chart">
                      <c:ext xmlns:c15="http://schemas.microsoft.com/office/drawing/2012/chart" uri="{02D57815-91ED-43cb-92C2-25804820EDAC}">
                        <c15:formulaRef>
                          <c15:sqref>'Qui QUADRADO DO MEIO'!$L$2</c15:sqref>
                        </c15:formulaRef>
                      </c:ext>
                    </c:extLst>
                    <c:strCache>
                      <c:ptCount val="1"/>
                      <c:pt idx="0">
                        <c:v>Frequencia 500 (semente 2)</c:v>
                      </c:pt>
                    </c:strCache>
                  </c:strRef>
                </c:tx>
                <c:spPr>
                  <a:ln w="22225" cap="rnd">
                    <a:solidFill>
                      <a:schemeClr val="accent1"/>
                    </a:solidFill>
                  </a:ln>
                  <a:effectLst>
                    <a:glow rad="139700">
                      <a:schemeClr val="accent1">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QUADRADO DO MEIO'!$L$3:$L$103</c15:sqref>
                        </c15:formulaRef>
                      </c:ext>
                    </c:extLst>
                    <c:numCache>
                      <c:formatCode>General</c:formatCode>
                      <c:ptCount val="101"/>
                      <c:pt idx="0">
                        <c:v>0</c:v>
                      </c:pt>
                      <c:pt idx="1">
                        <c:v>0</c:v>
                      </c:pt>
                      <c:pt idx="2">
                        <c:v>1</c:v>
                      </c:pt>
                      <c:pt idx="3">
                        <c:v>0</c:v>
                      </c:pt>
                      <c:pt idx="4">
                        <c:v>1</c:v>
                      </c:pt>
                      <c:pt idx="5">
                        <c:v>38</c:v>
                      </c:pt>
                      <c:pt idx="6">
                        <c:v>0</c:v>
                      </c:pt>
                      <c:pt idx="7">
                        <c:v>0</c:v>
                      </c:pt>
                      <c:pt idx="8">
                        <c:v>0</c:v>
                      </c:pt>
                      <c:pt idx="9">
                        <c:v>0</c:v>
                      </c:pt>
                      <c:pt idx="10">
                        <c:v>0</c:v>
                      </c:pt>
                      <c:pt idx="11">
                        <c:v>38</c:v>
                      </c:pt>
                      <c:pt idx="12">
                        <c:v>0</c:v>
                      </c:pt>
                      <c:pt idx="13">
                        <c:v>1</c:v>
                      </c:pt>
                      <c:pt idx="14">
                        <c:v>0</c:v>
                      </c:pt>
                      <c:pt idx="15">
                        <c:v>0</c:v>
                      </c:pt>
                      <c:pt idx="16">
                        <c:v>1</c:v>
                      </c:pt>
                      <c:pt idx="17">
                        <c:v>0</c:v>
                      </c:pt>
                      <c:pt idx="18">
                        <c:v>0</c:v>
                      </c:pt>
                      <c:pt idx="19">
                        <c:v>0</c:v>
                      </c:pt>
                      <c:pt idx="20">
                        <c:v>0</c:v>
                      </c:pt>
                      <c:pt idx="21">
                        <c:v>38</c:v>
                      </c:pt>
                      <c:pt idx="22">
                        <c:v>0</c:v>
                      </c:pt>
                      <c:pt idx="23">
                        <c:v>0</c:v>
                      </c:pt>
                      <c:pt idx="24">
                        <c:v>0</c:v>
                      </c:pt>
                      <c:pt idx="25">
                        <c:v>38</c:v>
                      </c:pt>
                      <c:pt idx="26">
                        <c:v>38</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38</c:v>
                      </c:pt>
                      <c:pt idx="42">
                        <c:v>0</c:v>
                      </c:pt>
                      <c:pt idx="43">
                        <c:v>0</c:v>
                      </c:pt>
                      <c:pt idx="44">
                        <c:v>0</c:v>
                      </c:pt>
                      <c:pt idx="45">
                        <c:v>0</c:v>
                      </c:pt>
                      <c:pt idx="46">
                        <c:v>38</c:v>
                      </c:pt>
                      <c:pt idx="47">
                        <c:v>0</c:v>
                      </c:pt>
                      <c:pt idx="48">
                        <c:v>0</c:v>
                      </c:pt>
                      <c:pt idx="49">
                        <c:v>0</c:v>
                      </c:pt>
                      <c:pt idx="50">
                        <c:v>0</c:v>
                      </c:pt>
                      <c:pt idx="51">
                        <c:v>0</c:v>
                      </c:pt>
                      <c:pt idx="52">
                        <c:v>0</c:v>
                      </c:pt>
                      <c:pt idx="53">
                        <c:v>0</c:v>
                      </c:pt>
                      <c:pt idx="54">
                        <c:v>0</c:v>
                      </c:pt>
                      <c:pt idx="55">
                        <c:v>0</c:v>
                      </c:pt>
                      <c:pt idx="56">
                        <c:v>1</c:v>
                      </c:pt>
                      <c:pt idx="57">
                        <c:v>0</c:v>
                      </c:pt>
                      <c:pt idx="58">
                        <c:v>0</c:v>
                      </c:pt>
                      <c:pt idx="59">
                        <c:v>0</c:v>
                      </c:pt>
                      <c:pt idx="60">
                        <c:v>0</c:v>
                      </c:pt>
                      <c:pt idx="61">
                        <c:v>0</c:v>
                      </c:pt>
                      <c:pt idx="62">
                        <c:v>38</c:v>
                      </c:pt>
                      <c:pt idx="63">
                        <c:v>0</c:v>
                      </c:pt>
                      <c:pt idx="64">
                        <c:v>0</c:v>
                      </c:pt>
                      <c:pt idx="65">
                        <c:v>0</c:v>
                      </c:pt>
                      <c:pt idx="66">
                        <c:v>0</c:v>
                      </c:pt>
                      <c:pt idx="67">
                        <c:v>0</c:v>
                      </c:pt>
                      <c:pt idx="68">
                        <c:v>38</c:v>
                      </c:pt>
                      <c:pt idx="69">
                        <c:v>1</c:v>
                      </c:pt>
                      <c:pt idx="70">
                        <c:v>0</c:v>
                      </c:pt>
                      <c:pt idx="71">
                        <c:v>0</c:v>
                      </c:pt>
                      <c:pt idx="72">
                        <c:v>0</c:v>
                      </c:pt>
                      <c:pt idx="73">
                        <c:v>0</c:v>
                      </c:pt>
                      <c:pt idx="74">
                        <c:v>0</c:v>
                      </c:pt>
                      <c:pt idx="75">
                        <c:v>0</c:v>
                      </c:pt>
                      <c:pt idx="76">
                        <c:v>38</c:v>
                      </c:pt>
                      <c:pt idx="77">
                        <c:v>38</c:v>
                      </c:pt>
                      <c:pt idx="78">
                        <c:v>0</c:v>
                      </c:pt>
                      <c:pt idx="79">
                        <c:v>0</c:v>
                      </c:pt>
                      <c:pt idx="80">
                        <c:v>0</c:v>
                      </c:pt>
                      <c:pt idx="81">
                        <c:v>0</c:v>
                      </c:pt>
                      <c:pt idx="82">
                        <c:v>0</c:v>
                      </c:pt>
                      <c:pt idx="83">
                        <c:v>0</c:v>
                      </c:pt>
                      <c:pt idx="84">
                        <c:v>38</c:v>
                      </c:pt>
                      <c:pt idx="85">
                        <c:v>0</c:v>
                      </c:pt>
                      <c:pt idx="86">
                        <c:v>0</c:v>
                      </c:pt>
                      <c:pt idx="87">
                        <c:v>0</c:v>
                      </c:pt>
                      <c:pt idx="88">
                        <c:v>0</c:v>
                      </c:pt>
                      <c:pt idx="89">
                        <c:v>0</c:v>
                      </c:pt>
                      <c:pt idx="90">
                        <c:v>0</c:v>
                      </c:pt>
                      <c:pt idx="91">
                        <c:v>0</c:v>
                      </c:pt>
                      <c:pt idx="92">
                        <c:v>38</c:v>
                      </c:pt>
                      <c:pt idx="93">
                        <c:v>0</c:v>
                      </c:pt>
                      <c:pt idx="94">
                        <c:v>0</c:v>
                      </c:pt>
                      <c:pt idx="95">
                        <c:v>0</c:v>
                      </c:pt>
                      <c:pt idx="96">
                        <c:v>0</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6-9C83-400A-A38E-D85B1B7228C0}"/>
                  </c:ext>
                </c:extLst>
              </c15:ser>
            </c15:filteredLineSeries>
            <c15:filteredLineSeries>
              <c15:ser>
                <c:idx val="1"/>
                <c:order val="4"/>
                <c:tx>
                  <c:strRef>
                    <c:extLst xmlns:c15="http://schemas.microsoft.com/office/drawing/2012/chart">
                      <c:ext xmlns:c15="http://schemas.microsoft.com/office/drawing/2012/chart" uri="{02D57815-91ED-43cb-92C2-25804820EDAC}">
                        <c15:formulaRef>
                          <c15:sqref>'Qui QUADRADO DO MEIO'!$O$2</c15:sqref>
                        </c15:formulaRef>
                      </c:ext>
                    </c:extLst>
                    <c:strCache>
                      <c:ptCount val="1"/>
                      <c:pt idx="0">
                        <c:v>Frequencia 1500 (semente 2)</c:v>
                      </c:pt>
                    </c:strCache>
                  </c:strRef>
                </c:tx>
                <c:spPr>
                  <a:ln w="22225" cap="rnd">
                    <a:solidFill>
                      <a:schemeClr val="accent2"/>
                    </a:solidFill>
                  </a:ln>
                  <a:effectLst>
                    <a:glow rad="139700">
                      <a:schemeClr val="accent2">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QUADRADO DO MEIO'!$O$3:$O$103</c15:sqref>
                        </c15:formulaRef>
                      </c:ext>
                    </c:extLst>
                    <c:numCache>
                      <c:formatCode>General</c:formatCode>
                      <c:ptCount val="101"/>
                      <c:pt idx="0">
                        <c:v>0</c:v>
                      </c:pt>
                      <c:pt idx="1">
                        <c:v>0</c:v>
                      </c:pt>
                      <c:pt idx="2">
                        <c:v>1</c:v>
                      </c:pt>
                      <c:pt idx="3">
                        <c:v>0</c:v>
                      </c:pt>
                      <c:pt idx="4">
                        <c:v>1</c:v>
                      </c:pt>
                      <c:pt idx="5">
                        <c:v>115</c:v>
                      </c:pt>
                      <c:pt idx="6">
                        <c:v>0</c:v>
                      </c:pt>
                      <c:pt idx="7">
                        <c:v>0</c:v>
                      </c:pt>
                      <c:pt idx="8">
                        <c:v>0</c:v>
                      </c:pt>
                      <c:pt idx="9">
                        <c:v>0</c:v>
                      </c:pt>
                      <c:pt idx="10">
                        <c:v>0</c:v>
                      </c:pt>
                      <c:pt idx="11">
                        <c:v>115</c:v>
                      </c:pt>
                      <c:pt idx="12">
                        <c:v>0</c:v>
                      </c:pt>
                      <c:pt idx="13">
                        <c:v>1</c:v>
                      </c:pt>
                      <c:pt idx="14">
                        <c:v>0</c:v>
                      </c:pt>
                      <c:pt idx="15">
                        <c:v>0</c:v>
                      </c:pt>
                      <c:pt idx="16">
                        <c:v>1</c:v>
                      </c:pt>
                      <c:pt idx="17">
                        <c:v>0</c:v>
                      </c:pt>
                      <c:pt idx="18">
                        <c:v>0</c:v>
                      </c:pt>
                      <c:pt idx="19">
                        <c:v>0</c:v>
                      </c:pt>
                      <c:pt idx="20">
                        <c:v>0</c:v>
                      </c:pt>
                      <c:pt idx="21">
                        <c:v>115</c:v>
                      </c:pt>
                      <c:pt idx="22">
                        <c:v>0</c:v>
                      </c:pt>
                      <c:pt idx="23">
                        <c:v>0</c:v>
                      </c:pt>
                      <c:pt idx="24">
                        <c:v>0</c:v>
                      </c:pt>
                      <c:pt idx="25">
                        <c:v>115</c:v>
                      </c:pt>
                      <c:pt idx="26">
                        <c:v>114</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115</c:v>
                      </c:pt>
                      <c:pt idx="42">
                        <c:v>0</c:v>
                      </c:pt>
                      <c:pt idx="43">
                        <c:v>0</c:v>
                      </c:pt>
                      <c:pt idx="44">
                        <c:v>0</c:v>
                      </c:pt>
                      <c:pt idx="45">
                        <c:v>0</c:v>
                      </c:pt>
                      <c:pt idx="46">
                        <c:v>115</c:v>
                      </c:pt>
                      <c:pt idx="47">
                        <c:v>0</c:v>
                      </c:pt>
                      <c:pt idx="48">
                        <c:v>0</c:v>
                      </c:pt>
                      <c:pt idx="49">
                        <c:v>0</c:v>
                      </c:pt>
                      <c:pt idx="50">
                        <c:v>0</c:v>
                      </c:pt>
                      <c:pt idx="51">
                        <c:v>0</c:v>
                      </c:pt>
                      <c:pt idx="52">
                        <c:v>0</c:v>
                      </c:pt>
                      <c:pt idx="53">
                        <c:v>0</c:v>
                      </c:pt>
                      <c:pt idx="54">
                        <c:v>0</c:v>
                      </c:pt>
                      <c:pt idx="55">
                        <c:v>0</c:v>
                      </c:pt>
                      <c:pt idx="56">
                        <c:v>1</c:v>
                      </c:pt>
                      <c:pt idx="57">
                        <c:v>0</c:v>
                      </c:pt>
                      <c:pt idx="58">
                        <c:v>0</c:v>
                      </c:pt>
                      <c:pt idx="59">
                        <c:v>0</c:v>
                      </c:pt>
                      <c:pt idx="60">
                        <c:v>0</c:v>
                      </c:pt>
                      <c:pt idx="61">
                        <c:v>0</c:v>
                      </c:pt>
                      <c:pt idx="62">
                        <c:v>115</c:v>
                      </c:pt>
                      <c:pt idx="63">
                        <c:v>0</c:v>
                      </c:pt>
                      <c:pt idx="64">
                        <c:v>0</c:v>
                      </c:pt>
                      <c:pt idx="65">
                        <c:v>0</c:v>
                      </c:pt>
                      <c:pt idx="66">
                        <c:v>0</c:v>
                      </c:pt>
                      <c:pt idx="67">
                        <c:v>0</c:v>
                      </c:pt>
                      <c:pt idx="68">
                        <c:v>115</c:v>
                      </c:pt>
                      <c:pt idx="69">
                        <c:v>1</c:v>
                      </c:pt>
                      <c:pt idx="70">
                        <c:v>0</c:v>
                      </c:pt>
                      <c:pt idx="71">
                        <c:v>0</c:v>
                      </c:pt>
                      <c:pt idx="72">
                        <c:v>0</c:v>
                      </c:pt>
                      <c:pt idx="73">
                        <c:v>0</c:v>
                      </c:pt>
                      <c:pt idx="74">
                        <c:v>0</c:v>
                      </c:pt>
                      <c:pt idx="75">
                        <c:v>0</c:v>
                      </c:pt>
                      <c:pt idx="76">
                        <c:v>115</c:v>
                      </c:pt>
                      <c:pt idx="77">
                        <c:v>115</c:v>
                      </c:pt>
                      <c:pt idx="78">
                        <c:v>0</c:v>
                      </c:pt>
                      <c:pt idx="79">
                        <c:v>0</c:v>
                      </c:pt>
                      <c:pt idx="80">
                        <c:v>0</c:v>
                      </c:pt>
                      <c:pt idx="81">
                        <c:v>0</c:v>
                      </c:pt>
                      <c:pt idx="82">
                        <c:v>0</c:v>
                      </c:pt>
                      <c:pt idx="83">
                        <c:v>0</c:v>
                      </c:pt>
                      <c:pt idx="84">
                        <c:v>115</c:v>
                      </c:pt>
                      <c:pt idx="85">
                        <c:v>0</c:v>
                      </c:pt>
                      <c:pt idx="86">
                        <c:v>0</c:v>
                      </c:pt>
                      <c:pt idx="87">
                        <c:v>0</c:v>
                      </c:pt>
                      <c:pt idx="88">
                        <c:v>0</c:v>
                      </c:pt>
                      <c:pt idx="89">
                        <c:v>0</c:v>
                      </c:pt>
                      <c:pt idx="90">
                        <c:v>0</c:v>
                      </c:pt>
                      <c:pt idx="91">
                        <c:v>0</c:v>
                      </c:pt>
                      <c:pt idx="92">
                        <c:v>115</c:v>
                      </c:pt>
                      <c:pt idx="93">
                        <c:v>0</c:v>
                      </c:pt>
                      <c:pt idx="94">
                        <c:v>0</c:v>
                      </c:pt>
                      <c:pt idx="95">
                        <c:v>0</c:v>
                      </c:pt>
                      <c:pt idx="96">
                        <c:v>0</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7-9C83-400A-A38E-D85B1B7228C0}"/>
                  </c:ext>
                </c:extLst>
              </c15:ser>
            </c15:filteredLineSeries>
            <c15:filteredLineSeries>
              <c15:ser>
                <c:idx val="3"/>
                <c:order val="5"/>
                <c:tx>
                  <c:strRef>
                    <c:extLst xmlns:c15="http://schemas.microsoft.com/office/drawing/2012/chart">
                      <c:ext xmlns:c15="http://schemas.microsoft.com/office/drawing/2012/chart" uri="{02D57815-91ED-43cb-92C2-25804820EDAC}">
                        <c15:formulaRef>
                          <c15:sqref>'Qui QUADRADO DO MEIO'!$R$2</c15:sqref>
                        </c15:formulaRef>
                      </c:ext>
                    </c:extLst>
                    <c:strCache>
                      <c:ptCount val="1"/>
                      <c:pt idx="0">
                        <c:v>Frequencia 3000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QUADRADO DO MEIO'!$R$3:$R$103</c15:sqref>
                        </c15:formulaRef>
                      </c:ext>
                    </c:extLst>
                    <c:numCache>
                      <c:formatCode>General</c:formatCode>
                      <c:ptCount val="101"/>
                      <c:pt idx="0">
                        <c:v>0</c:v>
                      </c:pt>
                      <c:pt idx="1">
                        <c:v>0</c:v>
                      </c:pt>
                      <c:pt idx="2">
                        <c:v>1</c:v>
                      </c:pt>
                      <c:pt idx="3">
                        <c:v>0</c:v>
                      </c:pt>
                      <c:pt idx="4">
                        <c:v>1</c:v>
                      </c:pt>
                      <c:pt idx="5">
                        <c:v>230</c:v>
                      </c:pt>
                      <c:pt idx="6">
                        <c:v>0</c:v>
                      </c:pt>
                      <c:pt idx="7">
                        <c:v>0</c:v>
                      </c:pt>
                      <c:pt idx="8">
                        <c:v>0</c:v>
                      </c:pt>
                      <c:pt idx="9">
                        <c:v>0</c:v>
                      </c:pt>
                      <c:pt idx="10">
                        <c:v>0</c:v>
                      </c:pt>
                      <c:pt idx="11">
                        <c:v>230</c:v>
                      </c:pt>
                      <c:pt idx="12">
                        <c:v>0</c:v>
                      </c:pt>
                      <c:pt idx="13">
                        <c:v>1</c:v>
                      </c:pt>
                      <c:pt idx="14">
                        <c:v>0</c:v>
                      </c:pt>
                      <c:pt idx="15">
                        <c:v>0</c:v>
                      </c:pt>
                      <c:pt idx="16">
                        <c:v>1</c:v>
                      </c:pt>
                      <c:pt idx="17">
                        <c:v>0</c:v>
                      </c:pt>
                      <c:pt idx="18">
                        <c:v>0</c:v>
                      </c:pt>
                      <c:pt idx="19">
                        <c:v>0</c:v>
                      </c:pt>
                      <c:pt idx="20">
                        <c:v>0</c:v>
                      </c:pt>
                      <c:pt idx="21">
                        <c:v>230</c:v>
                      </c:pt>
                      <c:pt idx="22">
                        <c:v>0</c:v>
                      </c:pt>
                      <c:pt idx="23">
                        <c:v>0</c:v>
                      </c:pt>
                      <c:pt idx="24">
                        <c:v>0</c:v>
                      </c:pt>
                      <c:pt idx="25">
                        <c:v>230</c:v>
                      </c:pt>
                      <c:pt idx="26">
                        <c:v>230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230</c:v>
                      </c:pt>
                      <c:pt idx="42">
                        <c:v>0</c:v>
                      </c:pt>
                      <c:pt idx="43">
                        <c:v>0</c:v>
                      </c:pt>
                      <c:pt idx="44">
                        <c:v>0</c:v>
                      </c:pt>
                      <c:pt idx="45">
                        <c:v>0</c:v>
                      </c:pt>
                      <c:pt idx="46">
                        <c:v>231</c:v>
                      </c:pt>
                      <c:pt idx="47">
                        <c:v>0</c:v>
                      </c:pt>
                      <c:pt idx="48">
                        <c:v>0</c:v>
                      </c:pt>
                      <c:pt idx="49">
                        <c:v>0</c:v>
                      </c:pt>
                      <c:pt idx="50">
                        <c:v>0</c:v>
                      </c:pt>
                      <c:pt idx="51">
                        <c:v>0</c:v>
                      </c:pt>
                      <c:pt idx="52">
                        <c:v>0</c:v>
                      </c:pt>
                      <c:pt idx="53">
                        <c:v>0</c:v>
                      </c:pt>
                      <c:pt idx="54">
                        <c:v>0</c:v>
                      </c:pt>
                      <c:pt idx="55">
                        <c:v>0</c:v>
                      </c:pt>
                      <c:pt idx="56">
                        <c:v>1</c:v>
                      </c:pt>
                      <c:pt idx="57">
                        <c:v>0</c:v>
                      </c:pt>
                      <c:pt idx="58">
                        <c:v>0</c:v>
                      </c:pt>
                      <c:pt idx="59">
                        <c:v>0</c:v>
                      </c:pt>
                      <c:pt idx="60">
                        <c:v>0</c:v>
                      </c:pt>
                      <c:pt idx="61">
                        <c:v>0</c:v>
                      </c:pt>
                      <c:pt idx="62">
                        <c:v>230</c:v>
                      </c:pt>
                      <c:pt idx="63">
                        <c:v>0</c:v>
                      </c:pt>
                      <c:pt idx="64">
                        <c:v>0</c:v>
                      </c:pt>
                      <c:pt idx="65">
                        <c:v>0</c:v>
                      </c:pt>
                      <c:pt idx="66">
                        <c:v>0</c:v>
                      </c:pt>
                      <c:pt idx="67">
                        <c:v>0</c:v>
                      </c:pt>
                      <c:pt idx="68">
                        <c:v>230</c:v>
                      </c:pt>
                      <c:pt idx="69">
                        <c:v>1</c:v>
                      </c:pt>
                      <c:pt idx="70">
                        <c:v>0</c:v>
                      </c:pt>
                      <c:pt idx="71">
                        <c:v>0</c:v>
                      </c:pt>
                      <c:pt idx="72">
                        <c:v>0</c:v>
                      </c:pt>
                      <c:pt idx="73">
                        <c:v>0</c:v>
                      </c:pt>
                      <c:pt idx="74">
                        <c:v>0</c:v>
                      </c:pt>
                      <c:pt idx="75">
                        <c:v>0</c:v>
                      </c:pt>
                      <c:pt idx="76">
                        <c:v>231</c:v>
                      </c:pt>
                      <c:pt idx="77">
                        <c:v>231</c:v>
                      </c:pt>
                      <c:pt idx="78">
                        <c:v>0</c:v>
                      </c:pt>
                      <c:pt idx="79">
                        <c:v>0</c:v>
                      </c:pt>
                      <c:pt idx="80">
                        <c:v>0</c:v>
                      </c:pt>
                      <c:pt idx="81">
                        <c:v>0</c:v>
                      </c:pt>
                      <c:pt idx="82">
                        <c:v>0</c:v>
                      </c:pt>
                      <c:pt idx="83">
                        <c:v>0</c:v>
                      </c:pt>
                      <c:pt idx="84">
                        <c:v>230</c:v>
                      </c:pt>
                      <c:pt idx="85">
                        <c:v>0</c:v>
                      </c:pt>
                      <c:pt idx="86">
                        <c:v>0</c:v>
                      </c:pt>
                      <c:pt idx="87">
                        <c:v>0</c:v>
                      </c:pt>
                      <c:pt idx="88">
                        <c:v>0</c:v>
                      </c:pt>
                      <c:pt idx="89">
                        <c:v>0</c:v>
                      </c:pt>
                      <c:pt idx="90">
                        <c:v>0</c:v>
                      </c:pt>
                      <c:pt idx="91">
                        <c:v>0</c:v>
                      </c:pt>
                      <c:pt idx="92">
                        <c:v>231</c:v>
                      </c:pt>
                      <c:pt idx="93">
                        <c:v>0</c:v>
                      </c:pt>
                      <c:pt idx="94">
                        <c:v>0</c:v>
                      </c:pt>
                      <c:pt idx="95">
                        <c:v>0</c:v>
                      </c:pt>
                      <c:pt idx="96">
                        <c:v>0</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8-9C83-400A-A38E-D85B1B7228C0}"/>
                  </c:ext>
                </c:extLst>
              </c15:ser>
            </c15:filteredLineSeries>
          </c:ext>
        </c:extLst>
      </c:lineChart>
      <c:catAx>
        <c:axId val="4792856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79286616"/>
        <c:crosses val="autoZero"/>
        <c:auto val="1"/>
        <c:lblAlgn val="ctr"/>
        <c:lblOffset val="100"/>
        <c:noMultiLvlLbl val="0"/>
      </c:catAx>
      <c:valAx>
        <c:axId val="479286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79285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BASE POTENCIA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2"/>
          <c:order val="0"/>
          <c:tx>
            <c:strRef>
              <c:f>'Qui CONGRUENTE L. BASE POTENCIA'!$C$2</c:f>
              <c:strCache>
                <c:ptCount val="1"/>
                <c:pt idx="0">
                  <c:v>Frequencia 500 (semente 1)</c:v>
                </c:pt>
              </c:strCache>
            </c:strRef>
          </c:tx>
          <c:spPr>
            <a:ln w="22225" cap="rnd">
              <a:solidFill>
                <a:schemeClr val="accent3"/>
              </a:solidFill>
            </a:ln>
            <a:effectLst>
              <a:glow rad="139700">
                <a:schemeClr val="accent3">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POTENCIA'!$C$3:$C$103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56</c:v>
                </c:pt>
                <c:pt idx="14">
                  <c:v>56</c:v>
                </c:pt>
                <c:pt idx="15">
                  <c:v>0</c:v>
                </c:pt>
                <c:pt idx="16">
                  <c:v>0</c:v>
                </c:pt>
                <c:pt idx="17">
                  <c:v>0</c:v>
                </c:pt>
                <c:pt idx="18">
                  <c:v>0</c:v>
                </c:pt>
                <c:pt idx="19">
                  <c:v>0</c:v>
                </c:pt>
                <c:pt idx="20">
                  <c:v>0</c:v>
                </c:pt>
                <c:pt idx="21">
                  <c:v>55</c:v>
                </c:pt>
                <c:pt idx="22">
                  <c:v>56</c:v>
                </c:pt>
                <c:pt idx="23">
                  <c:v>0</c:v>
                </c:pt>
                <c:pt idx="24">
                  <c:v>0</c:v>
                </c:pt>
                <c:pt idx="25">
                  <c:v>0</c:v>
                </c:pt>
                <c:pt idx="26">
                  <c:v>0</c:v>
                </c:pt>
                <c:pt idx="27">
                  <c:v>0</c:v>
                </c:pt>
                <c:pt idx="28">
                  <c:v>0</c:v>
                </c:pt>
                <c:pt idx="29">
                  <c:v>0</c:v>
                </c:pt>
                <c:pt idx="30">
                  <c:v>0</c:v>
                </c:pt>
                <c:pt idx="31">
                  <c:v>0</c:v>
                </c:pt>
                <c:pt idx="32">
                  <c:v>0</c:v>
                </c:pt>
                <c:pt idx="33">
                  <c:v>0</c:v>
                </c:pt>
                <c:pt idx="34">
                  <c:v>0</c:v>
                </c:pt>
                <c:pt idx="35">
                  <c:v>56</c:v>
                </c:pt>
                <c:pt idx="36">
                  <c:v>0</c:v>
                </c:pt>
                <c:pt idx="37">
                  <c:v>0</c:v>
                </c:pt>
                <c:pt idx="38">
                  <c:v>0</c:v>
                </c:pt>
                <c:pt idx="39">
                  <c:v>0</c:v>
                </c:pt>
                <c:pt idx="40">
                  <c:v>0</c:v>
                </c:pt>
                <c:pt idx="41">
                  <c:v>0</c:v>
                </c:pt>
                <c:pt idx="42">
                  <c:v>0</c:v>
                </c:pt>
                <c:pt idx="43">
                  <c:v>0</c:v>
                </c:pt>
                <c:pt idx="44">
                  <c:v>0</c:v>
                </c:pt>
                <c:pt idx="45">
                  <c:v>0</c:v>
                </c:pt>
                <c:pt idx="46">
                  <c:v>0</c:v>
                </c:pt>
                <c:pt idx="47">
                  <c:v>56</c:v>
                </c:pt>
                <c:pt idx="48">
                  <c:v>0</c:v>
                </c:pt>
                <c:pt idx="49">
                  <c:v>0</c:v>
                </c:pt>
                <c:pt idx="50">
                  <c:v>0</c:v>
                </c:pt>
                <c:pt idx="51">
                  <c:v>0</c:v>
                </c:pt>
                <c:pt idx="52">
                  <c:v>0</c:v>
                </c:pt>
                <c:pt idx="53">
                  <c:v>0</c:v>
                </c:pt>
                <c:pt idx="54">
                  <c:v>0</c:v>
                </c:pt>
                <c:pt idx="55">
                  <c:v>0</c:v>
                </c:pt>
                <c:pt idx="56">
                  <c:v>0</c:v>
                </c:pt>
                <c:pt idx="57">
                  <c:v>55</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55</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55</c:v>
                </c:pt>
                <c:pt idx="97">
                  <c:v>0</c:v>
                </c:pt>
                <c:pt idx="98">
                  <c:v>0</c:v>
                </c:pt>
                <c:pt idx="99">
                  <c:v>0</c:v>
                </c:pt>
                <c:pt idx="100">
                  <c:v>0</c:v>
                </c:pt>
              </c:numCache>
            </c:numRef>
          </c:val>
          <c:smooth val="0"/>
          <c:extLst>
            <c:ext xmlns:c16="http://schemas.microsoft.com/office/drawing/2014/chart" uri="{C3380CC4-5D6E-409C-BE32-E72D297353CC}">
              <c16:uniqueId val="{00000000-C0C7-4208-B5E8-89F60DCE04CA}"/>
            </c:ext>
          </c:extLst>
        </c:ser>
        <c:ser>
          <c:idx val="5"/>
          <c:order val="1"/>
          <c:tx>
            <c:strRef>
              <c:f>'Qui CONGRUENTE L. BASE POTENCIA'!$F$2</c:f>
              <c:strCache>
                <c:ptCount val="1"/>
                <c:pt idx="0">
                  <c:v>Frequencia 1500 (semente 1)</c:v>
                </c:pt>
              </c:strCache>
            </c:strRef>
          </c:tx>
          <c:spPr>
            <a:ln w="22225" cap="rnd">
              <a:solidFill>
                <a:schemeClr val="accent6"/>
              </a:solidFill>
            </a:ln>
            <a:effectLst>
              <a:glow rad="139700">
                <a:schemeClr val="accent6">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POTENCIA'!$F$3:$F$103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167</c:v>
                </c:pt>
                <c:pt idx="14">
                  <c:v>167</c:v>
                </c:pt>
                <c:pt idx="15">
                  <c:v>0</c:v>
                </c:pt>
                <c:pt idx="16">
                  <c:v>0</c:v>
                </c:pt>
                <c:pt idx="17">
                  <c:v>0</c:v>
                </c:pt>
                <c:pt idx="18">
                  <c:v>0</c:v>
                </c:pt>
                <c:pt idx="19">
                  <c:v>0</c:v>
                </c:pt>
                <c:pt idx="20">
                  <c:v>0</c:v>
                </c:pt>
                <c:pt idx="21">
                  <c:v>166</c:v>
                </c:pt>
                <c:pt idx="22">
                  <c:v>167</c:v>
                </c:pt>
                <c:pt idx="23">
                  <c:v>0</c:v>
                </c:pt>
                <c:pt idx="24">
                  <c:v>0</c:v>
                </c:pt>
                <c:pt idx="25">
                  <c:v>0</c:v>
                </c:pt>
                <c:pt idx="26">
                  <c:v>0</c:v>
                </c:pt>
                <c:pt idx="27">
                  <c:v>0</c:v>
                </c:pt>
                <c:pt idx="28">
                  <c:v>0</c:v>
                </c:pt>
                <c:pt idx="29">
                  <c:v>0</c:v>
                </c:pt>
                <c:pt idx="30">
                  <c:v>0</c:v>
                </c:pt>
                <c:pt idx="31">
                  <c:v>0</c:v>
                </c:pt>
                <c:pt idx="32">
                  <c:v>0</c:v>
                </c:pt>
                <c:pt idx="33">
                  <c:v>0</c:v>
                </c:pt>
                <c:pt idx="34">
                  <c:v>0</c:v>
                </c:pt>
                <c:pt idx="35">
                  <c:v>167</c:v>
                </c:pt>
                <c:pt idx="36">
                  <c:v>0</c:v>
                </c:pt>
                <c:pt idx="37">
                  <c:v>0</c:v>
                </c:pt>
                <c:pt idx="38">
                  <c:v>0</c:v>
                </c:pt>
                <c:pt idx="39">
                  <c:v>0</c:v>
                </c:pt>
                <c:pt idx="40">
                  <c:v>0</c:v>
                </c:pt>
                <c:pt idx="41">
                  <c:v>0</c:v>
                </c:pt>
                <c:pt idx="42">
                  <c:v>0</c:v>
                </c:pt>
                <c:pt idx="43">
                  <c:v>0</c:v>
                </c:pt>
                <c:pt idx="44">
                  <c:v>0</c:v>
                </c:pt>
                <c:pt idx="45">
                  <c:v>0</c:v>
                </c:pt>
                <c:pt idx="46">
                  <c:v>0</c:v>
                </c:pt>
                <c:pt idx="47">
                  <c:v>167</c:v>
                </c:pt>
                <c:pt idx="48">
                  <c:v>0</c:v>
                </c:pt>
                <c:pt idx="49">
                  <c:v>0</c:v>
                </c:pt>
                <c:pt idx="50">
                  <c:v>0</c:v>
                </c:pt>
                <c:pt idx="51">
                  <c:v>0</c:v>
                </c:pt>
                <c:pt idx="52">
                  <c:v>0</c:v>
                </c:pt>
                <c:pt idx="53">
                  <c:v>0</c:v>
                </c:pt>
                <c:pt idx="54">
                  <c:v>0</c:v>
                </c:pt>
                <c:pt idx="55">
                  <c:v>0</c:v>
                </c:pt>
                <c:pt idx="56">
                  <c:v>0</c:v>
                </c:pt>
                <c:pt idx="57">
                  <c:v>166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166</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167</c:v>
                </c:pt>
                <c:pt idx="97">
                  <c:v>0</c:v>
                </c:pt>
                <c:pt idx="98">
                  <c:v>0</c:v>
                </c:pt>
                <c:pt idx="99">
                  <c:v>0</c:v>
                </c:pt>
                <c:pt idx="100">
                  <c:v>0</c:v>
                </c:pt>
              </c:numCache>
            </c:numRef>
          </c:val>
          <c:smooth val="0"/>
          <c:extLst>
            <c:ext xmlns:c16="http://schemas.microsoft.com/office/drawing/2014/chart" uri="{C3380CC4-5D6E-409C-BE32-E72D297353CC}">
              <c16:uniqueId val="{00000001-C0C7-4208-B5E8-89F60DCE04CA}"/>
            </c:ext>
          </c:extLst>
        </c:ser>
        <c:ser>
          <c:idx val="8"/>
          <c:order val="2"/>
          <c:tx>
            <c:strRef>
              <c:f>'Qui CONGRUENTE L. BASE POTENCIA'!$I$2</c:f>
              <c:strCache>
                <c:ptCount val="1"/>
                <c:pt idx="0">
                  <c:v>Frequencia 3000 (semente 1)</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POTENCIA'!$I$3:$I$103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333</c:v>
                </c:pt>
                <c:pt idx="14">
                  <c:v>333</c:v>
                </c:pt>
                <c:pt idx="15">
                  <c:v>0</c:v>
                </c:pt>
                <c:pt idx="16">
                  <c:v>0</c:v>
                </c:pt>
                <c:pt idx="17">
                  <c:v>0</c:v>
                </c:pt>
                <c:pt idx="18">
                  <c:v>0</c:v>
                </c:pt>
                <c:pt idx="19">
                  <c:v>0</c:v>
                </c:pt>
                <c:pt idx="20">
                  <c:v>0</c:v>
                </c:pt>
                <c:pt idx="21">
                  <c:v>333</c:v>
                </c:pt>
                <c:pt idx="22">
                  <c:v>334</c:v>
                </c:pt>
                <c:pt idx="23">
                  <c:v>0</c:v>
                </c:pt>
                <c:pt idx="24">
                  <c:v>0</c:v>
                </c:pt>
                <c:pt idx="25">
                  <c:v>0</c:v>
                </c:pt>
                <c:pt idx="26">
                  <c:v>0</c:v>
                </c:pt>
                <c:pt idx="27">
                  <c:v>0</c:v>
                </c:pt>
                <c:pt idx="28">
                  <c:v>0</c:v>
                </c:pt>
                <c:pt idx="29">
                  <c:v>0</c:v>
                </c:pt>
                <c:pt idx="30">
                  <c:v>0</c:v>
                </c:pt>
                <c:pt idx="31">
                  <c:v>0</c:v>
                </c:pt>
                <c:pt idx="32">
                  <c:v>0</c:v>
                </c:pt>
                <c:pt idx="33">
                  <c:v>0</c:v>
                </c:pt>
                <c:pt idx="34">
                  <c:v>0</c:v>
                </c:pt>
                <c:pt idx="35">
                  <c:v>334</c:v>
                </c:pt>
                <c:pt idx="36">
                  <c:v>0</c:v>
                </c:pt>
                <c:pt idx="37">
                  <c:v>0</c:v>
                </c:pt>
                <c:pt idx="38">
                  <c:v>0</c:v>
                </c:pt>
                <c:pt idx="39">
                  <c:v>0</c:v>
                </c:pt>
                <c:pt idx="40">
                  <c:v>0</c:v>
                </c:pt>
                <c:pt idx="41">
                  <c:v>0</c:v>
                </c:pt>
                <c:pt idx="42">
                  <c:v>0</c:v>
                </c:pt>
                <c:pt idx="43">
                  <c:v>0</c:v>
                </c:pt>
                <c:pt idx="44">
                  <c:v>0</c:v>
                </c:pt>
                <c:pt idx="45">
                  <c:v>0</c:v>
                </c:pt>
                <c:pt idx="46">
                  <c:v>0</c:v>
                </c:pt>
                <c:pt idx="47">
                  <c:v>334</c:v>
                </c:pt>
                <c:pt idx="48">
                  <c:v>0</c:v>
                </c:pt>
                <c:pt idx="49">
                  <c:v>0</c:v>
                </c:pt>
                <c:pt idx="50">
                  <c:v>0</c:v>
                </c:pt>
                <c:pt idx="51">
                  <c:v>0</c:v>
                </c:pt>
                <c:pt idx="52">
                  <c:v>0</c:v>
                </c:pt>
                <c:pt idx="53">
                  <c:v>0</c:v>
                </c:pt>
                <c:pt idx="54">
                  <c:v>0</c:v>
                </c:pt>
                <c:pt idx="55">
                  <c:v>0</c:v>
                </c:pt>
                <c:pt idx="56">
                  <c:v>0</c:v>
                </c:pt>
                <c:pt idx="57">
                  <c:v>333</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333</c:v>
                </c:pt>
                <c:pt idx="97">
                  <c:v>0</c:v>
                </c:pt>
                <c:pt idx="98">
                  <c:v>0</c:v>
                </c:pt>
                <c:pt idx="99">
                  <c:v>0</c:v>
                </c:pt>
                <c:pt idx="100">
                  <c:v>0</c:v>
                </c:pt>
              </c:numCache>
            </c:numRef>
          </c:val>
          <c:smooth val="0"/>
          <c:extLst>
            <c:ext xmlns:c16="http://schemas.microsoft.com/office/drawing/2014/chart" uri="{C3380CC4-5D6E-409C-BE32-E72D297353CC}">
              <c16:uniqueId val="{00000002-C0C7-4208-B5E8-89F60DCE04CA}"/>
            </c:ext>
          </c:extLst>
        </c:ser>
        <c:dLbls>
          <c:showLegendKey val="0"/>
          <c:showVal val="0"/>
          <c:showCatName val="0"/>
          <c:showSerName val="0"/>
          <c:showPercent val="0"/>
          <c:showBubbleSize val="0"/>
        </c:dLbls>
        <c:smooth val="0"/>
        <c:axId val="415078624"/>
        <c:axId val="415076984"/>
        <c:extLst>
          <c:ext xmlns:c15="http://schemas.microsoft.com/office/drawing/2012/chart" uri="{02D57815-91ED-43cb-92C2-25804820EDAC}">
            <c15:filteredLineSeries>
              <c15:ser>
                <c:idx val="11"/>
                <c:order val="3"/>
                <c:tx>
                  <c:strRef>
                    <c:extLst>
                      <c:ext uri="{02D57815-91ED-43cb-92C2-25804820EDAC}">
                        <c15:formulaRef>
                          <c15:sqref>'Qui CONGRUENTE L. BASE POTENCIA'!$L$2</c15:sqref>
                        </c15:formulaRef>
                      </c:ext>
                    </c:extLst>
                    <c:strCache>
                      <c:ptCount val="1"/>
                      <c:pt idx="0">
                        <c:v>Frequencia 500 (semente 2)</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none"/>
                </c:marker>
                <c:cat>
                  <c:numRef>
                    <c:extLst>
                      <c:ex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'Qui CONGRUENTE L. BASE POTENCIA'!$L$3:$L$103</c15:sqref>
                        </c15:formulaRef>
                      </c:ext>
                    </c:extLst>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54</c:v>
                      </c:pt>
                      <c:pt idx="14">
                        <c:v>54</c:v>
                      </c:pt>
                      <c:pt idx="15">
                        <c:v>0</c:v>
                      </c:pt>
                      <c:pt idx="16">
                        <c:v>0</c:v>
                      </c:pt>
                      <c:pt idx="17">
                        <c:v>1</c:v>
                      </c:pt>
                      <c:pt idx="18">
                        <c:v>0</c:v>
                      </c:pt>
                      <c:pt idx="19">
                        <c:v>0</c:v>
                      </c:pt>
                      <c:pt idx="20">
                        <c:v>0</c:v>
                      </c:pt>
                      <c:pt idx="21">
                        <c:v>55</c:v>
                      </c:pt>
                      <c:pt idx="22">
                        <c:v>54</c:v>
                      </c:pt>
                      <c:pt idx="23">
                        <c:v>0</c:v>
                      </c:pt>
                      <c:pt idx="24">
                        <c:v>0</c:v>
                      </c:pt>
                      <c:pt idx="25">
                        <c:v>0</c:v>
                      </c:pt>
                      <c:pt idx="26">
                        <c:v>0</c:v>
                      </c:pt>
                      <c:pt idx="27">
                        <c:v>0</c:v>
                      </c:pt>
                      <c:pt idx="28">
                        <c:v>0</c:v>
                      </c:pt>
                      <c:pt idx="29">
                        <c:v>0</c:v>
                      </c:pt>
                      <c:pt idx="30">
                        <c:v>0</c:v>
                      </c:pt>
                      <c:pt idx="31">
                        <c:v>0</c:v>
                      </c:pt>
                      <c:pt idx="32">
                        <c:v>0</c:v>
                      </c:pt>
                      <c:pt idx="33">
                        <c:v>0</c:v>
                      </c:pt>
                      <c:pt idx="34">
                        <c:v>0</c:v>
                      </c:pt>
                      <c:pt idx="35">
                        <c:v>55</c:v>
                      </c:pt>
                      <c:pt idx="36">
                        <c:v>0</c:v>
                      </c:pt>
                      <c:pt idx="37">
                        <c:v>1</c:v>
                      </c:pt>
                      <c:pt idx="38">
                        <c:v>0</c:v>
                      </c:pt>
                      <c:pt idx="39">
                        <c:v>0</c:v>
                      </c:pt>
                      <c:pt idx="40">
                        <c:v>0</c:v>
                      </c:pt>
                      <c:pt idx="41">
                        <c:v>0</c:v>
                      </c:pt>
                      <c:pt idx="42">
                        <c:v>0</c:v>
                      </c:pt>
                      <c:pt idx="43">
                        <c:v>0</c:v>
                      </c:pt>
                      <c:pt idx="44">
                        <c:v>0</c:v>
                      </c:pt>
                      <c:pt idx="45">
                        <c:v>1</c:v>
                      </c:pt>
                      <c:pt idx="46">
                        <c:v>0</c:v>
                      </c:pt>
                      <c:pt idx="47">
                        <c:v>54</c:v>
                      </c:pt>
                      <c:pt idx="48">
                        <c:v>0</c:v>
                      </c:pt>
                      <c:pt idx="49">
                        <c:v>0</c:v>
                      </c:pt>
                      <c:pt idx="50">
                        <c:v>0</c:v>
                      </c:pt>
                      <c:pt idx="51">
                        <c:v>0</c:v>
                      </c:pt>
                      <c:pt idx="52">
                        <c:v>0</c:v>
                      </c:pt>
                      <c:pt idx="53">
                        <c:v>1</c:v>
                      </c:pt>
                      <c:pt idx="54">
                        <c:v>0</c:v>
                      </c:pt>
                      <c:pt idx="55">
                        <c:v>0</c:v>
                      </c:pt>
                      <c:pt idx="56">
                        <c:v>0</c:v>
                      </c:pt>
                      <c:pt idx="57">
                        <c:v>54</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55</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54</c:v>
                      </c:pt>
                      <c:pt idx="97">
                        <c:v>1</c:v>
                      </c:pt>
                      <c:pt idx="98">
                        <c:v>0</c:v>
                      </c:pt>
                      <c:pt idx="99">
                        <c:v>0</c:v>
                      </c:pt>
                      <c:pt idx="100">
                        <c:v>0</c:v>
                      </c:pt>
                    </c:numCache>
                  </c:numRef>
                </c:val>
                <c:smooth val="0"/>
                <c:extLst>
                  <c:ext xmlns:c16="http://schemas.microsoft.com/office/drawing/2014/chart" uri="{C3380CC4-5D6E-409C-BE32-E72D297353CC}">
                    <c16:uniqueId val="{00000003-C0C7-4208-B5E8-89F60DCE04CA}"/>
                  </c:ext>
                </c:extLst>
              </c15:ser>
            </c15:filteredLineSeries>
            <c15:filteredLineSeries>
              <c15:ser>
                <c:idx val="14"/>
                <c:order val="4"/>
                <c:tx>
                  <c:strRef>
                    <c:extLst xmlns:c15="http://schemas.microsoft.com/office/drawing/2012/chart">
                      <c:ext xmlns:c15="http://schemas.microsoft.com/office/drawing/2012/chart" uri="{02D57815-91ED-43cb-92C2-25804820EDAC}">
                        <c15:formulaRef>
                          <c15:sqref>'Qui CONGRUENTE L. BASE POTENCIA'!$O$2</c15:sqref>
                        </c15:formulaRef>
                      </c:ext>
                    </c:extLst>
                    <c:strCache>
                      <c:ptCount val="1"/>
                      <c:pt idx="0">
                        <c:v>Frequencia 1500 (semente 2)</c:v>
                      </c:pt>
                    </c:strCache>
                  </c:strRef>
                </c:tx>
                <c:spPr>
                  <a:ln w="22225" cap="rnd">
                    <a:solidFill>
                      <a:schemeClr val="accent3">
                        <a:lumMod val="80000"/>
                        <a:lumOff val="20000"/>
                      </a:schemeClr>
                    </a:solidFill>
                  </a:ln>
                  <a:effectLst>
                    <a:glow rad="139700">
                      <a:schemeClr val="accent3">
                        <a:lumMod val="80000"/>
                        <a:lumOff val="2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POTENCIA'!$O$3:$O$103</c15:sqref>
                        </c15:formulaRef>
                      </c:ext>
                    </c:extLst>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165</c:v>
                      </c:pt>
                      <c:pt idx="14">
                        <c:v>165</c:v>
                      </c:pt>
                      <c:pt idx="15">
                        <c:v>0</c:v>
                      </c:pt>
                      <c:pt idx="16">
                        <c:v>0</c:v>
                      </c:pt>
                      <c:pt idx="17">
                        <c:v>1</c:v>
                      </c:pt>
                      <c:pt idx="18">
                        <c:v>0</c:v>
                      </c:pt>
                      <c:pt idx="19">
                        <c:v>0</c:v>
                      </c:pt>
                      <c:pt idx="20">
                        <c:v>0</c:v>
                      </c:pt>
                      <c:pt idx="21">
                        <c:v>166</c:v>
                      </c:pt>
                      <c:pt idx="22">
                        <c:v>166</c:v>
                      </c:pt>
                      <c:pt idx="23">
                        <c:v>0</c:v>
                      </c:pt>
                      <c:pt idx="24">
                        <c:v>0</c:v>
                      </c:pt>
                      <c:pt idx="25">
                        <c:v>0</c:v>
                      </c:pt>
                      <c:pt idx="26">
                        <c:v>0</c:v>
                      </c:pt>
                      <c:pt idx="27">
                        <c:v>0</c:v>
                      </c:pt>
                      <c:pt idx="28">
                        <c:v>0</c:v>
                      </c:pt>
                      <c:pt idx="29">
                        <c:v>0</c:v>
                      </c:pt>
                      <c:pt idx="30">
                        <c:v>0</c:v>
                      </c:pt>
                      <c:pt idx="31">
                        <c:v>0</c:v>
                      </c:pt>
                      <c:pt idx="32">
                        <c:v>0</c:v>
                      </c:pt>
                      <c:pt idx="33">
                        <c:v>0</c:v>
                      </c:pt>
                      <c:pt idx="34">
                        <c:v>0</c:v>
                      </c:pt>
                      <c:pt idx="35">
                        <c:v>166</c:v>
                      </c:pt>
                      <c:pt idx="36">
                        <c:v>0</c:v>
                      </c:pt>
                      <c:pt idx="37">
                        <c:v>1</c:v>
                      </c:pt>
                      <c:pt idx="38">
                        <c:v>0</c:v>
                      </c:pt>
                      <c:pt idx="39">
                        <c:v>0</c:v>
                      </c:pt>
                      <c:pt idx="40">
                        <c:v>0</c:v>
                      </c:pt>
                      <c:pt idx="41">
                        <c:v>0</c:v>
                      </c:pt>
                      <c:pt idx="42">
                        <c:v>0</c:v>
                      </c:pt>
                      <c:pt idx="43">
                        <c:v>0</c:v>
                      </c:pt>
                      <c:pt idx="44">
                        <c:v>0</c:v>
                      </c:pt>
                      <c:pt idx="45">
                        <c:v>1</c:v>
                      </c:pt>
                      <c:pt idx="46">
                        <c:v>0</c:v>
                      </c:pt>
                      <c:pt idx="47">
                        <c:v>165</c:v>
                      </c:pt>
                      <c:pt idx="48">
                        <c:v>0</c:v>
                      </c:pt>
                      <c:pt idx="49">
                        <c:v>0</c:v>
                      </c:pt>
                      <c:pt idx="50">
                        <c:v>0</c:v>
                      </c:pt>
                      <c:pt idx="51">
                        <c:v>0</c:v>
                      </c:pt>
                      <c:pt idx="52">
                        <c:v>0</c:v>
                      </c:pt>
                      <c:pt idx="53">
                        <c:v>1</c:v>
                      </c:pt>
                      <c:pt idx="54">
                        <c:v>0</c:v>
                      </c:pt>
                      <c:pt idx="55">
                        <c:v>0</c:v>
                      </c:pt>
                      <c:pt idx="56">
                        <c:v>0</c:v>
                      </c:pt>
                      <c:pt idx="57">
                        <c:v>165</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166</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165</c:v>
                      </c:pt>
                      <c:pt idx="97">
                        <c:v>1</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4-C0C7-4208-B5E8-89F60DCE04CA}"/>
                  </c:ext>
                </c:extLst>
              </c15:ser>
            </c15:filteredLineSeries>
            <c15:filteredLineSeries>
              <c15:ser>
                <c:idx val="17"/>
                <c:order val="5"/>
                <c:tx>
                  <c:strRef>
                    <c:extLst xmlns:c15="http://schemas.microsoft.com/office/drawing/2012/chart">
                      <c:ext xmlns:c15="http://schemas.microsoft.com/office/drawing/2012/chart" uri="{02D57815-91ED-43cb-92C2-25804820EDAC}">
                        <c15:formulaRef>
                          <c15:sqref>'Qui CONGRUENTE L. BASE POTENCIA'!$R$2</c15:sqref>
                        </c15:formulaRef>
                      </c:ext>
                    </c:extLst>
                    <c:strCache>
                      <c:ptCount val="1"/>
                      <c:pt idx="0">
                        <c:v>Frequencia 3000 (semente 2)</c:v>
                      </c:pt>
                    </c:strCache>
                  </c:strRef>
                </c:tx>
                <c:spPr>
                  <a:ln w="22225" cap="rnd">
                    <a:solidFill>
                      <a:schemeClr val="accent6">
                        <a:lumMod val="80000"/>
                        <a:lumOff val="20000"/>
                      </a:schemeClr>
                    </a:solidFill>
                  </a:ln>
                  <a:effectLst>
                    <a:glow rad="139700">
                      <a:schemeClr val="accent6">
                        <a:lumMod val="80000"/>
                        <a:lumOff val="2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POTENCIA'!$R$3:$R$103</c15:sqref>
                        </c15:formulaRef>
                      </c:ext>
                    </c:extLst>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332</c:v>
                      </c:pt>
                      <c:pt idx="14">
                        <c:v>332</c:v>
                      </c:pt>
                      <c:pt idx="15">
                        <c:v>0</c:v>
                      </c:pt>
                      <c:pt idx="16">
                        <c:v>0</c:v>
                      </c:pt>
                      <c:pt idx="17">
                        <c:v>1</c:v>
                      </c:pt>
                      <c:pt idx="18">
                        <c:v>0</c:v>
                      </c:pt>
                      <c:pt idx="19">
                        <c:v>0</c:v>
                      </c:pt>
                      <c:pt idx="20">
                        <c:v>0</c:v>
                      </c:pt>
                      <c:pt idx="21">
                        <c:v>332</c:v>
                      </c:pt>
                      <c:pt idx="22">
                        <c:v>332</c:v>
                      </c:pt>
                      <c:pt idx="23">
                        <c:v>0</c:v>
                      </c:pt>
                      <c:pt idx="24">
                        <c:v>0</c:v>
                      </c:pt>
                      <c:pt idx="25">
                        <c:v>0</c:v>
                      </c:pt>
                      <c:pt idx="26">
                        <c:v>0</c:v>
                      </c:pt>
                      <c:pt idx="27">
                        <c:v>0</c:v>
                      </c:pt>
                      <c:pt idx="28">
                        <c:v>0</c:v>
                      </c:pt>
                      <c:pt idx="29">
                        <c:v>0</c:v>
                      </c:pt>
                      <c:pt idx="30">
                        <c:v>0</c:v>
                      </c:pt>
                      <c:pt idx="31">
                        <c:v>0</c:v>
                      </c:pt>
                      <c:pt idx="32">
                        <c:v>0</c:v>
                      </c:pt>
                      <c:pt idx="33">
                        <c:v>0</c:v>
                      </c:pt>
                      <c:pt idx="34">
                        <c:v>0</c:v>
                      </c:pt>
                      <c:pt idx="35">
                        <c:v>332</c:v>
                      </c:pt>
                      <c:pt idx="36">
                        <c:v>0</c:v>
                      </c:pt>
                      <c:pt idx="37">
                        <c:v>1</c:v>
                      </c:pt>
                      <c:pt idx="38">
                        <c:v>0</c:v>
                      </c:pt>
                      <c:pt idx="39">
                        <c:v>0</c:v>
                      </c:pt>
                      <c:pt idx="40">
                        <c:v>0</c:v>
                      </c:pt>
                      <c:pt idx="41">
                        <c:v>0</c:v>
                      </c:pt>
                      <c:pt idx="42">
                        <c:v>0</c:v>
                      </c:pt>
                      <c:pt idx="43">
                        <c:v>0</c:v>
                      </c:pt>
                      <c:pt idx="44">
                        <c:v>0</c:v>
                      </c:pt>
                      <c:pt idx="45">
                        <c:v>1</c:v>
                      </c:pt>
                      <c:pt idx="46">
                        <c:v>0</c:v>
                      </c:pt>
                      <c:pt idx="47">
                        <c:v>332</c:v>
                      </c:pt>
                      <c:pt idx="48">
                        <c:v>0</c:v>
                      </c:pt>
                      <c:pt idx="49">
                        <c:v>0</c:v>
                      </c:pt>
                      <c:pt idx="50">
                        <c:v>0</c:v>
                      </c:pt>
                      <c:pt idx="51">
                        <c:v>0</c:v>
                      </c:pt>
                      <c:pt idx="52">
                        <c:v>0</c:v>
                      </c:pt>
                      <c:pt idx="53">
                        <c:v>1</c:v>
                      </c:pt>
                      <c:pt idx="54">
                        <c:v>0</c:v>
                      </c:pt>
                      <c:pt idx="55">
                        <c:v>0</c:v>
                      </c:pt>
                      <c:pt idx="56">
                        <c:v>0</c:v>
                      </c:pt>
                      <c:pt idx="57">
                        <c:v>332</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332</c:v>
                      </c:pt>
                      <c:pt idx="97">
                        <c:v>1</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5-C0C7-4208-B5E8-89F60DCE04CA}"/>
                  </c:ext>
                </c:extLst>
              </c15:ser>
            </c15:filteredLineSeries>
            <c15:filteredLineSeries>
              <c15:ser>
                <c:idx val="20"/>
                <c:order val="6"/>
                <c:tx>
                  <c:strRef>
                    <c:extLst xmlns:c15="http://schemas.microsoft.com/office/drawing/2012/chart">
                      <c:ext xmlns:c15="http://schemas.microsoft.com/office/drawing/2012/chart" uri="{02D57815-91ED-43cb-92C2-25804820EDAC}">
                        <c15:formulaRef>
                          <c15:sqref>'Qui CONGRUENTE L. BASE POTENCIA'!$U$2</c15:sqref>
                        </c15:formulaRef>
                      </c:ext>
                    </c:extLst>
                    <c:strCache>
                      <c:ptCount val="1"/>
                      <c:pt idx="0">
                        <c:v>Frequencia 500 (semente 3)</c:v>
                      </c:pt>
                    </c:strCache>
                  </c:strRef>
                </c:tx>
                <c:spPr>
                  <a:ln w="22225" cap="rnd">
                    <a:solidFill>
                      <a:schemeClr val="accent3">
                        <a:lumMod val="80000"/>
                      </a:schemeClr>
                    </a:solidFill>
                  </a:ln>
                  <a:effectLst>
                    <a:glow rad="139700">
                      <a:schemeClr val="accent3">
                        <a:lumMod val="8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POTENCIA'!$U$3:$U$103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55</c:v>
                      </c:pt>
                      <c:pt idx="14">
                        <c:v>55</c:v>
                      </c:pt>
                      <c:pt idx="15">
                        <c:v>0</c:v>
                      </c:pt>
                      <c:pt idx="16">
                        <c:v>0</c:v>
                      </c:pt>
                      <c:pt idx="17">
                        <c:v>0</c:v>
                      </c:pt>
                      <c:pt idx="18">
                        <c:v>0</c:v>
                      </c:pt>
                      <c:pt idx="19">
                        <c:v>0</c:v>
                      </c:pt>
                      <c:pt idx="20">
                        <c:v>0</c:v>
                      </c:pt>
                      <c:pt idx="21">
                        <c:v>56</c:v>
                      </c:pt>
                      <c:pt idx="22">
                        <c:v>55</c:v>
                      </c:pt>
                      <c:pt idx="23">
                        <c:v>0</c:v>
                      </c:pt>
                      <c:pt idx="24">
                        <c:v>0</c:v>
                      </c:pt>
                      <c:pt idx="25">
                        <c:v>0</c:v>
                      </c:pt>
                      <c:pt idx="26">
                        <c:v>0</c:v>
                      </c:pt>
                      <c:pt idx="27">
                        <c:v>0</c:v>
                      </c:pt>
                      <c:pt idx="28">
                        <c:v>0</c:v>
                      </c:pt>
                      <c:pt idx="29">
                        <c:v>0</c:v>
                      </c:pt>
                      <c:pt idx="30">
                        <c:v>0</c:v>
                      </c:pt>
                      <c:pt idx="31">
                        <c:v>0</c:v>
                      </c:pt>
                      <c:pt idx="32">
                        <c:v>0</c:v>
                      </c:pt>
                      <c:pt idx="33">
                        <c:v>0</c:v>
                      </c:pt>
                      <c:pt idx="34">
                        <c:v>0</c:v>
                      </c:pt>
                      <c:pt idx="35">
                        <c:v>55</c:v>
                      </c:pt>
                      <c:pt idx="36">
                        <c:v>0</c:v>
                      </c:pt>
                      <c:pt idx="37">
                        <c:v>0</c:v>
                      </c:pt>
                      <c:pt idx="38">
                        <c:v>0</c:v>
                      </c:pt>
                      <c:pt idx="39">
                        <c:v>0</c:v>
                      </c:pt>
                      <c:pt idx="40">
                        <c:v>0</c:v>
                      </c:pt>
                      <c:pt idx="41">
                        <c:v>0</c:v>
                      </c:pt>
                      <c:pt idx="42">
                        <c:v>0</c:v>
                      </c:pt>
                      <c:pt idx="43">
                        <c:v>0</c:v>
                      </c:pt>
                      <c:pt idx="44">
                        <c:v>0</c:v>
                      </c:pt>
                      <c:pt idx="45">
                        <c:v>1</c:v>
                      </c:pt>
                      <c:pt idx="46">
                        <c:v>0</c:v>
                      </c:pt>
                      <c:pt idx="47">
                        <c:v>55</c:v>
                      </c:pt>
                      <c:pt idx="48">
                        <c:v>0</c:v>
                      </c:pt>
                      <c:pt idx="49">
                        <c:v>0</c:v>
                      </c:pt>
                      <c:pt idx="50">
                        <c:v>0</c:v>
                      </c:pt>
                      <c:pt idx="51">
                        <c:v>0</c:v>
                      </c:pt>
                      <c:pt idx="52">
                        <c:v>0</c:v>
                      </c:pt>
                      <c:pt idx="53">
                        <c:v>0</c:v>
                      </c:pt>
                      <c:pt idx="54">
                        <c:v>0</c:v>
                      </c:pt>
                      <c:pt idx="55">
                        <c:v>0</c:v>
                      </c:pt>
                      <c:pt idx="56">
                        <c:v>0</c:v>
                      </c:pt>
                      <c:pt idx="57">
                        <c:v>55</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56</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55</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6-C0C7-4208-B5E8-89F60DCE04CA}"/>
                  </c:ext>
                </c:extLst>
              </c15:ser>
            </c15:filteredLineSeries>
            <c15:filteredLineSeries>
              <c15:ser>
                <c:idx val="23"/>
                <c:order val="7"/>
                <c:tx>
                  <c:strRef>
                    <c:extLst xmlns:c15="http://schemas.microsoft.com/office/drawing/2012/chart">
                      <c:ext xmlns:c15="http://schemas.microsoft.com/office/drawing/2012/chart" uri="{02D57815-91ED-43cb-92C2-25804820EDAC}">
                        <c15:formulaRef>
                          <c15:sqref>'Qui CONGRUENTE L. BASE POTENCIA'!$X$2</c15:sqref>
                        </c15:formulaRef>
                      </c:ext>
                    </c:extLst>
                    <c:strCache>
                      <c:ptCount val="1"/>
                      <c:pt idx="0">
                        <c:v>Frequencia 1500 (semente 3)</c:v>
                      </c:pt>
                    </c:strCache>
                  </c:strRef>
                </c:tx>
                <c:spPr>
                  <a:ln w="22225" cap="rnd">
                    <a:solidFill>
                      <a:schemeClr val="accent6">
                        <a:lumMod val="80000"/>
                      </a:schemeClr>
                    </a:solidFill>
                  </a:ln>
                  <a:effectLst>
                    <a:glow rad="139700">
                      <a:schemeClr val="accent6">
                        <a:lumMod val="8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POTENCIA'!$X$3:$X$103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166</c:v>
                      </c:pt>
                      <c:pt idx="14">
                        <c:v>166</c:v>
                      </c:pt>
                      <c:pt idx="15">
                        <c:v>0</c:v>
                      </c:pt>
                      <c:pt idx="16">
                        <c:v>0</c:v>
                      </c:pt>
                      <c:pt idx="17">
                        <c:v>0</c:v>
                      </c:pt>
                      <c:pt idx="18">
                        <c:v>0</c:v>
                      </c:pt>
                      <c:pt idx="19">
                        <c:v>0</c:v>
                      </c:pt>
                      <c:pt idx="20">
                        <c:v>0</c:v>
                      </c:pt>
                      <c:pt idx="21">
                        <c:v>167</c:v>
                      </c:pt>
                      <c:pt idx="22">
                        <c:v>166</c:v>
                      </c:pt>
                      <c:pt idx="23">
                        <c:v>0</c:v>
                      </c:pt>
                      <c:pt idx="24">
                        <c:v>0</c:v>
                      </c:pt>
                      <c:pt idx="25">
                        <c:v>0</c:v>
                      </c:pt>
                      <c:pt idx="26">
                        <c:v>0</c:v>
                      </c:pt>
                      <c:pt idx="27">
                        <c:v>0</c:v>
                      </c:pt>
                      <c:pt idx="28">
                        <c:v>0</c:v>
                      </c:pt>
                      <c:pt idx="29">
                        <c:v>0</c:v>
                      </c:pt>
                      <c:pt idx="30">
                        <c:v>0</c:v>
                      </c:pt>
                      <c:pt idx="31">
                        <c:v>0</c:v>
                      </c:pt>
                      <c:pt idx="32">
                        <c:v>0</c:v>
                      </c:pt>
                      <c:pt idx="33">
                        <c:v>0</c:v>
                      </c:pt>
                      <c:pt idx="34">
                        <c:v>0</c:v>
                      </c:pt>
                      <c:pt idx="35">
                        <c:v>167</c:v>
                      </c:pt>
                      <c:pt idx="36">
                        <c:v>0</c:v>
                      </c:pt>
                      <c:pt idx="37">
                        <c:v>0</c:v>
                      </c:pt>
                      <c:pt idx="38">
                        <c:v>0</c:v>
                      </c:pt>
                      <c:pt idx="39">
                        <c:v>0</c:v>
                      </c:pt>
                      <c:pt idx="40">
                        <c:v>0</c:v>
                      </c:pt>
                      <c:pt idx="41">
                        <c:v>0</c:v>
                      </c:pt>
                      <c:pt idx="42">
                        <c:v>0</c:v>
                      </c:pt>
                      <c:pt idx="43">
                        <c:v>0</c:v>
                      </c:pt>
                      <c:pt idx="44">
                        <c:v>0</c:v>
                      </c:pt>
                      <c:pt idx="45">
                        <c:v>1</c:v>
                      </c:pt>
                      <c:pt idx="46">
                        <c:v>0</c:v>
                      </c:pt>
                      <c:pt idx="47">
                        <c:v>166</c:v>
                      </c:pt>
                      <c:pt idx="48">
                        <c:v>0</c:v>
                      </c:pt>
                      <c:pt idx="49">
                        <c:v>0</c:v>
                      </c:pt>
                      <c:pt idx="50">
                        <c:v>0</c:v>
                      </c:pt>
                      <c:pt idx="51">
                        <c:v>0</c:v>
                      </c:pt>
                      <c:pt idx="52">
                        <c:v>0</c:v>
                      </c:pt>
                      <c:pt idx="53">
                        <c:v>0</c:v>
                      </c:pt>
                      <c:pt idx="54">
                        <c:v>0</c:v>
                      </c:pt>
                      <c:pt idx="55">
                        <c:v>0</c:v>
                      </c:pt>
                      <c:pt idx="56">
                        <c:v>0</c:v>
                      </c:pt>
                      <c:pt idx="57">
                        <c:v>166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167</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166</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7-C0C7-4208-B5E8-89F60DCE04CA}"/>
                  </c:ext>
                </c:extLst>
              </c15:ser>
            </c15:filteredLineSeries>
            <c15:filteredLineSeries>
              <c15:ser>
                <c:idx val="26"/>
                <c:order val="8"/>
                <c:tx>
                  <c:strRef>
                    <c:extLst xmlns:c15="http://schemas.microsoft.com/office/drawing/2012/chart">
                      <c:ext xmlns:c15="http://schemas.microsoft.com/office/drawing/2012/chart" uri="{02D57815-91ED-43cb-92C2-25804820EDAC}">
                        <c15:formulaRef>
                          <c15:sqref>'Qui CONGRUENTE L. BASE POTENCIA'!$AA$2</c15:sqref>
                        </c15:formulaRef>
                      </c:ext>
                    </c:extLst>
                    <c:strCache>
                      <c:ptCount val="1"/>
                      <c:pt idx="0">
                        <c:v>Frequencia 3000 (semente 3)</c:v>
                      </c:pt>
                    </c:strCache>
                  </c:strRef>
                </c:tx>
                <c:spPr>
                  <a:ln w="22225" cap="rnd">
                    <a:solidFill>
                      <a:schemeClr val="accent3">
                        <a:lumMod val="60000"/>
                        <a:lumOff val="40000"/>
                      </a:schemeClr>
                    </a:solidFill>
                  </a:ln>
                  <a:effectLst>
                    <a:glow rad="139700">
                      <a:schemeClr val="accent3">
                        <a:lumMod val="60000"/>
                        <a:lumOff val="4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POTENCIA'!$AA$3:$AA$103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333</c:v>
                      </c:pt>
                      <c:pt idx="14">
                        <c:v>333</c:v>
                      </c:pt>
                      <c:pt idx="15">
                        <c:v>0</c:v>
                      </c:pt>
                      <c:pt idx="16">
                        <c:v>0</c:v>
                      </c:pt>
                      <c:pt idx="17">
                        <c:v>0</c:v>
                      </c:pt>
                      <c:pt idx="18">
                        <c:v>0</c:v>
                      </c:pt>
                      <c:pt idx="19">
                        <c:v>0</c:v>
                      </c:pt>
                      <c:pt idx="20">
                        <c:v>0</c:v>
                      </c:pt>
                      <c:pt idx="21">
                        <c:v>333</c:v>
                      </c:pt>
                      <c:pt idx="22">
                        <c:v>333</c:v>
                      </c:pt>
                      <c:pt idx="23">
                        <c:v>0</c:v>
                      </c:pt>
                      <c:pt idx="24">
                        <c:v>0</c:v>
                      </c:pt>
                      <c:pt idx="25">
                        <c:v>0</c:v>
                      </c:pt>
                      <c:pt idx="26">
                        <c:v>0</c:v>
                      </c:pt>
                      <c:pt idx="27">
                        <c:v>0</c:v>
                      </c:pt>
                      <c:pt idx="28">
                        <c:v>0</c:v>
                      </c:pt>
                      <c:pt idx="29">
                        <c:v>0</c:v>
                      </c:pt>
                      <c:pt idx="30">
                        <c:v>0</c:v>
                      </c:pt>
                      <c:pt idx="31">
                        <c:v>0</c:v>
                      </c:pt>
                      <c:pt idx="32">
                        <c:v>0</c:v>
                      </c:pt>
                      <c:pt idx="33">
                        <c:v>0</c:v>
                      </c:pt>
                      <c:pt idx="34">
                        <c:v>0</c:v>
                      </c:pt>
                      <c:pt idx="35">
                        <c:v>333</c:v>
                      </c:pt>
                      <c:pt idx="36">
                        <c:v>0</c:v>
                      </c:pt>
                      <c:pt idx="37">
                        <c:v>0</c:v>
                      </c:pt>
                      <c:pt idx="38">
                        <c:v>0</c:v>
                      </c:pt>
                      <c:pt idx="39">
                        <c:v>0</c:v>
                      </c:pt>
                      <c:pt idx="40">
                        <c:v>0</c:v>
                      </c:pt>
                      <c:pt idx="41">
                        <c:v>0</c:v>
                      </c:pt>
                      <c:pt idx="42">
                        <c:v>0</c:v>
                      </c:pt>
                      <c:pt idx="43">
                        <c:v>0</c:v>
                      </c:pt>
                      <c:pt idx="44">
                        <c:v>0</c:v>
                      </c:pt>
                      <c:pt idx="45">
                        <c:v>1</c:v>
                      </c:pt>
                      <c:pt idx="46">
                        <c:v>0</c:v>
                      </c:pt>
                      <c:pt idx="47">
                        <c:v>333</c:v>
                      </c:pt>
                      <c:pt idx="48">
                        <c:v>0</c:v>
                      </c:pt>
                      <c:pt idx="49">
                        <c:v>0</c:v>
                      </c:pt>
                      <c:pt idx="50">
                        <c:v>0</c:v>
                      </c:pt>
                      <c:pt idx="51">
                        <c:v>0</c:v>
                      </c:pt>
                      <c:pt idx="52">
                        <c:v>0</c:v>
                      </c:pt>
                      <c:pt idx="53">
                        <c:v>0</c:v>
                      </c:pt>
                      <c:pt idx="54">
                        <c:v>0</c:v>
                      </c:pt>
                      <c:pt idx="55">
                        <c:v>0</c:v>
                      </c:pt>
                      <c:pt idx="56">
                        <c:v>0</c:v>
                      </c:pt>
                      <c:pt idx="57">
                        <c:v>333</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333</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8-C0C7-4208-B5E8-89F60DCE04CA}"/>
                  </c:ext>
                </c:extLst>
              </c15:ser>
            </c15:filteredLineSeries>
          </c:ext>
        </c:extLst>
      </c:lineChart>
      <c:catAx>
        <c:axId val="4150786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15076984"/>
        <c:crosses val="autoZero"/>
        <c:auto val="1"/>
        <c:lblAlgn val="ctr"/>
        <c:lblOffset val="100"/>
        <c:noMultiLvlLbl val="0"/>
      </c:catAx>
      <c:valAx>
        <c:axId val="4150769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15078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BASE POTENCIA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11"/>
          <c:order val="3"/>
          <c:tx>
            <c:strRef>
              <c:f>'Qui CONGRUENTE L. BASE POTENCIA'!$L$2</c:f>
              <c:strCache>
                <c:ptCount val="1"/>
                <c:pt idx="0">
                  <c:v>Frequencia 500 (semente 2)</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POTENCIA'!$L$3:$L$103</c:f>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54</c:v>
                </c:pt>
                <c:pt idx="14">
                  <c:v>54</c:v>
                </c:pt>
                <c:pt idx="15">
                  <c:v>0</c:v>
                </c:pt>
                <c:pt idx="16">
                  <c:v>0</c:v>
                </c:pt>
                <c:pt idx="17">
                  <c:v>1</c:v>
                </c:pt>
                <c:pt idx="18">
                  <c:v>0</c:v>
                </c:pt>
                <c:pt idx="19">
                  <c:v>0</c:v>
                </c:pt>
                <c:pt idx="20">
                  <c:v>0</c:v>
                </c:pt>
                <c:pt idx="21">
                  <c:v>55</c:v>
                </c:pt>
                <c:pt idx="22">
                  <c:v>54</c:v>
                </c:pt>
                <c:pt idx="23">
                  <c:v>0</c:v>
                </c:pt>
                <c:pt idx="24">
                  <c:v>0</c:v>
                </c:pt>
                <c:pt idx="25">
                  <c:v>0</c:v>
                </c:pt>
                <c:pt idx="26">
                  <c:v>0</c:v>
                </c:pt>
                <c:pt idx="27">
                  <c:v>0</c:v>
                </c:pt>
                <c:pt idx="28">
                  <c:v>0</c:v>
                </c:pt>
                <c:pt idx="29">
                  <c:v>0</c:v>
                </c:pt>
                <c:pt idx="30">
                  <c:v>0</c:v>
                </c:pt>
                <c:pt idx="31">
                  <c:v>0</c:v>
                </c:pt>
                <c:pt idx="32">
                  <c:v>0</c:v>
                </c:pt>
                <c:pt idx="33">
                  <c:v>0</c:v>
                </c:pt>
                <c:pt idx="34">
                  <c:v>0</c:v>
                </c:pt>
                <c:pt idx="35">
                  <c:v>55</c:v>
                </c:pt>
                <c:pt idx="36">
                  <c:v>0</c:v>
                </c:pt>
                <c:pt idx="37">
                  <c:v>1</c:v>
                </c:pt>
                <c:pt idx="38">
                  <c:v>0</c:v>
                </c:pt>
                <c:pt idx="39">
                  <c:v>0</c:v>
                </c:pt>
                <c:pt idx="40">
                  <c:v>0</c:v>
                </c:pt>
                <c:pt idx="41">
                  <c:v>0</c:v>
                </c:pt>
                <c:pt idx="42">
                  <c:v>0</c:v>
                </c:pt>
                <c:pt idx="43">
                  <c:v>0</c:v>
                </c:pt>
                <c:pt idx="44">
                  <c:v>0</c:v>
                </c:pt>
                <c:pt idx="45">
                  <c:v>1</c:v>
                </c:pt>
                <c:pt idx="46">
                  <c:v>0</c:v>
                </c:pt>
                <c:pt idx="47">
                  <c:v>54</c:v>
                </c:pt>
                <c:pt idx="48">
                  <c:v>0</c:v>
                </c:pt>
                <c:pt idx="49">
                  <c:v>0</c:v>
                </c:pt>
                <c:pt idx="50">
                  <c:v>0</c:v>
                </c:pt>
                <c:pt idx="51">
                  <c:v>0</c:v>
                </c:pt>
                <c:pt idx="52">
                  <c:v>0</c:v>
                </c:pt>
                <c:pt idx="53">
                  <c:v>1</c:v>
                </c:pt>
                <c:pt idx="54">
                  <c:v>0</c:v>
                </c:pt>
                <c:pt idx="55">
                  <c:v>0</c:v>
                </c:pt>
                <c:pt idx="56">
                  <c:v>0</c:v>
                </c:pt>
                <c:pt idx="57">
                  <c:v>54</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55</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54</c:v>
                </c:pt>
                <c:pt idx="97">
                  <c:v>1</c:v>
                </c:pt>
                <c:pt idx="98">
                  <c:v>0</c:v>
                </c:pt>
                <c:pt idx="99">
                  <c:v>0</c:v>
                </c:pt>
                <c:pt idx="100">
                  <c:v>0</c:v>
                </c:pt>
              </c:numCache>
            </c:numRef>
          </c:val>
          <c:smooth val="0"/>
          <c:extLst>
            <c:ext xmlns:c16="http://schemas.microsoft.com/office/drawing/2014/chart" uri="{C3380CC4-5D6E-409C-BE32-E72D297353CC}">
              <c16:uniqueId val="{00000000-D107-4B11-B19C-1C86B379F4AA}"/>
            </c:ext>
          </c:extLst>
        </c:ser>
        <c:ser>
          <c:idx val="14"/>
          <c:order val="4"/>
          <c:tx>
            <c:strRef>
              <c:f>'Qui CONGRUENTE L. BASE POTENCIA'!$O$2</c:f>
              <c:strCache>
                <c:ptCount val="1"/>
                <c:pt idx="0">
                  <c:v>Frequencia 1500 (semente 2)</c:v>
                </c:pt>
              </c:strCache>
            </c:strRef>
          </c:tx>
          <c:spPr>
            <a:ln w="22225" cap="rnd">
              <a:solidFill>
                <a:schemeClr val="accent3">
                  <a:lumMod val="80000"/>
                  <a:lumOff val="20000"/>
                </a:schemeClr>
              </a:solidFill>
            </a:ln>
            <a:effectLst>
              <a:glow rad="139700">
                <a:schemeClr val="accent3">
                  <a:lumMod val="80000"/>
                  <a:lumOff val="20000"/>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POTENCIA'!$O$3:$O$103</c:f>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165</c:v>
                </c:pt>
                <c:pt idx="14">
                  <c:v>165</c:v>
                </c:pt>
                <c:pt idx="15">
                  <c:v>0</c:v>
                </c:pt>
                <c:pt idx="16">
                  <c:v>0</c:v>
                </c:pt>
                <c:pt idx="17">
                  <c:v>1</c:v>
                </c:pt>
                <c:pt idx="18">
                  <c:v>0</c:v>
                </c:pt>
                <c:pt idx="19">
                  <c:v>0</c:v>
                </c:pt>
                <c:pt idx="20">
                  <c:v>0</c:v>
                </c:pt>
                <c:pt idx="21">
                  <c:v>166</c:v>
                </c:pt>
                <c:pt idx="22">
                  <c:v>166</c:v>
                </c:pt>
                <c:pt idx="23">
                  <c:v>0</c:v>
                </c:pt>
                <c:pt idx="24">
                  <c:v>0</c:v>
                </c:pt>
                <c:pt idx="25">
                  <c:v>0</c:v>
                </c:pt>
                <c:pt idx="26">
                  <c:v>0</c:v>
                </c:pt>
                <c:pt idx="27">
                  <c:v>0</c:v>
                </c:pt>
                <c:pt idx="28">
                  <c:v>0</c:v>
                </c:pt>
                <c:pt idx="29">
                  <c:v>0</c:v>
                </c:pt>
                <c:pt idx="30">
                  <c:v>0</c:v>
                </c:pt>
                <c:pt idx="31">
                  <c:v>0</c:v>
                </c:pt>
                <c:pt idx="32">
                  <c:v>0</c:v>
                </c:pt>
                <c:pt idx="33">
                  <c:v>0</c:v>
                </c:pt>
                <c:pt idx="34">
                  <c:v>0</c:v>
                </c:pt>
                <c:pt idx="35">
                  <c:v>166</c:v>
                </c:pt>
                <c:pt idx="36">
                  <c:v>0</c:v>
                </c:pt>
                <c:pt idx="37">
                  <c:v>1</c:v>
                </c:pt>
                <c:pt idx="38">
                  <c:v>0</c:v>
                </c:pt>
                <c:pt idx="39">
                  <c:v>0</c:v>
                </c:pt>
                <c:pt idx="40">
                  <c:v>0</c:v>
                </c:pt>
                <c:pt idx="41">
                  <c:v>0</c:v>
                </c:pt>
                <c:pt idx="42">
                  <c:v>0</c:v>
                </c:pt>
                <c:pt idx="43">
                  <c:v>0</c:v>
                </c:pt>
                <c:pt idx="44">
                  <c:v>0</c:v>
                </c:pt>
                <c:pt idx="45">
                  <c:v>1</c:v>
                </c:pt>
                <c:pt idx="46">
                  <c:v>0</c:v>
                </c:pt>
                <c:pt idx="47">
                  <c:v>165</c:v>
                </c:pt>
                <c:pt idx="48">
                  <c:v>0</c:v>
                </c:pt>
                <c:pt idx="49">
                  <c:v>0</c:v>
                </c:pt>
                <c:pt idx="50">
                  <c:v>0</c:v>
                </c:pt>
                <c:pt idx="51">
                  <c:v>0</c:v>
                </c:pt>
                <c:pt idx="52">
                  <c:v>0</c:v>
                </c:pt>
                <c:pt idx="53">
                  <c:v>1</c:v>
                </c:pt>
                <c:pt idx="54">
                  <c:v>0</c:v>
                </c:pt>
                <c:pt idx="55">
                  <c:v>0</c:v>
                </c:pt>
                <c:pt idx="56">
                  <c:v>0</c:v>
                </c:pt>
                <c:pt idx="57">
                  <c:v>165</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166</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165</c:v>
                </c:pt>
                <c:pt idx="97">
                  <c:v>1</c:v>
                </c:pt>
                <c:pt idx="98">
                  <c:v>0</c:v>
                </c:pt>
                <c:pt idx="99">
                  <c:v>0</c:v>
                </c:pt>
                <c:pt idx="100">
                  <c:v>0</c:v>
                </c:pt>
              </c:numCache>
            </c:numRef>
          </c:val>
          <c:smooth val="0"/>
          <c:extLst>
            <c:ext xmlns:c16="http://schemas.microsoft.com/office/drawing/2014/chart" uri="{C3380CC4-5D6E-409C-BE32-E72D297353CC}">
              <c16:uniqueId val="{00000001-D107-4B11-B19C-1C86B379F4AA}"/>
            </c:ext>
          </c:extLst>
        </c:ser>
        <c:ser>
          <c:idx val="17"/>
          <c:order val="5"/>
          <c:tx>
            <c:strRef>
              <c:f>'Qui CONGRUENTE L. BASE POTENCIA'!$R$2</c:f>
              <c:strCache>
                <c:ptCount val="1"/>
                <c:pt idx="0">
                  <c:v>Frequencia 3000 (semente 2)</c:v>
                </c:pt>
              </c:strCache>
            </c:strRef>
          </c:tx>
          <c:spPr>
            <a:ln w="22225" cap="rnd">
              <a:solidFill>
                <a:schemeClr val="accent6">
                  <a:lumMod val="80000"/>
                  <a:lumOff val="20000"/>
                </a:schemeClr>
              </a:solidFill>
            </a:ln>
            <a:effectLst>
              <a:glow rad="139700">
                <a:schemeClr val="accent6">
                  <a:lumMod val="80000"/>
                  <a:lumOff val="20000"/>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POTENCIA'!$R$3:$R$103</c:f>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332</c:v>
                </c:pt>
                <c:pt idx="14">
                  <c:v>332</c:v>
                </c:pt>
                <c:pt idx="15">
                  <c:v>0</c:v>
                </c:pt>
                <c:pt idx="16">
                  <c:v>0</c:v>
                </c:pt>
                <c:pt idx="17">
                  <c:v>1</c:v>
                </c:pt>
                <c:pt idx="18">
                  <c:v>0</c:v>
                </c:pt>
                <c:pt idx="19">
                  <c:v>0</c:v>
                </c:pt>
                <c:pt idx="20">
                  <c:v>0</c:v>
                </c:pt>
                <c:pt idx="21">
                  <c:v>332</c:v>
                </c:pt>
                <c:pt idx="22">
                  <c:v>332</c:v>
                </c:pt>
                <c:pt idx="23">
                  <c:v>0</c:v>
                </c:pt>
                <c:pt idx="24">
                  <c:v>0</c:v>
                </c:pt>
                <c:pt idx="25">
                  <c:v>0</c:v>
                </c:pt>
                <c:pt idx="26">
                  <c:v>0</c:v>
                </c:pt>
                <c:pt idx="27">
                  <c:v>0</c:v>
                </c:pt>
                <c:pt idx="28">
                  <c:v>0</c:v>
                </c:pt>
                <c:pt idx="29">
                  <c:v>0</c:v>
                </c:pt>
                <c:pt idx="30">
                  <c:v>0</c:v>
                </c:pt>
                <c:pt idx="31">
                  <c:v>0</c:v>
                </c:pt>
                <c:pt idx="32">
                  <c:v>0</c:v>
                </c:pt>
                <c:pt idx="33">
                  <c:v>0</c:v>
                </c:pt>
                <c:pt idx="34">
                  <c:v>0</c:v>
                </c:pt>
                <c:pt idx="35">
                  <c:v>332</c:v>
                </c:pt>
                <c:pt idx="36">
                  <c:v>0</c:v>
                </c:pt>
                <c:pt idx="37">
                  <c:v>1</c:v>
                </c:pt>
                <c:pt idx="38">
                  <c:v>0</c:v>
                </c:pt>
                <c:pt idx="39">
                  <c:v>0</c:v>
                </c:pt>
                <c:pt idx="40">
                  <c:v>0</c:v>
                </c:pt>
                <c:pt idx="41">
                  <c:v>0</c:v>
                </c:pt>
                <c:pt idx="42">
                  <c:v>0</c:v>
                </c:pt>
                <c:pt idx="43">
                  <c:v>0</c:v>
                </c:pt>
                <c:pt idx="44">
                  <c:v>0</c:v>
                </c:pt>
                <c:pt idx="45">
                  <c:v>1</c:v>
                </c:pt>
                <c:pt idx="46">
                  <c:v>0</c:v>
                </c:pt>
                <c:pt idx="47">
                  <c:v>332</c:v>
                </c:pt>
                <c:pt idx="48">
                  <c:v>0</c:v>
                </c:pt>
                <c:pt idx="49">
                  <c:v>0</c:v>
                </c:pt>
                <c:pt idx="50">
                  <c:v>0</c:v>
                </c:pt>
                <c:pt idx="51">
                  <c:v>0</c:v>
                </c:pt>
                <c:pt idx="52">
                  <c:v>0</c:v>
                </c:pt>
                <c:pt idx="53">
                  <c:v>1</c:v>
                </c:pt>
                <c:pt idx="54">
                  <c:v>0</c:v>
                </c:pt>
                <c:pt idx="55">
                  <c:v>0</c:v>
                </c:pt>
                <c:pt idx="56">
                  <c:v>0</c:v>
                </c:pt>
                <c:pt idx="57">
                  <c:v>332</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332</c:v>
                </c:pt>
                <c:pt idx="97">
                  <c:v>1</c:v>
                </c:pt>
                <c:pt idx="98">
                  <c:v>0</c:v>
                </c:pt>
                <c:pt idx="99">
                  <c:v>0</c:v>
                </c:pt>
                <c:pt idx="100">
                  <c:v>0</c:v>
                </c:pt>
              </c:numCache>
            </c:numRef>
          </c:val>
          <c:smooth val="0"/>
          <c:extLst>
            <c:ext xmlns:c16="http://schemas.microsoft.com/office/drawing/2014/chart" uri="{C3380CC4-5D6E-409C-BE32-E72D297353CC}">
              <c16:uniqueId val="{00000002-D107-4B11-B19C-1C86B379F4AA}"/>
            </c:ext>
          </c:extLst>
        </c:ser>
        <c:dLbls>
          <c:showLegendKey val="0"/>
          <c:showVal val="0"/>
          <c:showCatName val="0"/>
          <c:showSerName val="0"/>
          <c:showPercent val="0"/>
          <c:showBubbleSize val="0"/>
        </c:dLbls>
        <c:smooth val="0"/>
        <c:axId val="415078624"/>
        <c:axId val="415076984"/>
        <c:extLst>
          <c:ext xmlns:c15="http://schemas.microsoft.com/office/drawing/2012/chart" uri="{02D57815-91ED-43cb-92C2-25804820EDAC}">
            <c15:filteredLineSeries>
              <c15:ser>
                <c:idx val="2"/>
                <c:order val="0"/>
                <c:tx>
                  <c:strRef>
                    <c:extLst>
                      <c:ext uri="{02D57815-91ED-43cb-92C2-25804820EDAC}">
                        <c15:formulaRef>
                          <c15:sqref>'Qui CONGRUENTE L. BASE POTENCIA'!$C$2</c15:sqref>
                        </c15:formulaRef>
                      </c:ext>
                    </c:extLst>
                    <c:strCache>
                      <c:ptCount val="1"/>
                      <c:pt idx="0">
                        <c:v>Frequencia 500 (semente 1)</c:v>
                      </c:pt>
                    </c:strCache>
                  </c:strRef>
                </c:tx>
                <c:spPr>
                  <a:ln w="22225" cap="rnd">
                    <a:solidFill>
                      <a:schemeClr val="accent3"/>
                    </a:solidFill>
                  </a:ln>
                  <a:effectLst>
                    <a:glow rad="139700">
                      <a:schemeClr val="accent3">
                        <a:satMod val="175000"/>
                        <a:alpha val="14000"/>
                      </a:schemeClr>
                    </a:glow>
                  </a:effectLst>
                </c:spPr>
                <c:marker>
                  <c:symbol val="none"/>
                </c:marker>
                <c:cat>
                  <c:numRef>
                    <c:extLst>
                      <c:ex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'Qui CONGRUENTE L. BASE POTENCIA'!$C$3:$C$103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56</c:v>
                      </c:pt>
                      <c:pt idx="14">
                        <c:v>56</c:v>
                      </c:pt>
                      <c:pt idx="15">
                        <c:v>0</c:v>
                      </c:pt>
                      <c:pt idx="16">
                        <c:v>0</c:v>
                      </c:pt>
                      <c:pt idx="17">
                        <c:v>0</c:v>
                      </c:pt>
                      <c:pt idx="18">
                        <c:v>0</c:v>
                      </c:pt>
                      <c:pt idx="19">
                        <c:v>0</c:v>
                      </c:pt>
                      <c:pt idx="20">
                        <c:v>0</c:v>
                      </c:pt>
                      <c:pt idx="21">
                        <c:v>55</c:v>
                      </c:pt>
                      <c:pt idx="22">
                        <c:v>56</c:v>
                      </c:pt>
                      <c:pt idx="23">
                        <c:v>0</c:v>
                      </c:pt>
                      <c:pt idx="24">
                        <c:v>0</c:v>
                      </c:pt>
                      <c:pt idx="25">
                        <c:v>0</c:v>
                      </c:pt>
                      <c:pt idx="26">
                        <c:v>0</c:v>
                      </c:pt>
                      <c:pt idx="27">
                        <c:v>0</c:v>
                      </c:pt>
                      <c:pt idx="28">
                        <c:v>0</c:v>
                      </c:pt>
                      <c:pt idx="29">
                        <c:v>0</c:v>
                      </c:pt>
                      <c:pt idx="30">
                        <c:v>0</c:v>
                      </c:pt>
                      <c:pt idx="31">
                        <c:v>0</c:v>
                      </c:pt>
                      <c:pt idx="32">
                        <c:v>0</c:v>
                      </c:pt>
                      <c:pt idx="33">
                        <c:v>0</c:v>
                      </c:pt>
                      <c:pt idx="34">
                        <c:v>0</c:v>
                      </c:pt>
                      <c:pt idx="35">
                        <c:v>56</c:v>
                      </c:pt>
                      <c:pt idx="36">
                        <c:v>0</c:v>
                      </c:pt>
                      <c:pt idx="37">
                        <c:v>0</c:v>
                      </c:pt>
                      <c:pt idx="38">
                        <c:v>0</c:v>
                      </c:pt>
                      <c:pt idx="39">
                        <c:v>0</c:v>
                      </c:pt>
                      <c:pt idx="40">
                        <c:v>0</c:v>
                      </c:pt>
                      <c:pt idx="41">
                        <c:v>0</c:v>
                      </c:pt>
                      <c:pt idx="42">
                        <c:v>0</c:v>
                      </c:pt>
                      <c:pt idx="43">
                        <c:v>0</c:v>
                      </c:pt>
                      <c:pt idx="44">
                        <c:v>0</c:v>
                      </c:pt>
                      <c:pt idx="45">
                        <c:v>0</c:v>
                      </c:pt>
                      <c:pt idx="46">
                        <c:v>0</c:v>
                      </c:pt>
                      <c:pt idx="47">
                        <c:v>56</c:v>
                      </c:pt>
                      <c:pt idx="48">
                        <c:v>0</c:v>
                      </c:pt>
                      <c:pt idx="49">
                        <c:v>0</c:v>
                      </c:pt>
                      <c:pt idx="50">
                        <c:v>0</c:v>
                      </c:pt>
                      <c:pt idx="51">
                        <c:v>0</c:v>
                      </c:pt>
                      <c:pt idx="52">
                        <c:v>0</c:v>
                      </c:pt>
                      <c:pt idx="53">
                        <c:v>0</c:v>
                      </c:pt>
                      <c:pt idx="54">
                        <c:v>0</c:v>
                      </c:pt>
                      <c:pt idx="55">
                        <c:v>0</c:v>
                      </c:pt>
                      <c:pt idx="56">
                        <c:v>0</c:v>
                      </c:pt>
                      <c:pt idx="57">
                        <c:v>55</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55</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55</c:v>
                      </c:pt>
                      <c:pt idx="97">
                        <c:v>0</c:v>
                      </c:pt>
                      <c:pt idx="98">
                        <c:v>0</c:v>
                      </c:pt>
                      <c:pt idx="99">
                        <c:v>0</c:v>
                      </c:pt>
                      <c:pt idx="100">
                        <c:v>0</c:v>
                      </c:pt>
                    </c:numCache>
                  </c:numRef>
                </c:val>
                <c:smooth val="0"/>
                <c:extLst>
                  <c:ext xmlns:c16="http://schemas.microsoft.com/office/drawing/2014/chart" uri="{C3380CC4-5D6E-409C-BE32-E72D297353CC}">
                    <c16:uniqueId val="{00000003-D107-4B11-B19C-1C86B379F4AA}"/>
                  </c:ext>
                </c:extLst>
              </c15:ser>
            </c15:filteredLineSeries>
            <c15:filteredLineSeries>
              <c15:ser>
                <c:idx val="5"/>
                <c:order val="1"/>
                <c:tx>
                  <c:strRef>
                    <c:extLst xmlns:c15="http://schemas.microsoft.com/office/drawing/2012/chart">
                      <c:ext xmlns:c15="http://schemas.microsoft.com/office/drawing/2012/chart" uri="{02D57815-91ED-43cb-92C2-25804820EDAC}">
                        <c15:formulaRef>
                          <c15:sqref>'Qui CONGRUENTE L. BASE POTENCIA'!$F$2</c15:sqref>
                        </c15:formulaRef>
                      </c:ext>
                    </c:extLst>
                    <c:strCache>
                      <c:ptCount val="1"/>
                      <c:pt idx="0">
                        <c:v>Frequencia 1500 (semente 1)</c:v>
                      </c:pt>
                    </c:strCache>
                  </c:strRef>
                </c:tx>
                <c:spPr>
                  <a:ln w="22225" cap="rnd">
                    <a:solidFill>
                      <a:schemeClr val="accent6"/>
                    </a:solidFill>
                  </a:ln>
                  <a:effectLst>
                    <a:glow rad="139700">
                      <a:schemeClr val="accent6">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POTENCIA'!$F$3:$F$103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167</c:v>
                      </c:pt>
                      <c:pt idx="14">
                        <c:v>167</c:v>
                      </c:pt>
                      <c:pt idx="15">
                        <c:v>0</c:v>
                      </c:pt>
                      <c:pt idx="16">
                        <c:v>0</c:v>
                      </c:pt>
                      <c:pt idx="17">
                        <c:v>0</c:v>
                      </c:pt>
                      <c:pt idx="18">
                        <c:v>0</c:v>
                      </c:pt>
                      <c:pt idx="19">
                        <c:v>0</c:v>
                      </c:pt>
                      <c:pt idx="20">
                        <c:v>0</c:v>
                      </c:pt>
                      <c:pt idx="21">
                        <c:v>166</c:v>
                      </c:pt>
                      <c:pt idx="22">
                        <c:v>167</c:v>
                      </c:pt>
                      <c:pt idx="23">
                        <c:v>0</c:v>
                      </c:pt>
                      <c:pt idx="24">
                        <c:v>0</c:v>
                      </c:pt>
                      <c:pt idx="25">
                        <c:v>0</c:v>
                      </c:pt>
                      <c:pt idx="26">
                        <c:v>0</c:v>
                      </c:pt>
                      <c:pt idx="27">
                        <c:v>0</c:v>
                      </c:pt>
                      <c:pt idx="28">
                        <c:v>0</c:v>
                      </c:pt>
                      <c:pt idx="29">
                        <c:v>0</c:v>
                      </c:pt>
                      <c:pt idx="30">
                        <c:v>0</c:v>
                      </c:pt>
                      <c:pt idx="31">
                        <c:v>0</c:v>
                      </c:pt>
                      <c:pt idx="32">
                        <c:v>0</c:v>
                      </c:pt>
                      <c:pt idx="33">
                        <c:v>0</c:v>
                      </c:pt>
                      <c:pt idx="34">
                        <c:v>0</c:v>
                      </c:pt>
                      <c:pt idx="35">
                        <c:v>167</c:v>
                      </c:pt>
                      <c:pt idx="36">
                        <c:v>0</c:v>
                      </c:pt>
                      <c:pt idx="37">
                        <c:v>0</c:v>
                      </c:pt>
                      <c:pt idx="38">
                        <c:v>0</c:v>
                      </c:pt>
                      <c:pt idx="39">
                        <c:v>0</c:v>
                      </c:pt>
                      <c:pt idx="40">
                        <c:v>0</c:v>
                      </c:pt>
                      <c:pt idx="41">
                        <c:v>0</c:v>
                      </c:pt>
                      <c:pt idx="42">
                        <c:v>0</c:v>
                      </c:pt>
                      <c:pt idx="43">
                        <c:v>0</c:v>
                      </c:pt>
                      <c:pt idx="44">
                        <c:v>0</c:v>
                      </c:pt>
                      <c:pt idx="45">
                        <c:v>0</c:v>
                      </c:pt>
                      <c:pt idx="46">
                        <c:v>0</c:v>
                      </c:pt>
                      <c:pt idx="47">
                        <c:v>167</c:v>
                      </c:pt>
                      <c:pt idx="48">
                        <c:v>0</c:v>
                      </c:pt>
                      <c:pt idx="49">
                        <c:v>0</c:v>
                      </c:pt>
                      <c:pt idx="50">
                        <c:v>0</c:v>
                      </c:pt>
                      <c:pt idx="51">
                        <c:v>0</c:v>
                      </c:pt>
                      <c:pt idx="52">
                        <c:v>0</c:v>
                      </c:pt>
                      <c:pt idx="53">
                        <c:v>0</c:v>
                      </c:pt>
                      <c:pt idx="54">
                        <c:v>0</c:v>
                      </c:pt>
                      <c:pt idx="55">
                        <c:v>0</c:v>
                      </c:pt>
                      <c:pt idx="56">
                        <c:v>0</c:v>
                      </c:pt>
                      <c:pt idx="57">
                        <c:v>166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166</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167</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4-D107-4B11-B19C-1C86B379F4AA}"/>
                  </c:ext>
                </c:extLst>
              </c15:ser>
            </c15:filteredLineSeries>
            <c15:filteredLineSeries>
              <c15:ser>
                <c:idx val="8"/>
                <c:order val="2"/>
                <c:tx>
                  <c:strRef>
                    <c:extLst xmlns:c15="http://schemas.microsoft.com/office/drawing/2012/chart">
                      <c:ext xmlns:c15="http://schemas.microsoft.com/office/drawing/2012/chart" uri="{02D57815-91ED-43cb-92C2-25804820EDAC}">
                        <c15:formulaRef>
                          <c15:sqref>'Qui CONGRUENTE L. BASE POTENCIA'!$I$2</c15:sqref>
                        </c15:formulaRef>
                      </c:ext>
                    </c:extLst>
                    <c:strCache>
                      <c:ptCount val="1"/>
                      <c:pt idx="0">
                        <c:v>Frequencia 3000 (semente 1)</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POTENCIA'!$I$3:$I$103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333</c:v>
                      </c:pt>
                      <c:pt idx="14">
                        <c:v>333</c:v>
                      </c:pt>
                      <c:pt idx="15">
                        <c:v>0</c:v>
                      </c:pt>
                      <c:pt idx="16">
                        <c:v>0</c:v>
                      </c:pt>
                      <c:pt idx="17">
                        <c:v>0</c:v>
                      </c:pt>
                      <c:pt idx="18">
                        <c:v>0</c:v>
                      </c:pt>
                      <c:pt idx="19">
                        <c:v>0</c:v>
                      </c:pt>
                      <c:pt idx="20">
                        <c:v>0</c:v>
                      </c:pt>
                      <c:pt idx="21">
                        <c:v>333</c:v>
                      </c:pt>
                      <c:pt idx="22">
                        <c:v>334</c:v>
                      </c:pt>
                      <c:pt idx="23">
                        <c:v>0</c:v>
                      </c:pt>
                      <c:pt idx="24">
                        <c:v>0</c:v>
                      </c:pt>
                      <c:pt idx="25">
                        <c:v>0</c:v>
                      </c:pt>
                      <c:pt idx="26">
                        <c:v>0</c:v>
                      </c:pt>
                      <c:pt idx="27">
                        <c:v>0</c:v>
                      </c:pt>
                      <c:pt idx="28">
                        <c:v>0</c:v>
                      </c:pt>
                      <c:pt idx="29">
                        <c:v>0</c:v>
                      </c:pt>
                      <c:pt idx="30">
                        <c:v>0</c:v>
                      </c:pt>
                      <c:pt idx="31">
                        <c:v>0</c:v>
                      </c:pt>
                      <c:pt idx="32">
                        <c:v>0</c:v>
                      </c:pt>
                      <c:pt idx="33">
                        <c:v>0</c:v>
                      </c:pt>
                      <c:pt idx="34">
                        <c:v>0</c:v>
                      </c:pt>
                      <c:pt idx="35">
                        <c:v>334</c:v>
                      </c:pt>
                      <c:pt idx="36">
                        <c:v>0</c:v>
                      </c:pt>
                      <c:pt idx="37">
                        <c:v>0</c:v>
                      </c:pt>
                      <c:pt idx="38">
                        <c:v>0</c:v>
                      </c:pt>
                      <c:pt idx="39">
                        <c:v>0</c:v>
                      </c:pt>
                      <c:pt idx="40">
                        <c:v>0</c:v>
                      </c:pt>
                      <c:pt idx="41">
                        <c:v>0</c:v>
                      </c:pt>
                      <c:pt idx="42">
                        <c:v>0</c:v>
                      </c:pt>
                      <c:pt idx="43">
                        <c:v>0</c:v>
                      </c:pt>
                      <c:pt idx="44">
                        <c:v>0</c:v>
                      </c:pt>
                      <c:pt idx="45">
                        <c:v>0</c:v>
                      </c:pt>
                      <c:pt idx="46">
                        <c:v>0</c:v>
                      </c:pt>
                      <c:pt idx="47">
                        <c:v>334</c:v>
                      </c:pt>
                      <c:pt idx="48">
                        <c:v>0</c:v>
                      </c:pt>
                      <c:pt idx="49">
                        <c:v>0</c:v>
                      </c:pt>
                      <c:pt idx="50">
                        <c:v>0</c:v>
                      </c:pt>
                      <c:pt idx="51">
                        <c:v>0</c:v>
                      </c:pt>
                      <c:pt idx="52">
                        <c:v>0</c:v>
                      </c:pt>
                      <c:pt idx="53">
                        <c:v>0</c:v>
                      </c:pt>
                      <c:pt idx="54">
                        <c:v>0</c:v>
                      </c:pt>
                      <c:pt idx="55">
                        <c:v>0</c:v>
                      </c:pt>
                      <c:pt idx="56">
                        <c:v>0</c:v>
                      </c:pt>
                      <c:pt idx="57">
                        <c:v>333</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333</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5-D107-4B11-B19C-1C86B379F4AA}"/>
                  </c:ext>
                </c:extLst>
              </c15:ser>
            </c15:filteredLineSeries>
            <c15:filteredLineSeries>
              <c15:ser>
                <c:idx val="20"/>
                <c:order val="6"/>
                <c:tx>
                  <c:strRef>
                    <c:extLst xmlns:c15="http://schemas.microsoft.com/office/drawing/2012/chart">
                      <c:ext xmlns:c15="http://schemas.microsoft.com/office/drawing/2012/chart" uri="{02D57815-91ED-43cb-92C2-25804820EDAC}">
                        <c15:formulaRef>
                          <c15:sqref>'Qui CONGRUENTE L. BASE POTENCIA'!$U$2</c15:sqref>
                        </c15:formulaRef>
                      </c:ext>
                    </c:extLst>
                    <c:strCache>
                      <c:ptCount val="1"/>
                      <c:pt idx="0">
                        <c:v>Frequencia 500 (semente 3)</c:v>
                      </c:pt>
                    </c:strCache>
                  </c:strRef>
                </c:tx>
                <c:spPr>
                  <a:ln w="22225" cap="rnd">
                    <a:solidFill>
                      <a:schemeClr val="accent3">
                        <a:lumMod val="80000"/>
                      </a:schemeClr>
                    </a:solidFill>
                  </a:ln>
                  <a:effectLst>
                    <a:glow rad="139700">
                      <a:schemeClr val="accent3">
                        <a:lumMod val="8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POTENCIA'!$U$3:$U$103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55</c:v>
                      </c:pt>
                      <c:pt idx="14">
                        <c:v>55</c:v>
                      </c:pt>
                      <c:pt idx="15">
                        <c:v>0</c:v>
                      </c:pt>
                      <c:pt idx="16">
                        <c:v>0</c:v>
                      </c:pt>
                      <c:pt idx="17">
                        <c:v>0</c:v>
                      </c:pt>
                      <c:pt idx="18">
                        <c:v>0</c:v>
                      </c:pt>
                      <c:pt idx="19">
                        <c:v>0</c:v>
                      </c:pt>
                      <c:pt idx="20">
                        <c:v>0</c:v>
                      </c:pt>
                      <c:pt idx="21">
                        <c:v>56</c:v>
                      </c:pt>
                      <c:pt idx="22">
                        <c:v>55</c:v>
                      </c:pt>
                      <c:pt idx="23">
                        <c:v>0</c:v>
                      </c:pt>
                      <c:pt idx="24">
                        <c:v>0</c:v>
                      </c:pt>
                      <c:pt idx="25">
                        <c:v>0</c:v>
                      </c:pt>
                      <c:pt idx="26">
                        <c:v>0</c:v>
                      </c:pt>
                      <c:pt idx="27">
                        <c:v>0</c:v>
                      </c:pt>
                      <c:pt idx="28">
                        <c:v>0</c:v>
                      </c:pt>
                      <c:pt idx="29">
                        <c:v>0</c:v>
                      </c:pt>
                      <c:pt idx="30">
                        <c:v>0</c:v>
                      </c:pt>
                      <c:pt idx="31">
                        <c:v>0</c:v>
                      </c:pt>
                      <c:pt idx="32">
                        <c:v>0</c:v>
                      </c:pt>
                      <c:pt idx="33">
                        <c:v>0</c:v>
                      </c:pt>
                      <c:pt idx="34">
                        <c:v>0</c:v>
                      </c:pt>
                      <c:pt idx="35">
                        <c:v>55</c:v>
                      </c:pt>
                      <c:pt idx="36">
                        <c:v>0</c:v>
                      </c:pt>
                      <c:pt idx="37">
                        <c:v>0</c:v>
                      </c:pt>
                      <c:pt idx="38">
                        <c:v>0</c:v>
                      </c:pt>
                      <c:pt idx="39">
                        <c:v>0</c:v>
                      </c:pt>
                      <c:pt idx="40">
                        <c:v>0</c:v>
                      </c:pt>
                      <c:pt idx="41">
                        <c:v>0</c:v>
                      </c:pt>
                      <c:pt idx="42">
                        <c:v>0</c:v>
                      </c:pt>
                      <c:pt idx="43">
                        <c:v>0</c:v>
                      </c:pt>
                      <c:pt idx="44">
                        <c:v>0</c:v>
                      </c:pt>
                      <c:pt idx="45">
                        <c:v>1</c:v>
                      </c:pt>
                      <c:pt idx="46">
                        <c:v>0</c:v>
                      </c:pt>
                      <c:pt idx="47">
                        <c:v>55</c:v>
                      </c:pt>
                      <c:pt idx="48">
                        <c:v>0</c:v>
                      </c:pt>
                      <c:pt idx="49">
                        <c:v>0</c:v>
                      </c:pt>
                      <c:pt idx="50">
                        <c:v>0</c:v>
                      </c:pt>
                      <c:pt idx="51">
                        <c:v>0</c:v>
                      </c:pt>
                      <c:pt idx="52">
                        <c:v>0</c:v>
                      </c:pt>
                      <c:pt idx="53">
                        <c:v>0</c:v>
                      </c:pt>
                      <c:pt idx="54">
                        <c:v>0</c:v>
                      </c:pt>
                      <c:pt idx="55">
                        <c:v>0</c:v>
                      </c:pt>
                      <c:pt idx="56">
                        <c:v>0</c:v>
                      </c:pt>
                      <c:pt idx="57">
                        <c:v>55</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56</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55</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6-D107-4B11-B19C-1C86B379F4AA}"/>
                  </c:ext>
                </c:extLst>
              </c15:ser>
            </c15:filteredLineSeries>
            <c15:filteredLineSeries>
              <c15:ser>
                <c:idx val="23"/>
                <c:order val="7"/>
                <c:tx>
                  <c:strRef>
                    <c:extLst xmlns:c15="http://schemas.microsoft.com/office/drawing/2012/chart">
                      <c:ext xmlns:c15="http://schemas.microsoft.com/office/drawing/2012/chart" uri="{02D57815-91ED-43cb-92C2-25804820EDAC}">
                        <c15:formulaRef>
                          <c15:sqref>'Qui CONGRUENTE L. BASE POTENCIA'!$X$2</c15:sqref>
                        </c15:formulaRef>
                      </c:ext>
                    </c:extLst>
                    <c:strCache>
                      <c:ptCount val="1"/>
                      <c:pt idx="0">
                        <c:v>Frequencia 1500 (semente 3)</c:v>
                      </c:pt>
                    </c:strCache>
                  </c:strRef>
                </c:tx>
                <c:spPr>
                  <a:ln w="22225" cap="rnd">
                    <a:solidFill>
                      <a:schemeClr val="accent6">
                        <a:lumMod val="80000"/>
                      </a:schemeClr>
                    </a:solidFill>
                  </a:ln>
                  <a:effectLst>
                    <a:glow rad="139700">
                      <a:schemeClr val="accent6">
                        <a:lumMod val="8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POTENCIA'!$X$3:$X$103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166</c:v>
                      </c:pt>
                      <c:pt idx="14">
                        <c:v>166</c:v>
                      </c:pt>
                      <c:pt idx="15">
                        <c:v>0</c:v>
                      </c:pt>
                      <c:pt idx="16">
                        <c:v>0</c:v>
                      </c:pt>
                      <c:pt idx="17">
                        <c:v>0</c:v>
                      </c:pt>
                      <c:pt idx="18">
                        <c:v>0</c:v>
                      </c:pt>
                      <c:pt idx="19">
                        <c:v>0</c:v>
                      </c:pt>
                      <c:pt idx="20">
                        <c:v>0</c:v>
                      </c:pt>
                      <c:pt idx="21">
                        <c:v>167</c:v>
                      </c:pt>
                      <c:pt idx="22">
                        <c:v>166</c:v>
                      </c:pt>
                      <c:pt idx="23">
                        <c:v>0</c:v>
                      </c:pt>
                      <c:pt idx="24">
                        <c:v>0</c:v>
                      </c:pt>
                      <c:pt idx="25">
                        <c:v>0</c:v>
                      </c:pt>
                      <c:pt idx="26">
                        <c:v>0</c:v>
                      </c:pt>
                      <c:pt idx="27">
                        <c:v>0</c:v>
                      </c:pt>
                      <c:pt idx="28">
                        <c:v>0</c:v>
                      </c:pt>
                      <c:pt idx="29">
                        <c:v>0</c:v>
                      </c:pt>
                      <c:pt idx="30">
                        <c:v>0</c:v>
                      </c:pt>
                      <c:pt idx="31">
                        <c:v>0</c:v>
                      </c:pt>
                      <c:pt idx="32">
                        <c:v>0</c:v>
                      </c:pt>
                      <c:pt idx="33">
                        <c:v>0</c:v>
                      </c:pt>
                      <c:pt idx="34">
                        <c:v>0</c:v>
                      </c:pt>
                      <c:pt idx="35">
                        <c:v>167</c:v>
                      </c:pt>
                      <c:pt idx="36">
                        <c:v>0</c:v>
                      </c:pt>
                      <c:pt idx="37">
                        <c:v>0</c:v>
                      </c:pt>
                      <c:pt idx="38">
                        <c:v>0</c:v>
                      </c:pt>
                      <c:pt idx="39">
                        <c:v>0</c:v>
                      </c:pt>
                      <c:pt idx="40">
                        <c:v>0</c:v>
                      </c:pt>
                      <c:pt idx="41">
                        <c:v>0</c:v>
                      </c:pt>
                      <c:pt idx="42">
                        <c:v>0</c:v>
                      </c:pt>
                      <c:pt idx="43">
                        <c:v>0</c:v>
                      </c:pt>
                      <c:pt idx="44">
                        <c:v>0</c:v>
                      </c:pt>
                      <c:pt idx="45">
                        <c:v>1</c:v>
                      </c:pt>
                      <c:pt idx="46">
                        <c:v>0</c:v>
                      </c:pt>
                      <c:pt idx="47">
                        <c:v>166</c:v>
                      </c:pt>
                      <c:pt idx="48">
                        <c:v>0</c:v>
                      </c:pt>
                      <c:pt idx="49">
                        <c:v>0</c:v>
                      </c:pt>
                      <c:pt idx="50">
                        <c:v>0</c:v>
                      </c:pt>
                      <c:pt idx="51">
                        <c:v>0</c:v>
                      </c:pt>
                      <c:pt idx="52">
                        <c:v>0</c:v>
                      </c:pt>
                      <c:pt idx="53">
                        <c:v>0</c:v>
                      </c:pt>
                      <c:pt idx="54">
                        <c:v>0</c:v>
                      </c:pt>
                      <c:pt idx="55">
                        <c:v>0</c:v>
                      </c:pt>
                      <c:pt idx="56">
                        <c:v>0</c:v>
                      </c:pt>
                      <c:pt idx="57">
                        <c:v>166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167</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166</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7-D107-4B11-B19C-1C86B379F4AA}"/>
                  </c:ext>
                </c:extLst>
              </c15:ser>
            </c15:filteredLineSeries>
            <c15:filteredLineSeries>
              <c15:ser>
                <c:idx val="26"/>
                <c:order val="8"/>
                <c:tx>
                  <c:strRef>
                    <c:extLst xmlns:c15="http://schemas.microsoft.com/office/drawing/2012/chart">
                      <c:ext xmlns:c15="http://schemas.microsoft.com/office/drawing/2012/chart" uri="{02D57815-91ED-43cb-92C2-25804820EDAC}">
                        <c15:formulaRef>
                          <c15:sqref>'Qui CONGRUENTE L. BASE POTENCIA'!$AA$2</c15:sqref>
                        </c15:formulaRef>
                      </c:ext>
                    </c:extLst>
                    <c:strCache>
                      <c:ptCount val="1"/>
                      <c:pt idx="0">
                        <c:v>Frequencia 3000 (semente 3)</c:v>
                      </c:pt>
                    </c:strCache>
                  </c:strRef>
                </c:tx>
                <c:spPr>
                  <a:ln w="22225" cap="rnd">
                    <a:solidFill>
                      <a:schemeClr val="accent3">
                        <a:lumMod val="60000"/>
                        <a:lumOff val="40000"/>
                      </a:schemeClr>
                    </a:solidFill>
                  </a:ln>
                  <a:effectLst>
                    <a:glow rad="139700">
                      <a:schemeClr val="accent3">
                        <a:lumMod val="60000"/>
                        <a:lumOff val="4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POTENCIA'!$AA$3:$AA$103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333</c:v>
                      </c:pt>
                      <c:pt idx="14">
                        <c:v>333</c:v>
                      </c:pt>
                      <c:pt idx="15">
                        <c:v>0</c:v>
                      </c:pt>
                      <c:pt idx="16">
                        <c:v>0</c:v>
                      </c:pt>
                      <c:pt idx="17">
                        <c:v>0</c:v>
                      </c:pt>
                      <c:pt idx="18">
                        <c:v>0</c:v>
                      </c:pt>
                      <c:pt idx="19">
                        <c:v>0</c:v>
                      </c:pt>
                      <c:pt idx="20">
                        <c:v>0</c:v>
                      </c:pt>
                      <c:pt idx="21">
                        <c:v>333</c:v>
                      </c:pt>
                      <c:pt idx="22">
                        <c:v>333</c:v>
                      </c:pt>
                      <c:pt idx="23">
                        <c:v>0</c:v>
                      </c:pt>
                      <c:pt idx="24">
                        <c:v>0</c:v>
                      </c:pt>
                      <c:pt idx="25">
                        <c:v>0</c:v>
                      </c:pt>
                      <c:pt idx="26">
                        <c:v>0</c:v>
                      </c:pt>
                      <c:pt idx="27">
                        <c:v>0</c:v>
                      </c:pt>
                      <c:pt idx="28">
                        <c:v>0</c:v>
                      </c:pt>
                      <c:pt idx="29">
                        <c:v>0</c:v>
                      </c:pt>
                      <c:pt idx="30">
                        <c:v>0</c:v>
                      </c:pt>
                      <c:pt idx="31">
                        <c:v>0</c:v>
                      </c:pt>
                      <c:pt idx="32">
                        <c:v>0</c:v>
                      </c:pt>
                      <c:pt idx="33">
                        <c:v>0</c:v>
                      </c:pt>
                      <c:pt idx="34">
                        <c:v>0</c:v>
                      </c:pt>
                      <c:pt idx="35">
                        <c:v>333</c:v>
                      </c:pt>
                      <c:pt idx="36">
                        <c:v>0</c:v>
                      </c:pt>
                      <c:pt idx="37">
                        <c:v>0</c:v>
                      </c:pt>
                      <c:pt idx="38">
                        <c:v>0</c:v>
                      </c:pt>
                      <c:pt idx="39">
                        <c:v>0</c:v>
                      </c:pt>
                      <c:pt idx="40">
                        <c:v>0</c:v>
                      </c:pt>
                      <c:pt idx="41">
                        <c:v>0</c:v>
                      </c:pt>
                      <c:pt idx="42">
                        <c:v>0</c:v>
                      </c:pt>
                      <c:pt idx="43">
                        <c:v>0</c:v>
                      </c:pt>
                      <c:pt idx="44">
                        <c:v>0</c:v>
                      </c:pt>
                      <c:pt idx="45">
                        <c:v>1</c:v>
                      </c:pt>
                      <c:pt idx="46">
                        <c:v>0</c:v>
                      </c:pt>
                      <c:pt idx="47">
                        <c:v>333</c:v>
                      </c:pt>
                      <c:pt idx="48">
                        <c:v>0</c:v>
                      </c:pt>
                      <c:pt idx="49">
                        <c:v>0</c:v>
                      </c:pt>
                      <c:pt idx="50">
                        <c:v>0</c:v>
                      </c:pt>
                      <c:pt idx="51">
                        <c:v>0</c:v>
                      </c:pt>
                      <c:pt idx="52">
                        <c:v>0</c:v>
                      </c:pt>
                      <c:pt idx="53">
                        <c:v>0</c:v>
                      </c:pt>
                      <c:pt idx="54">
                        <c:v>0</c:v>
                      </c:pt>
                      <c:pt idx="55">
                        <c:v>0</c:v>
                      </c:pt>
                      <c:pt idx="56">
                        <c:v>0</c:v>
                      </c:pt>
                      <c:pt idx="57">
                        <c:v>333</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333</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8-D107-4B11-B19C-1C86B379F4AA}"/>
                  </c:ext>
                </c:extLst>
              </c15:ser>
            </c15:filteredLineSeries>
          </c:ext>
        </c:extLst>
      </c:lineChart>
      <c:catAx>
        <c:axId val="4150786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15076984"/>
        <c:crosses val="autoZero"/>
        <c:auto val="1"/>
        <c:lblAlgn val="ctr"/>
        <c:lblOffset val="100"/>
        <c:noMultiLvlLbl val="0"/>
      </c:catAx>
      <c:valAx>
        <c:axId val="4150769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15078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BASE POTENCIA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20"/>
          <c:order val="6"/>
          <c:tx>
            <c:strRef>
              <c:f>'Qui CONGRUENTE L. BASE POTENCIA'!$U$2</c:f>
              <c:strCache>
                <c:ptCount val="1"/>
                <c:pt idx="0">
                  <c:v>Frequencia 500 (semente 3)</c:v>
                </c:pt>
              </c:strCache>
            </c:strRef>
          </c:tx>
          <c:spPr>
            <a:ln w="22225" cap="rnd">
              <a:solidFill>
                <a:schemeClr val="accent3">
                  <a:lumMod val="80000"/>
                </a:schemeClr>
              </a:solidFill>
            </a:ln>
            <a:effectLst>
              <a:glow rad="139700">
                <a:schemeClr val="accent3">
                  <a:lumMod val="80000"/>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POTENCIA'!$U$3:$U$103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55</c:v>
                </c:pt>
                <c:pt idx="14">
                  <c:v>55</c:v>
                </c:pt>
                <c:pt idx="15">
                  <c:v>0</c:v>
                </c:pt>
                <c:pt idx="16">
                  <c:v>0</c:v>
                </c:pt>
                <c:pt idx="17">
                  <c:v>0</c:v>
                </c:pt>
                <c:pt idx="18">
                  <c:v>0</c:v>
                </c:pt>
                <c:pt idx="19">
                  <c:v>0</c:v>
                </c:pt>
                <c:pt idx="20">
                  <c:v>0</c:v>
                </c:pt>
                <c:pt idx="21">
                  <c:v>56</c:v>
                </c:pt>
                <c:pt idx="22">
                  <c:v>55</c:v>
                </c:pt>
                <c:pt idx="23">
                  <c:v>0</c:v>
                </c:pt>
                <c:pt idx="24">
                  <c:v>0</c:v>
                </c:pt>
                <c:pt idx="25">
                  <c:v>0</c:v>
                </c:pt>
                <c:pt idx="26">
                  <c:v>0</c:v>
                </c:pt>
                <c:pt idx="27">
                  <c:v>0</c:v>
                </c:pt>
                <c:pt idx="28">
                  <c:v>0</c:v>
                </c:pt>
                <c:pt idx="29">
                  <c:v>0</c:v>
                </c:pt>
                <c:pt idx="30">
                  <c:v>0</c:v>
                </c:pt>
                <c:pt idx="31">
                  <c:v>0</c:v>
                </c:pt>
                <c:pt idx="32">
                  <c:v>0</c:v>
                </c:pt>
                <c:pt idx="33">
                  <c:v>0</c:v>
                </c:pt>
                <c:pt idx="34">
                  <c:v>0</c:v>
                </c:pt>
                <c:pt idx="35">
                  <c:v>55</c:v>
                </c:pt>
                <c:pt idx="36">
                  <c:v>0</c:v>
                </c:pt>
                <c:pt idx="37">
                  <c:v>0</c:v>
                </c:pt>
                <c:pt idx="38">
                  <c:v>0</c:v>
                </c:pt>
                <c:pt idx="39">
                  <c:v>0</c:v>
                </c:pt>
                <c:pt idx="40">
                  <c:v>0</c:v>
                </c:pt>
                <c:pt idx="41">
                  <c:v>0</c:v>
                </c:pt>
                <c:pt idx="42">
                  <c:v>0</c:v>
                </c:pt>
                <c:pt idx="43">
                  <c:v>0</c:v>
                </c:pt>
                <c:pt idx="44">
                  <c:v>0</c:v>
                </c:pt>
                <c:pt idx="45">
                  <c:v>1</c:v>
                </c:pt>
                <c:pt idx="46">
                  <c:v>0</c:v>
                </c:pt>
                <c:pt idx="47">
                  <c:v>55</c:v>
                </c:pt>
                <c:pt idx="48">
                  <c:v>0</c:v>
                </c:pt>
                <c:pt idx="49">
                  <c:v>0</c:v>
                </c:pt>
                <c:pt idx="50">
                  <c:v>0</c:v>
                </c:pt>
                <c:pt idx="51">
                  <c:v>0</c:v>
                </c:pt>
                <c:pt idx="52">
                  <c:v>0</c:v>
                </c:pt>
                <c:pt idx="53">
                  <c:v>0</c:v>
                </c:pt>
                <c:pt idx="54">
                  <c:v>0</c:v>
                </c:pt>
                <c:pt idx="55">
                  <c:v>0</c:v>
                </c:pt>
                <c:pt idx="56">
                  <c:v>0</c:v>
                </c:pt>
                <c:pt idx="57">
                  <c:v>55</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56</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55</c:v>
                </c:pt>
                <c:pt idx="97">
                  <c:v>0</c:v>
                </c:pt>
                <c:pt idx="98">
                  <c:v>0</c:v>
                </c:pt>
                <c:pt idx="99">
                  <c:v>0</c:v>
                </c:pt>
                <c:pt idx="100">
                  <c:v>0</c:v>
                </c:pt>
              </c:numCache>
            </c:numRef>
          </c:val>
          <c:smooth val="0"/>
          <c:extLst>
            <c:ext xmlns:c16="http://schemas.microsoft.com/office/drawing/2014/chart" uri="{C3380CC4-5D6E-409C-BE32-E72D297353CC}">
              <c16:uniqueId val="{00000000-6B65-4AD4-AFF9-D19B1643FA52}"/>
            </c:ext>
          </c:extLst>
        </c:ser>
        <c:ser>
          <c:idx val="23"/>
          <c:order val="7"/>
          <c:tx>
            <c:strRef>
              <c:f>'Qui CONGRUENTE L. BASE POTENCIA'!$X$2</c:f>
              <c:strCache>
                <c:ptCount val="1"/>
                <c:pt idx="0">
                  <c:v>Frequencia 1500 (semente 3)</c:v>
                </c:pt>
              </c:strCache>
            </c:strRef>
          </c:tx>
          <c:spPr>
            <a:ln w="22225" cap="rnd">
              <a:solidFill>
                <a:schemeClr val="accent6">
                  <a:lumMod val="80000"/>
                </a:schemeClr>
              </a:solidFill>
            </a:ln>
            <a:effectLst>
              <a:glow rad="139700">
                <a:schemeClr val="accent6">
                  <a:lumMod val="80000"/>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POTENCIA'!$X$3:$X$103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166</c:v>
                </c:pt>
                <c:pt idx="14">
                  <c:v>166</c:v>
                </c:pt>
                <c:pt idx="15">
                  <c:v>0</c:v>
                </c:pt>
                <c:pt idx="16">
                  <c:v>0</c:v>
                </c:pt>
                <c:pt idx="17">
                  <c:v>0</c:v>
                </c:pt>
                <c:pt idx="18">
                  <c:v>0</c:v>
                </c:pt>
                <c:pt idx="19">
                  <c:v>0</c:v>
                </c:pt>
                <c:pt idx="20">
                  <c:v>0</c:v>
                </c:pt>
                <c:pt idx="21">
                  <c:v>167</c:v>
                </c:pt>
                <c:pt idx="22">
                  <c:v>166</c:v>
                </c:pt>
                <c:pt idx="23">
                  <c:v>0</c:v>
                </c:pt>
                <c:pt idx="24">
                  <c:v>0</c:v>
                </c:pt>
                <c:pt idx="25">
                  <c:v>0</c:v>
                </c:pt>
                <c:pt idx="26">
                  <c:v>0</c:v>
                </c:pt>
                <c:pt idx="27">
                  <c:v>0</c:v>
                </c:pt>
                <c:pt idx="28">
                  <c:v>0</c:v>
                </c:pt>
                <c:pt idx="29">
                  <c:v>0</c:v>
                </c:pt>
                <c:pt idx="30">
                  <c:v>0</c:v>
                </c:pt>
                <c:pt idx="31">
                  <c:v>0</c:v>
                </c:pt>
                <c:pt idx="32">
                  <c:v>0</c:v>
                </c:pt>
                <c:pt idx="33">
                  <c:v>0</c:v>
                </c:pt>
                <c:pt idx="34">
                  <c:v>0</c:v>
                </c:pt>
                <c:pt idx="35">
                  <c:v>167</c:v>
                </c:pt>
                <c:pt idx="36">
                  <c:v>0</c:v>
                </c:pt>
                <c:pt idx="37">
                  <c:v>0</c:v>
                </c:pt>
                <c:pt idx="38">
                  <c:v>0</c:v>
                </c:pt>
                <c:pt idx="39">
                  <c:v>0</c:v>
                </c:pt>
                <c:pt idx="40">
                  <c:v>0</c:v>
                </c:pt>
                <c:pt idx="41">
                  <c:v>0</c:v>
                </c:pt>
                <c:pt idx="42">
                  <c:v>0</c:v>
                </c:pt>
                <c:pt idx="43">
                  <c:v>0</c:v>
                </c:pt>
                <c:pt idx="44">
                  <c:v>0</c:v>
                </c:pt>
                <c:pt idx="45">
                  <c:v>1</c:v>
                </c:pt>
                <c:pt idx="46">
                  <c:v>0</c:v>
                </c:pt>
                <c:pt idx="47">
                  <c:v>166</c:v>
                </c:pt>
                <c:pt idx="48">
                  <c:v>0</c:v>
                </c:pt>
                <c:pt idx="49">
                  <c:v>0</c:v>
                </c:pt>
                <c:pt idx="50">
                  <c:v>0</c:v>
                </c:pt>
                <c:pt idx="51">
                  <c:v>0</c:v>
                </c:pt>
                <c:pt idx="52">
                  <c:v>0</c:v>
                </c:pt>
                <c:pt idx="53">
                  <c:v>0</c:v>
                </c:pt>
                <c:pt idx="54">
                  <c:v>0</c:v>
                </c:pt>
                <c:pt idx="55">
                  <c:v>0</c:v>
                </c:pt>
                <c:pt idx="56">
                  <c:v>0</c:v>
                </c:pt>
                <c:pt idx="57">
                  <c:v>166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167</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166</c:v>
                </c:pt>
                <c:pt idx="97">
                  <c:v>0</c:v>
                </c:pt>
                <c:pt idx="98">
                  <c:v>0</c:v>
                </c:pt>
                <c:pt idx="99">
                  <c:v>0</c:v>
                </c:pt>
                <c:pt idx="100">
                  <c:v>0</c:v>
                </c:pt>
              </c:numCache>
            </c:numRef>
          </c:val>
          <c:smooth val="0"/>
          <c:extLst>
            <c:ext xmlns:c16="http://schemas.microsoft.com/office/drawing/2014/chart" uri="{C3380CC4-5D6E-409C-BE32-E72D297353CC}">
              <c16:uniqueId val="{00000001-6B65-4AD4-AFF9-D19B1643FA52}"/>
            </c:ext>
          </c:extLst>
        </c:ser>
        <c:ser>
          <c:idx val="26"/>
          <c:order val="8"/>
          <c:tx>
            <c:strRef>
              <c:f>'Qui CONGRUENTE L. BASE POTENCIA'!$AA$2</c:f>
              <c:strCache>
                <c:ptCount val="1"/>
                <c:pt idx="0">
                  <c:v>Frequencia 3000 (semente 3)</c:v>
                </c:pt>
              </c:strCache>
            </c:strRef>
          </c:tx>
          <c:spPr>
            <a:ln w="22225" cap="rnd">
              <a:solidFill>
                <a:schemeClr val="accent3">
                  <a:lumMod val="60000"/>
                  <a:lumOff val="40000"/>
                </a:schemeClr>
              </a:solidFill>
            </a:ln>
            <a:effectLst>
              <a:glow rad="139700">
                <a:schemeClr val="accent3">
                  <a:lumMod val="60000"/>
                  <a:lumOff val="40000"/>
                  <a:satMod val="175000"/>
                  <a:alpha val="14000"/>
                </a:schemeClr>
              </a:glow>
            </a:effectLst>
          </c:spPr>
          <c:marker>
            <c:symbol val="none"/>
          </c:marker>
          <c:cat>
            <c:numRef>
              <c:f>'Qui CONGRUENTE L. BASE POTENCIA'!$A$3:$A$103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BASE POTENCIA'!$AA$3:$AA$103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333</c:v>
                </c:pt>
                <c:pt idx="14">
                  <c:v>333</c:v>
                </c:pt>
                <c:pt idx="15">
                  <c:v>0</c:v>
                </c:pt>
                <c:pt idx="16">
                  <c:v>0</c:v>
                </c:pt>
                <c:pt idx="17">
                  <c:v>0</c:v>
                </c:pt>
                <c:pt idx="18">
                  <c:v>0</c:v>
                </c:pt>
                <c:pt idx="19">
                  <c:v>0</c:v>
                </c:pt>
                <c:pt idx="20">
                  <c:v>0</c:v>
                </c:pt>
                <c:pt idx="21">
                  <c:v>333</c:v>
                </c:pt>
                <c:pt idx="22">
                  <c:v>333</c:v>
                </c:pt>
                <c:pt idx="23">
                  <c:v>0</c:v>
                </c:pt>
                <c:pt idx="24">
                  <c:v>0</c:v>
                </c:pt>
                <c:pt idx="25">
                  <c:v>0</c:v>
                </c:pt>
                <c:pt idx="26">
                  <c:v>0</c:v>
                </c:pt>
                <c:pt idx="27">
                  <c:v>0</c:v>
                </c:pt>
                <c:pt idx="28">
                  <c:v>0</c:v>
                </c:pt>
                <c:pt idx="29">
                  <c:v>0</c:v>
                </c:pt>
                <c:pt idx="30">
                  <c:v>0</c:v>
                </c:pt>
                <c:pt idx="31">
                  <c:v>0</c:v>
                </c:pt>
                <c:pt idx="32">
                  <c:v>0</c:v>
                </c:pt>
                <c:pt idx="33">
                  <c:v>0</c:v>
                </c:pt>
                <c:pt idx="34">
                  <c:v>0</c:v>
                </c:pt>
                <c:pt idx="35">
                  <c:v>333</c:v>
                </c:pt>
                <c:pt idx="36">
                  <c:v>0</c:v>
                </c:pt>
                <c:pt idx="37">
                  <c:v>0</c:v>
                </c:pt>
                <c:pt idx="38">
                  <c:v>0</c:v>
                </c:pt>
                <c:pt idx="39">
                  <c:v>0</c:v>
                </c:pt>
                <c:pt idx="40">
                  <c:v>0</c:v>
                </c:pt>
                <c:pt idx="41">
                  <c:v>0</c:v>
                </c:pt>
                <c:pt idx="42">
                  <c:v>0</c:v>
                </c:pt>
                <c:pt idx="43">
                  <c:v>0</c:v>
                </c:pt>
                <c:pt idx="44">
                  <c:v>0</c:v>
                </c:pt>
                <c:pt idx="45">
                  <c:v>1</c:v>
                </c:pt>
                <c:pt idx="46">
                  <c:v>0</c:v>
                </c:pt>
                <c:pt idx="47">
                  <c:v>333</c:v>
                </c:pt>
                <c:pt idx="48">
                  <c:v>0</c:v>
                </c:pt>
                <c:pt idx="49">
                  <c:v>0</c:v>
                </c:pt>
                <c:pt idx="50">
                  <c:v>0</c:v>
                </c:pt>
                <c:pt idx="51">
                  <c:v>0</c:v>
                </c:pt>
                <c:pt idx="52">
                  <c:v>0</c:v>
                </c:pt>
                <c:pt idx="53">
                  <c:v>0</c:v>
                </c:pt>
                <c:pt idx="54">
                  <c:v>0</c:v>
                </c:pt>
                <c:pt idx="55">
                  <c:v>0</c:v>
                </c:pt>
                <c:pt idx="56">
                  <c:v>0</c:v>
                </c:pt>
                <c:pt idx="57">
                  <c:v>333</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1</c:v>
                </c:pt>
                <c:pt idx="94">
                  <c:v>0</c:v>
                </c:pt>
                <c:pt idx="95">
                  <c:v>0</c:v>
                </c:pt>
                <c:pt idx="96">
                  <c:v>333</c:v>
                </c:pt>
                <c:pt idx="97">
                  <c:v>0</c:v>
                </c:pt>
                <c:pt idx="98">
                  <c:v>0</c:v>
                </c:pt>
                <c:pt idx="99">
                  <c:v>0</c:v>
                </c:pt>
                <c:pt idx="100">
                  <c:v>0</c:v>
                </c:pt>
              </c:numCache>
            </c:numRef>
          </c:val>
          <c:smooth val="0"/>
          <c:extLst>
            <c:ext xmlns:c16="http://schemas.microsoft.com/office/drawing/2014/chart" uri="{C3380CC4-5D6E-409C-BE32-E72D297353CC}">
              <c16:uniqueId val="{00000002-6B65-4AD4-AFF9-D19B1643FA52}"/>
            </c:ext>
          </c:extLst>
        </c:ser>
        <c:dLbls>
          <c:showLegendKey val="0"/>
          <c:showVal val="0"/>
          <c:showCatName val="0"/>
          <c:showSerName val="0"/>
          <c:showPercent val="0"/>
          <c:showBubbleSize val="0"/>
        </c:dLbls>
        <c:smooth val="0"/>
        <c:axId val="415078624"/>
        <c:axId val="415076984"/>
        <c:extLst>
          <c:ext xmlns:c15="http://schemas.microsoft.com/office/drawing/2012/chart" uri="{02D57815-91ED-43cb-92C2-25804820EDAC}">
            <c15:filteredLineSeries>
              <c15:ser>
                <c:idx val="2"/>
                <c:order val="0"/>
                <c:tx>
                  <c:strRef>
                    <c:extLst>
                      <c:ext uri="{02D57815-91ED-43cb-92C2-25804820EDAC}">
                        <c15:formulaRef>
                          <c15:sqref>'Qui CONGRUENTE L. BASE POTENCIA'!$C$2</c15:sqref>
                        </c15:formulaRef>
                      </c:ext>
                    </c:extLst>
                    <c:strCache>
                      <c:ptCount val="1"/>
                      <c:pt idx="0">
                        <c:v>Frequencia 500 (semente 1)</c:v>
                      </c:pt>
                    </c:strCache>
                  </c:strRef>
                </c:tx>
                <c:spPr>
                  <a:ln w="22225" cap="rnd">
                    <a:solidFill>
                      <a:schemeClr val="accent3"/>
                    </a:solidFill>
                  </a:ln>
                  <a:effectLst>
                    <a:glow rad="139700">
                      <a:schemeClr val="accent3">
                        <a:satMod val="175000"/>
                        <a:alpha val="14000"/>
                      </a:schemeClr>
                    </a:glow>
                  </a:effectLst>
                </c:spPr>
                <c:marker>
                  <c:symbol val="none"/>
                </c:marker>
                <c:cat>
                  <c:numRef>
                    <c:extLst>
                      <c:ex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'Qui CONGRUENTE L. BASE POTENCIA'!$C$3:$C$103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56</c:v>
                      </c:pt>
                      <c:pt idx="14">
                        <c:v>56</c:v>
                      </c:pt>
                      <c:pt idx="15">
                        <c:v>0</c:v>
                      </c:pt>
                      <c:pt idx="16">
                        <c:v>0</c:v>
                      </c:pt>
                      <c:pt idx="17">
                        <c:v>0</c:v>
                      </c:pt>
                      <c:pt idx="18">
                        <c:v>0</c:v>
                      </c:pt>
                      <c:pt idx="19">
                        <c:v>0</c:v>
                      </c:pt>
                      <c:pt idx="20">
                        <c:v>0</c:v>
                      </c:pt>
                      <c:pt idx="21">
                        <c:v>55</c:v>
                      </c:pt>
                      <c:pt idx="22">
                        <c:v>56</c:v>
                      </c:pt>
                      <c:pt idx="23">
                        <c:v>0</c:v>
                      </c:pt>
                      <c:pt idx="24">
                        <c:v>0</c:v>
                      </c:pt>
                      <c:pt idx="25">
                        <c:v>0</c:v>
                      </c:pt>
                      <c:pt idx="26">
                        <c:v>0</c:v>
                      </c:pt>
                      <c:pt idx="27">
                        <c:v>0</c:v>
                      </c:pt>
                      <c:pt idx="28">
                        <c:v>0</c:v>
                      </c:pt>
                      <c:pt idx="29">
                        <c:v>0</c:v>
                      </c:pt>
                      <c:pt idx="30">
                        <c:v>0</c:v>
                      </c:pt>
                      <c:pt idx="31">
                        <c:v>0</c:v>
                      </c:pt>
                      <c:pt idx="32">
                        <c:v>0</c:v>
                      </c:pt>
                      <c:pt idx="33">
                        <c:v>0</c:v>
                      </c:pt>
                      <c:pt idx="34">
                        <c:v>0</c:v>
                      </c:pt>
                      <c:pt idx="35">
                        <c:v>56</c:v>
                      </c:pt>
                      <c:pt idx="36">
                        <c:v>0</c:v>
                      </c:pt>
                      <c:pt idx="37">
                        <c:v>0</c:v>
                      </c:pt>
                      <c:pt idx="38">
                        <c:v>0</c:v>
                      </c:pt>
                      <c:pt idx="39">
                        <c:v>0</c:v>
                      </c:pt>
                      <c:pt idx="40">
                        <c:v>0</c:v>
                      </c:pt>
                      <c:pt idx="41">
                        <c:v>0</c:v>
                      </c:pt>
                      <c:pt idx="42">
                        <c:v>0</c:v>
                      </c:pt>
                      <c:pt idx="43">
                        <c:v>0</c:v>
                      </c:pt>
                      <c:pt idx="44">
                        <c:v>0</c:v>
                      </c:pt>
                      <c:pt idx="45">
                        <c:v>0</c:v>
                      </c:pt>
                      <c:pt idx="46">
                        <c:v>0</c:v>
                      </c:pt>
                      <c:pt idx="47">
                        <c:v>56</c:v>
                      </c:pt>
                      <c:pt idx="48">
                        <c:v>0</c:v>
                      </c:pt>
                      <c:pt idx="49">
                        <c:v>0</c:v>
                      </c:pt>
                      <c:pt idx="50">
                        <c:v>0</c:v>
                      </c:pt>
                      <c:pt idx="51">
                        <c:v>0</c:v>
                      </c:pt>
                      <c:pt idx="52">
                        <c:v>0</c:v>
                      </c:pt>
                      <c:pt idx="53">
                        <c:v>0</c:v>
                      </c:pt>
                      <c:pt idx="54">
                        <c:v>0</c:v>
                      </c:pt>
                      <c:pt idx="55">
                        <c:v>0</c:v>
                      </c:pt>
                      <c:pt idx="56">
                        <c:v>0</c:v>
                      </c:pt>
                      <c:pt idx="57">
                        <c:v>55</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55</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55</c:v>
                      </c:pt>
                      <c:pt idx="97">
                        <c:v>0</c:v>
                      </c:pt>
                      <c:pt idx="98">
                        <c:v>0</c:v>
                      </c:pt>
                      <c:pt idx="99">
                        <c:v>0</c:v>
                      </c:pt>
                      <c:pt idx="100">
                        <c:v>0</c:v>
                      </c:pt>
                    </c:numCache>
                  </c:numRef>
                </c:val>
                <c:smooth val="0"/>
                <c:extLst>
                  <c:ext xmlns:c16="http://schemas.microsoft.com/office/drawing/2014/chart" uri="{C3380CC4-5D6E-409C-BE32-E72D297353CC}">
                    <c16:uniqueId val="{00000003-6B65-4AD4-AFF9-D19B1643FA52}"/>
                  </c:ext>
                </c:extLst>
              </c15:ser>
            </c15:filteredLineSeries>
            <c15:filteredLineSeries>
              <c15:ser>
                <c:idx val="5"/>
                <c:order val="1"/>
                <c:tx>
                  <c:strRef>
                    <c:extLst xmlns:c15="http://schemas.microsoft.com/office/drawing/2012/chart">
                      <c:ext xmlns:c15="http://schemas.microsoft.com/office/drawing/2012/chart" uri="{02D57815-91ED-43cb-92C2-25804820EDAC}">
                        <c15:formulaRef>
                          <c15:sqref>'Qui CONGRUENTE L. BASE POTENCIA'!$F$2</c15:sqref>
                        </c15:formulaRef>
                      </c:ext>
                    </c:extLst>
                    <c:strCache>
                      <c:ptCount val="1"/>
                      <c:pt idx="0">
                        <c:v>Frequencia 1500 (semente 1)</c:v>
                      </c:pt>
                    </c:strCache>
                  </c:strRef>
                </c:tx>
                <c:spPr>
                  <a:ln w="22225" cap="rnd">
                    <a:solidFill>
                      <a:schemeClr val="accent6"/>
                    </a:solidFill>
                  </a:ln>
                  <a:effectLst>
                    <a:glow rad="139700">
                      <a:schemeClr val="accent6">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POTENCIA'!$F$3:$F$103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167</c:v>
                      </c:pt>
                      <c:pt idx="14">
                        <c:v>167</c:v>
                      </c:pt>
                      <c:pt idx="15">
                        <c:v>0</c:v>
                      </c:pt>
                      <c:pt idx="16">
                        <c:v>0</c:v>
                      </c:pt>
                      <c:pt idx="17">
                        <c:v>0</c:v>
                      </c:pt>
                      <c:pt idx="18">
                        <c:v>0</c:v>
                      </c:pt>
                      <c:pt idx="19">
                        <c:v>0</c:v>
                      </c:pt>
                      <c:pt idx="20">
                        <c:v>0</c:v>
                      </c:pt>
                      <c:pt idx="21">
                        <c:v>166</c:v>
                      </c:pt>
                      <c:pt idx="22">
                        <c:v>167</c:v>
                      </c:pt>
                      <c:pt idx="23">
                        <c:v>0</c:v>
                      </c:pt>
                      <c:pt idx="24">
                        <c:v>0</c:v>
                      </c:pt>
                      <c:pt idx="25">
                        <c:v>0</c:v>
                      </c:pt>
                      <c:pt idx="26">
                        <c:v>0</c:v>
                      </c:pt>
                      <c:pt idx="27">
                        <c:v>0</c:v>
                      </c:pt>
                      <c:pt idx="28">
                        <c:v>0</c:v>
                      </c:pt>
                      <c:pt idx="29">
                        <c:v>0</c:v>
                      </c:pt>
                      <c:pt idx="30">
                        <c:v>0</c:v>
                      </c:pt>
                      <c:pt idx="31">
                        <c:v>0</c:v>
                      </c:pt>
                      <c:pt idx="32">
                        <c:v>0</c:v>
                      </c:pt>
                      <c:pt idx="33">
                        <c:v>0</c:v>
                      </c:pt>
                      <c:pt idx="34">
                        <c:v>0</c:v>
                      </c:pt>
                      <c:pt idx="35">
                        <c:v>167</c:v>
                      </c:pt>
                      <c:pt idx="36">
                        <c:v>0</c:v>
                      </c:pt>
                      <c:pt idx="37">
                        <c:v>0</c:v>
                      </c:pt>
                      <c:pt idx="38">
                        <c:v>0</c:v>
                      </c:pt>
                      <c:pt idx="39">
                        <c:v>0</c:v>
                      </c:pt>
                      <c:pt idx="40">
                        <c:v>0</c:v>
                      </c:pt>
                      <c:pt idx="41">
                        <c:v>0</c:v>
                      </c:pt>
                      <c:pt idx="42">
                        <c:v>0</c:v>
                      </c:pt>
                      <c:pt idx="43">
                        <c:v>0</c:v>
                      </c:pt>
                      <c:pt idx="44">
                        <c:v>0</c:v>
                      </c:pt>
                      <c:pt idx="45">
                        <c:v>0</c:v>
                      </c:pt>
                      <c:pt idx="46">
                        <c:v>0</c:v>
                      </c:pt>
                      <c:pt idx="47">
                        <c:v>167</c:v>
                      </c:pt>
                      <c:pt idx="48">
                        <c:v>0</c:v>
                      </c:pt>
                      <c:pt idx="49">
                        <c:v>0</c:v>
                      </c:pt>
                      <c:pt idx="50">
                        <c:v>0</c:v>
                      </c:pt>
                      <c:pt idx="51">
                        <c:v>0</c:v>
                      </c:pt>
                      <c:pt idx="52">
                        <c:v>0</c:v>
                      </c:pt>
                      <c:pt idx="53">
                        <c:v>0</c:v>
                      </c:pt>
                      <c:pt idx="54">
                        <c:v>0</c:v>
                      </c:pt>
                      <c:pt idx="55">
                        <c:v>0</c:v>
                      </c:pt>
                      <c:pt idx="56">
                        <c:v>0</c:v>
                      </c:pt>
                      <c:pt idx="57">
                        <c:v>166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166</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167</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4-6B65-4AD4-AFF9-D19B1643FA52}"/>
                  </c:ext>
                </c:extLst>
              </c15:ser>
            </c15:filteredLineSeries>
            <c15:filteredLineSeries>
              <c15:ser>
                <c:idx val="8"/>
                <c:order val="2"/>
                <c:tx>
                  <c:strRef>
                    <c:extLst xmlns:c15="http://schemas.microsoft.com/office/drawing/2012/chart">
                      <c:ext xmlns:c15="http://schemas.microsoft.com/office/drawing/2012/chart" uri="{02D57815-91ED-43cb-92C2-25804820EDAC}">
                        <c15:formulaRef>
                          <c15:sqref>'Qui CONGRUENTE L. BASE POTENCIA'!$I$2</c15:sqref>
                        </c15:formulaRef>
                      </c:ext>
                    </c:extLst>
                    <c:strCache>
                      <c:ptCount val="1"/>
                      <c:pt idx="0">
                        <c:v>Frequencia 3000 (semente 1)</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POTENCIA'!$I$3:$I$103</c15:sqref>
                        </c15:formulaRef>
                      </c:ext>
                    </c:extLst>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333</c:v>
                      </c:pt>
                      <c:pt idx="14">
                        <c:v>333</c:v>
                      </c:pt>
                      <c:pt idx="15">
                        <c:v>0</c:v>
                      </c:pt>
                      <c:pt idx="16">
                        <c:v>0</c:v>
                      </c:pt>
                      <c:pt idx="17">
                        <c:v>0</c:v>
                      </c:pt>
                      <c:pt idx="18">
                        <c:v>0</c:v>
                      </c:pt>
                      <c:pt idx="19">
                        <c:v>0</c:v>
                      </c:pt>
                      <c:pt idx="20">
                        <c:v>0</c:v>
                      </c:pt>
                      <c:pt idx="21">
                        <c:v>333</c:v>
                      </c:pt>
                      <c:pt idx="22">
                        <c:v>334</c:v>
                      </c:pt>
                      <c:pt idx="23">
                        <c:v>0</c:v>
                      </c:pt>
                      <c:pt idx="24">
                        <c:v>0</c:v>
                      </c:pt>
                      <c:pt idx="25">
                        <c:v>0</c:v>
                      </c:pt>
                      <c:pt idx="26">
                        <c:v>0</c:v>
                      </c:pt>
                      <c:pt idx="27">
                        <c:v>0</c:v>
                      </c:pt>
                      <c:pt idx="28">
                        <c:v>0</c:v>
                      </c:pt>
                      <c:pt idx="29">
                        <c:v>0</c:v>
                      </c:pt>
                      <c:pt idx="30">
                        <c:v>0</c:v>
                      </c:pt>
                      <c:pt idx="31">
                        <c:v>0</c:v>
                      </c:pt>
                      <c:pt idx="32">
                        <c:v>0</c:v>
                      </c:pt>
                      <c:pt idx="33">
                        <c:v>0</c:v>
                      </c:pt>
                      <c:pt idx="34">
                        <c:v>0</c:v>
                      </c:pt>
                      <c:pt idx="35">
                        <c:v>334</c:v>
                      </c:pt>
                      <c:pt idx="36">
                        <c:v>0</c:v>
                      </c:pt>
                      <c:pt idx="37">
                        <c:v>0</c:v>
                      </c:pt>
                      <c:pt idx="38">
                        <c:v>0</c:v>
                      </c:pt>
                      <c:pt idx="39">
                        <c:v>0</c:v>
                      </c:pt>
                      <c:pt idx="40">
                        <c:v>0</c:v>
                      </c:pt>
                      <c:pt idx="41">
                        <c:v>0</c:v>
                      </c:pt>
                      <c:pt idx="42">
                        <c:v>0</c:v>
                      </c:pt>
                      <c:pt idx="43">
                        <c:v>0</c:v>
                      </c:pt>
                      <c:pt idx="44">
                        <c:v>0</c:v>
                      </c:pt>
                      <c:pt idx="45">
                        <c:v>0</c:v>
                      </c:pt>
                      <c:pt idx="46">
                        <c:v>0</c:v>
                      </c:pt>
                      <c:pt idx="47">
                        <c:v>334</c:v>
                      </c:pt>
                      <c:pt idx="48">
                        <c:v>0</c:v>
                      </c:pt>
                      <c:pt idx="49">
                        <c:v>0</c:v>
                      </c:pt>
                      <c:pt idx="50">
                        <c:v>0</c:v>
                      </c:pt>
                      <c:pt idx="51">
                        <c:v>0</c:v>
                      </c:pt>
                      <c:pt idx="52">
                        <c:v>0</c:v>
                      </c:pt>
                      <c:pt idx="53">
                        <c:v>0</c:v>
                      </c:pt>
                      <c:pt idx="54">
                        <c:v>0</c:v>
                      </c:pt>
                      <c:pt idx="55">
                        <c:v>0</c:v>
                      </c:pt>
                      <c:pt idx="56">
                        <c:v>0</c:v>
                      </c:pt>
                      <c:pt idx="57">
                        <c:v>333</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333</c:v>
                      </c:pt>
                      <c:pt idx="97">
                        <c:v>0</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5-6B65-4AD4-AFF9-D19B1643FA52}"/>
                  </c:ext>
                </c:extLst>
              </c15:ser>
            </c15:filteredLineSeries>
            <c15:filteredLineSeries>
              <c15:ser>
                <c:idx val="11"/>
                <c:order val="3"/>
                <c:tx>
                  <c:strRef>
                    <c:extLst xmlns:c15="http://schemas.microsoft.com/office/drawing/2012/chart">
                      <c:ext xmlns:c15="http://schemas.microsoft.com/office/drawing/2012/chart" uri="{02D57815-91ED-43cb-92C2-25804820EDAC}">
                        <c15:formulaRef>
                          <c15:sqref>'Qui CONGRUENTE L. BASE POTENCIA'!$L$2</c15:sqref>
                        </c15:formulaRef>
                      </c:ext>
                    </c:extLst>
                    <c:strCache>
                      <c:ptCount val="1"/>
                      <c:pt idx="0">
                        <c:v>Frequencia 500 (semente 2)</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POTENCIA'!$L$3:$L$103</c15:sqref>
                        </c15:formulaRef>
                      </c:ext>
                    </c:extLst>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54</c:v>
                      </c:pt>
                      <c:pt idx="14">
                        <c:v>54</c:v>
                      </c:pt>
                      <c:pt idx="15">
                        <c:v>0</c:v>
                      </c:pt>
                      <c:pt idx="16">
                        <c:v>0</c:v>
                      </c:pt>
                      <c:pt idx="17">
                        <c:v>1</c:v>
                      </c:pt>
                      <c:pt idx="18">
                        <c:v>0</c:v>
                      </c:pt>
                      <c:pt idx="19">
                        <c:v>0</c:v>
                      </c:pt>
                      <c:pt idx="20">
                        <c:v>0</c:v>
                      </c:pt>
                      <c:pt idx="21">
                        <c:v>55</c:v>
                      </c:pt>
                      <c:pt idx="22">
                        <c:v>54</c:v>
                      </c:pt>
                      <c:pt idx="23">
                        <c:v>0</c:v>
                      </c:pt>
                      <c:pt idx="24">
                        <c:v>0</c:v>
                      </c:pt>
                      <c:pt idx="25">
                        <c:v>0</c:v>
                      </c:pt>
                      <c:pt idx="26">
                        <c:v>0</c:v>
                      </c:pt>
                      <c:pt idx="27">
                        <c:v>0</c:v>
                      </c:pt>
                      <c:pt idx="28">
                        <c:v>0</c:v>
                      </c:pt>
                      <c:pt idx="29">
                        <c:v>0</c:v>
                      </c:pt>
                      <c:pt idx="30">
                        <c:v>0</c:v>
                      </c:pt>
                      <c:pt idx="31">
                        <c:v>0</c:v>
                      </c:pt>
                      <c:pt idx="32">
                        <c:v>0</c:v>
                      </c:pt>
                      <c:pt idx="33">
                        <c:v>0</c:v>
                      </c:pt>
                      <c:pt idx="34">
                        <c:v>0</c:v>
                      </c:pt>
                      <c:pt idx="35">
                        <c:v>55</c:v>
                      </c:pt>
                      <c:pt idx="36">
                        <c:v>0</c:v>
                      </c:pt>
                      <c:pt idx="37">
                        <c:v>1</c:v>
                      </c:pt>
                      <c:pt idx="38">
                        <c:v>0</c:v>
                      </c:pt>
                      <c:pt idx="39">
                        <c:v>0</c:v>
                      </c:pt>
                      <c:pt idx="40">
                        <c:v>0</c:v>
                      </c:pt>
                      <c:pt idx="41">
                        <c:v>0</c:v>
                      </c:pt>
                      <c:pt idx="42">
                        <c:v>0</c:v>
                      </c:pt>
                      <c:pt idx="43">
                        <c:v>0</c:v>
                      </c:pt>
                      <c:pt idx="44">
                        <c:v>0</c:v>
                      </c:pt>
                      <c:pt idx="45">
                        <c:v>1</c:v>
                      </c:pt>
                      <c:pt idx="46">
                        <c:v>0</c:v>
                      </c:pt>
                      <c:pt idx="47">
                        <c:v>54</c:v>
                      </c:pt>
                      <c:pt idx="48">
                        <c:v>0</c:v>
                      </c:pt>
                      <c:pt idx="49">
                        <c:v>0</c:v>
                      </c:pt>
                      <c:pt idx="50">
                        <c:v>0</c:v>
                      </c:pt>
                      <c:pt idx="51">
                        <c:v>0</c:v>
                      </c:pt>
                      <c:pt idx="52">
                        <c:v>0</c:v>
                      </c:pt>
                      <c:pt idx="53">
                        <c:v>1</c:v>
                      </c:pt>
                      <c:pt idx="54">
                        <c:v>0</c:v>
                      </c:pt>
                      <c:pt idx="55">
                        <c:v>0</c:v>
                      </c:pt>
                      <c:pt idx="56">
                        <c:v>0</c:v>
                      </c:pt>
                      <c:pt idx="57">
                        <c:v>54</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55</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54</c:v>
                      </c:pt>
                      <c:pt idx="97">
                        <c:v>1</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6-6B65-4AD4-AFF9-D19B1643FA52}"/>
                  </c:ext>
                </c:extLst>
              </c15:ser>
            </c15:filteredLineSeries>
            <c15:filteredLineSeries>
              <c15:ser>
                <c:idx val="14"/>
                <c:order val="4"/>
                <c:tx>
                  <c:strRef>
                    <c:extLst xmlns:c15="http://schemas.microsoft.com/office/drawing/2012/chart">
                      <c:ext xmlns:c15="http://schemas.microsoft.com/office/drawing/2012/chart" uri="{02D57815-91ED-43cb-92C2-25804820EDAC}">
                        <c15:formulaRef>
                          <c15:sqref>'Qui CONGRUENTE L. BASE POTENCIA'!$O$2</c15:sqref>
                        </c15:formulaRef>
                      </c:ext>
                    </c:extLst>
                    <c:strCache>
                      <c:ptCount val="1"/>
                      <c:pt idx="0">
                        <c:v>Frequencia 1500 (semente 2)</c:v>
                      </c:pt>
                    </c:strCache>
                  </c:strRef>
                </c:tx>
                <c:spPr>
                  <a:ln w="22225" cap="rnd">
                    <a:solidFill>
                      <a:schemeClr val="accent3">
                        <a:lumMod val="80000"/>
                        <a:lumOff val="20000"/>
                      </a:schemeClr>
                    </a:solidFill>
                  </a:ln>
                  <a:effectLst>
                    <a:glow rad="139700">
                      <a:schemeClr val="accent3">
                        <a:lumMod val="80000"/>
                        <a:lumOff val="2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POTENCIA'!$O$3:$O$103</c15:sqref>
                        </c15:formulaRef>
                      </c:ext>
                    </c:extLst>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165</c:v>
                      </c:pt>
                      <c:pt idx="14">
                        <c:v>165</c:v>
                      </c:pt>
                      <c:pt idx="15">
                        <c:v>0</c:v>
                      </c:pt>
                      <c:pt idx="16">
                        <c:v>0</c:v>
                      </c:pt>
                      <c:pt idx="17">
                        <c:v>1</c:v>
                      </c:pt>
                      <c:pt idx="18">
                        <c:v>0</c:v>
                      </c:pt>
                      <c:pt idx="19">
                        <c:v>0</c:v>
                      </c:pt>
                      <c:pt idx="20">
                        <c:v>0</c:v>
                      </c:pt>
                      <c:pt idx="21">
                        <c:v>166</c:v>
                      </c:pt>
                      <c:pt idx="22">
                        <c:v>166</c:v>
                      </c:pt>
                      <c:pt idx="23">
                        <c:v>0</c:v>
                      </c:pt>
                      <c:pt idx="24">
                        <c:v>0</c:v>
                      </c:pt>
                      <c:pt idx="25">
                        <c:v>0</c:v>
                      </c:pt>
                      <c:pt idx="26">
                        <c:v>0</c:v>
                      </c:pt>
                      <c:pt idx="27">
                        <c:v>0</c:v>
                      </c:pt>
                      <c:pt idx="28">
                        <c:v>0</c:v>
                      </c:pt>
                      <c:pt idx="29">
                        <c:v>0</c:v>
                      </c:pt>
                      <c:pt idx="30">
                        <c:v>0</c:v>
                      </c:pt>
                      <c:pt idx="31">
                        <c:v>0</c:v>
                      </c:pt>
                      <c:pt idx="32">
                        <c:v>0</c:v>
                      </c:pt>
                      <c:pt idx="33">
                        <c:v>0</c:v>
                      </c:pt>
                      <c:pt idx="34">
                        <c:v>0</c:v>
                      </c:pt>
                      <c:pt idx="35">
                        <c:v>166</c:v>
                      </c:pt>
                      <c:pt idx="36">
                        <c:v>0</c:v>
                      </c:pt>
                      <c:pt idx="37">
                        <c:v>1</c:v>
                      </c:pt>
                      <c:pt idx="38">
                        <c:v>0</c:v>
                      </c:pt>
                      <c:pt idx="39">
                        <c:v>0</c:v>
                      </c:pt>
                      <c:pt idx="40">
                        <c:v>0</c:v>
                      </c:pt>
                      <c:pt idx="41">
                        <c:v>0</c:v>
                      </c:pt>
                      <c:pt idx="42">
                        <c:v>0</c:v>
                      </c:pt>
                      <c:pt idx="43">
                        <c:v>0</c:v>
                      </c:pt>
                      <c:pt idx="44">
                        <c:v>0</c:v>
                      </c:pt>
                      <c:pt idx="45">
                        <c:v>1</c:v>
                      </c:pt>
                      <c:pt idx="46">
                        <c:v>0</c:v>
                      </c:pt>
                      <c:pt idx="47">
                        <c:v>165</c:v>
                      </c:pt>
                      <c:pt idx="48">
                        <c:v>0</c:v>
                      </c:pt>
                      <c:pt idx="49">
                        <c:v>0</c:v>
                      </c:pt>
                      <c:pt idx="50">
                        <c:v>0</c:v>
                      </c:pt>
                      <c:pt idx="51">
                        <c:v>0</c:v>
                      </c:pt>
                      <c:pt idx="52">
                        <c:v>0</c:v>
                      </c:pt>
                      <c:pt idx="53">
                        <c:v>1</c:v>
                      </c:pt>
                      <c:pt idx="54">
                        <c:v>0</c:v>
                      </c:pt>
                      <c:pt idx="55">
                        <c:v>0</c:v>
                      </c:pt>
                      <c:pt idx="56">
                        <c:v>0</c:v>
                      </c:pt>
                      <c:pt idx="57">
                        <c:v>165</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166</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165</c:v>
                      </c:pt>
                      <c:pt idx="97">
                        <c:v>1</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7-6B65-4AD4-AFF9-D19B1643FA52}"/>
                  </c:ext>
                </c:extLst>
              </c15:ser>
            </c15:filteredLineSeries>
            <c15:filteredLineSeries>
              <c15:ser>
                <c:idx val="17"/>
                <c:order val="5"/>
                <c:tx>
                  <c:strRef>
                    <c:extLst xmlns:c15="http://schemas.microsoft.com/office/drawing/2012/chart">
                      <c:ext xmlns:c15="http://schemas.microsoft.com/office/drawing/2012/chart" uri="{02D57815-91ED-43cb-92C2-25804820EDAC}">
                        <c15:formulaRef>
                          <c15:sqref>'Qui CONGRUENTE L. BASE POTENCIA'!$R$2</c15:sqref>
                        </c15:formulaRef>
                      </c:ext>
                    </c:extLst>
                    <c:strCache>
                      <c:ptCount val="1"/>
                      <c:pt idx="0">
                        <c:v>Frequencia 3000 (semente 2)</c:v>
                      </c:pt>
                    </c:strCache>
                  </c:strRef>
                </c:tx>
                <c:spPr>
                  <a:ln w="22225" cap="rnd">
                    <a:solidFill>
                      <a:schemeClr val="accent6">
                        <a:lumMod val="80000"/>
                        <a:lumOff val="20000"/>
                      </a:schemeClr>
                    </a:solidFill>
                  </a:ln>
                  <a:effectLst>
                    <a:glow rad="139700">
                      <a:schemeClr val="accent6">
                        <a:lumMod val="80000"/>
                        <a:lumOff val="20000"/>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BASE POTENCIA'!$A$3:$A$103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BASE POTENCIA'!$R$3:$R$103</c15:sqref>
                        </c15:formulaRef>
                      </c:ext>
                    </c:extLst>
                    <c:numCache>
                      <c:formatCode>General</c:formatCode>
                      <c:ptCount val="101"/>
                      <c:pt idx="0">
                        <c:v>0</c:v>
                      </c:pt>
                      <c:pt idx="1">
                        <c:v>0</c:v>
                      </c:pt>
                      <c:pt idx="2">
                        <c:v>0</c:v>
                      </c:pt>
                      <c:pt idx="3">
                        <c:v>0</c:v>
                      </c:pt>
                      <c:pt idx="4">
                        <c:v>1</c:v>
                      </c:pt>
                      <c:pt idx="5">
                        <c:v>0</c:v>
                      </c:pt>
                      <c:pt idx="6">
                        <c:v>0</c:v>
                      </c:pt>
                      <c:pt idx="7">
                        <c:v>0</c:v>
                      </c:pt>
                      <c:pt idx="8">
                        <c:v>0</c:v>
                      </c:pt>
                      <c:pt idx="9">
                        <c:v>1</c:v>
                      </c:pt>
                      <c:pt idx="10">
                        <c:v>0</c:v>
                      </c:pt>
                      <c:pt idx="11">
                        <c:v>0</c:v>
                      </c:pt>
                      <c:pt idx="12">
                        <c:v>0</c:v>
                      </c:pt>
                      <c:pt idx="13">
                        <c:v>332</c:v>
                      </c:pt>
                      <c:pt idx="14">
                        <c:v>332</c:v>
                      </c:pt>
                      <c:pt idx="15">
                        <c:v>0</c:v>
                      </c:pt>
                      <c:pt idx="16">
                        <c:v>0</c:v>
                      </c:pt>
                      <c:pt idx="17">
                        <c:v>1</c:v>
                      </c:pt>
                      <c:pt idx="18">
                        <c:v>0</c:v>
                      </c:pt>
                      <c:pt idx="19">
                        <c:v>0</c:v>
                      </c:pt>
                      <c:pt idx="20">
                        <c:v>0</c:v>
                      </c:pt>
                      <c:pt idx="21">
                        <c:v>332</c:v>
                      </c:pt>
                      <c:pt idx="22">
                        <c:v>332</c:v>
                      </c:pt>
                      <c:pt idx="23">
                        <c:v>0</c:v>
                      </c:pt>
                      <c:pt idx="24">
                        <c:v>0</c:v>
                      </c:pt>
                      <c:pt idx="25">
                        <c:v>0</c:v>
                      </c:pt>
                      <c:pt idx="26">
                        <c:v>0</c:v>
                      </c:pt>
                      <c:pt idx="27">
                        <c:v>0</c:v>
                      </c:pt>
                      <c:pt idx="28">
                        <c:v>0</c:v>
                      </c:pt>
                      <c:pt idx="29">
                        <c:v>0</c:v>
                      </c:pt>
                      <c:pt idx="30">
                        <c:v>0</c:v>
                      </c:pt>
                      <c:pt idx="31">
                        <c:v>0</c:v>
                      </c:pt>
                      <c:pt idx="32">
                        <c:v>0</c:v>
                      </c:pt>
                      <c:pt idx="33">
                        <c:v>0</c:v>
                      </c:pt>
                      <c:pt idx="34">
                        <c:v>0</c:v>
                      </c:pt>
                      <c:pt idx="35">
                        <c:v>332</c:v>
                      </c:pt>
                      <c:pt idx="36">
                        <c:v>0</c:v>
                      </c:pt>
                      <c:pt idx="37">
                        <c:v>1</c:v>
                      </c:pt>
                      <c:pt idx="38">
                        <c:v>0</c:v>
                      </c:pt>
                      <c:pt idx="39">
                        <c:v>0</c:v>
                      </c:pt>
                      <c:pt idx="40">
                        <c:v>0</c:v>
                      </c:pt>
                      <c:pt idx="41">
                        <c:v>0</c:v>
                      </c:pt>
                      <c:pt idx="42">
                        <c:v>0</c:v>
                      </c:pt>
                      <c:pt idx="43">
                        <c:v>0</c:v>
                      </c:pt>
                      <c:pt idx="44">
                        <c:v>0</c:v>
                      </c:pt>
                      <c:pt idx="45">
                        <c:v>1</c:v>
                      </c:pt>
                      <c:pt idx="46">
                        <c:v>0</c:v>
                      </c:pt>
                      <c:pt idx="47">
                        <c:v>332</c:v>
                      </c:pt>
                      <c:pt idx="48">
                        <c:v>0</c:v>
                      </c:pt>
                      <c:pt idx="49">
                        <c:v>0</c:v>
                      </c:pt>
                      <c:pt idx="50">
                        <c:v>0</c:v>
                      </c:pt>
                      <c:pt idx="51">
                        <c:v>0</c:v>
                      </c:pt>
                      <c:pt idx="52">
                        <c:v>0</c:v>
                      </c:pt>
                      <c:pt idx="53">
                        <c:v>1</c:v>
                      </c:pt>
                      <c:pt idx="54">
                        <c:v>0</c:v>
                      </c:pt>
                      <c:pt idx="55">
                        <c:v>0</c:v>
                      </c:pt>
                      <c:pt idx="56">
                        <c:v>0</c:v>
                      </c:pt>
                      <c:pt idx="57">
                        <c:v>332</c:v>
                      </c:pt>
                      <c:pt idx="58">
                        <c:v>0</c:v>
                      </c:pt>
                      <c:pt idx="59">
                        <c:v>0</c:v>
                      </c:pt>
                      <c:pt idx="60">
                        <c:v>1</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1</c:v>
                      </c:pt>
                      <c:pt idx="78">
                        <c:v>0</c:v>
                      </c:pt>
                      <c:pt idx="79">
                        <c:v>0</c:v>
                      </c:pt>
                      <c:pt idx="80">
                        <c:v>0</c:v>
                      </c:pt>
                      <c:pt idx="81">
                        <c:v>333</c:v>
                      </c:pt>
                      <c:pt idx="82">
                        <c:v>0</c:v>
                      </c:pt>
                      <c:pt idx="83">
                        <c:v>0</c:v>
                      </c:pt>
                      <c:pt idx="84">
                        <c:v>0</c:v>
                      </c:pt>
                      <c:pt idx="85">
                        <c:v>0</c:v>
                      </c:pt>
                      <c:pt idx="86">
                        <c:v>0</c:v>
                      </c:pt>
                      <c:pt idx="87">
                        <c:v>0</c:v>
                      </c:pt>
                      <c:pt idx="88">
                        <c:v>0</c:v>
                      </c:pt>
                      <c:pt idx="89">
                        <c:v>0</c:v>
                      </c:pt>
                      <c:pt idx="90">
                        <c:v>0</c:v>
                      </c:pt>
                      <c:pt idx="91">
                        <c:v>0</c:v>
                      </c:pt>
                      <c:pt idx="92">
                        <c:v>0</c:v>
                      </c:pt>
                      <c:pt idx="93">
                        <c:v>1</c:v>
                      </c:pt>
                      <c:pt idx="94">
                        <c:v>0</c:v>
                      </c:pt>
                      <c:pt idx="95">
                        <c:v>1</c:v>
                      </c:pt>
                      <c:pt idx="96">
                        <c:v>332</c:v>
                      </c:pt>
                      <c:pt idx="97">
                        <c:v>1</c:v>
                      </c:pt>
                      <c:pt idx="98">
                        <c:v>0</c:v>
                      </c:pt>
                      <c:pt idx="99">
                        <c:v>0</c:v>
                      </c:pt>
                      <c:pt idx="100">
                        <c:v>0</c:v>
                      </c:pt>
                    </c:numCache>
                  </c:numRef>
                </c:val>
                <c:smooth val="0"/>
                <c:extLst xmlns:c15="http://schemas.microsoft.com/office/drawing/2012/chart">
                  <c:ext xmlns:c16="http://schemas.microsoft.com/office/drawing/2014/chart" uri="{C3380CC4-5D6E-409C-BE32-E72D297353CC}">
                    <c16:uniqueId val="{00000008-6B65-4AD4-AFF9-D19B1643FA52}"/>
                  </c:ext>
                </c:extLst>
              </c15:ser>
            </c15:filteredLineSeries>
          </c:ext>
        </c:extLst>
      </c:lineChart>
      <c:catAx>
        <c:axId val="4150786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15076984"/>
        <c:crosses val="autoZero"/>
        <c:auto val="1"/>
        <c:lblAlgn val="ctr"/>
        <c:lblOffset val="100"/>
        <c:noMultiLvlLbl val="0"/>
      </c:catAx>
      <c:valAx>
        <c:axId val="4150769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415078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ADAPTADO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0"/>
          <c:order val="0"/>
          <c:tx>
            <c:strRef>
              <c:f>'Qui CONGRUENTE L. ADAPTADO'!$C$2</c:f>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cat>
            <c:numRef>
              <c:f>'Qui CONGRUENTE L. ADAPTADO'!$A$3:$A$103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ADAPTADO'!$C$3:$C$103</c:f>
              <c:numCache>
                <c:formatCode>General</c:formatCode>
                <c:ptCount val="101"/>
                <c:pt idx="0">
                  <c:v>10</c:v>
                </c:pt>
                <c:pt idx="1">
                  <c:v>9</c:v>
                </c:pt>
                <c:pt idx="2">
                  <c:v>4</c:v>
                </c:pt>
                <c:pt idx="3">
                  <c:v>4</c:v>
                </c:pt>
                <c:pt idx="4">
                  <c:v>3</c:v>
                </c:pt>
                <c:pt idx="5">
                  <c:v>2</c:v>
                </c:pt>
                <c:pt idx="6">
                  <c:v>1</c:v>
                </c:pt>
                <c:pt idx="7">
                  <c:v>3</c:v>
                </c:pt>
                <c:pt idx="8">
                  <c:v>1</c:v>
                </c:pt>
                <c:pt idx="9">
                  <c:v>8</c:v>
                </c:pt>
                <c:pt idx="10">
                  <c:v>1</c:v>
                </c:pt>
                <c:pt idx="11">
                  <c:v>4</c:v>
                </c:pt>
                <c:pt idx="12">
                  <c:v>5</c:v>
                </c:pt>
                <c:pt idx="13">
                  <c:v>3</c:v>
                </c:pt>
                <c:pt idx="14">
                  <c:v>2</c:v>
                </c:pt>
                <c:pt idx="15">
                  <c:v>6</c:v>
                </c:pt>
                <c:pt idx="16">
                  <c:v>3</c:v>
                </c:pt>
                <c:pt idx="17">
                  <c:v>4</c:v>
                </c:pt>
                <c:pt idx="18">
                  <c:v>4</c:v>
                </c:pt>
                <c:pt idx="19">
                  <c:v>6</c:v>
                </c:pt>
                <c:pt idx="20">
                  <c:v>2</c:v>
                </c:pt>
                <c:pt idx="21">
                  <c:v>1</c:v>
                </c:pt>
                <c:pt idx="22">
                  <c:v>6</c:v>
                </c:pt>
                <c:pt idx="23">
                  <c:v>2</c:v>
                </c:pt>
                <c:pt idx="24">
                  <c:v>6</c:v>
                </c:pt>
                <c:pt idx="25">
                  <c:v>8</c:v>
                </c:pt>
                <c:pt idx="26">
                  <c:v>3</c:v>
                </c:pt>
                <c:pt idx="27">
                  <c:v>2</c:v>
                </c:pt>
                <c:pt idx="28">
                  <c:v>5</c:v>
                </c:pt>
                <c:pt idx="29">
                  <c:v>5</c:v>
                </c:pt>
                <c:pt idx="30">
                  <c:v>5</c:v>
                </c:pt>
                <c:pt idx="31">
                  <c:v>9</c:v>
                </c:pt>
                <c:pt idx="32">
                  <c:v>6</c:v>
                </c:pt>
                <c:pt idx="33">
                  <c:v>10</c:v>
                </c:pt>
                <c:pt idx="34">
                  <c:v>7</c:v>
                </c:pt>
                <c:pt idx="35">
                  <c:v>9</c:v>
                </c:pt>
                <c:pt idx="36">
                  <c:v>10</c:v>
                </c:pt>
                <c:pt idx="37">
                  <c:v>6</c:v>
                </c:pt>
                <c:pt idx="38">
                  <c:v>8</c:v>
                </c:pt>
                <c:pt idx="39">
                  <c:v>5</c:v>
                </c:pt>
                <c:pt idx="40">
                  <c:v>6</c:v>
                </c:pt>
                <c:pt idx="41">
                  <c:v>6</c:v>
                </c:pt>
                <c:pt idx="42">
                  <c:v>4</c:v>
                </c:pt>
                <c:pt idx="43">
                  <c:v>4</c:v>
                </c:pt>
                <c:pt idx="44">
                  <c:v>5</c:v>
                </c:pt>
                <c:pt idx="45">
                  <c:v>6</c:v>
                </c:pt>
                <c:pt idx="46">
                  <c:v>7</c:v>
                </c:pt>
                <c:pt idx="47">
                  <c:v>6</c:v>
                </c:pt>
                <c:pt idx="48">
                  <c:v>4</c:v>
                </c:pt>
                <c:pt idx="49">
                  <c:v>3</c:v>
                </c:pt>
                <c:pt idx="50">
                  <c:v>1</c:v>
                </c:pt>
                <c:pt idx="51">
                  <c:v>9</c:v>
                </c:pt>
                <c:pt idx="52">
                  <c:v>5</c:v>
                </c:pt>
                <c:pt idx="53">
                  <c:v>7</c:v>
                </c:pt>
                <c:pt idx="54">
                  <c:v>3</c:v>
                </c:pt>
                <c:pt idx="55">
                  <c:v>2</c:v>
                </c:pt>
                <c:pt idx="56">
                  <c:v>3</c:v>
                </c:pt>
                <c:pt idx="57">
                  <c:v>4</c:v>
                </c:pt>
                <c:pt idx="58">
                  <c:v>10</c:v>
                </c:pt>
                <c:pt idx="59">
                  <c:v>6</c:v>
                </c:pt>
                <c:pt idx="60">
                  <c:v>5</c:v>
                </c:pt>
                <c:pt idx="61">
                  <c:v>5</c:v>
                </c:pt>
                <c:pt idx="62">
                  <c:v>5</c:v>
                </c:pt>
                <c:pt idx="63">
                  <c:v>3</c:v>
                </c:pt>
                <c:pt idx="64">
                  <c:v>6</c:v>
                </c:pt>
                <c:pt idx="65">
                  <c:v>4</c:v>
                </c:pt>
                <c:pt idx="66">
                  <c:v>6</c:v>
                </c:pt>
                <c:pt idx="67">
                  <c:v>5</c:v>
                </c:pt>
                <c:pt idx="68">
                  <c:v>3</c:v>
                </c:pt>
                <c:pt idx="69">
                  <c:v>3</c:v>
                </c:pt>
                <c:pt idx="70">
                  <c:v>3</c:v>
                </c:pt>
                <c:pt idx="71">
                  <c:v>3</c:v>
                </c:pt>
                <c:pt idx="72">
                  <c:v>4</c:v>
                </c:pt>
                <c:pt idx="73">
                  <c:v>8</c:v>
                </c:pt>
                <c:pt idx="74">
                  <c:v>8</c:v>
                </c:pt>
                <c:pt idx="75">
                  <c:v>7</c:v>
                </c:pt>
                <c:pt idx="76">
                  <c:v>5</c:v>
                </c:pt>
                <c:pt idx="77">
                  <c:v>4</c:v>
                </c:pt>
                <c:pt idx="78">
                  <c:v>7</c:v>
                </c:pt>
                <c:pt idx="79">
                  <c:v>4</c:v>
                </c:pt>
                <c:pt idx="80">
                  <c:v>8</c:v>
                </c:pt>
                <c:pt idx="81">
                  <c:v>7</c:v>
                </c:pt>
                <c:pt idx="82">
                  <c:v>3</c:v>
                </c:pt>
                <c:pt idx="83">
                  <c:v>5</c:v>
                </c:pt>
                <c:pt idx="84">
                  <c:v>4</c:v>
                </c:pt>
                <c:pt idx="85">
                  <c:v>6</c:v>
                </c:pt>
                <c:pt idx="86">
                  <c:v>3</c:v>
                </c:pt>
                <c:pt idx="87">
                  <c:v>4</c:v>
                </c:pt>
                <c:pt idx="88">
                  <c:v>6</c:v>
                </c:pt>
                <c:pt idx="89">
                  <c:v>5</c:v>
                </c:pt>
                <c:pt idx="90">
                  <c:v>5</c:v>
                </c:pt>
                <c:pt idx="91">
                  <c:v>9</c:v>
                </c:pt>
                <c:pt idx="92">
                  <c:v>6</c:v>
                </c:pt>
                <c:pt idx="93">
                  <c:v>3</c:v>
                </c:pt>
                <c:pt idx="94">
                  <c:v>11</c:v>
                </c:pt>
                <c:pt idx="95">
                  <c:v>3</c:v>
                </c:pt>
                <c:pt idx="96">
                  <c:v>3</c:v>
                </c:pt>
                <c:pt idx="97">
                  <c:v>6</c:v>
                </c:pt>
                <c:pt idx="98">
                  <c:v>6</c:v>
                </c:pt>
                <c:pt idx="99">
                  <c:v>0</c:v>
                </c:pt>
                <c:pt idx="100">
                  <c:v>0</c:v>
                </c:pt>
              </c:numCache>
            </c:numRef>
          </c:val>
          <c:smooth val="0"/>
          <c:extLst>
            <c:ext xmlns:c16="http://schemas.microsoft.com/office/drawing/2014/chart" uri="{C3380CC4-5D6E-409C-BE32-E72D297353CC}">
              <c16:uniqueId val="{00000000-EED4-4F0C-96F3-2598302B4607}"/>
            </c:ext>
          </c:extLst>
        </c:ser>
        <c:ser>
          <c:idx val="1"/>
          <c:order val="1"/>
          <c:tx>
            <c:strRef>
              <c:f>'Qui CONGRUENTE L. ADAPTADO'!$F$2</c:f>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cat>
            <c:numRef>
              <c:f>'Qui CONGRUENTE L. ADAPTADO'!$A$3:$A$103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ADAPTADO'!$F$3:$F$103</c:f>
              <c:numCache>
                <c:formatCode>General</c:formatCode>
                <c:ptCount val="101"/>
                <c:pt idx="0">
                  <c:v>37</c:v>
                </c:pt>
                <c:pt idx="1">
                  <c:v>22</c:v>
                </c:pt>
                <c:pt idx="2">
                  <c:v>14</c:v>
                </c:pt>
                <c:pt idx="3">
                  <c:v>11</c:v>
                </c:pt>
                <c:pt idx="4">
                  <c:v>9</c:v>
                </c:pt>
                <c:pt idx="5">
                  <c:v>6</c:v>
                </c:pt>
                <c:pt idx="6">
                  <c:v>8</c:v>
                </c:pt>
                <c:pt idx="7">
                  <c:v>8</c:v>
                </c:pt>
                <c:pt idx="8">
                  <c:v>12</c:v>
                </c:pt>
                <c:pt idx="9">
                  <c:v>12</c:v>
                </c:pt>
                <c:pt idx="10">
                  <c:v>12</c:v>
                </c:pt>
                <c:pt idx="11">
                  <c:v>10</c:v>
                </c:pt>
                <c:pt idx="12">
                  <c:v>11</c:v>
                </c:pt>
                <c:pt idx="13">
                  <c:v>10</c:v>
                </c:pt>
                <c:pt idx="14">
                  <c:v>7</c:v>
                </c:pt>
                <c:pt idx="15">
                  <c:v>18</c:v>
                </c:pt>
                <c:pt idx="16">
                  <c:v>12</c:v>
                </c:pt>
                <c:pt idx="17">
                  <c:v>13</c:v>
                </c:pt>
                <c:pt idx="18">
                  <c:v>15</c:v>
                </c:pt>
                <c:pt idx="19">
                  <c:v>17</c:v>
                </c:pt>
                <c:pt idx="20">
                  <c:v>12</c:v>
                </c:pt>
                <c:pt idx="21">
                  <c:v>11</c:v>
                </c:pt>
                <c:pt idx="22">
                  <c:v>10</c:v>
                </c:pt>
                <c:pt idx="23">
                  <c:v>8</c:v>
                </c:pt>
                <c:pt idx="24">
                  <c:v>18</c:v>
                </c:pt>
                <c:pt idx="25">
                  <c:v>14</c:v>
                </c:pt>
                <c:pt idx="26">
                  <c:v>11</c:v>
                </c:pt>
                <c:pt idx="27">
                  <c:v>12</c:v>
                </c:pt>
                <c:pt idx="28">
                  <c:v>16</c:v>
                </c:pt>
                <c:pt idx="29">
                  <c:v>15</c:v>
                </c:pt>
                <c:pt idx="30">
                  <c:v>20</c:v>
                </c:pt>
                <c:pt idx="31">
                  <c:v>24</c:v>
                </c:pt>
                <c:pt idx="32">
                  <c:v>18</c:v>
                </c:pt>
                <c:pt idx="33">
                  <c:v>17</c:v>
                </c:pt>
                <c:pt idx="34">
                  <c:v>26</c:v>
                </c:pt>
                <c:pt idx="35">
                  <c:v>28</c:v>
                </c:pt>
                <c:pt idx="36">
                  <c:v>24</c:v>
                </c:pt>
                <c:pt idx="37">
                  <c:v>23</c:v>
                </c:pt>
                <c:pt idx="38">
                  <c:v>23</c:v>
                </c:pt>
                <c:pt idx="39">
                  <c:v>11</c:v>
                </c:pt>
                <c:pt idx="40">
                  <c:v>18</c:v>
                </c:pt>
                <c:pt idx="41">
                  <c:v>12</c:v>
                </c:pt>
                <c:pt idx="42">
                  <c:v>11</c:v>
                </c:pt>
                <c:pt idx="43">
                  <c:v>17</c:v>
                </c:pt>
                <c:pt idx="44">
                  <c:v>15</c:v>
                </c:pt>
                <c:pt idx="45">
                  <c:v>12</c:v>
                </c:pt>
                <c:pt idx="46">
                  <c:v>19</c:v>
                </c:pt>
                <c:pt idx="47">
                  <c:v>13</c:v>
                </c:pt>
                <c:pt idx="48">
                  <c:v>10</c:v>
                </c:pt>
                <c:pt idx="49">
                  <c:v>11</c:v>
                </c:pt>
                <c:pt idx="50">
                  <c:v>14</c:v>
                </c:pt>
                <c:pt idx="51">
                  <c:v>18</c:v>
                </c:pt>
                <c:pt idx="52">
                  <c:v>12</c:v>
                </c:pt>
                <c:pt idx="53">
                  <c:v>14</c:v>
                </c:pt>
                <c:pt idx="54">
                  <c:v>12</c:v>
                </c:pt>
                <c:pt idx="55">
                  <c:v>13</c:v>
                </c:pt>
                <c:pt idx="56">
                  <c:v>16</c:v>
                </c:pt>
                <c:pt idx="57">
                  <c:v>11</c:v>
                </c:pt>
                <c:pt idx="58">
                  <c:v>23</c:v>
                </c:pt>
                <c:pt idx="59">
                  <c:v>11</c:v>
                </c:pt>
                <c:pt idx="60">
                  <c:v>22</c:v>
                </c:pt>
                <c:pt idx="61">
                  <c:v>16</c:v>
                </c:pt>
                <c:pt idx="62">
                  <c:v>19</c:v>
                </c:pt>
                <c:pt idx="63">
                  <c:v>11</c:v>
                </c:pt>
                <c:pt idx="64">
                  <c:v>16</c:v>
                </c:pt>
                <c:pt idx="65">
                  <c:v>11</c:v>
                </c:pt>
                <c:pt idx="66">
                  <c:v>15</c:v>
                </c:pt>
                <c:pt idx="67">
                  <c:v>18</c:v>
                </c:pt>
                <c:pt idx="68">
                  <c:v>15</c:v>
                </c:pt>
                <c:pt idx="69">
                  <c:v>14</c:v>
                </c:pt>
                <c:pt idx="70">
                  <c:v>15</c:v>
                </c:pt>
                <c:pt idx="71">
                  <c:v>8</c:v>
                </c:pt>
                <c:pt idx="72">
                  <c:v>14</c:v>
                </c:pt>
                <c:pt idx="73">
                  <c:v>15</c:v>
                </c:pt>
                <c:pt idx="74">
                  <c:v>23</c:v>
                </c:pt>
                <c:pt idx="75">
                  <c:v>18</c:v>
                </c:pt>
                <c:pt idx="76">
                  <c:v>14</c:v>
                </c:pt>
                <c:pt idx="77">
                  <c:v>13</c:v>
                </c:pt>
                <c:pt idx="78">
                  <c:v>21</c:v>
                </c:pt>
                <c:pt idx="79">
                  <c:v>10</c:v>
                </c:pt>
                <c:pt idx="80">
                  <c:v>13</c:v>
                </c:pt>
                <c:pt idx="81">
                  <c:v>17</c:v>
                </c:pt>
                <c:pt idx="82">
                  <c:v>13</c:v>
                </c:pt>
                <c:pt idx="83">
                  <c:v>20</c:v>
                </c:pt>
                <c:pt idx="84">
                  <c:v>17</c:v>
                </c:pt>
                <c:pt idx="85">
                  <c:v>19</c:v>
                </c:pt>
                <c:pt idx="86">
                  <c:v>20</c:v>
                </c:pt>
                <c:pt idx="87">
                  <c:v>12</c:v>
                </c:pt>
                <c:pt idx="88">
                  <c:v>16</c:v>
                </c:pt>
                <c:pt idx="89">
                  <c:v>15</c:v>
                </c:pt>
                <c:pt idx="90">
                  <c:v>13</c:v>
                </c:pt>
                <c:pt idx="91">
                  <c:v>12</c:v>
                </c:pt>
                <c:pt idx="92">
                  <c:v>24</c:v>
                </c:pt>
                <c:pt idx="93">
                  <c:v>11</c:v>
                </c:pt>
                <c:pt idx="94">
                  <c:v>21</c:v>
                </c:pt>
                <c:pt idx="95">
                  <c:v>10</c:v>
                </c:pt>
                <c:pt idx="96">
                  <c:v>13</c:v>
                </c:pt>
                <c:pt idx="97">
                  <c:v>20</c:v>
                </c:pt>
                <c:pt idx="98">
                  <c:v>19</c:v>
                </c:pt>
                <c:pt idx="99">
                  <c:v>0</c:v>
                </c:pt>
                <c:pt idx="100">
                  <c:v>0</c:v>
                </c:pt>
              </c:numCache>
            </c:numRef>
          </c:val>
          <c:smooth val="0"/>
          <c:extLst>
            <c:ext xmlns:c16="http://schemas.microsoft.com/office/drawing/2014/chart" uri="{C3380CC4-5D6E-409C-BE32-E72D297353CC}">
              <c16:uniqueId val="{00000001-EED4-4F0C-96F3-2598302B4607}"/>
            </c:ext>
          </c:extLst>
        </c:ser>
        <c:ser>
          <c:idx val="2"/>
          <c:order val="2"/>
          <c:tx>
            <c:strRef>
              <c:f>'Qui CONGRUENTE L. ADAPTADO'!$I$2</c:f>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cat>
            <c:numRef>
              <c:f>'Qui CONGRUENTE L. ADAPTADO'!$A$3:$A$103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'Qui CONGRUENTE L. ADAPTADO'!$I$3:$I$103</c:f>
              <c:numCache>
                <c:formatCode>General</c:formatCode>
                <c:ptCount val="101"/>
                <c:pt idx="0">
                  <c:v>65</c:v>
                </c:pt>
                <c:pt idx="1">
                  <c:v>34</c:v>
                </c:pt>
                <c:pt idx="2">
                  <c:v>27</c:v>
                </c:pt>
                <c:pt idx="3">
                  <c:v>21</c:v>
                </c:pt>
                <c:pt idx="4">
                  <c:v>12</c:v>
                </c:pt>
                <c:pt idx="5">
                  <c:v>11</c:v>
                </c:pt>
                <c:pt idx="6">
                  <c:v>15</c:v>
                </c:pt>
                <c:pt idx="7">
                  <c:v>23</c:v>
                </c:pt>
                <c:pt idx="8">
                  <c:v>17</c:v>
                </c:pt>
                <c:pt idx="9">
                  <c:v>32</c:v>
                </c:pt>
                <c:pt idx="10">
                  <c:v>27</c:v>
                </c:pt>
                <c:pt idx="11">
                  <c:v>17</c:v>
                </c:pt>
                <c:pt idx="12">
                  <c:v>24</c:v>
                </c:pt>
                <c:pt idx="13">
                  <c:v>21</c:v>
                </c:pt>
                <c:pt idx="14">
                  <c:v>22</c:v>
                </c:pt>
                <c:pt idx="15">
                  <c:v>32</c:v>
                </c:pt>
                <c:pt idx="16">
                  <c:v>25</c:v>
                </c:pt>
                <c:pt idx="17">
                  <c:v>31</c:v>
                </c:pt>
                <c:pt idx="18">
                  <c:v>23</c:v>
                </c:pt>
                <c:pt idx="19">
                  <c:v>30</c:v>
                </c:pt>
                <c:pt idx="20">
                  <c:v>30</c:v>
                </c:pt>
                <c:pt idx="21">
                  <c:v>20</c:v>
                </c:pt>
                <c:pt idx="22">
                  <c:v>24</c:v>
                </c:pt>
                <c:pt idx="23">
                  <c:v>16</c:v>
                </c:pt>
                <c:pt idx="24">
                  <c:v>28</c:v>
                </c:pt>
                <c:pt idx="25">
                  <c:v>23</c:v>
                </c:pt>
                <c:pt idx="26">
                  <c:v>20</c:v>
                </c:pt>
                <c:pt idx="27">
                  <c:v>25</c:v>
                </c:pt>
                <c:pt idx="28">
                  <c:v>34</c:v>
                </c:pt>
                <c:pt idx="29">
                  <c:v>29</c:v>
                </c:pt>
                <c:pt idx="30">
                  <c:v>39</c:v>
                </c:pt>
                <c:pt idx="31">
                  <c:v>46</c:v>
                </c:pt>
                <c:pt idx="32">
                  <c:v>36</c:v>
                </c:pt>
                <c:pt idx="33">
                  <c:v>30</c:v>
                </c:pt>
                <c:pt idx="34">
                  <c:v>43</c:v>
                </c:pt>
                <c:pt idx="35">
                  <c:v>45</c:v>
                </c:pt>
                <c:pt idx="36">
                  <c:v>40</c:v>
                </c:pt>
                <c:pt idx="37">
                  <c:v>44</c:v>
                </c:pt>
                <c:pt idx="38">
                  <c:v>45</c:v>
                </c:pt>
                <c:pt idx="39">
                  <c:v>30</c:v>
                </c:pt>
                <c:pt idx="40">
                  <c:v>33</c:v>
                </c:pt>
                <c:pt idx="41">
                  <c:v>26</c:v>
                </c:pt>
                <c:pt idx="42">
                  <c:v>24</c:v>
                </c:pt>
                <c:pt idx="43">
                  <c:v>38</c:v>
                </c:pt>
                <c:pt idx="44">
                  <c:v>25</c:v>
                </c:pt>
                <c:pt idx="45">
                  <c:v>30</c:v>
                </c:pt>
                <c:pt idx="46">
                  <c:v>31</c:v>
                </c:pt>
                <c:pt idx="47">
                  <c:v>23</c:v>
                </c:pt>
                <c:pt idx="48">
                  <c:v>25</c:v>
                </c:pt>
                <c:pt idx="49">
                  <c:v>26</c:v>
                </c:pt>
                <c:pt idx="50">
                  <c:v>27</c:v>
                </c:pt>
                <c:pt idx="51">
                  <c:v>37</c:v>
                </c:pt>
                <c:pt idx="52">
                  <c:v>31</c:v>
                </c:pt>
                <c:pt idx="53">
                  <c:v>37</c:v>
                </c:pt>
                <c:pt idx="54">
                  <c:v>26</c:v>
                </c:pt>
                <c:pt idx="55">
                  <c:v>29</c:v>
                </c:pt>
                <c:pt idx="56">
                  <c:v>30</c:v>
                </c:pt>
                <c:pt idx="57">
                  <c:v>21</c:v>
                </c:pt>
                <c:pt idx="58">
                  <c:v>37</c:v>
                </c:pt>
                <c:pt idx="59">
                  <c:v>34</c:v>
                </c:pt>
                <c:pt idx="60">
                  <c:v>38</c:v>
                </c:pt>
                <c:pt idx="61">
                  <c:v>31</c:v>
                </c:pt>
                <c:pt idx="62">
                  <c:v>37</c:v>
                </c:pt>
                <c:pt idx="63">
                  <c:v>18</c:v>
                </c:pt>
                <c:pt idx="64">
                  <c:v>30</c:v>
                </c:pt>
                <c:pt idx="65">
                  <c:v>31</c:v>
                </c:pt>
                <c:pt idx="66">
                  <c:v>35</c:v>
                </c:pt>
                <c:pt idx="67">
                  <c:v>36</c:v>
                </c:pt>
                <c:pt idx="68">
                  <c:v>30</c:v>
                </c:pt>
                <c:pt idx="69">
                  <c:v>33</c:v>
                </c:pt>
                <c:pt idx="70">
                  <c:v>24</c:v>
                </c:pt>
                <c:pt idx="71">
                  <c:v>24</c:v>
                </c:pt>
                <c:pt idx="72">
                  <c:v>43</c:v>
                </c:pt>
                <c:pt idx="73">
                  <c:v>29</c:v>
                </c:pt>
                <c:pt idx="74">
                  <c:v>38</c:v>
                </c:pt>
                <c:pt idx="75">
                  <c:v>34</c:v>
                </c:pt>
                <c:pt idx="76">
                  <c:v>29</c:v>
                </c:pt>
                <c:pt idx="77">
                  <c:v>30</c:v>
                </c:pt>
                <c:pt idx="78">
                  <c:v>42</c:v>
                </c:pt>
                <c:pt idx="79">
                  <c:v>27</c:v>
                </c:pt>
                <c:pt idx="80">
                  <c:v>31</c:v>
                </c:pt>
                <c:pt idx="81">
                  <c:v>36</c:v>
                </c:pt>
                <c:pt idx="82">
                  <c:v>29</c:v>
                </c:pt>
                <c:pt idx="83">
                  <c:v>34</c:v>
                </c:pt>
                <c:pt idx="84">
                  <c:v>33</c:v>
                </c:pt>
                <c:pt idx="85">
                  <c:v>40</c:v>
                </c:pt>
                <c:pt idx="86">
                  <c:v>41</c:v>
                </c:pt>
                <c:pt idx="87">
                  <c:v>26</c:v>
                </c:pt>
                <c:pt idx="88">
                  <c:v>33</c:v>
                </c:pt>
                <c:pt idx="89">
                  <c:v>27</c:v>
                </c:pt>
                <c:pt idx="90">
                  <c:v>29</c:v>
                </c:pt>
                <c:pt idx="91">
                  <c:v>31</c:v>
                </c:pt>
                <c:pt idx="92">
                  <c:v>41</c:v>
                </c:pt>
                <c:pt idx="93">
                  <c:v>32</c:v>
                </c:pt>
                <c:pt idx="94">
                  <c:v>35</c:v>
                </c:pt>
                <c:pt idx="95">
                  <c:v>35</c:v>
                </c:pt>
                <c:pt idx="96">
                  <c:v>25</c:v>
                </c:pt>
                <c:pt idx="97">
                  <c:v>26</c:v>
                </c:pt>
                <c:pt idx="98">
                  <c:v>31</c:v>
                </c:pt>
                <c:pt idx="99">
                  <c:v>0</c:v>
                </c:pt>
                <c:pt idx="100">
                  <c:v>0</c:v>
                </c:pt>
              </c:numCache>
            </c:numRef>
          </c:val>
          <c:smooth val="0"/>
          <c:extLst>
            <c:ext xmlns:c16="http://schemas.microsoft.com/office/drawing/2014/chart" uri="{C3380CC4-5D6E-409C-BE32-E72D297353CC}">
              <c16:uniqueId val="{00000002-EED4-4F0C-96F3-2598302B4607}"/>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3"/>
                <c:order val="3"/>
                <c:tx>
                  <c:strRef>
                    <c:extLst>
                      <c:ext uri="{02D57815-91ED-43cb-92C2-25804820EDAC}">
                        <c15:formulaRef>
                          <c15:sqref>'Qui CONGRUENTE L. ADAPTADO'!$L$2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c:ext uri="{02D57815-91ED-43cb-92C2-25804820EDAC}">
                        <c15:formulaRef>
                          <c15:sqref>'Qui CONGRUENTE L. ADAPTADO'!$L$3:$L$103</c15:sqref>
                        </c15:formulaRef>
                      </c:ext>
                    </c:extLst>
                    <c:numCache>
                      <c:formatCode>General</c:formatCode>
                      <c:ptCount val="101"/>
                      <c:pt idx="0">
                        <c:v>17</c:v>
                      </c:pt>
                      <c:pt idx="1">
                        <c:v>11</c:v>
                      </c:pt>
                      <c:pt idx="2">
                        <c:v>2</c:v>
                      </c:pt>
                      <c:pt idx="3">
                        <c:v>4</c:v>
                      </c:pt>
                      <c:pt idx="4">
                        <c:v>6</c:v>
                      </c:pt>
                      <c:pt idx="5">
                        <c:v>2</c:v>
                      </c:pt>
                      <c:pt idx="6">
                        <c:v>2</c:v>
                      </c:pt>
                      <c:pt idx="7">
                        <c:v>2</c:v>
                      </c:pt>
                      <c:pt idx="8">
                        <c:v>4</c:v>
                      </c:pt>
                      <c:pt idx="9">
                        <c:v>3</c:v>
                      </c:pt>
                      <c:pt idx="10">
                        <c:v>4</c:v>
                      </c:pt>
                      <c:pt idx="11">
                        <c:v>4</c:v>
                      </c:pt>
                      <c:pt idx="12">
                        <c:v>3</c:v>
                      </c:pt>
                      <c:pt idx="13">
                        <c:v>5</c:v>
                      </c:pt>
                      <c:pt idx="14">
                        <c:v>5</c:v>
                      </c:pt>
                      <c:pt idx="15">
                        <c:v>1</c:v>
                      </c:pt>
                      <c:pt idx="16">
                        <c:v>7</c:v>
                      </c:pt>
                      <c:pt idx="17">
                        <c:v>2</c:v>
                      </c:pt>
                      <c:pt idx="18">
                        <c:v>3</c:v>
                      </c:pt>
                      <c:pt idx="19">
                        <c:v>4</c:v>
                      </c:pt>
                      <c:pt idx="20">
                        <c:v>3</c:v>
                      </c:pt>
                      <c:pt idx="21">
                        <c:v>4</c:v>
                      </c:pt>
                      <c:pt idx="22">
                        <c:v>5</c:v>
                      </c:pt>
                      <c:pt idx="23">
                        <c:v>2</c:v>
                      </c:pt>
                      <c:pt idx="24">
                        <c:v>11</c:v>
                      </c:pt>
                      <c:pt idx="25">
                        <c:v>7</c:v>
                      </c:pt>
                      <c:pt idx="26">
                        <c:v>7</c:v>
                      </c:pt>
                      <c:pt idx="27">
                        <c:v>2</c:v>
                      </c:pt>
                      <c:pt idx="28">
                        <c:v>6</c:v>
                      </c:pt>
                      <c:pt idx="29">
                        <c:v>7</c:v>
                      </c:pt>
                      <c:pt idx="30">
                        <c:v>6</c:v>
                      </c:pt>
                      <c:pt idx="31">
                        <c:v>4</c:v>
                      </c:pt>
                      <c:pt idx="32">
                        <c:v>3</c:v>
                      </c:pt>
                      <c:pt idx="33">
                        <c:v>13</c:v>
                      </c:pt>
                      <c:pt idx="34">
                        <c:v>6</c:v>
                      </c:pt>
                      <c:pt idx="35">
                        <c:v>10</c:v>
                      </c:pt>
                      <c:pt idx="36">
                        <c:v>5</c:v>
                      </c:pt>
                      <c:pt idx="37">
                        <c:v>7</c:v>
                      </c:pt>
                      <c:pt idx="38">
                        <c:v>8</c:v>
                      </c:pt>
                      <c:pt idx="39">
                        <c:v>2</c:v>
                      </c:pt>
                      <c:pt idx="40">
                        <c:v>2</c:v>
                      </c:pt>
                      <c:pt idx="41">
                        <c:v>3</c:v>
                      </c:pt>
                      <c:pt idx="42">
                        <c:v>4</c:v>
                      </c:pt>
                      <c:pt idx="43">
                        <c:v>3</c:v>
                      </c:pt>
                      <c:pt idx="44">
                        <c:v>4</c:v>
                      </c:pt>
                      <c:pt idx="45">
                        <c:v>6</c:v>
                      </c:pt>
                      <c:pt idx="46">
                        <c:v>5</c:v>
                      </c:pt>
                      <c:pt idx="47">
                        <c:v>7</c:v>
                      </c:pt>
                      <c:pt idx="48">
                        <c:v>3</c:v>
                      </c:pt>
                      <c:pt idx="49">
                        <c:v>4</c:v>
                      </c:pt>
                      <c:pt idx="50">
                        <c:v>5</c:v>
                      </c:pt>
                      <c:pt idx="51">
                        <c:v>3</c:v>
                      </c:pt>
                      <c:pt idx="52">
                        <c:v>2</c:v>
                      </c:pt>
                      <c:pt idx="53">
                        <c:v>3</c:v>
                      </c:pt>
                      <c:pt idx="54">
                        <c:v>4</c:v>
                      </c:pt>
                      <c:pt idx="55">
                        <c:v>6</c:v>
                      </c:pt>
                      <c:pt idx="56">
                        <c:v>4</c:v>
                      </c:pt>
                      <c:pt idx="57">
                        <c:v>5</c:v>
                      </c:pt>
                      <c:pt idx="58">
                        <c:v>3</c:v>
                      </c:pt>
                      <c:pt idx="59">
                        <c:v>10</c:v>
                      </c:pt>
                      <c:pt idx="60">
                        <c:v>6</c:v>
                      </c:pt>
                      <c:pt idx="61">
                        <c:v>6</c:v>
                      </c:pt>
                      <c:pt idx="62">
                        <c:v>5</c:v>
                      </c:pt>
                      <c:pt idx="63">
                        <c:v>4</c:v>
                      </c:pt>
                      <c:pt idx="64">
                        <c:v>5</c:v>
                      </c:pt>
                      <c:pt idx="65">
                        <c:v>5</c:v>
                      </c:pt>
                      <c:pt idx="66">
                        <c:v>6</c:v>
                      </c:pt>
                      <c:pt idx="67">
                        <c:v>3</c:v>
                      </c:pt>
                      <c:pt idx="68">
                        <c:v>4</c:v>
                      </c:pt>
                      <c:pt idx="69">
                        <c:v>5</c:v>
                      </c:pt>
                      <c:pt idx="70">
                        <c:v>10</c:v>
                      </c:pt>
                      <c:pt idx="71">
                        <c:v>6</c:v>
                      </c:pt>
                      <c:pt idx="72">
                        <c:v>5</c:v>
                      </c:pt>
                      <c:pt idx="73">
                        <c:v>4</c:v>
                      </c:pt>
                      <c:pt idx="74">
                        <c:v>4</c:v>
                      </c:pt>
                      <c:pt idx="75">
                        <c:v>0</c:v>
                      </c:pt>
                      <c:pt idx="76">
                        <c:v>3</c:v>
                      </c:pt>
                      <c:pt idx="77">
                        <c:v>3</c:v>
                      </c:pt>
                      <c:pt idx="78">
                        <c:v>8</c:v>
                      </c:pt>
                      <c:pt idx="79">
                        <c:v>6</c:v>
                      </c:pt>
                      <c:pt idx="80">
                        <c:v>4</c:v>
                      </c:pt>
                      <c:pt idx="81">
                        <c:v>3</c:v>
                      </c:pt>
                      <c:pt idx="82">
                        <c:v>5</c:v>
                      </c:pt>
                      <c:pt idx="83">
                        <c:v>7</c:v>
                      </c:pt>
                      <c:pt idx="84">
                        <c:v>7</c:v>
                      </c:pt>
                      <c:pt idx="85">
                        <c:v>5</c:v>
                      </c:pt>
                      <c:pt idx="86">
                        <c:v>4</c:v>
                      </c:pt>
                      <c:pt idx="87">
                        <c:v>9</c:v>
                      </c:pt>
                      <c:pt idx="88">
                        <c:v>5</c:v>
                      </c:pt>
                      <c:pt idx="89">
                        <c:v>2</c:v>
                      </c:pt>
                      <c:pt idx="90">
                        <c:v>7</c:v>
                      </c:pt>
                      <c:pt idx="91">
                        <c:v>3</c:v>
                      </c:pt>
                      <c:pt idx="92">
                        <c:v>8</c:v>
                      </c:pt>
                      <c:pt idx="93">
                        <c:v>8</c:v>
                      </c:pt>
                      <c:pt idx="94">
                        <c:v>7</c:v>
                      </c:pt>
                      <c:pt idx="95">
                        <c:v>5</c:v>
                      </c:pt>
                      <c:pt idx="96">
                        <c:v>6</c:v>
                      </c:pt>
                      <c:pt idx="97">
                        <c:v>4</c:v>
                      </c:pt>
                      <c:pt idx="98">
                        <c:v>8</c:v>
                      </c:pt>
                      <c:pt idx="99">
                        <c:v>0</c:v>
                      </c:pt>
                      <c:pt idx="100">
                        <c:v>0</c:v>
                      </c:pt>
                    </c:numCache>
                  </c:numRef>
                </c:val>
                <c:smooth val="0"/>
                <c:extLst>
                  <c:ext xmlns:c16="http://schemas.microsoft.com/office/drawing/2014/chart" uri="{C3380CC4-5D6E-409C-BE32-E72D297353CC}">
                    <c16:uniqueId val="{00000003-EED4-4F0C-96F3-2598302B4607}"/>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CONGRUENTE L. ADAPTADO'!$O$2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ADAPTADO'!$O$3:$O$103</c15:sqref>
                        </c15:formulaRef>
                      </c:ext>
                    </c:extLst>
                    <c:numCache>
                      <c:formatCode>General</c:formatCode>
                      <c:ptCount val="101"/>
                      <c:pt idx="0">
                        <c:v>41</c:v>
                      </c:pt>
                      <c:pt idx="1">
                        <c:v>21</c:v>
                      </c:pt>
                      <c:pt idx="2">
                        <c:v>9</c:v>
                      </c:pt>
                      <c:pt idx="3">
                        <c:v>11</c:v>
                      </c:pt>
                      <c:pt idx="4">
                        <c:v>13</c:v>
                      </c:pt>
                      <c:pt idx="5">
                        <c:v>9</c:v>
                      </c:pt>
                      <c:pt idx="6">
                        <c:v>9</c:v>
                      </c:pt>
                      <c:pt idx="7">
                        <c:v>11</c:v>
                      </c:pt>
                      <c:pt idx="8">
                        <c:v>12</c:v>
                      </c:pt>
                      <c:pt idx="9">
                        <c:v>10</c:v>
                      </c:pt>
                      <c:pt idx="10">
                        <c:v>9</c:v>
                      </c:pt>
                      <c:pt idx="11">
                        <c:v>9</c:v>
                      </c:pt>
                      <c:pt idx="12">
                        <c:v>10</c:v>
                      </c:pt>
                      <c:pt idx="13">
                        <c:v>9</c:v>
                      </c:pt>
                      <c:pt idx="14">
                        <c:v>15</c:v>
                      </c:pt>
                      <c:pt idx="15">
                        <c:v>13</c:v>
                      </c:pt>
                      <c:pt idx="16">
                        <c:v>15</c:v>
                      </c:pt>
                      <c:pt idx="17">
                        <c:v>9</c:v>
                      </c:pt>
                      <c:pt idx="18">
                        <c:v>13</c:v>
                      </c:pt>
                      <c:pt idx="19">
                        <c:v>18</c:v>
                      </c:pt>
                      <c:pt idx="20">
                        <c:v>11</c:v>
                      </c:pt>
                      <c:pt idx="21">
                        <c:v>7</c:v>
                      </c:pt>
                      <c:pt idx="22">
                        <c:v>15</c:v>
                      </c:pt>
                      <c:pt idx="23">
                        <c:v>11</c:v>
                      </c:pt>
                      <c:pt idx="24">
                        <c:v>20</c:v>
                      </c:pt>
                      <c:pt idx="25">
                        <c:v>13</c:v>
                      </c:pt>
                      <c:pt idx="26">
                        <c:v>19</c:v>
                      </c:pt>
                      <c:pt idx="27">
                        <c:v>11</c:v>
                      </c:pt>
                      <c:pt idx="28">
                        <c:v>12</c:v>
                      </c:pt>
                      <c:pt idx="29">
                        <c:v>14</c:v>
                      </c:pt>
                      <c:pt idx="30">
                        <c:v>20</c:v>
                      </c:pt>
                      <c:pt idx="31">
                        <c:v>20</c:v>
                      </c:pt>
                      <c:pt idx="32">
                        <c:v>15</c:v>
                      </c:pt>
                      <c:pt idx="33">
                        <c:v>29</c:v>
                      </c:pt>
                      <c:pt idx="34">
                        <c:v>20</c:v>
                      </c:pt>
                      <c:pt idx="35">
                        <c:v>22</c:v>
                      </c:pt>
                      <c:pt idx="36">
                        <c:v>21</c:v>
                      </c:pt>
                      <c:pt idx="37">
                        <c:v>23</c:v>
                      </c:pt>
                      <c:pt idx="38">
                        <c:v>24</c:v>
                      </c:pt>
                      <c:pt idx="39">
                        <c:v>8</c:v>
                      </c:pt>
                      <c:pt idx="40">
                        <c:v>11</c:v>
                      </c:pt>
                      <c:pt idx="41">
                        <c:v>15</c:v>
                      </c:pt>
                      <c:pt idx="42">
                        <c:v>21</c:v>
                      </c:pt>
                      <c:pt idx="43">
                        <c:v>13</c:v>
                      </c:pt>
                      <c:pt idx="44">
                        <c:v>11</c:v>
                      </c:pt>
                      <c:pt idx="45">
                        <c:v>17</c:v>
                      </c:pt>
                      <c:pt idx="46">
                        <c:v>12</c:v>
                      </c:pt>
                      <c:pt idx="47">
                        <c:v>19</c:v>
                      </c:pt>
                      <c:pt idx="48">
                        <c:v>14</c:v>
                      </c:pt>
                      <c:pt idx="49">
                        <c:v>16</c:v>
                      </c:pt>
                      <c:pt idx="50">
                        <c:v>17</c:v>
                      </c:pt>
                      <c:pt idx="51">
                        <c:v>14</c:v>
                      </c:pt>
                      <c:pt idx="52">
                        <c:v>12</c:v>
                      </c:pt>
                      <c:pt idx="53">
                        <c:v>10</c:v>
                      </c:pt>
                      <c:pt idx="54">
                        <c:v>17</c:v>
                      </c:pt>
                      <c:pt idx="55">
                        <c:v>16</c:v>
                      </c:pt>
                      <c:pt idx="56">
                        <c:v>14</c:v>
                      </c:pt>
                      <c:pt idx="57">
                        <c:v>15</c:v>
                      </c:pt>
                      <c:pt idx="58">
                        <c:v>12</c:v>
                      </c:pt>
                      <c:pt idx="59">
                        <c:v>17</c:v>
                      </c:pt>
                      <c:pt idx="60">
                        <c:v>15</c:v>
                      </c:pt>
                      <c:pt idx="61">
                        <c:v>18</c:v>
                      </c:pt>
                      <c:pt idx="62">
                        <c:v>13</c:v>
                      </c:pt>
                      <c:pt idx="63">
                        <c:v>14</c:v>
                      </c:pt>
                      <c:pt idx="64">
                        <c:v>20</c:v>
                      </c:pt>
                      <c:pt idx="65">
                        <c:v>11</c:v>
                      </c:pt>
                      <c:pt idx="66">
                        <c:v>20</c:v>
                      </c:pt>
                      <c:pt idx="67">
                        <c:v>16</c:v>
                      </c:pt>
                      <c:pt idx="68">
                        <c:v>14</c:v>
                      </c:pt>
                      <c:pt idx="69">
                        <c:v>11</c:v>
                      </c:pt>
                      <c:pt idx="70">
                        <c:v>19</c:v>
                      </c:pt>
                      <c:pt idx="71">
                        <c:v>17</c:v>
                      </c:pt>
                      <c:pt idx="72">
                        <c:v>15</c:v>
                      </c:pt>
                      <c:pt idx="73">
                        <c:v>15</c:v>
                      </c:pt>
                      <c:pt idx="74">
                        <c:v>16</c:v>
                      </c:pt>
                      <c:pt idx="75">
                        <c:v>13</c:v>
                      </c:pt>
                      <c:pt idx="76">
                        <c:v>21</c:v>
                      </c:pt>
                      <c:pt idx="77">
                        <c:v>15</c:v>
                      </c:pt>
                      <c:pt idx="78">
                        <c:v>15</c:v>
                      </c:pt>
                      <c:pt idx="79">
                        <c:v>14</c:v>
                      </c:pt>
                      <c:pt idx="80">
                        <c:v>15</c:v>
                      </c:pt>
                      <c:pt idx="81">
                        <c:v>15</c:v>
                      </c:pt>
                      <c:pt idx="82">
                        <c:v>11</c:v>
                      </c:pt>
                      <c:pt idx="83">
                        <c:v>18</c:v>
                      </c:pt>
                      <c:pt idx="84">
                        <c:v>20</c:v>
                      </c:pt>
                      <c:pt idx="85">
                        <c:v>16</c:v>
                      </c:pt>
                      <c:pt idx="86">
                        <c:v>16</c:v>
                      </c:pt>
                      <c:pt idx="87">
                        <c:v>14</c:v>
                      </c:pt>
                      <c:pt idx="88">
                        <c:v>16</c:v>
                      </c:pt>
                      <c:pt idx="89">
                        <c:v>19</c:v>
                      </c:pt>
                      <c:pt idx="90">
                        <c:v>15</c:v>
                      </c:pt>
                      <c:pt idx="91">
                        <c:v>11</c:v>
                      </c:pt>
                      <c:pt idx="92">
                        <c:v>16</c:v>
                      </c:pt>
                      <c:pt idx="93">
                        <c:v>15</c:v>
                      </c:pt>
                      <c:pt idx="94">
                        <c:v>20</c:v>
                      </c:pt>
                      <c:pt idx="95">
                        <c:v>13</c:v>
                      </c:pt>
                      <c:pt idx="96">
                        <c:v>15</c:v>
                      </c:pt>
                      <c:pt idx="97">
                        <c:v>8</c:v>
                      </c:pt>
                      <c:pt idx="98">
                        <c:v>21</c:v>
                      </c:pt>
                      <c:pt idx="99">
                        <c:v>0</c:v>
                      </c:pt>
                      <c:pt idx="100">
                        <c:v>0</c:v>
                      </c:pt>
                    </c:numCache>
                  </c:numRef>
                </c:val>
                <c:smooth val="0"/>
                <c:extLst xmlns:c15="http://schemas.microsoft.com/office/drawing/2012/chart">
                  <c:ext xmlns:c16="http://schemas.microsoft.com/office/drawing/2014/chart" uri="{C3380CC4-5D6E-409C-BE32-E72D297353CC}">
                    <c16:uniqueId val="{00000004-EED4-4F0C-96F3-2598302B4607}"/>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CONGRUENTE L. ADAPTADO'!$R$2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ADAPTADO'!$R$3:$R$103</c15:sqref>
                        </c15:formulaRef>
                      </c:ext>
                    </c:extLst>
                    <c:numCache>
                      <c:formatCode>General</c:formatCode>
                      <c:ptCount val="101"/>
                      <c:pt idx="0">
                        <c:v>68</c:v>
                      </c:pt>
                      <c:pt idx="1">
                        <c:v>37</c:v>
                      </c:pt>
                      <c:pt idx="2">
                        <c:v>17</c:v>
                      </c:pt>
                      <c:pt idx="3">
                        <c:v>19</c:v>
                      </c:pt>
                      <c:pt idx="4">
                        <c:v>21</c:v>
                      </c:pt>
                      <c:pt idx="5">
                        <c:v>14</c:v>
                      </c:pt>
                      <c:pt idx="6">
                        <c:v>25</c:v>
                      </c:pt>
                      <c:pt idx="7">
                        <c:v>23</c:v>
                      </c:pt>
                      <c:pt idx="8">
                        <c:v>22</c:v>
                      </c:pt>
                      <c:pt idx="9">
                        <c:v>24</c:v>
                      </c:pt>
                      <c:pt idx="10">
                        <c:v>19</c:v>
                      </c:pt>
                      <c:pt idx="11">
                        <c:v>19</c:v>
                      </c:pt>
                      <c:pt idx="12">
                        <c:v>21</c:v>
                      </c:pt>
                      <c:pt idx="13">
                        <c:v>22</c:v>
                      </c:pt>
                      <c:pt idx="14">
                        <c:v>25</c:v>
                      </c:pt>
                      <c:pt idx="15">
                        <c:v>20</c:v>
                      </c:pt>
                      <c:pt idx="16">
                        <c:v>34</c:v>
                      </c:pt>
                      <c:pt idx="17">
                        <c:v>21</c:v>
                      </c:pt>
                      <c:pt idx="18">
                        <c:v>25</c:v>
                      </c:pt>
                      <c:pt idx="19">
                        <c:v>33</c:v>
                      </c:pt>
                      <c:pt idx="20">
                        <c:v>22</c:v>
                      </c:pt>
                      <c:pt idx="21">
                        <c:v>21</c:v>
                      </c:pt>
                      <c:pt idx="22">
                        <c:v>28</c:v>
                      </c:pt>
                      <c:pt idx="23">
                        <c:v>27</c:v>
                      </c:pt>
                      <c:pt idx="24">
                        <c:v>32</c:v>
                      </c:pt>
                      <c:pt idx="25">
                        <c:v>22</c:v>
                      </c:pt>
                      <c:pt idx="26">
                        <c:v>29</c:v>
                      </c:pt>
                      <c:pt idx="27">
                        <c:v>27</c:v>
                      </c:pt>
                      <c:pt idx="28">
                        <c:v>28</c:v>
                      </c:pt>
                      <c:pt idx="29">
                        <c:v>27</c:v>
                      </c:pt>
                      <c:pt idx="30">
                        <c:v>33</c:v>
                      </c:pt>
                      <c:pt idx="31">
                        <c:v>34</c:v>
                      </c:pt>
                      <c:pt idx="32">
                        <c:v>35</c:v>
                      </c:pt>
                      <c:pt idx="33">
                        <c:v>46</c:v>
                      </c:pt>
                      <c:pt idx="34">
                        <c:v>38</c:v>
                      </c:pt>
                      <c:pt idx="35">
                        <c:v>38</c:v>
                      </c:pt>
                      <c:pt idx="36">
                        <c:v>45</c:v>
                      </c:pt>
                      <c:pt idx="37">
                        <c:v>41</c:v>
                      </c:pt>
                      <c:pt idx="38">
                        <c:v>47</c:v>
                      </c:pt>
                      <c:pt idx="39">
                        <c:v>18</c:v>
                      </c:pt>
                      <c:pt idx="40">
                        <c:v>24</c:v>
                      </c:pt>
                      <c:pt idx="41">
                        <c:v>30</c:v>
                      </c:pt>
                      <c:pt idx="42">
                        <c:v>40</c:v>
                      </c:pt>
                      <c:pt idx="43">
                        <c:v>24</c:v>
                      </c:pt>
                      <c:pt idx="44">
                        <c:v>24</c:v>
                      </c:pt>
                      <c:pt idx="45">
                        <c:v>31</c:v>
                      </c:pt>
                      <c:pt idx="46">
                        <c:v>25</c:v>
                      </c:pt>
                      <c:pt idx="47">
                        <c:v>34</c:v>
                      </c:pt>
                      <c:pt idx="48">
                        <c:v>31</c:v>
                      </c:pt>
                      <c:pt idx="49">
                        <c:v>39</c:v>
                      </c:pt>
                      <c:pt idx="50">
                        <c:v>33</c:v>
                      </c:pt>
                      <c:pt idx="51">
                        <c:v>28</c:v>
                      </c:pt>
                      <c:pt idx="52">
                        <c:v>31</c:v>
                      </c:pt>
                      <c:pt idx="53">
                        <c:v>24</c:v>
                      </c:pt>
                      <c:pt idx="54">
                        <c:v>28</c:v>
                      </c:pt>
                      <c:pt idx="55">
                        <c:v>28</c:v>
                      </c:pt>
                      <c:pt idx="56">
                        <c:v>35</c:v>
                      </c:pt>
                      <c:pt idx="57">
                        <c:v>30</c:v>
                      </c:pt>
                      <c:pt idx="58">
                        <c:v>31</c:v>
                      </c:pt>
                      <c:pt idx="59">
                        <c:v>28</c:v>
                      </c:pt>
                      <c:pt idx="60">
                        <c:v>31</c:v>
                      </c:pt>
                      <c:pt idx="61">
                        <c:v>31</c:v>
                      </c:pt>
                      <c:pt idx="62">
                        <c:v>25</c:v>
                      </c:pt>
                      <c:pt idx="63">
                        <c:v>30</c:v>
                      </c:pt>
                      <c:pt idx="64">
                        <c:v>36</c:v>
                      </c:pt>
                      <c:pt idx="65">
                        <c:v>25</c:v>
                      </c:pt>
                      <c:pt idx="66">
                        <c:v>40</c:v>
                      </c:pt>
                      <c:pt idx="67">
                        <c:v>35</c:v>
                      </c:pt>
                      <c:pt idx="68">
                        <c:v>35</c:v>
                      </c:pt>
                      <c:pt idx="69">
                        <c:v>27</c:v>
                      </c:pt>
                      <c:pt idx="70">
                        <c:v>35</c:v>
                      </c:pt>
                      <c:pt idx="71">
                        <c:v>38</c:v>
                      </c:pt>
                      <c:pt idx="72">
                        <c:v>25</c:v>
                      </c:pt>
                      <c:pt idx="73">
                        <c:v>28</c:v>
                      </c:pt>
                      <c:pt idx="74">
                        <c:v>33</c:v>
                      </c:pt>
                      <c:pt idx="75">
                        <c:v>31</c:v>
                      </c:pt>
                      <c:pt idx="76">
                        <c:v>42</c:v>
                      </c:pt>
                      <c:pt idx="77">
                        <c:v>30</c:v>
                      </c:pt>
                      <c:pt idx="78">
                        <c:v>34</c:v>
                      </c:pt>
                      <c:pt idx="79">
                        <c:v>35</c:v>
                      </c:pt>
                      <c:pt idx="80">
                        <c:v>30</c:v>
                      </c:pt>
                      <c:pt idx="81">
                        <c:v>28</c:v>
                      </c:pt>
                      <c:pt idx="82">
                        <c:v>29</c:v>
                      </c:pt>
                      <c:pt idx="83">
                        <c:v>32</c:v>
                      </c:pt>
                      <c:pt idx="84">
                        <c:v>35</c:v>
                      </c:pt>
                      <c:pt idx="85">
                        <c:v>33</c:v>
                      </c:pt>
                      <c:pt idx="86">
                        <c:v>35</c:v>
                      </c:pt>
                      <c:pt idx="87">
                        <c:v>32</c:v>
                      </c:pt>
                      <c:pt idx="88">
                        <c:v>32</c:v>
                      </c:pt>
                      <c:pt idx="89">
                        <c:v>37</c:v>
                      </c:pt>
                      <c:pt idx="90">
                        <c:v>34</c:v>
                      </c:pt>
                      <c:pt idx="91">
                        <c:v>33</c:v>
                      </c:pt>
                      <c:pt idx="92">
                        <c:v>28</c:v>
                      </c:pt>
                      <c:pt idx="93">
                        <c:v>30</c:v>
                      </c:pt>
                      <c:pt idx="94">
                        <c:v>39</c:v>
                      </c:pt>
                      <c:pt idx="95">
                        <c:v>30</c:v>
                      </c:pt>
                      <c:pt idx="96">
                        <c:v>40</c:v>
                      </c:pt>
                      <c:pt idx="97">
                        <c:v>17</c:v>
                      </c:pt>
                      <c:pt idx="98">
                        <c:v>35</c:v>
                      </c:pt>
                      <c:pt idx="99">
                        <c:v>0</c:v>
                      </c:pt>
                      <c:pt idx="100">
                        <c:v>0</c:v>
                      </c:pt>
                    </c:numCache>
                  </c:numRef>
                </c:val>
                <c:smooth val="0"/>
                <c:extLst xmlns:c15="http://schemas.microsoft.com/office/drawing/2012/chart">
                  <c:ext xmlns:c16="http://schemas.microsoft.com/office/drawing/2014/chart" uri="{C3380CC4-5D6E-409C-BE32-E72D297353CC}">
                    <c16:uniqueId val="{00000005-EED4-4F0C-96F3-2598302B4607}"/>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CONGRUENTE L. ADAPTADO'!$U$2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ADAPTADO'!$U$3:$U$103</c15:sqref>
                        </c15:formulaRef>
                      </c:ext>
                    </c:extLst>
                    <c:numCache>
                      <c:formatCode>General</c:formatCode>
                      <c:ptCount val="101"/>
                      <c:pt idx="0">
                        <c:v>15</c:v>
                      </c:pt>
                      <c:pt idx="1">
                        <c:v>3</c:v>
                      </c:pt>
                      <c:pt idx="2">
                        <c:v>5</c:v>
                      </c:pt>
                      <c:pt idx="3">
                        <c:v>2</c:v>
                      </c:pt>
                      <c:pt idx="4">
                        <c:v>3</c:v>
                      </c:pt>
                      <c:pt idx="5">
                        <c:v>2</c:v>
                      </c:pt>
                      <c:pt idx="6">
                        <c:v>5</c:v>
                      </c:pt>
                      <c:pt idx="7">
                        <c:v>3</c:v>
                      </c:pt>
                      <c:pt idx="8">
                        <c:v>4</c:v>
                      </c:pt>
                      <c:pt idx="9">
                        <c:v>5</c:v>
                      </c:pt>
                      <c:pt idx="10">
                        <c:v>5</c:v>
                      </c:pt>
                      <c:pt idx="11">
                        <c:v>2</c:v>
                      </c:pt>
                      <c:pt idx="12">
                        <c:v>2</c:v>
                      </c:pt>
                      <c:pt idx="13">
                        <c:v>5</c:v>
                      </c:pt>
                      <c:pt idx="14">
                        <c:v>7</c:v>
                      </c:pt>
                      <c:pt idx="15">
                        <c:v>5</c:v>
                      </c:pt>
                      <c:pt idx="16">
                        <c:v>3</c:v>
                      </c:pt>
                      <c:pt idx="17">
                        <c:v>5</c:v>
                      </c:pt>
                      <c:pt idx="18">
                        <c:v>1</c:v>
                      </c:pt>
                      <c:pt idx="19">
                        <c:v>3</c:v>
                      </c:pt>
                      <c:pt idx="20">
                        <c:v>8</c:v>
                      </c:pt>
                      <c:pt idx="21">
                        <c:v>5</c:v>
                      </c:pt>
                      <c:pt idx="22">
                        <c:v>3</c:v>
                      </c:pt>
                      <c:pt idx="23">
                        <c:v>3</c:v>
                      </c:pt>
                      <c:pt idx="24">
                        <c:v>5</c:v>
                      </c:pt>
                      <c:pt idx="25">
                        <c:v>4</c:v>
                      </c:pt>
                      <c:pt idx="26">
                        <c:v>6</c:v>
                      </c:pt>
                      <c:pt idx="27">
                        <c:v>8</c:v>
                      </c:pt>
                      <c:pt idx="28">
                        <c:v>6</c:v>
                      </c:pt>
                      <c:pt idx="29">
                        <c:v>4</c:v>
                      </c:pt>
                      <c:pt idx="30">
                        <c:v>7</c:v>
                      </c:pt>
                      <c:pt idx="31">
                        <c:v>4</c:v>
                      </c:pt>
                      <c:pt idx="32">
                        <c:v>4</c:v>
                      </c:pt>
                      <c:pt idx="33">
                        <c:v>6</c:v>
                      </c:pt>
                      <c:pt idx="34">
                        <c:v>13</c:v>
                      </c:pt>
                      <c:pt idx="35">
                        <c:v>5</c:v>
                      </c:pt>
                      <c:pt idx="36">
                        <c:v>2</c:v>
                      </c:pt>
                      <c:pt idx="37">
                        <c:v>3</c:v>
                      </c:pt>
                      <c:pt idx="38">
                        <c:v>2</c:v>
                      </c:pt>
                      <c:pt idx="39">
                        <c:v>5</c:v>
                      </c:pt>
                      <c:pt idx="40">
                        <c:v>6</c:v>
                      </c:pt>
                      <c:pt idx="41">
                        <c:v>8</c:v>
                      </c:pt>
                      <c:pt idx="42">
                        <c:v>5</c:v>
                      </c:pt>
                      <c:pt idx="43">
                        <c:v>5</c:v>
                      </c:pt>
                      <c:pt idx="44">
                        <c:v>7</c:v>
                      </c:pt>
                      <c:pt idx="45">
                        <c:v>3</c:v>
                      </c:pt>
                      <c:pt idx="46">
                        <c:v>4</c:v>
                      </c:pt>
                      <c:pt idx="47">
                        <c:v>4</c:v>
                      </c:pt>
                      <c:pt idx="48">
                        <c:v>6</c:v>
                      </c:pt>
                      <c:pt idx="49">
                        <c:v>7</c:v>
                      </c:pt>
                      <c:pt idx="50">
                        <c:v>8</c:v>
                      </c:pt>
                      <c:pt idx="51">
                        <c:v>6</c:v>
                      </c:pt>
                      <c:pt idx="52">
                        <c:v>3</c:v>
                      </c:pt>
                      <c:pt idx="53">
                        <c:v>7</c:v>
                      </c:pt>
                      <c:pt idx="54">
                        <c:v>7</c:v>
                      </c:pt>
                      <c:pt idx="55">
                        <c:v>4</c:v>
                      </c:pt>
                      <c:pt idx="56">
                        <c:v>5</c:v>
                      </c:pt>
                      <c:pt idx="57">
                        <c:v>5</c:v>
                      </c:pt>
                      <c:pt idx="58">
                        <c:v>4</c:v>
                      </c:pt>
                      <c:pt idx="59">
                        <c:v>2</c:v>
                      </c:pt>
                      <c:pt idx="60">
                        <c:v>7</c:v>
                      </c:pt>
                      <c:pt idx="61">
                        <c:v>5</c:v>
                      </c:pt>
                      <c:pt idx="62">
                        <c:v>6</c:v>
                      </c:pt>
                      <c:pt idx="63">
                        <c:v>2</c:v>
                      </c:pt>
                      <c:pt idx="64">
                        <c:v>2</c:v>
                      </c:pt>
                      <c:pt idx="65">
                        <c:v>4</c:v>
                      </c:pt>
                      <c:pt idx="66">
                        <c:v>9</c:v>
                      </c:pt>
                      <c:pt idx="67">
                        <c:v>5</c:v>
                      </c:pt>
                      <c:pt idx="68">
                        <c:v>5</c:v>
                      </c:pt>
                      <c:pt idx="69">
                        <c:v>9</c:v>
                      </c:pt>
                      <c:pt idx="70">
                        <c:v>5</c:v>
                      </c:pt>
                      <c:pt idx="71">
                        <c:v>7</c:v>
                      </c:pt>
                      <c:pt idx="72">
                        <c:v>7</c:v>
                      </c:pt>
                      <c:pt idx="73">
                        <c:v>6</c:v>
                      </c:pt>
                      <c:pt idx="74">
                        <c:v>6</c:v>
                      </c:pt>
                      <c:pt idx="75">
                        <c:v>4</c:v>
                      </c:pt>
                      <c:pt idx="76">
                        <c:v>5</c:v>
                      </c:pt>
                      <c:pt idx="77">
                        <c:v>5</c:v>
                      </c:pt>
                      <c:pt idx="78">
                        <c:v>5</c:v>
                      </c:pt>
                      <c:pt idx="79">
                        <c:v>9</c:v>
                      </c:pt>
                      <c:pt idx="80">
                        <c:v>5</c:v>
                      </c:pt>
                      <c:pt idx="81">
                        <c:v>4</c:v>
                      </c:pt>
                      <c:pt idx="82">
                        <c:v>6</c:v>
                      </c:pt>
                      <c:pt idx="83">
                        <c:v>5</c:v>
                      </c:pt>
                      <c:pt idx="84">
                        <c:v>3</c:v>
                      </c:pt>
                      <c:pt idx="85">
                        <c:v>5</c:v>
                      </c:pt>
                      <c:pt idx="86">
                        <c:v>4</c:v>
                      </c:pt>
                      <c:pt idx="87">
                        <c:v>4</c:v>
                      </c:pt>
                      <c:pt idx="88">
                        <c:v>9</c:v>
                      </c:pt>
                      <c:pt idx="89">
                        <c:v>6</c:v>
                      </c:pt>
                      <c:pt idx="90">
                        <c:v>2</c:v>
                      </c:pt>
                      <c:pt idx="91">
                        <c:v>6</c:v>
                      </c:pt>
                      <c:pt idx="92">
                        <c:v>4</c:v>
                      </c:pt>
                      <c:pt idx="93">
                        <c:v>6</c:v>
                      </c:pt>
                      <c:pt idx="94">
                        <c:v>2</c:v>
                      </c:pt>
                      <c:pt idx="95">
                        <c:v>5</c:v>
                      </c:pt>
                      <c:pt idx="96">
                        <c:v>7</c:v>
                      </c:pt>
                      <c:pt idx="97">
                        <c:v>2</c:v>
                      </c:pt>
                      <c:pt idx="98">
                        <c:v>8</c:v>
                      </c:pt>
                      <c:pt idx="99">
                        <c:v>0</c:v>
                      </c:pt>
                      <c:pt idx="100">
                        <c:v>0</c:v>
                      </c:pt>
                    </c:numCache>
                  </c:numRef>
                </c:val>
                <c:smooth val="0"/>
                <c:extLst xmlns:c15="http://schemas.microsoft.com/office/drawing/2012/chart">
                  <c:ext xmlns:c16="http://schemas.microsoft.com/office/drawing/2014/chart" uri="{C3380CC4-5D6E-409C-BE32-E72D297353CC}">
                    <c16:uniqueId val="{00000006-EED4-4F0C-96F3-2598302B4607}"/>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CONGRUENTE L. ADAPTADO'!$X$2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ADAPTADO'!$X$3:$X$103</c15:sqref>
                        </c15:formulaRef>
                      </c:ext>
                    </c:extLst>
                    <c:numCache>
                      <c:formatCode>General</c:formatCode>
                      <c:ptCount val="101"/>
                      <c:pt idx="0">
                        <c:v>36</c:v>
                      </c:pt>
                      <c:pt idx="1">
                        <c:v>16</c:v>
                      </c:pt>
                      <c:pt idx="2">
                        <c:v>14</c:v>
                      </c:pt>
                      <c:pt idx="3">
                        <c:v>6</c:v>
                      </c:pt>
                      <c:pt idx="4">
                        <c:v>8</c:v>
                      </c:pt>
                      <c:pt idx="5">
                        <c:v>6</c:v>
                      </c:pt>
                      <c:pt idx="6">
                        <c:v>11</c:v>
                      </c:pt>
                      <c:pt idx="7">
                        <c:v>5</c:v>
                      </c:pt>
                      <c:pt idx="8">
                        <c:v>12</c:v>
                      </c:pt>
                      <c:pt idx="9">
                        <c:v>14</c:v>
                      </c:pt>
                      <c:pt idx="10">
                        <c:v>14</c:v>
                      </c:pt>
                      <c:pt idx="11">
                        <c:v>9</c:v>
                      </c:pt>
                      <c:pt idx="12">
                        <c:v>9</c:v>
                      </c:pt>
                      <c:pt idx="13">
                        <c:v>13</c:v>
                      </c:pt>
                      <c:pt idx="14">
                        <c:v>17</c:v>
                      </c:pt>
                      <c:pt idx="15">
                        <c:v>13</c:v>
                      </c:pt>
                      <c:pt idx="16">
                        <c:v>13</c:v>
                      </c:pt>
                      <c:pt idx="17">
                        <c:v>18</c:v>
                      </c:pt>
                      <c:pt idx="18">
                        <c:v>12</c:v>
                      </c:pt>
                      <c:pt idx="19">
                        <c:v>13</c:v>
                      </c:pt>
                      <c:pt idx="20">
                        <c:v>16</c:v>
                      </c:pt>
                      <c:pt idx="21">
                        <c:v>16</c:v>
                      </c:pt>
                      <c:pt idx="22">
                        <c:v>11</c:v>
                      </c:pt>
                      <c:pt idx="23">
                        <c:v>13</c:v>
                      </c:pt>
                      <c:pt idx="24">
                        <c:v>13</c:v>
                      </c:pt>
                      <c:pt idx="25">
                        <c:v>12</c:v>
                      </c:pt>
                      <c:pt idx="26">
                        <c:v>12</c:v>
                      </c:pt>
                      <c:pt idx="27">
                        <c:v>13</c:v>
                      </c:pt>
                      <c:pt idx="28">
                        <c:v>12</c:v>
                      </c:pt>
                      <c:pt idx="29">
                        <c:v>13</c:v>
                      </c:pt>
                      <c:pt idx="30">
                        <c:v>20</c:v>
                      </c:pt>
                      <c:pt idx="31">
                        <c:v>19</c:v>
                      </c:pt>
                      <c:pt idx="32">
                        <c:v>16</c:v>
                      </c:pt>
                      <c:pt idx="33">
                        <c:v>20</c:v>
                      </c:pt>
                      <c:pt idx="34">
                        <c:v>24</c:v>
                      </c:pt>
                      <c:pt idx="35">
                        <c:v>18</c:v>
                      </c:pt>
                      <c:pt idx="36">
                        <c:v>12</c:v>
                      </c:pt>
                      <c:pt idx="37">
                        <c:v>16</c:v>
                      </c:pt>
                      <c:pt idx="38">
                        <c:v>18</c:v>
                      </c:pt>
                      <c:pt idx="39">
                        <c:v>14</c:v>
                      </c:pt>
                      <c:pt idx="40">
                        <c:v>19</c:v>
                      </c:pt>
                      <c:pt idx="41">
                        <c:v>18</c:v>
                      </c:pt>
                      <c:pt idx="42">
                        <c:v>19</c:v>
                      </c:pt>
                      <c:pt idx="43">
                        <c:v>13</c:v>
                      </c:pt>
                      <c:pt idx="44">
                        <c:v>12</c:v>
                      </c:pt>
                      <c:pt idx="45">
                        <c:v>11</c:v>
                      </c:pt>
                      <c:pt idx="46">
                        <c:v>12</c:v>
                      </c:pt>
                      <c:pt idx="47">
                        <c:v>12</c:v>
                      </c:pt>
                      <c:pt idx="48">
                        <c:v>17</c:v>
                      </c:pt>
                      <c:pt idx="49">
                        <c:v>23</c:v>
                      </c:pt>
                      <c:pt idx="50">
                        <c:v>14</c:v>
                      </c:pt>
                      <c:pt idx="51">
                        <c:v>17</c:v>
                      </c:pt>
                      <c:pt idx="52">
                        <c:v>13</c:v>
                      </c:pt>
                      <c:pt idx="53">
                        <c:v>14</c:v>
                      </c:pt>
                      <c:pt idx="54">
                        <c:v>11</c:v>
                      </c:pt>
                      <c:pt idx="55">
                        <c:v>10</c:v>
                      </c:pt>
                      <c:pt idx="56">
                        <c:v>22</c:v>
                      </c:pt>
                      <c:pt idx="57">
                        <c:v>10</c:v>
                      </c:pt>
                      <c:pt idx="58">
                        <c:v>13</c:v>
                      </c:pt>
                      <c:pt idx="59">
                        <c:v>9</c:v>
                      </c:pt>
                      <c:pt idx="60">
                        <c:v>23</c:v>
                      </c:pt>
                      <c:pt idx="61">
                        <c:v>15</c:v>
                      </c:pt>
                      <c:pt idx="62">
                        <c:v>14</c:v>
                      </c:pt>
                      <c:pt idx="63">
                        <c:v>9</c:v>
                      </c:pt>
                      <c:pt idx="64">
                        <c:v>15</c:v>
                      </c:pt>
                      <c:pt idx="65">
                        <c:v>18</c:v>
                      </c:pt>
                      <c:pt idx="66">
                        <c:v>24</c:v>
                      </c:pt>
                      <c:pt idx="67">
                        <c:v>17</c:v>
                      </c:pt>
                      <c:pt idx="68">
                        <c:v>18</c:v>
                      </c:pt>
                      <c:pt idx="69">
                        <c:v>22</c:v>
                      </c:pt>
                      <c:pt idx="70">
                        <c:v>15</c:v>
                      </c:pt>
                      <c:pt idx="71">
                        <c:v>14</c:v>
                      </c:pt>
                      <c:pt idx="72">
                        <c:v>14</c:v>
                      </c:pt>
                      <c:pt idx="73">
                        <c:v>22</c:v>
                      </c:pt>
                      <c:pt idx="74">
                        <c:v>15</c:v>
                      </c:pt>
                      <c:pt idx="75">
                        <c:v>14</c:v>
                      </c:pt>
                      <c:pt idx="76">
                        <c:v>17</c:v>
                      </c:pt>
                      <c:pt idx="77">
                        <c:v>14</c:v>
                      </c:pt>
                      <c:pt idx="78">
                        <c:v>13</c:v>
                      </c:pt>
                      <c:pt idx="79">
                        <c:v>21</c:v>
                      </c:pt>
                      <c:pt idx="80">
                        <c:v>20</c:v>
                      </c:pt>
                      <c:pt idx="81">
                        <c:v>10</c:v>
                      </c:pt>
                      <c:pt idx="82">
                        <c:v>14</c:v>
                      </c:pt>
                      <c:pt idx="83">
                        <c:v>18</c:v>
                      </c:pt>
                      <c:pt idx="84">
                        <c:v>10</c:v>
                      </c:pt>
                      <c:pt idx="85">
                        <c:v>23</c:v>
                      </c:pt>
                      <c:pt idx="86">
                        <c:v>20</c:v>
                      </c:pt>
                      <c:pt idx="87">
                        <c:v>13</c:v>
                      </c:pt>
                      <c:pt idx="88">
                        <c:v>16</c:v>
                      </c:pt>
                      <c:pt idx="89">
                        <c:v>18</c:v>
                      </c:pt>
                      <c:pt idx="90">
                        <c:v>12</c:v>
                      </c:pt>
                      <c:pt idx="91">
                        <c:v>16</c:v>
                      </c:pt>
                      <c:pt idx="92">
                        <c:v>18</c:v>
                      </c:pt>
                      <c:pt idx="93">
                        <c:v>15</c:v>
                      </c:pt>
                      <c:pt idx="94">
                        <c:v>15</c:v>
                      </c:pt>
                      <c:pt idx="95">
                        <c:v>13</c:v>
                      </c:pt>
                      <c:pt idx="96">
                        <c:v>20</c:v>
                      </c:pt>
                      <c:pt idx="97">
                        <c:v>19</c:v>
                      </c:pt>
                      <c:pt idx="98">
                        <c:v>20</c:v>
                      </c:pt>
                      <c:pt idx="99">
                        <c:v>0</c:v>
                      </c:pt>
                      <c:pt idx="100">
                        <c:v>0</c:v>
                      </c:pt>
                    </c:numCache>
                  </c:numRef>
                </c:val>
                <c:smooth val="0"/>
                <c:extLst xmlns:c15="http://schemas.microsoft.com/office/drawing/2012/chart">
                  <c:ext xmlns:c16="http://schemas.microsoft.com/office/drawing/2014/chart" uri="{C3380CC4-5D6E-409C-BE32-E72D297353CC}">
                    <c16:uniqueId val="{00000007-EED4-4F0C-96F3-2598302B4607}"/>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CONGRUENTE L. ADAPTADO'!$AA$2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ADAPTADO'!$AA$3:$AA$103</c15:sqref>
                        </c15:formulaRef>
                      </c:ext>
                    </c:extLst>
                    <c:numCache>
                      <c:formatCode>General</c:formatCode>
                      <c:ptCount val="101"/>
                      <c:pt idx="0">
                        <c:v>66</c:v>
                      </c:pt>
                      <c:pt idx="1">
                        <c:v>30</c:v>
                      </c:pt>
                      <c:pt idx="2">
                        <c:v>26</c:v>
                      </c:pt>
                      <c:pt idx="3">
                        <c:v>18</c:v>
                      </c:pt>
                      <c:pt idx="4">
                        <c:v>17</c:v>
                      </c:pt>
                      <c:pt idx="5">
                        <c:v>14</c:v>
                      </c:pt>
                      <c:pt idx="6">
                        <c:v>27</c:v>
                      </c:pt>
                      <c:pt idx="7">
                        <c:v>11</c:v>
                      </c:pt>
                      <c:pt idx="8">
                        <c:v>14</c:v>
                      </c:pt>
                      <c:pt idx="9">
                        <c:v>23</c:v>
                      </c:pt>
                      <c:pt idx="10">
                        <c:v>22</c:v>
                      </c:pt>
                      <c:pt idx="11">
                        <c:v>19</c:v>
                      </c:pt>
                      <c:pt idx="12">
                        <c:v>21</c:v>
                      </c:pt>
                      <c:pt idx="13">
                        <c:v>26</c:v>
                      </c:pt>
                      <c:pt idx="14">
                        <c:v>27</c:v>
                      </c:pt>
                      <c:pt idx="15">
                        <c:v>25</c:v>
                      </c:pt>
                      <c:pt idx="16">
                        <c:v>31</c:v>
                      </c:pt>
                      <c:pt idx="17">
                        <c:v>31</c:v>
                      </c:pt>
                      <c:pt idx="18">
                        <c:v>19</c:v>
                      </c:pt>
                      <c:pt idx="19">
                        <c:v>31</c:v>
                      </c:pt>
                      <c:pt idx="20">
                        <c:v>27</c:v>
                      </c:pt>
                      <c:pt idx="21">
                        <c:v>30</c:v>
                      </c:pt>
                      <c:pt idx="22">
                        <c:v>29</c:v>
                      </c:pt>
                      <c:pt idx="23">
                        <c:v>30</c:v>
                      </c:pt>
                      <c:pt idx="24">
                        <c:v>25</c:v>
                      </c:pt>
                      <c:pt idx="25">
                        <c:v>25</c:v>
                      </c:pt>
                      <c:pt idx="26">
                        <c:v>25</c:v>
                      </c:pt>
                      <c:pt idx="27">
                        <c:v>17</c:v>
                      </c:pt>
                      <c:pt idx="28">
                        <c:v>24</c:v>
                      </c:pt>
                      <c:pt idx="29">
                        <c:v>24</c:v>
                      </c:pt>
                      <c:pt idx="30">
                        <c:v>36</c:v>
                      </c:pt>
                      <c:pt idx="31">
                        <c:v>35</c:v>
                      </c:pt>
                      <c:pt idx="32">
                        <c:v>33</c:v>
                      </c:pt>
                      <c:pt idx="33">
                        <c:v>43</c:v>
                      </c:pt>
                      <c:pt idx="34">
                        <c:v>35</c:v>
                      </c:pt>
                      <c:pt idx="35">
                        <c:v>30</c:v>
                      </c:pt>
                      <c:pt idx="36">
                        <c:v>27</c:v>
                      </c:pt>
                      <c:pt idx="37">
                        <c:v>32</c:v>
                      </c:pt>
                      <c:pt idx="38">
                        <c:v>38</c:v>
                      </c:pt>
                      <c:pt idx="39">
                        <c:v>28</c:v>
                      </c:pt>
                      <c:pt idx="40">
                        <c:v>35</c:v>
                      </c:pt>
                      <c:pt idx="41">
                        <c:v>42</c:v>
                      </c:pt>
                      <c:pt idx="42">
                        <c:v>36</c:v>
                      </c:pt>
                      <c:pt idx="43">
                        <c:v>27</c:v>
                      </c:pt>
                      <c:pt idx="44">
                        <c:v>25</c:v>
                      </c:pt>
                      <c:pt idx="45">
                        <c:v>29</c:v>
                      </c:pt>
                      <c:pt idx="46">
                        <c:v>35</c:v>
                      </c:pt>
                      <c:pt idx="47">
                        <c:v>26</c:v>
                      </c:pt>
                      <c:pt idx="48">
                        <c:v>31</c:v>
                      </c:pt>
                      <c:pt idx="49">
                        <c:v>43</c:v>
                      </c:pt>
                      <c:pt idx="50">
                        <c:v>32</c:v>
                      </c:pt>
                      <c:pt idx="51">
                        <c:v>34</c:v>
                      </c:pt>
                      <c:pt idx="52">
                        <c:v>31</c:v>
                      </c:pt>
                      <c:pt idx="53">
                        <c:v>28</c:v>
                      </c:pt>
                      <c:pt idx="54">
                        <c:v>25</c:v>
                      </c:pt>
                      <c:pt idx="55">
                        <c:v>19</c:v>
                      </c:pt>
                      <c:pt idx="56">
                        <c:v>35</c:v>
                      </c:pt>
                      <c:pt idx="57">
                        <c:v>20</c:v>
                      </c:pt>
                      <c:pt idx="58">
                        <c:v>34</c:v>
                      </c:pt>
                      <c:pt idx="59">
                        <c:v>21</c:v>
                      </c:pt>
                      <c:pt idx="60">
                        <c:v>40</c:v>
                      </c:pt>
                      <c:pt idx="61">
                        <c:v>28</c:v>
                      </c:pt>
                      <c:pt idx="62">
                        <c:v>28</c:v>
                      </c:pt>
                      <c:pt idx="63">
                        <c:v>29</c:v>
                      </c:pt>
                      <c:pt idx="64">
                        <c:v>24</c:v>
                      </c:pt>
                      <c:pt idx="65">
                        <c:v>32</c:v>
                      </c:pt>
                      <c:pt idx="66">
                        <c:v>46</c:v>
                      </c:pt>
                      <c:pt idx="67">
                        <c:v>39</c:v>
                      </c:pt>
                      <c:pt idx="68">
                        <c:v>37</c:v>
                      </c:pt>
                      <c:pt idx="69">
                        <c:v>40</c:v>
                      </c:pt>
                      <c:pt idx="70">
                        <c:v>36</c:v>
                      </c:pt>
                      <c:pt idx="71">
                        <c:v>25</c:v>
                      </c:pt>
                      <c:pt idx="72">
                        <c:v>32</c:v>
                      </c:pt>
                      <c:pt idx="73">
                        <c:v>38</c:v>
                      </c:pt>
                      <c:pt idx="74">
                        <c:v>25</c:v>
                      </c:pt>
                      <c:pt idx="75">
                        <c:v>25</c:v>
                      </c:pt>
                      <c:pt idx="76">
                        <c:v>41</c:v>
                      </c:pt>
                      <c:pt idx="77">
                        <c:v>29</c:v>
                      </c:pt>
                      <c:pt idx="78">
                        <c:v>33</c:v>
                      </c:pt>
                      <c:pt idx="79">
                        <c:v>34</c:v>
                      </c:pt>
                      <c:pt idx="80">
                        <c:v>46</c:v>
                      </c:pt>
                      <c:pt idx="81">
                        <c:v>24</c:v>
                      </c:pt>
                      <c:pt idx="82">
                        <c:v>29</c:v>
                      </c:pt>
                      <c:pt idx="83">
                        <c:v>30</c:v>
                      </c:pt>
                      <c:pt idx="84">
                        <c:v>22</c:v>
                      </c:pt>
                      <c:pt idx="85">
                        <c:v>41</c:v>
                      </c:pt>
                      <c:pt idx="86">
                        <c:v>44</c:v>
                      </c:pt>
                      <c:pt idx="87">
                        <c:v>31</c:v>
                      </c:pt>
                      <c:pt idx="88">
                        <c:v>28</c:v>
                      </c:pt>
                      <c:pt idx="89">
                        <c:v>27</c:v>
                      </c:pt>
                      <c:pt idx="90">
                        <c:v>31</c:v>
                      </c:pt>
                      <c:pt idx="91">
                        <c:v>40</c:v>
                      </c:pt>
                      <c:pt idx="92">
                        <c:v>36</c:v>
                      </c:pt>
                      <c:pt idx="93">
                        <c:v>35</c:v>
                      </c:pt>
                      <c:pt idx="94">
                        <c:v>36</c:v>
                      </c:pt>
                      <c:pt idx="95">
                        <c:v>30</c:v>
                      </c:pt>
                      <c:pt idx="96">
                        <c:v>41</c:v>
                      </c:pt>
                      <c:pt idx="97">
                        <c:v>33</c:v>
                      </c:pt>
                      <c:pt idx="98">
                        <c:v>36</c:v>
                      </c:pt>
                      <c:pt idx="99">
                        <c:v>0</c:v>
                      </c:pt>
                      <c:pt idx="100">
                        <c:v>0</c:v>
                      </c:pt>
                    </c:numCache>
                  </c:numRef>
                </c:val>
                <c:smooth val="0"/>
                <c:extLst xmlns:c15="http://schemas.microsoft.com/office/drawing/2012/chart">
                  <c:ext xmlns:c16="http://schemas.microsoft.com/office/drawing/2014/chart" uri="{C3380CC4-5D6E-409C-BE32-E72D297353CC}">
                    <c16:uniqueId val="{00000008-EED4-4F0C-96F3-2598302B4607}"/>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ADAPTADO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3"/>
          <c:order val="3"/>
          <c:tx>
            <c:strRef>
              <c:f>'Qui CONGRUENTE L. ADAPTADO'!$L$2</c:f>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f>'Qui CONGRUENTE L. ADAPTADO'!$L$3:$L$103</c:f>
              <c:numCache>
                <c:formatCode>General</c:formatCode>
                <c:ptCount val="101"/>
                <c:pt idx="0">
                  <c:v>17</c:v>
                </c:pt>
                <c:pt idx="1">
                  <c:v>11</c:v>
                </c:pt>
                <c:pt idx="2">
                  <c:v>2</c:v>
                </c:pt>
                <c:pt idx="3">
                  <c:v>4</c:v>
                </c:pt>
                <c:pt idx="4">
                  <c:v>6</c:v>
                </c:pt>
                <c:pt idx="5">
                  <c:v>2</c:v>
                </c:pt>
                <c:pt idx="6">
                  <c:v>2</c:v>
                </c:pt>
                <c:pt idx="7">
                  <c:v>2</c:v>
                </c:pt>
                <c:pt idx="8">
                  <c:v>4</c:v>
                </c:pt>
                <c:pt idx="9">
                  <c:v>3</c:v>
                </c:pt>
                <c:pt idx="10">
                  <c:v>4</c:v>
                </c:pt>
                <c:pt idx="11">
                  <c:v>4</c:v>
                </c:pt>
                <c:pt idx="12">
                  <c:v>3</c:v>
                </c:pt>
                <c:pt idx="13">
                  <c:v>5</c:v>
                </c:pt>
                <c:pt idx="14">
                  <c:v>5</c:v>
                </c:pt>
                <c:pt idx="15">
                  <c:v>1</c:v>
                </c:pt>
                <c:pt idx="16">
                  <c:v>7</c:v>
                </c:pt>
                <c:pt idx="17">
                  <c:v>2</c:v>
                </c:pt>
                <c:pt idx="18">
                  <c:v>3</c:v>
                </c:pt>
                <c:pt idx="19">
                  <c:v>4</c:v>
                </c:pt>
                <c:pt idx="20">
                  <c:v>3</c:v>
                </c:pt>
                <c:pt idx="21">
                  <c:v>4</c:v>
                </c:pt>
                <c:pt idx="22">
                  <c:v>5</c:v>
                </c:pt>
                <c:pt idx="23">
                  <c:v>2</c:v>
                </c:pt>
                <c:pt idx="24">
                  <c:v>11</c:v>
                </c:pt>
                <c:pt idx="25">
                  <c:v>7</c:v>
                </c:pt>
                <c:pt idx="26">
                  <c:v>7</c:v>
                </c:pt>
                <c:pt idx="27">
                  <c:v>2</c:v>
                </c:pt>
                <c:pt idx="28">
                  <c:v>6</c:v>
                </c:pt>
                <c:pt idx="29">
                  <c:v>7</c:v>
                </c:pt>
                <c:pt idx="30">
                  <c:v>6</c:v>
                </c:pt>
                <c:pt idx="31">
                  <c:v>4</c:v>
                </c:pt>
                <c:pt idx="32">
                  <c:v>3</c:v>
                </c:pt>
                <c:pt idx="33">
                  <c:v>13</c:v>
                </c:pt>
                <c:pt idx="34">
                  <c:v>6</c:v>
                </c:pt>
                <c:pt idx="35">
                  <c:v>10</c:v>
                </c:pt>
                <c:pt idx="36">
                  <c:v>5</c:v>
                </c:pt>
                <c:pt idx="37">
                  <c:v>7</c:v>
                </c:pt>
                <c:pt idx="38">
                  <c:v>8</c:v>
                </c:pt>
                <c:pt idx="39">
                  <c:v>2</c:v>
                </c:pt>
                <c:pt idx="40">
                  <c:v>2</c:v>
                </c:pt>
                <c:pt idx="41">
                  <c:v>3</c:v>
                </c:pt>
                <c:pt idx="42">
                  <c:v>4</c:v>
                </c:pt>
                <c:pt idx="43">
                  <c:v>3</c:v>
                </c:pt>
                <c:pt idx="44">
                  <c:v>4</c:v>
                </c:pt>
                <c:pt idx="45">
                  <c:v>6</c:v>
                </c:pt>
                <c:pt idx="46">
                  <c:v>5</c:v>
                </c:pt>
                <c:pt idx="47">
                  <c:v>7</c:v>
                </c:pt>
                <c:pt idx="48">
                  <c:v>3</c:v>
                </c:pt>
                <c:pt idx="49">
                  <c:v>4</c:v>
                </c:pt>
                <c:pt idx="50">
                  <c:v>5</c:v>
                </c:pt>
                <c:pt idx="51">
                  <c:v>3</c:v>
                </c:pt>
                <c:pt idx="52">
                  <c:v>2</c:v>
                </c:pt>
                <c:pt idx="53">
                  <c:v>3</c:v>
                </c:pt>
                <c:pt idx="54">
                  <c:v>4</c:v>
                </c:pt>
                <c:pt idx="55">
                  <c:v>6</c:v>
                </c:pt>
                <c:pt idx="56">
                  <c:v>4</c:v>
                </c:pt>
                <c:pt idx="57">
                  <c:v>5</c:v>
                </c:pt>
                <c:pt idx="58">
                  <c:v>3</c:v>
                </c:pt>
                <c:pt idx="59">
                  <c:v>10</c:v>
                </c:pt>
                <c:pt idx="60">
                  <c:v>6</c:v>
                </c:pt>
                <c:pt idx="61">
                  <c:v>6</c:v>
                </c:pt>
                <c:pt idx="62">
                  <c:v>5</c:v>
                </c:pt>
                <c:pt idx="63">
                  <c:v>4</c:v>
                </c:pt>
                <c:pt idx="64">
                  <c:v>5</c:v>
                </c:pt>
                <c:pt idx="65">
                  <c:v>5</c:v>
                </c:pt>
                <c:pt idx="66">
                  <c:v>6</c:v>
                </c:pt>
                <c:pt idx="67">
                  <c:v>3</c:v>
                </c:pt>
                <c:pt idx="68">
                  <c:v>4</c:v>
                </c:pt>
                <c:pt idx="69">
                  <c:v>5</c:v>
                </c:pt>
                <c:pt idx="70">
                  <c:v>10</c:v>
                </c:pt>
                <c:pt idx="71">
                  <c:v>6</c:v>
                </c:pt>
                <c:pt idx="72">
                  <c:v>5</c:v>
                </c:pt>
                <c:pt idx="73">
                  <c:v>4</c:v>
                </c:pt>
                <c:pt idx="74">
                  <c:v>4</c:v>
                </c:pt>
                <c:pt idx="75">
                  <c:v>0</c:v>
                </c:pt>
                <c:pt idx="76">
                  <c:v>3</c:v>
                </c:pt>
                <c:pt idx="77">
                  <c:v>3</c:v>
                </c:pt>
                <c:pt idx="78">
                  <c:v>8</c:v>
                </c:pt>
                <c:pt idx="79">
                  <c:v>6</c:v>
                </c:pt>
                <c:pt idx="80">
                  <c:v>4</c:v>
                </c:pt>
                <c:pt idx="81">
                  <c:v>3</c:v>
                </c:pt>
                <c:pt idx="82">
                  <c:v>5</c:v>
                </c:pt>
                <c:pt idx="83">
                  <c:v>7</c:v>
                </c:pt>
                <c:pt idx="84">
                  <c:v>7</c:v>
                </c:pt>
                <c:pt idx="85">
                  <c:v>5</c:v>
                </c:pt>
                <c:pt idx="86">
                  <c:v>4</c:v>
                </c:pt>
                <c:pt idx="87">
                  <c:v>9</c:v>
                </c:pt>
                <c:pt idx="88">
                  <c:v>5</c:v>
                </c:pt>
                <c:pt idx="89">
                  <c:v>2</c:v>
                </c:pt>
                <c:pt idx="90">
                  <c:v>7</c:v>
                </c:pt>
                <c:pt idx="91">
                  <c:v>3</c:v>
                </c:pt>
                <c:pt idx="92">
                  <c:v>8</c:v>
                </c:pt>
                <c:pt idx="93">
                  <c:v>8</c:v>
                </c:pt>
                <c:pt idx="94">
                  <c:v>7</c:v>
                </c:pt>
                <c:pt idx="95">
                  <c:v>5</c:v>
                </c:pt>
                <c:pt idx="96">
                  <c:v>6</c:v>
                </c:pt>
                <c:pt idx="97">
                  <c:v>4</c:v>
                </c:pt>
                <c:pt idx="98">
                  <c:v>8</c:v>
                </c:pt>
                <c:pt idx="99">
                  <c:v>0</c:v>
                </c:pt>
                <c:pt idx="100">
                  <c:v>0</c:v>
                </c:pt>
              </c:numCache>
            </c:numRef>
          </c:val>
          <c:smooth val="0"/>
          <c:extLst>
            <c:ext xmlns:c16="http://schemas.microsoft.com/office/drawing/2014/chart" uri="{C3380CC4-5D6E-409C-BE32-E72D297353CC}">
              <c16:uniqueId val="{00000000-EBD3-41DF-9F8F-5702CD272C78}"/>
            </c:ext>
          </c:extLst>
        </c:ser>
        <c:ser>
          <c:idx val="4"/>
          <c:order val="4"/>
          <c:tx>
            <c:strRef>
              <c:f>'Qui CONGRUENTE L. ADAPTADO'!$O$2</c:f>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f>'Qui CONGRUENTE L. ADAPTADO'!$O$3:$O$103</c:f>
              <c:numCache>
                <c:formatCode>General</c:formatCode>
                <c:ptCount val="101"/>
                <c:pt idx="0">
                  <c:v>41</c:v>
                </c:pt>
                <c:pt idx="1">
                  <c:v>21</c:v>
                </c:pt>
                <c:pt idx="2">
                  <c:v>9</c:v>
                </c:pt>
                <c:pt idx="3">
                  <c:v>11</c:v>
                </c:pt>
                <c:pt idx="4">
                  <c:v>13</c:v>
                </c:pt>
                <c:pt idx="5">
                  <c:v>9</c:v>
                </c:pt>
                <c:pt idx="6">
                  <c:v>9</c:v>
                </c:pt>
                <c:pt idx="7">
                  <c:v>11</c:v>
                </c:pt>
                <c:pt idx="8">
                  <c:v>12</c:v>
                </c:pt>
                <c:pt idx="9">
                  <c:v>10</c:v>
                </c:pt>
                <c:pt idx="10">
                  <c:v>9</c:v>
                </c:pt>
                <c:pt idx="11">
                  <c:v>9</c:v>
                </c:pt>
                <c:pt idx="12">
                  <c:v>10</c:v>
                </c:pt>
                <c:pt idx="13">
                  <c:v>9</c:v>
                </c:pt>
                <c:pt idx="14">
                  <c:v>15</c:v>
                </c:pt>
                <c:pt idx="15">
                  <c:v>13</c:v>
                </c:pt>
                <c:pt idx="16">
                  <c:v>15</c:v>
                </c:pt>
                <c:pt idx="17">
                  <c:v>9</c:v>
                </c:pt>
                <c:pt idx="18">
                  <c:v>13</c:v>
                </c:pt>
                <c:pt idx="19">
                  <c:v>18</c:v>
                </c:pt>
                <c:pt idx="20">
                  <c:v>11</c:v>
                </c:pt>
                <c:pt idx="21">
                  <c:v>7</c:v>
                </c:pt>
                <c:pt idx="22">
                  <c:v>15</c:v>
                </c:pt>
                <c:pt idx="23">
                  <c:v>11</c:v>
                </c:pt>
                <c:pt idx="24">
                  <c:v>20</c:v>
                </c:pt>
                <c:pt idx="25">
                  <c:v>13</c:v>
                </c:pt>
                <c:pt idx="26">
                  <c:v>19</c:v>
                </c:pt>
                <c:pt idx="27">
                  <c:v>11</c:v>
                </c:pt>
                <c:pt idx="28">
                  <c:v>12</c:v>
                </c:pt>
                <c:pt idx="29">
                  <c:v>14</c:v>
                </c:pt>
                <c:pt idx="30">
                  <c:v>20</c:v>
                </c:pt>
                <c:pt idx="31">
                  <c:v>20</c:v>
                </c:pt>
                <c:pt idx="32">
                  <c:v>15</c:v>
                </c:pt>
                <c:pt idx="33">
                  <c:v>29</c:v>
                </c:pt>
                <c:pt idx="34">
                  <c:v>20</c:v>
                </c:pt>
                <c:pt idx="35">
                  <c:v>22</c:v>
                </c:pt>
                <c:pt idx="36">
                  <c:v>21</c:v>
                </c:pt>
                <c:pt idx="37">
                  <c:v>23</c:v>
                </c:pt>
                <c:pt idx="38">
                  <c:v>24</c:v>
                </c:pt>
                <c:pt idx="39">
                  <c:v>8</c:v>
                </c:pt>
                <c:pt idx="40">
                  <c:v>11</c:v>
                </c:pt>
                <c:pt idx="41">
                  <c:v>15</c:v>
                </c:pt>
                <c:pt idx="42">
                  <c:v>21</c:v>
                </c:pt>
                <c:pt idx="43">
                  <c:v>13</c:v>
                </c:pt>
                <c:pt idx="44">
                  <c:v>11</c:v>
                </c:pt>
                <c:pt idx="45">
                  <c:v>17</c:v>
                </c:pt>
                <c:pt idx="46">
                  <c:v>12</c:v>
                </c:pt>
                <c:pt idx="47">
                  <c:v>19</c:v>
                </c:pt>
                <c:pt idx="48">
                  <c:v>14</c:v>
                </c:pt>
                <c:pt idx="49">
                  <c:v>16</c:v>
                </c:pt>
                <c:pt idx="50">
                  <c:v>17</c:v>
                </c:pt>
                <c:pt idx="51">
                  <c:v>14</c:v>
                </c:pt>
                <c:pt idx="52">
                  <c:v>12</c:v>
                </c:pt>
                <c:pt idx="53">
                  <c:v>10</c:v>
                </c:pt>
                <c:pt idx="54">
                  <c:v>17</c:v>
                </c:pt>
                <c:pt idx="55">
                  <c:v>16</c:v>
                </c:pt>
                <c:pt idx="56">
                  <c:v>14</c:v>
                </c:pt>
                <c:pt idx="57">
                  <c:v>15</c:v>
                </c:pt>
                <c:pt idx="58">
                  <c:v>12</c:v>
                </c:pt>
                <c:pt idx="59">
                  <c:v>17</c:v>
                </c:pt>
                <c:pt idx="60">
                  <c:v>15</c:v>
                </c:pt>
                <c:pt idx="61">
                  <c:v>18</c:v>
                </c:pt>
                <c:pt idx="62">
                  <c:v>13</c:v>
                </c:pt>
                <c:pt idx="63">
                  <c:v>14</c:v>
                </c:pt>
                <c:pt idx="64">
                  <c:v>20</c:v>
                </c:pt>
                <c:pt idx="65">
                  <c:v>11</c:v>
                </c:pt>
                <c:pt idx="66">
                  <c:v>20</c:v>
                </c:pt>
                <c:pt idx="67">
                  <c:v>16</c:v>
                </c:pt>
                <c:pt idx="68">
                  <c:v>14</c:v>
                </c:pt>
                <c:pt idx="69">
                  <c:v>11</c:v>
                </c:pt>
                <c:pt idx="70">
                  <c:v>19</c:v>
                </c:pt>
                <c:pt idx="71">
                  <c:v>17</c:v>
                </c:pt>
                <c:pt idx="72">
                  <c:v>15</c:v>
                </c:pt>
                <c:pt idx="73">
                  <c:v>15</c:v>
                </c:pt>
                <c:pt idx="74">
                  <c:v>16</c:v>
                </c:pt>
                <c:pt idx="75">
                  <c:v>13</c:v>
                </c:pt>
                <c:pt idx="76">
                  <c:v>21</c:v>
                </c:pt>
                <c:pt idx="77">
                  <c:v>15</c:v>
                </c:pt>
                <c:pt idx="78">
                  <c:v>15</c:v>
                </c:pt>
                <c:pt idx="79">
                  <c:v>14</c:v>
                </c:pt>
                <c:pt idx="80">
                  <c:v>15</c:v>
                </c:pt>
                <c:pt idx="81">
                  <c:v>15</c:v>
                </c:pt>
                <c:pt idx="82">
                  <c:v>11</c:v>
                </c:pt>
                <c:pt idx="83">
                  <c:v>18</c:v>
                </c:pt>
                <c:pt idx="84">
                  <c:v>20</c:v>
                </c:pt>
                <c:pt idx="85">
                  <c:v>16</c:v>
                </c:pt>
                <c:pt idx="86">
                  <c:v>16</c:v>
                </c:pt>
                <c:pt idx="87">
                  <c:v>14</c:v>
                </c:pt>
                <c:pt idx="88">
                  <c:v>16</c:v>
                </c:pt>
                <c:pt idx="89">
                  <c:v>19</c:v>
                </c:pt>
                <c:pt idx="90">
                  <c:v>15</c:v>
                </c:pt>
                <c:pt idx="91">
                  <c:v>11</c:v>
                </c:pt>
                <c:pt idx="92">
                  <c:v>16</c:v>
                </c:pt>
                <c:pt idx="93">
                  <c:v>15</c:v>
                </c:pt>
                <c:pt idx="94">
                  <c:v>20</c:v>
                </c:pt>
                <c:pt idx="95">
                  <c:v>13</c:v>
                </c:pt>
                <c:pt idx="96">
                  <c:v>15</c:v>
                </c:pt>
                <c:pt idx="97">
                  <c:v>8</c:v>
                </c:pt>
                <c:pt idx="98">
                  <c:v>21</c:v>
                </c:pt>
                <c:pt idx="99">
                  <c:v>0</c:v>
                </c:pt>
                <c:pt idx="100">
                  <c:v>0</c:v>
                </c:pt>
              </c:numCache>
            </c:numRef>
          </c:val>
          <c:smooth val="0"/>
          <c:extLst>
            <c:ext xmlns:c16="http://schemas.microsoft.com/office/drawing/2014/chart" uri="{C3380CC4-5D6E-409C-BE32-E72D297353CC}">
              <c16:uniqueId val="{00000001-EBD3-41DF-9F8F-5702CD272C78}"/>
            </c:ext>
          </c:extLst>
        </c:ser>
        <c:ser>
          <c:idx val="5"/>
          <c:order val="5"/>
          <c:tx>
            <c:strRef>
              <c:f>'Qui CONGRUENTE L. ADAPTADO'!$R$2</c:f>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f>'Qui CONGRUENTE L. ADAPTADO'!$R$3:$R$103</c:f>
              <c:numCache>
                <c:formatCode>General</c:formatCode>
                <c:ptCount val="101"/>
                <c:pt idx="0">
                  <c:v>68</c:v>
                </c:pt>
                <c:pt idx="1">
                  <c:v>37</c:v>
                </c:pt>
                <c:pt idx="2">
                  <c:v>17</c:v>
                </c:pt>
                <c:pt idx="3">
                  <c:v>19</c:v>
                </c:pt>
                <c:pt idx="4">
                  <c:v>21</c:v>
                </c:pt>
                <c:pt idx="5">
                  <c:v>14</c:v>
                </c:pt>
                <c:pt idx="6">
                  <c:v>25</c:v>
                </c:pt>
                <c:pt idx="7">
                  <c:v>23</c:v>
                </c:pt>
                <c:pt idx="8">
                  <c:v>22</c:v>
                </c:pt>
                <c:pt idx="9">
                  <c:v>24</c:v>
                </c:pt>
                <c:pt idx="10">
                  <c:v>19</c:v>
                </c:pt>
                <c:pt idx="11">
                  <c:v>19</c:v>
                </c:pt>
                <c:pt idx="12">
                  <c:v>21</c:v>
                </c:pt>
                <c:pt idx="13">
                  <c:v>22</c:v>
                </c:pt>
                <c:pt idx="14">
                  <c:v>25</c:v>
                </c:pt>
                <c:pt idx="15">
                  <c:v>20</c:v>
                </c:pt>
                <c:pt idx="16">
                  <c:v>34</c:v>
                </c:pt>
                <c:pt idx="17">
                  <c:v>21</c:v>
                </c:pt>
                <c:pt idx="18">
                  <c:v>25</c:v>
                </c:pt>
                <c:pt idx="19">
                  <c:v>33</c:v>
                </c:pt>
                <c:pt idx="20">
                  <c:v>22</c:v>
                </c:pt>
                <c:pt idx="21">
                  <c:v>21</c:v>
                </c:pt>
                <c:pt idx="22">
                  <c:v>28</c:v>
                </c:pt>
                <c:pt idx="23">
                  <c:v>27</c:v>
                </c:pt>
                <c:pt idx="24">
                  <c:v>32</c:v>
                </c:pt>
                <c:pt idx="25">
                  <c:v>22</c:v>
                </c:pt>
                <c:pt idx="26">
                  <c:v>29</c:v>
                </c:pt>
                <c:pt idx="27">
                  <c:v>27</c:v>
                </c:pt>
                <c:pt idx="28">
                  <c:v>28</c:v>
                </c:pt>
                <c:pt idx="29">
                  <c:v>27</c:v>
                </c:pt>
                <c:pt idx="30">
                  <c:v>33</c:v>
                </c:pt>
                <c:pt idx="31">
                  <c:v>34</c:v>
                </c:pt>
                <c:pt idx="32">
                  <c:v>35</c:v>
                </c:pt>
                <c:pt idx="33">
                  <c:v>46</c:v>
                </c:pt>
                <c:pt idx="34">
                  <c:v>38</c:v>
                </c:pt>
                <c:pt idx="35">
                  <c:v>38</c:v>
                </c:pt>
                <c:pt idx="36">
                  <c:v>45</c:v>
                </c:pt>
                <c:pt idx="37">
                  <c:v>41</c:v>
                </c:pt>
                <c:pt idx="38">
                  <c:v>47</c:v>
                </c:pt>
                <c:pt idx="39">
                  <c:v>18</c:v>
                </c:pt>
                <c:pt idx="40">
                  <c:v>24</c:v>
                </c:pt>
                <c:pt idx="41">
                  <c:v>30</c:v>
                </c:pt>
                <c:pt idx="42">
                  <c:v>40</c:v>
                </c:pt>
                <c:pt idx="43">
                  <c:v>24</c:v>
                </c:pt>
                <c:pt idx="44">
                  <c:v>24</c:v>
                </c:pt>
                <c:pt idx="45">
                  <c:v>31</c:v>
                </c:pt>
                <c:pt idx="46">
                  <c:v>25</c:v>
                </c:pt>
                <c:pt idx="47">
                  <c:v>34</c:v>
                </c:pt>
                <c:pt idx="48">
                  <c:v>31</c:v>
                </c:pt>
                <c:pt idx="49">
                  <c:v>39</c:v>
                </c:pt>
                <c:pt idx="50">
                  <c:v>33</c:v>
                </c:pt>
                <c:pt idx="51">
                  <c:v>28</c:v>
                </c:pt>
                <c:pt idx="52">
                  <c:v>31</c:v>
                </c:pt>
                <c:pt idx="53">
                  <c:v>24</c:v>
                </c:pt>
                <c:pt idx="54">
                  <c:v>28</c:v>
                </c:pt>
                <c:pt idx="55">
                  <c:v>28</c:v>
                </c:pt>
                <c:pt idx="56">
                  <c:v>35</c:v>
                </c:pt>
                <c:pt idx="57">
                  <c:v>30</c:v>
                </c:pt>
                <c:pt idx="58">
                  <c:v>31</c:v>
                </c:pt>
                <c:pt idx="59">
                  <c:v>28</c:v>
                </c:pt>
                <c:pt idx="60">
                  <c:v>31</c:v>
                </c:pt>
                <c:pt idx="61">
                  <c:v>31</c:v>
                </c:pt>
                <c:pt idx="62">
                  <c:v>25</c:v>
                </c:pt>
                <c:pt idx="63">
                  <c:v>30</c:v>
                </c:pt>
                <c:pt idx="64">
                  <c:v>36</c:v>
                </c:pt>
                <c:pt idx="65">
                  <c:v>25</c:v>
                </c:pt>
                <c:pt idx="66">
                  <c:v>40</c:v>
                </c:pt>
                <c:pt idx="67">
                  <c:v>35</c:v>
                </c:pt>
                <c:pt idx="68">
                  <c:v>35</c:v>
                </c:pt>
                <c:pt idx="69">
                  <c:v>27</c:v>
                </c:pt>
                <c:pt idx="70">
                  <c:v>35</c:v>
                </c:pt>
                <c:pt idx="71">
                  <c:v>38</c:v>
                </c:pt>
                <c:pt idx="72">
                  <c:v>25</c:v>
                </c:pt>
                <c:pt idx="73">
                  <c:v>28</c:v>
                </c:pt>
                <c:pt idx="74">
                  <c:v>33</c:v>
                </c:pt>
                <c:pt idx="75">
                  <c:v>31</c:v>
                </c:pt>
                <c:pt idx="76">
                  <c:v>42</c:v>
                </c:pt>
                <c:pt idx="77">
                  <c:v>30</c:v>
                </c:pt>
                <c:pt idx="78">
                  <c:v>34</c:v>
                </c:pt>
                <c:pt idx="79">
                  <c:v>35</c:v>
                </c:pt>
                <c:pt idx="80">
                  <c:v>30</c:v>
                </c:pt>
                <c:pt idx="81">
                  <c:v>28</c:v>
                </c:pt>
                <c:pt idx="82">
                  <c:v>29</c:v>
                </c:pt>
                <c:pt idx="83">
                  <c:v>32</c:v>
                </c:pt>
                <c:pt idx="84">
                  <c:v>35</c:v>
                </c:pt>
                <c:pt idx="85">
                  <c:v>33</c:v>
                </c:pt>
                <c:pt idx="86">
                  <c:v>35</c:v>
                </c:pt>
                <c:pt idx="87">
                  <c:v>32</c:v>
                </c:pt>
                <c:pt idx="88">
                  <c:v>32</c:v>
                </c:pt>
                <c:pt idx="89">
                  <c:v>37</c:v>
                </c:pt>
                <c:pt idx="90">
                  <c:v>34</c:v>
                </c:pt>
                <c:pt idx="91">
                  <c:v>33</c:v>
                </c:pt>
                <c:pt idx="92">
                  <c:v>28</c:v>
                </c:pt>
                <c:pt idx="93">
                  <c:v>30</c:v>
                </c:pt>
                <c:pt idx="94">
                  <c:v>39</c:v>
                </c:pt>
                <c:pt idx="95">
                  <c:v>30</c:v>
                </c:pt>
                <c:pt idx="96">
                  <c:v>40</c:v>
                </c:pt>
                <c:pt idx="97">
                  <c:v>17</c:v>
                </c:pt>
                <c:pt idx="98">
                  <c:v>35</c:v>
                </c:pt>
                <c:pt idx="99">
                  <c:v>0</c:v>
                </c:pt>
                <c:pt idx="100">
                  <c:v>0</c:v>
                </c:pt>
              </c:numCache>
            </c:numRef>
          </c:val>
          <c:smooth val="0"/>
          <c:extLst>
            <c:ext xmlns:c16="http://schemas.microsoft.com/office/drawing/2014/chart" uri="{C3380CC4-5D6E-409C-BE32-E72D297353CC}">
              <c16:uniqueId val="{00000002-EBD3-41DF-9F8F-5702CD272C78}"/>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CONGRUENTE L. ADAPTADO'!$C$2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cat>
                  <c:numRef>
                    <c:extLst>
                      <c:ext uri="{02D57815-91ED-43cb-92C2-25804820EDAC}">
                        <c15:formulaRef>
                          <c15:sqref>'Qui CONGRUENTE L. ADAPTADO'!$A$3:$A$103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'Qui CONGRUENTE L. ADAPTADO'!$C$3:$C$103</c15:sqref>
                        </c15:formulaRef>
                      </c:ext>
                    </c:extLst>
                    <c:numCache>
                      <c:formatCode>General</c:formatCode>
                      <c:ptCount val="101"/>
                      <c:pt idx="0">
                        <c:v>10</c:v>
                      </c:pt>
                      <c:pt idx="1">
                        <c:v>9</c:v>
                      </c:pt>
                      <c:pt idx="2">
                        <c:v>4</c:v>
                      </c:pt>
                      <c:pt idx="3">
                        <c:v>4</c:v>
                      </c:pt>
                      <c:pt idx="4">
                        <c:v>3</c:v>
                      </c:pt>
                      <c:pt idx="5">
                        <c:v>2</c:v>
                      </c:pt>
                      <c:pt idx="6">
                        <c:v>1</c:v>
                      </c:pt>
                      <c:pt idx="7">
                        <c:v>3</c:v>
                      </c:pt>
                      <c:pt idx="8">
                        <c:v>1</c:v>
                      </c:pt>
                      <c:pt idx="9">
                        <c:v>8</c:v>
                      </c:pt>
                      <c:pt idx="10">
                        <c:v>1</c:v>
                      </c:pt>
                      <c:pt idx="11">
                        <c:v>4</c:v>
                      </c:pt>
                      <c:pt idx="12">
                        <c:v>5</c:v>
                      </c:pt>
                      <c:pt idx="13">
                        <c:v>3</c:v>
                      </c:pt>
                      <c:pt idx="14">
                        <c:v>2</c:v>
                      </c:pt>
                      <c:pt idx="15">
                        <c:v>6</c:v>
                      </c:pt>
                      <c:pt idx="16">
                        <c:v>3</c:v>
                      </c:pt>
                      <c:pt idx="17">
                        <c:v>4</c:v>
                      </c:pt>
                      <c:pt idx="18">
                        <c:v>4</c:v>
                      </c:pt>
                      <c:pt idx="19">
                        <c:v>6</c:v>
                      </c:pt>
                      <c:pt idx="20">
                        <c:v>2</c:v>
                      </c:pt>
                      <c:pt idx="21">
                        <c:v>1</c:v>
                      </c:pt>
                      <c:pt idx="22">
                        <c:v>6</c:v>
                      </c:pt>
                      <c:pt idx="23">
                        <c:v>2</c:v>
                      </c:pt>
                      <c:pt idx="24">
                        <c:v>6</c:v>
                      </c:pt>
                      <c:pt idx="25">
                        <c:v>8</c:v>
                      </c:pt>
                      <c:pt idx="26">
                        <c:v>3</c:v>
                      </c:pt>
                      <c:pt idx="27">
                        <c:v>2</c:v>
                      </c:pt>
                      <c:pt idx="28">
                        <c:v>5</c:v>
                      </c:pt>
                      <c:pt idx="29">
                        <c:v>5</c:v>
                      </c:pt>
                      <c:pt idx="30">
                        <c:v>5</c:v>
                      </c:pt>
                      <c:pt idx="31">
                        <c:v>9</c:v>
                      </c:pt>
                      <c:pt idx="32">
                        <c:v>6</c:v>
                      </c:pt>
                      <c:pt idx="33">
                        <c:v>10</c:v>
                      </c:pt>
                      <c:pt idx="34">
                        <c:v>7</c:v>
                      </c:pt>
                      <c:pt idx="35">
                        <c:v>9</c:v>
                      </c:pt>
                      <c:pt idx="36">
                        <c:v>10</c:v>
                      </c:pt>
                      <c:pt idx="37">
                        <c:v>6</c:v>
                      </c:pt>
                      <c:pt idx="38">
                        <c:v>8</c:v>
                      </c:pt>
                      <c:pt idx="39">
                        <c:v>5</c:v>
                      </c:pt>
                      <c:pt idx="40">
                        <c:v>6</c:v>
                      </c:pt>
                      <c:pt idx="41">
                        <c:v>6</c:v>
                      </c:pt>
                      <c:pt idx="42">
                        <c:v>4</c:v>
                      </c:pt>
                      <c:pt idx="43">
                        <c:v>4</c:v>
                      </c:pt>
                      <c:pt idx="44">
                        <c:v>5</c:v>
                      </c:pt>
                      <c:pt idx="45">
                        <c:v>6</c:v>
                      </c:pt>
                      <c:pt idx="46">
                        <c:v>7</c:v>
                      </c:pt>
                      <c:pt idx="47">
                        <c:v>6</c:v>
                      </c:pt>
                      <c:pt idx="48">
                        <c:v>4</c:v>
                      </c:pt>
                      <c:pt idx="49">
                        <c:v>3</c:v>
                      </c:pt>
                      <c:pt idx="50">
                        <c:v>1</c:v>
                      </c:pt>
                      <c:pt idx="51">
                        <c:v>9</c:v>
                      </c:pt>
                      <c:pt idx="52">
                        <c:v>5</c:v>
                      </c:pt>
                      <c:pt idx="53">
                        <c:v>7</c:v>
                      </c:pt>
                      <c:pt idx="54">
                        <c:v>3</c:v>
                      </c:pt>
                      <c:pt idx="55">
                        <c:v>2</c:v>
                      </c:pt>
                      <c:pt idx="56">
                        <c:v>3</c:v>
                      </c:pt>
                      <c:pt idx="57">
                        <c:v>4</c:v>
                      </c:pt>
                      <c:pt idx="58">
                        <c:v>10</c:v>
                      </c:pt>
                      <c:pt idx="59">
                        <c:v>6</c:v>
                      </c:pt>
                      <c:pt idx="60">
                        <c:v>5</c:v>
                      </c:pt>
                      <c:pt idx="61">
                        <c:v>5</c:v>
                      </c:pt>
                      <c:pt idx="62">
                        <c:v>5</c:v>
                      </c:pt>
                      <c:pt idx="63">
                        <c:v>3</c:v>
                      </c:pt>
                      <c:pt idx="64">
                        <c:v>6</c:v>
                      </c:pt>
                      <c:pt idx="65">
                        <c:v>4</c:v>
                      </c:pt>
                      <c:pt idx="66">
                        <c:v>6</c:v>
                      </c:pt>
                      <c:pt idx="67">
                        <c:v>5</c:v>
                      </c:pt>
                      <c:pt idx="68">
                        <c:v>3</c:v>
                      </c:pt>
                      <c:pt idx="69">
                        <c:v>3</c:v>
                      </c:pt>
                      <c:pt idx="70">
                        <c:v>3</c:v>
                      </c:pt>
                      <c:pt idx="71">
                        <c:v>3</c:v>
                      </c:pt>
                      <c:pt idx="72">
                        <c:v>4</c:v>
                      </c:pt>
                      <c:pt idx="73">
                        <c:v>8</c:v>
                      </c:pt>
                      <c:pt idx="74">
                        <c:v>8</c:v>
                      </c:pt>
                      <c:pt idx="75">
                        <c:v>7</c:v>
                      </c:pt>
                      <c:pt idx="76">
                        <c:v>5</c:v>
                      </c:pt>
                      <c:pt idx="77">
                        <c:v>4</c:v>
                      </c:pt>
                      <c:pt idx="78">
                        <c:v>7</c:v>
                      </c:pt>
                      <c:pt idx="79">
                        <c:v>4</c:v>
                      </c:pt>
                      <c:pt idx="80">
                        <c:v>8</c:v>
                      </c:pt>
                      <c:pt idx="81">
                        <c:v>7</c:v>
                      </c:pt>
                      <c:pt idx="82">
                        <c:v>3</c:v>
                      </c:pt>
                      <c:pt idx="83">
                        <c:v>5</c:v>
                      </c:pt>
                      <c:pt idx="84">
                        <c:v>4</c:v>
                      </c:pt>
                      <c:pt idx="85">
                        <c:v>6</c:v>
                      </c:pt>
                      <c:pt idx="86">
                        <c:v>3</c:v>
                      </c:pt>
                      <c:pt idx="87">
                        <c:v>4</c:v>
                      </c:pt>
                      <c:pt idx="88">
                        <c:v>6</c:v>
                      </c:pt>
                      <c:pt idx="89">
                        <c:v>5</c:v>
                      </c:pt>
                      <c:pt idx="90">
                        <c:v>5</c:v>
                      </c:pt>
                      <c:pt idx="91">
                        <c:v>9</c:v>
                      </c:pt>
                      <c:pt idx="92">
                        <c:v>6</c:v>
                      </c:pt>
                      <c:pt idx="93">
                        <c:v>3</c:v>
                      </c:pt>
                      <c:pt idx="94">
                        <c:v>11</c:v>
                      </c:pt>
                      <c:pt idx="95">
                        <c:v>3</c:v>
                      </c:pt>
                      <c:pt idx="96">
                        <c:v>3</c:v>
                      </c:pt>
                      <c:pt idx="97">
                        <c:v>6</c:v>
                      </c:pt>
                      <c:pt idx="98">
                        <c:v>6</c:v>
                      </c:pt>
                      <c:pt idx="99">
                        <c:v>0</c:v>
                      </c:pt>
                      <c:pt idx="100">
                        <c:v>0</c:v>
                      </c:pt>
                    </c:numCache>
                  </c:numRef>
                </c:val>
                <c:smooth val="0"/>
                <c:extLst>
                  <c:ext xmlns:c16="http://schemas.microsoft.com/office/drawing/2014/chart" uri="{C3380CC4-5D6E-409C-BE32-E72D297353CC}">
                    <c16:uniqueId val="{00000003-EBD3-41DF-9F8F-5702CD272C78}"/>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CONGRUENTE L. ADAPTADO'!$F$2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ADAPTADO'!$A$3:$A$103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ADAPTADO'!$F$3:$F$103</c15:sqref>
                        </c15:formulaRef>
                      </c:ext>
                    </c:extLst>
                    <c:numCache>
                      <c:formatCode>General</c:formatCode>
                      <c:ptCount val="101"/>
                      <c:pt idx="0">
                        <c:v>37</c:v>
                      </c:pt>
                      <c:pt idx="1">
                        <c:v>22</c:v>
                      </c:pt>
                      <c:pt idx="2">
                        <c:v>14</c:v>
                      </c:pt>
                      <c:pt idx="3">
                        <c:v>11</c:v>
                      </c:pt>
                      <c:pt idx="4">
                        <c:v>9</c:v>
                      </c:pt>
                      <c:pt idx="5">
                        <c:v>6</c:v>
                      </c:pt>
                      <c:pt idx="6">
                        <c:v>8</c:v>
                      </c:pt>
                      <c:pt idx="7">
                        <c:v>8</c:v>
                      </c:pt>
                      <c:pt idx="8">
                        <c:v>12</c:v>
                      </c:pt>
                      <c:pt idx="9">
                        <c:v>12</c:v>
                      </c:pt>
                      <c:pt idx="10">
                        <c:v>12</c:v>
                      </c:pt>
                      <c:pt idx="11">
                        <c:v>10</c:v>
                      </c:pt>
                      <c:pt idx="12">
                        <c:v>11</c:v>
                      </c:pt>
                      <c:pt idx="13">
                        <c:v>10</c:v>
                      </c:pt>
                      <c:pt idx="14">
                        <c:v>7</c:v>
                      </c:pt>
                      <c:pt idx="15">
                        <c:v>18</c:v>
                      </c:pt>
                      <c:pt idx="16">
                        <c:v>12</c:v>
                      </c:pt>
                      <c:pt idx="17">
                        <c:v>13</c:v>
                      </c:pt>
                      <c:pt idx="18">
                        <c:v>15</c:v>
                      </c:pt>
                      <c:pt idx="19">
                        <c:v>17</c:v>
                      </c:pt>
                      <c:pt idx="20">
                        <c:v>12</c:v>
                      </c:pt>
                      <c:pt idx="21">
                        <c:v>11</c:v>
                      </c:pt>
                      <c:pt idx="22">
                        <c:v>10</c:v>
                      </c:pt>
                      <c:pt idx="23">
                        <c:v>8</c:v>
                      </c:pt>
                      <c:pt idx="24">
                        <c:v>18</c:v>
                      </c:pt>
                      <c:pt idx="25">
                        <c:v>14</c:v>
                      </c:pt>
                      <c:pt idx="26">
                        <c:v>11</c:v>
                      </c:pt>
                      <c:pt idx="27">
                        <c:v>12</c:v>
                      </c:pt>
                      <c:pt idx="28">
                        <c:v>16</c:v>
                      </c:pt>
                      <c:pt idx="29">
                        <c:v>15</c:v>
                      </c:pt>
                      <c:pt idx="30">
                        <c:v>20</c:v>
                      </c:pt>
                      <c:pt idx="31">
                        <c:v>24</c:v>
                      </c:pt>
                      <c:pt idx="32">
                        <c:v>18</c:v>
                      </c:pt>
                      <c:pt idx="33">
                        <c:v>17</c:v>
                      </c:pt>
                      <c:pt idx="34">
                        <c:v>26</c:v>
                      </c:pt>
                      <c:pt idx="35">
                        <c:v>28</c:v>
                      </c:pt>
                      <c:pt idx="36">
                        <c:v>24</c:v>
                      </c:pt>
                      <c:pt idx="37">
                        <c:v>23</c:v>
                      </c:pt>
                      <c:pt idx="38">
                        <c:v>23</c:v>
                      </c:pt>
                      <c:pt idx="39">
                        <c:v>11</c:v>
                      </c:pt>
                      <c:pt idx="40">
                        <c:v>18</c:v>
                      </c:pt>
                      <c:pt idx="41">
                        <c:v>12</c:v>
                      </c:pt>
                      <c:pt idx="42">
                        <c:v>11</c:v>
                      </c:pt>
                      <c:pt idx="43">
                        <c:v>17</c:v>
                      </c:pt>
                      <c:pt idx="44">
                        <c:v>15</c:v>
                      </c:pt>
                      <c:pt idx="45">
                        <c:v>12</c:v>
                      </c:pt>
                      <c:pt idx="46">
                        <c:v>19</c:v>
                      </c:pt>
                      <c:pt idx="47">
                        <c:v>13</c:v>
                      </c:pt>
                      <c:pt idx="48">
                        <c:v>10</c:v>
                      </c:pt>
                      <c:pt idx="49">
                        <c:v>11</c:v>
                      </c:pt>
                      <c:pt idx="50">
                        <c:v>14</c:v>
                      </c:pt>
                      <c:pt idx="51">
                        <c:v>18</c:v>
                      </c:pt>
                      <c:pt idx="52">
                        <c:v>12</c:v>
                      </c:pt>
                      <c:pt idx="53">
                        <c:v>14</c:v>
                      </c:pt>
                      <c:pt idx="54">
                        <c:v>12</c:v>
                      </c:pt>
                      <c:pt idx="55">
                        <c:v>13</c:v>
                      </c:pt>
                      <c:pt idx="56">
                        <c:v>16</c:v>
                      </c:pt>
                      <c:pt idx="57">
                        <c:v>11</c:v>
                      </c:pt>
                      <c:pt idx="58">
                        <c:v>23</c:v>
                      </c:pt>
                      <c:pt idx="59">
                        <c:v>11</c:v>
                      </c:pt>
                      <c:pt idx="60">
                        <c:v>22</c:v>
                      </c:pt>
                      <c:pt idx="61">
                        <c:v>16</c:v>
                      </c:pt>
                      <c:pt idx="62">
                        <c:v>19</c:v>
                      </c:pt>
                      <c:pt idx="63">
                        <c:v>11</c:v>
                      </c:pt>
                      <c:pt idx="64">
                        <c:v>16</c:v>
                      </c:pt>
                      <c:pt idx="65">
                        <c:v>11</c:v>
                      </c:pt>
                      <c:pt idx="66">
                        <c:v>15</c:v>
                      </c:pt>
                      <c:pt idx="67">
                        <c:v>18</c:v>
                      </c:pt>
                      <c:pt idx="68">
                        <c:v>15</c:v>
                      </c:pt>
                      <c:pt idx="69">
                        <c:v>14</c:v>
                      </c:pt>
                      <c:pt idx="70">
                        <c:v>15</c:v>
                      </c:pt>
                      <c:pt idx="71">
                        <c:v>8</c:v>
                      </c:pt>
                      <c:pt idx="72">
                        <c:v>14</c:v>
                      </c:pt>
                      <c:pt idx="73">
                        <c:v>15</c:v>
                      </c:pt>
                      <c:pt idx="74">
                        <c:v>23</c:v>
                      </c:pt>
                      <c:pt idx="75">
                        <c:v>18</c:v>
                      </c:pt>
                      <c:pt idx="76">
                        <c:v>14</c:v>
                      </c:pt>
                      <c:pt idx="77">
                        <c:v>13</c:v>
                      </c:pt>
                      <c:pt idx="78">
                        <c:v>21</c:v>
                      </c:pt>
                      <c:pt idx="79">
                        <c:v>10</c:v>
                      </c:pt>
                      <c:pt idx="80">
                        <c:v>13</c:v>
                      </c:pt>
                      <c:pt idx="81">
                        <c:v>17</c:v>
                      </c:pt>
                      <c:pt idx="82">
                        <c:v>13</c:v>
                      </c:pt>
                      <c:pt idx="83">
                        <c:v>20</c:v>
                      </c:pt>
                      <c:pt idx="84">
                        <c:v>17</c:v>
                      </c:pt>
                      <c:pt idx="85">
                        <c:v>19</c:v>
                      </c:pt>
                      <c:pt idx="86">
                        <c:v>20</c:v>
                      </c:pt>
                      <c:pt idx="87">
                        <c:v>12</c:v>
                      </c:pt>
                      <c:pt idx="88">
                        <c:v>16</c:v>
                      </c:pt>
                      <c:pt idx="89">
                        <c:v>15</c:v>
                      </c:pt>
                      <c:pt idx="90">
                        <c:v>13</c:v>
                      </c:pt>
                      <c:pt idx="91">
                        <c:v>12</c:v>
                      </c:pt>
                      <c:pt idx="92">
                        <c:v>24</c:v>
                      </c:pt>
                      <c:pt idx="93">
                        <c:v>11</c:v>
                      </c:pt>
                      <c:pt idx="94">
                        <c:v>21</c:v>
                      </c:pt>
                      <c:pt idx="95">
                        <c:v>10</c:v>
                      </c:pt>
                      <c:pt idx="96">
                        <c:v>13</c:v>
                      </c:pt>
                      <c:pt idx="97">
                        <c:v>20</c:v>
                      </c:pt>
                      <c:pt idx="98">
                        <c:v>19</c:v>
                      </c:pt>
                      <c:pt idx="99">
                        <c:v>0</c:v>
                      </c:pt>
                      <c:pt idx="100">
                        <c:v>0</c:v>
                      </c:pt>
                    </c:numCache>
                  </c:numRef>
                </c:val>
                <c:smooth val="0"/>
                <c:extLst xmlns:c15="http://schemas.microsoft.com/office/drawing/2012/chart">
                  <c:ext xmlns:c16="http://schemas.microsoft.com/office/drawing/2014/chart" uri="{C3380CC4-5D6E-409C-BE32-E72D297353CC}">
                    <c16:uniqueId val="{00000004-EBD3-41DF-9F8F-5702CD272C7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CONGRUENTE L. ADAPTADO'!$I$2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ADAPTADO'!$A$3:$A$103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ADAPTADO'!$I$3:$I$103</c15:sqref>
                        </c15:formulaRef>
                      </c:ext>
                    </c:extLst>
                    <c:numCache>
                      <c:formatCode>General</c:formatCode>
                      <c:ptCount val="101"/>
                      <c:pt idx="0">
                        <c:v>65</c:v>
                      </c:pt>
                      <c:pt idx="1">
                        <c:v>34</c:v>
                      </c:pt>
                      <c:pt idx="2">
                        <c:v>27</c:v>
                      </c:pt>
                      <c:pt idx="3">
                        <c:v>21</c:v>
                      </c:pt>
                      <c:pt idx="4">
                        <c:v>12</c:v>
                      </c:pt>
                      <c:pt idx="5">
                        <c:v>11</c:v>
                      </c:pt>
                      <c:pt idx="6">
                        <c:v>15</c:v>
                      </c:pt>
                      <c:pt idx="7">
                        <c:v>23</c:v>
                      </c:pt>
                      <c:pt idx="8">
                        <c:v>17</c:v>
                      </c:pt>
                      <c:pt idx="9">
                        <c:v>32</c:v>
                      </c:pt>
                      <c:pt idx="10">
                        <c:v>27</c:v>
                      </c:pt>
                      <c:pt idx="11">
                        <c:v>17</c:v>
                      </c:pt>
                      <c:pt idx="12">
                        <c:v>24</c:v>
                      </c:pt>
                      <c:pt idx="13">
                        <c:v>21</c:v>
                      </c:pt>
                      <c:pt idx="14">
                        <c:v>22</c:v>
                      </c:pt>
                      <c:pt idx="15">
                        <c:v>32</c:v>
                      </c:pt>
                      <c:pt idx="16">
                        <c:v>25</c:v>
                      </c:pt>
                      <c:pt idx="17">
                        <c:v>31</c:v>
                      </c:pt>
                      <c:pt idx="18">
                        <c:v>23</c:v>
                      </c:pt>
                      <c:pt idx="19">
                        <c:v>30</c:v>
                      </c:pt>
                      <c:pt idx="20">
                        <c:v>30</c:v>
                      </c:pt>
                      <c:pt idx="21">
                        <c:v>20</c:v>
                      </c:pt>
                      <c:pt idx="22">
                        <c:v>24</c:v>
                      </c:pt>
                      <c:pt idx="23">
                        <c:v>16</c:v>
                      </c:pt>
                      <c:pt idx="24">
                        <c:v>28</c:v>
                      </c:pt>
                      <c:pt idx="25">
                        <c:v>23</c:v>
                      </c:pt>
                      <c:pt idx="26">
                        <c:v>20</c:v>
                      </c:pt>
                      <c:pt idx="27">
                        <c:v>25</c:v>
                      </c:pt>
                      <c:pt idx="28">
                        <c:v>34</c:v>
                      </c:pt>
                      <c:pt idx="29">
                        <c:v>29</c:v>
                      </c:pt>
                      <c:pt idx="30">
                        <c:v>39</c:v>
                      </c:pt>
                      <c:pt idx="31">
                        <c:v>46</c:v>
                      </c:pt>
                      <c:pt idx="32">
                        <c:v>36</c:v>
                      </c:pt>
                      <c:pt idx="33">
                        <c:v>30</c:v>
                      </c:pt>
                      <c:pt idx="34">
                        <c:v>43</c:v>
                      </c:pt>
                      <c:pt idx="35">
                        <c:v>45</c:v>
                      </c:pt>
                      <c:pt idx="36">
                        <c:v>40</c:v>
                      </c:pt>
                      <c:pt idx="37">
                        <c:v>44</c:v>
                      </c:pt>
                      <c:pt idx="38">
                        <c:v>45</c:v>
                      </c:pt>
                      <c:pt idx="39">
                        <c:v>30</c:v>
                      </c:pt>
                      <c:pt idx="40">
                        <c:v>33</c:v>
                      </c:pt>
                      <c:pt idx="41">
                        <c:v>26</c:v>
                      </c:pt>
                      <c:pt idx="42">
                        <c:v>24</c:v>
                      </c:pt>
                      <c:pt idx="43">
                        <c:v>38</c:v>
                      </c:pt>
                      <c:pt idx="44">
                        <c:v>25</c:v>
                      </c:pt>
                      <c:pt idx="45">
                        <c:v>30</c:v>
                      </c:pt>
                      <c:pt idx="46">
                        <c:v>31</c:v>
                      </c:pt>
                      <c:pt idx="47">
                        <c:v>23</c:v>
                      </c:pt>
                      <c:pt idx="48">
                        <c:v>25</c:v>
                      </c:pt>
                      <c:pt idx="49">
                        <c:v>26</c:v>
                      </c:pt>
                      <c:pt idx="50">
                        <c:v>27</c:v>
                      </c:pt>
                      <c:pt idx="51">
                        <c:v>37</c:v>
                      </c:pt>
                      <c:pt idx="52">
                        <c:v>31</c:v>
                      </c:pt>
                      <c:pt idx="53">
                        <c:v>37</c:v>
                      </c:pt>
                      <c:pt idx="54">
                        <c:v>26</c:v>
                      </c:pt>
                      <c:pt idx="55">
                        <c:v>29</c:v>
                      </c:pt>
                      <c:pt idx="56">
                        <c:v>30</c:v>
                      </c:pt>
                      <c:pt idx="57">
                        <c:v>21</c:v>
                      </c:pt>
                      <c:pt idx="58">
                        <c:v>37</c:v>
                      </c:pt>
                      <c:pt idx="59">
                        <c:v>34</c:v>
                      </c:pt>
                      <c:pt idx="60">
                        <c:v>38</c:v>
                      </c:pt>
                      <c:pt idx="61">
                        <c:v>31</c:v>
                      </c:pt>
                      <c:pt idx="62">
                        <c:v>37</c:v>
                      </c:pt>
                      <c:pt idx="63">
                        <c:v>18</c:v>
                      </c:pt>
                      <c:pt idx="64">
                        <c:v>30</c:v>
                      </c:pt>
                      <c:pt idx="65">
                        <c:v>31</c:v>
                      </c:pt>
                      <c:pt idx="66">
                        <c:v>35</c:v>
                      </c:pt>
                      <c:pt idx="67">
                        <c:v>36</c:v>
                      </c:pt>
                      <c:pt idx="68">
                        <c:v>30</c:v>
                      </c:pt>
                      <c:pt idx="69">
                        <c:v>33</c:v>
                      </c:pt>
                      <c:pt idx="70">
                        <c:v>24</c:v>
                      </c:pt>
                      <c:pt idx="71">
                        <c:v>24</c:v>
                      </c:pt>
                      <c:pt idx="72">
                        <c:v>43</c:v>
                      </c:pt>
                      <c:pt idx="73">
                        <c:v>29</c:v>
                      </c:pt>
                      <c:pt idx="74">
                        <c:v>38</c:v>
                      </c:pt>
                      <c:pt idx="75">
                        <c:v>34</c:v>
                      </c:pt>
                      <c:pt idx="76">
                        <c:v>29</c:v>
                      </c:pt>
                      <c:pt idx="77">
                        <c:v>30</c:v>
                      </c:pt>
                      <c:pt idx="78">
                        <c:v>42</c:v>
                      </c:pt>
                      <c:pt idx="79">
                        <c:v>27</c:v>
                      </c:pt>
                      <c:pt idx="80">
                        <c:v>31</c:v>
                      </c:pt>
                      <c:pt idx="81">
                        <c:v>36</c:v>
                      </c:pt>
                      <c:pt idx="82">
                        <c:v>29</c:v>
                      </c:pt>
                      <c:pt idx="83">
                        <c:v>34</c:v>
                      </c:pt>
                      <c:pt idx="84">
                        <c:v>33</c:v>
                      </c:pt>
                      <c:pt idx="85">
                        <c:v>40</c:v>
                      </c:pt>
                      <c:pt idx="86">
                        <c:v>41</c:v>
                      </c:pt>
                      <c:pt idx="87">
                        <c:v>26</c:v>
                      </c:pt>
                      <c:pt idx="88">
                        <c:v>33</c:v>
                      </c:pt>
                      <c:pt idx="89">
                        <c:v>27</c:v>
                      </c:pt>
                      <c:pt idx="90">
                        <c:v>29</c:v>
                      </c:pt>
                      <c:pt idx="91">
                        <c:v>31</c:v>
                      </c:pt>
                      <c:pt idx="92">
                        <c:v>41</c:v>
                      </c:pt>
                      <c:pt idx="93">
                        <c:v>32</c:v>
                      </c:pt>
                      <c:pt idx="94">
                        <c:v>35</c:v>
                      </c:pt>
                      <c:pt idx="95">
                        <c:v>35</c:v>
                      </c:pt>
                      <c:pt idx="96">
                        <c:v>25</c:v>
                      </c:pt>
                      <c:pt idx="97">
                        <c:v>26</c:v>
                      </c:pt>
                      <c:pt idx="98">
                        <c:v>31</c:v>
                      </c:pt>
                      <c:pt idx="99">
                        <c:v>0</c:v>
                      </c:pt>
                      <c:pt idx="100">
                        <c:v>0</c:v>
                      </c:pt>
                    </c:numCache>
                  </c:numRef>
                </c:val>
                <c:smooth val="0"/>
                <c:extLst xmlns:c15="http://schemas.microsoft.com/office/drawing/2012/chart">
                  <c:ext xmlns:c16="http://schemas.microsoft.com/office/drawing/2014/chart" uri="{C3380CC4-5D6E-409C-BE32-E72D297353CC}">
                    <c16:uniqueId val="{00000005-EBD3-41DF-9F8F-5702CD272C78}"/>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'Qui CONGRUENTE L. ADAPTADO'!$U$2</c15:sqref>
                        </c15:formulaRef>
                      </c:ext>
                    </c:extLst>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ADAPTADO'!$U$3:$U$103</c15:sqref>
                        </c15:formulaRef>
                      </c:ext>
                    </c:extLst>
                    <c:numCache>
                      <c:formatCode>General</c:formatCode>
                      <c:ptCount val="101"/>
                      <c:pt idx="0">
                        <c:v>15</c:v>
                      </c:pt>
                      <c:pt idx="1">
                        <c:v>3</c:v>
                      </c:pt>
                      <c:pt idx="2">
                        <c:v>5</c:v>
                      </c:pt>
                      <c:pt idx="3">
                        <c:v>2</c:v>
                      </c:pt>
                      <c:pt idx="4">
                        <c:v>3</c:v>
                      </c:pt>
                      <c:pt idx="5">
                        <c:v>2</c:v>
                      </c:pt>
                      <c:pt idx="6">
                        <c:v>5</c:v>
                      </c:pt>
                      <c:pt idx="7">
                        <c:v>3</c:v>
                      </c:pt>
                      <c:pt idx="8">
                        <c:v>4</c:v>
                      </c:pt>
                      <c:pt idx="9">
                        <c:v>5</c:v>
                      </c:pt>
                      <c:pt idx="10">
                        <c:v>5</c:v>
                      </c:pt>
                      <c:pt idx="11">
                        <c:v>2</c:v>
                      </c:pt>
                      <c:pt idx="12">
                        <c:v>2</c:v>
                      </c:pt>
                      <c:pt idx="13">
                        <c:v>5</c:v>
                      </c:pt>
                      <c:pt idx="14">
                        <c:v>7</c:v>
                      </c:pt>
                      <c:pt idx="15">
                        <c:v>5</c:v>
                      </c:pt>
                      <c:pt idx="16">
                        <c:v>3</c:v>
                      </c:pt>
                      <c:pt idx="17">
                        <c:v>5</c:v>
                      </c:pt>
                      <c:pt idx="18">
                        <c:v>1</c:v>
                      </c:pt>
                      <c:pt idx="19">
                        <c:v>3</c:v>
                      </c:pt>
                      <c:pt idx="20">
                        <c:v>8</c:v>
                      </c:pt>
                      <c:pt idx="21">
                        <c:v>5</c:v>
                      </c:pt>
                      <c:pt idx="22">
                        <c:v>3</c:v>
                      </c:pt>
                      <c:pt idx="23">
                        <c:v>3</c:v>
                      </c:pt>
                      <c:pt idx="24">
                        <c:v>5</c:v>
                      </c:pt>
                      <c:pt idx="25">
                        <c:v>4</c:v>
                      </c:pt>
                      <c:pt idx="26">
                        <c:v>6</c:v>
                      </c:pt>
                      <c:pt idx="27">
                        <c:v>8</c:v>
                      </c:pt>
                      <c:pt idx="28">
                        <c:v>6</c:v>
                      </c:pt>
                      <c:pt idx="29">
                        <c:v>4</c:v>
                      </c:pt>
                      <c:pt idx="30">
                        <c:v>7</c:v>
                      </c:pt>
                      <c:pt idx="31">
                        <c:v>4</c:v>
                      </c:pt>
                      <c:pt idx="32">
                        <c:v>4</c:v>
                      </c:pt>
                      <c:pt idx="33">
                        <c:v>6</c:v>
                      </c:pt>
                      <c:pt idx="34">
                        <c:v>13</c:v>
                      </c:pt>
                      <c:pt idx="35">
                        <c:v>5</c:v>
                      </c:pt>
                      <c:pt idx="36">
                        <c:v>2</c:v>
                      </c:pt>
                      <c:pt idx="37">
                        <c:v>3</c:v>
                      </c:pt>
                      <c:pt idx="38">
                        <c:v>2</c:v>
                      </c:pt>
                      <c:pt idx="39">
                        <c:v>5</c:v>
                      </c:pt>
                      <c:pt idx="40">
                        <c:v>6</c:v>
                      </c:pt>
                      <c:pt idx="41">
                        <c:v>8</c:v>
                      </c:pt>
                      <c:pt idx="42">
                        <c:v>5</c:v>
                      </c:pt>
                      <c:pt idx="43">
                        <c:v>5</c:v>
                      </c:pt>
                      <c:pt idx="44">
                        <c:v>7</c:v>
                      </c:pt>
                      <c:pt idx="45">
                        <c:v>3</c:v>
                      </c:pt>
                      <c:pt idx="46">
                        <c:v>4</c:v>
                      </c:pt>
                      <c:pt idx="47">
                        <c:v>4</c:v>
                      </c:pt>
                      <c:pt idx="48">
                        <c:v>6</c:v>
                      </c:pt>
                      <c:pt idx="49">
                        <c:v>7</c:v>
                      </c:pt>
                      <c:pt idx="50">
                        <c:v>8</c:v>
                      </c:pt>
                      <c:pt idx="51">
                        <c:v>6</c:v>
                      </c:pt>
                      <c:pt idx="52">
                        <c:v>3</c:v>
                      </c:pt>
                      <c:pt idx="53">
                        <c:v>7</c:v>
                      </c:pt>
                      <c:pt idx="54">
                        <c:v>7</c:v>
                      </c:pt>
                      <c:pt idx="55">
                        <c:v>4</c:v>
                      </c:pt>
                      <c:pt idx="56">
                        <c:v>5</c:v>
                      </c:pt>
                      <c:pt idx="57">
                        <c:v>5</c:v>
                      </c:pt>
                      <c:pt idx="58">
                        <c:v>4</c:v>
                      </c:pt>
                      <c:pt idx="59">
                        <c:v>2</c:v>
                      </c:pt>
                      <c:pt idx="60">
                        <c:v>7</c:v>
                      </c:pt>
                      <c:pt idx="61">
                        <c:v>5</c:v>
                      </c:pt>
                      <c:pt idx="62">
                        <c:v>6</c:v>
                      </c:pt>
                      <c:pt idx="63">
                        <c:v>2</c:v>
                      </c:pt>
                      <c:pt idx="64">
                        <c:v>2</c:v>
                      </c:pt>
                      <c:pt idx="65">
                        <c:v>4</c:v>
                      </c:pt>
                      <c:pt idx="66">
                        <c:v>9</c:v>
                      </c:pt>
                      <c:pt idx="67">
                        <c:v>5</c:v>
                      </c:pt>
                      <c:pt idx="68">
                        <c:v>5</c:v>
                      </c:pt>
                      <c:pt idx="69">
                        <c:v>9</c:v>
                      </c:pt>
                      <c:pt idx="70">
                        <c:v>5</c:v>
                      </c:pt>
                      <c:pt idx="71">
                        <c:v>7</c:v>
                      </c:pt>
                      <c:pt idx="72">
                        <c:v>7</c:v>
                      </c:pt>
                      <c:pt idx="73">
                        <c:v>6</c:v>
                      </c:pt>
                      <c:pt idx="74">
                        <c:v>6</c:v>
                      </c:pt>
                      <c:pt idx="75">
                        <c:v>4</c:v>
                      </c:pt>
                      <c:pt idx="76">
                        <c:v>5</c:v>
                      </c:pt>
                      <c:pt idx="77">
                        <c:v>5</c:v>
                      </c:pt>
                      <c:pt idx="78">
                        <c:v>5</c:v>
                      </c:pt>
                      <c:pt idx="79">
                        <c:v>9</c:v>
                      </c:pt>
                      <c:pt idx="80">
                        <c:v>5</c:v>
                      </c:pt>
                      <c:pt idx="81">
                        <c:v>4</c:v>
                      </c:pt>
                      <c:pt idx="82">
                        <c:v>6</c:v>
                      </c:pt>
                      <c:pt idx="83">
                        <c:v>5</c:v>
                      </c:pt>
                      <c:pt idx="84">
                        <c:v>3</c:v>
                      </c:pt>
                      <c:pt idx="85">
                        <c:v>5</c:v>
                      </c:pt>
                      <c:pt idx="86">
                        <c:v>4</c:v>
                      </c:pt>
                      <c:pt idx="87">
                        <c:v>4</c:v>
                      </c:pt>
                      <c:pt idx="88">
                        <c:v>9</c:v>
                      </c:pt>
                      <c:pt idx="89">
                        <c:v>6</c:v>
                      </c:pt>
                      <c:pt idx="90">
                        <c:v>2</c:v>
                      </c:pt>
                      <c:pt idx="91">
                        <c:v>6</c:v>
                      </c:pt>
                      <c:pt idx="92">
                        <c:v>4</c:v>
                      </c:pt>
                      <c:pt idx="93">
                        <c:v>6</c:v>
                      </c:pt>
                      <c:pt idx="94">
                        <c:v>2</c:v>
                      </c:pt>
                      <c:pt idx="95">
                        <c:v>5</c:v>
                      </c:pt>
                      <c:pt idx="96">
                        <c:v>7</c:v>
                      </c:pt>
                      <c:pt idx="97">
                        <c:v>2</c:v>
                      </c:pt>
                      <c:pt idx="98">
                        <c:v>8</c:v>
                      </c:pt>
                      <c:pt idx="99">
                        <c:v>0</c:v>
                      </c:pt>
                      <c:pt idx="100">
                        <c:v>0</c:v>
                      </c:pt>
                    </c:numCache>
                  </c:numRef>
                </c:val>
                <c:smooth val="0"/>
                <c:extLst xmlns:c15="http://schemas.microsoft.com/office/drawing/2012/chart">
                  <c:ext xmlns:c16="http://schemas.microsoft.com/office/drawing/2014/chart" uri="{C3380CC4-5D6E-409C-BE32-E72D297353CC}">
                    <c16:uniqueId val="{00000006-EBD3-41DF-9F8F-5702CD272C78}"/>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'Qui CONGRUENTE L. ADAPTADO'!$X$2</c15:sqref>
                        </c15:formulaRef>
                      </c:ext>
                    </c:extLst>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ADAPTADO'!$X$3:$X$103</c15:sqref>
                        </c15:formulaRef>
                      </c:ext>
                    </c:extLst>
                    <c:numCache>
                      <c:formatCode>General</c:formatCode>
                      <c:ptCount val="101"/>
                      <c:pt idx="0">
                        <c:v>36</c:v>
                      </c:pt>
                      <c:pt idx="1">
                        <c:v>16</c:v>
                      </c:pt>
                      <c:pt idx="2">
                        <c:v>14</c:v>
                      </c:pt>
                      <c:pt idx="3">
                        <c:v>6</c:v>
                      </c:pt>
                      <c:pt idx="4">
                        <c:v>8</c:v>
                      </c:pt>
                      <c:pt idx="5">
                        <c:v>6</c:v>
                      </c:pt>
                      <c:pt idx="6">
                        <c:v>11</c:v>
                      </c:pt>
                      <c:pt idx="7">
                        <c:v>5</c:v>
                      </c:pt>
                      <c:pt idx="8">
                        <c:v>12</c:v>
                      </c:pt>
                      <c:pt idx="9">
                        <c:v>14</c:v>
                      </c:pt>
                      <c:pt idx="10">
                        <c:v>14</c:v>
                      </c:pt>
                      <c:pt idx="11">
                        <c:v>9</c:v>
                      </c:pt>
                      <c:pt idx="12">
                        <c:v>9</c:v>
                      </c:pt>
                      <c:pt idx="13">
                        <c:v>13</c:v>
                      </c:pt>
                      <c:pt idx="14">
                        <c:v>17</c:v>
                      </c:pt>
                      <c:pt idx="15">
                        <c:v>13</c:v>
                      </c:pt>
                      <c:pt idx="16">
                        <c:v>13</c:v>
                      </c:pt>
                      <c:pt idx="17">
                        <c:v>18</c:v>
                      </c:pt>
                      <c:pt idx="18">
                        <c:v>12</c:v>
                      </c:pt>
                      <c:pt idx="19">
                        <c:v>13</c:v>
                      </c:pt>
                      <c:pt idx="20">
                        <c:v>16</c:v>
                      </c:pt>
                      <c:pt idx="21">
                        <c:v>16</c:v>
                      </c:pt>
                      <c:pt idx="22">
                        <c:v>11</c:v>
                      </c:pt>
                      <c:pt idx="23">
                        <c:v>13</c:v>
                      </c:pt>
                      <c:pt idx="24">
                        <c:v>13</c:v>
                      </c:pt>
                      <c:pt idx="25">
                        <c:v>12</c:v>
                      </c:pt>
                      <c:pt idx="26">
                        <c:v>12</c:v>
                      </c:pt>
                      <c:pt idx="27">
                        <c:v>13</c:v>
                      </c:pt>
                      <c:pt idx="28">
                        <c:v>12</c:v>
                      </c:pt>
                      <c:pt idx="29">
                        <c:v>13</c:v>
                      </c:pt>
                      <c:pt idx="30">
                        <c:v>20</c:v>
                      </c:pt>
                      <c:pt idx="31">
                        <c:v>19</c:v>
                      </c:pt>
                      <c:pt idx="32">
                        <c:v>16</c:v>
                      </c:pt>
                      <c:pt idx="33">
                        <c:v>20</c:v>
                      </c:pt>
                      <c:pt idx="34">
                        <c:v>24</c:v>
                      </c:pt>
                      <c:pt idx="35">
                        <c:v>18</c:v>
                      </c:pt>
                      <c:pt idx="36">
                        <c:v>12</c:v>
                      </c:pt>
                      <c:pt idx="37">
                        <c:v>16</c:v>
                      </c:pt>
                      <c:pt idx="38">
                        <c:v>18</c:v>
                      </c:pt>
                      <c:pt idx="39">
                        <c:v>14</c:v>
                      </c:pt>
                      <c:pt idx="40">
                        <c:v>19</c:v>
                      </c:pt>
                      <c:pt idx="41">
                        <c:v>18</c:v>
                      </c:pt>
                      <c:pt idx="42">
                        <c:v>19</c:v>
                      </c:pt>
                      <c:pt idx="43">
                        <c:v>13</c:v>
                      </c:pt>
                      <c:pt idx="44">
                        <c:v>12</c:v>
                      </c:pt>
                      <c:pt idx="45">
                        <c:v>11</c:v>
                      </c:pt>
                      <c:pt idx="46">
                        <c:v>12</c:v>
                      </c:pt>
                      <c:pt idx="47">
                        <c:v>12</c:v>
                      </c:pt>
                      <c:pt idx="48">
                        <c:v>17</c:v>
                      </c:pt>
                      <c:pt idx="49">
                        <c:v>23</c:v>
                      </c:pt>
                      <c:pt idx="50">
                        <c:v>14</c:v>
                      </c:pt>
                      <c:pt idx="51">
                        <c:v>17</c:v>
                      </c:pt>
                      <c:pt idx="52">
                        <c:v>13</c:v>
                      </c:pt>
                      <c:pt idx="53">
                        <c:v>14</c:v>
                      </c:pt>
                      <c:pt idx="54">
                        <c:v>11</c:v>
                      </c:pt>
                      <c:pt idx="55">
                        <c:v>10</c:v>
                      </c:pt>
                      <c:pt idx="56">
                        <c:v>22</c:v>
                      </c:pt>
                      <c:pt idx="57">
                        <c:v>10</c:v>
                      </c:pt>
                      <c:pt idx="58">
                        <c:v>13</c:v>
                      </c:pt>
                      <c:pt idx="59">
                        <c:v>9</c:v>
                      </c:pt>
                      <c:pt idx="60">
                        <c:v>23</c:v>
                      </c:pt>
                      <c:pt idx="61">
                        <c:v>15</c:v>
                      </c:pt>
                      <c:pt idx="62">
                        <c:v>14</c:v>
                      </c:pt>
                      <c:pt idx="63">
                        <c:v>9</c:v>
                      </c:pt>
                      <c:pt idx="64">
                        <c:v>15</c:v>
                      </c:pt>
                      <c:pt idx="65">
                        <c:v>18</c:v>
                      </c:pt>
                      <c:pt idx="66">
                        <c:v>24</c:v>
                      </c:pt>
                      <c:pt idx="67">
                        <c:v>17</c:v>
                      </c:pt>
                      <c:pt idx="68">
                        <c:v>18</c:v>
                      </c:pt>
                      <c:pt idx="69">
                        <c:v>22</c:v>
                      </c:pt>
                      <c:pt idx="70">
                        <c:v>15</c:v>
                      </c:pt>
                      <c:pt idx="71">
                        <c:v>14</c:v>
                      </c:pt>
                      <c:pt idx="72">
                        <c:v>14</c:v>
                      </c:pt>
                      <c:pt idx="73">
                        <c:v>22</c:v>
                      </c:pt>
                      <c:pt idx="74">
                        <c:v>15</c:v>
                      </c:pt>
                      <c:pt idx="75">
                        <c:v>14</c:v>
                      </c:pt>
                      <c:pt idx="76">
                        <c:v>17</c:v>
                      </c:pt>
                      <c:pt idx="77">
                        <c:v>14</c:v>
                      </c:pt>
                      <c:pt idx="78">
                        <c:v>13</c:v>
                      </c:pt>
                      <c:pt idx="79">
                        <c:v>21</c:v>
                      </c:pt>
                      <c:pt idx="80">
                        <c:v>20</c:v>
                      </c:pt>
                      <c:pt idx="81">
                        <c:v>10</c:v>
                      </c:pt>
                      <c:pt idx="82">
                        <c:v>14</c:v>
                      </c:pt>
                      <c:pt idx="83">
                        <c:v>18</c:v>
                      </c:pt>
                      <c:pt idx="84">
                        <c:v>10</c:v>
                      </c:pt>
                      <c:pt idx="85">
                        <c:v>23</c:v>
                      </c:pt>
                      <c:pt idx="86">
                        <c:v>20</c:v>
                      </c:pt>
                      <c:pt idx="87">
                        <c:v>13</c:v>
                      </c:pt>
                      <c:pt idx="88">
                        <c:v>16</c:v>
                      </c:pt>
                      <c:pt idx="89">
                        <c:v>18</c:v>
                      </c:pt>
                      <c:pt idx="90">
                        <c:v>12</c:v>
                      </c:pt>
                      <c:pt idx="91">
                        <c:v>16</c:v>
                      </c:pt>
                      <c:pt idx="92">
                        <c:v>18</c:v>
                      </c:pt>
                      <c:pt idx="93">
                        <c:v>15</c:v>
                      </c:pt>
                      <c:pt idx="94">
                        <c:v>15</c:v>
                      </c:pt>
                      <c:pt idx="95">
                        <c:v>13</c:v>
                      </c:pt>
                      <c:pt idx="96">
                        <c:v>20</c:v>
                      </c:pt>
                      <c:pt idx="97">
                        <c:v>19</c:v>
                      </c:pt>
                      <c:pt idx="98">
                        <c:v>20</c:v>
                      </c:pt>
                      <c:pt idx="99">
                        <c:v>0</c:v>
                      </c:pt>
                      <c:pt idx="100">
                        <c:v>0</c:v>
                      </c:pt>
                    </c:numCache>
                  </c:numRef>
                </c:val>
                <c:smooth val="0"/>
                <c:extLst xmlns:c15="http://schemas.microsoft.com/office/drawing/2012/chart">
                  <c:ext xmlns:c16="http://schemas.microsoft.com/office/drawing/2014/chart" uri="{C3380CC4-5D6E-409C-BE32-E72D297353CC}">
                    <c16:uniqueId val="{00000007-EBD3-41DF-9F8F-5702CD272C78}"/>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'Qui CONGRUENTE L. ADAPTADO'!$AA$2</c15:sqref>
                        </c15:formulaRef>
                      </c:ext>
                    </c:extLst>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ADAPTADO'!$AA$3:$AA$103</c15:sqref>
                        </c15:formulaRef>
                      </c:ext>
                    </c:extLst>
                    <c:numCache>
                      <c:formatCode>General</c:formatCode>
                      <c:ptCount val="101"/>
                      <c:pt idx="0">
                        <c:v>66</c:v>
                      </c:pt>
                      <c:pt idx="1">
                        <c:v>30</c:v>
                      </c:pt>
                      <c:pt idx="2">
                        <c:v>26</c:v>
                      </c:pt>
                      <c:pt idx="3">
                        <c:v>18</c:v>
                      </c:pt>
                      <c:pt idx="4">
                        <c:v>17</c:v>
                      </c:pt>
                      <c:pt idx="5">
                        <c:v>14</c:v>
                      </c:pt>
                      <c:pt idx="6">
                        <c:v>27</c:v>
                      </c:pt>
                      <c:pt idx="7">
                        <c:v>11</c:v>
                      </c:pt>
                      <c:pt idx="8">
                        <c:v>14</c:v>
                      </c:pt>
                      <c:pt idx="9">
                        <c:v>23</c:v>
                      </c:pt>
                      <c:pt idx="10">
                        <c:v>22</c:v>
                      </c:pt>
                      <c:pt idx="11">
                        <c:v>19</c:v>
                      </c:pt>
                      <c:pt idx="12">
                        <c:v>21</c:v>
                      </c:pt>
                      <c:pt idx="13">
                        <c:v>26</c:v>
                      </c:pt>
                      <c:pt idx="14">
                        <c:v>27</c:v>
                      </c:pt>
                      <c:pt idx="15">
                        <c:v>25</c:v>
                      </c:pt>
                      <c:pt idx="16">
                        <c:v>31</c:v>
                      </c:pt>
                      <c:pt idx="17">
                        <c:v>31</c:v>
                      </c:pt>
                      <c:pt idx="18">
                        <c:v>19</c:v>
                      </c:pt>
                      <c:pt idx="19">
                        <c:v>31</c:v>
                      </c:pt>
                      <c:pt idx="20">
                        <c:v>27</c:v>
                      </c:pt>
                      <c:pt idx="21">
                        <c:v>30</c:v>
                      </c:pt>
                      <c:pt idx="22">
                        <c:v>29</c:v>
                      </c:pt>
                      <c:pt idx="23">
                        <c:v>30</c:v>
                      </c:pt>
                      <c:pt idx="24">
                        <c:v>25</c:v>
                      </c:pt>
                      <c:pt idx="25">
                        <c:v>25</c:v>
                      </c:pt>
                      <c:pt idx="26">
                        <c:v>25</c:v>
                      </c:pt>
                      <c:pt idx="27">
                        <c:v>17</c:v>
                      </c:pt>
                      <c:pt idx="28">
                        <c:v>24</c:v>
                      </c:pt>
                      <c:pt idx="29">
                        <c:v>24</c:v>
                      </c:pt>
                      <c:pt idx="30">
                        <c:v>36</c:v>
                      </c:pt>
                      <c:pt idx="31">
                        <c:v>35</c:v>
                      </c:pt>
                      <c:pt idx="32">
                        <c:v>33</c:v>
                      </c:pt>
                      <c:pt idx="33">
                        <c:v>43</c:v>
                      </c:pt>
                      <c:pt idx="34">
                        <c:v>35</c:v>
                      </c:pt>
                      <c:pt idx="35">
                        <c:v>30</c:v>
                      </c:pt>
                      <c:pt idx="36">
                        <c:v>27</c:v>
                      </c:pt>
                      <c:pt idx="37">
                        <c:v>32</c:v>
                      </c:pt>
                      <c:pt idx="38">
                        <c:v>38</c:v>
                      </c:pt>
                      <c:pt idx="39">
                        <c:v>28</c:v>
                      </c:pt>
                      <c:pt idx="40">
                        <c:v>35</c:v>
                      </c:pt>
                      <c:pt idx="41">
                        <c:v>42</c:v>
                      </c:pt>
                      <c:pt idx="42">
                        <c:v>36</c:v>
                      </c:pt>
                      <c:pt idx="43">
                        <c:v>27</c:v>
                      </c:pt>
                      <c:pt idx="44">
                        <c:v>25</c:v>
                      </c:pt>
                      <c:pt idx="45">
                        <c:v>29</c:v>
                      </c:pt>
                      <c:pt idx="46">
                        <c:v>35</c:v>
                      </c:pt>
                      <c:pt idx="47">
                        <c:v>26</c:v>
                      </c:pt>
                      <c:pt idx="48">
                        <c:v>31</c:v>
                      </c:pt>
                      <c:pt idx="49">
                        <c:v>43</c:v>
                      </c:pt>
                      <c:pt idx="50">
                        <c:v>32</c:v>
                      </c:pt>
                      <c:pt idx="51">
                        <c:v>34</c:v>
                      </c:pt>
                      <c:pt idx="52">
                        <c:v>31</c:v>
                      </c:pt>
                      <c:pt idx="53">
                        <c:v>28</c:v>
                      </c:pt>
                      <c:pt idx="54">
                        <c:v>25</c:v>
                      </c:pt>
                      <c:pt idx="55">
                        <c:v>19</c:v>
                      </c:pt>
                      <c:pt idx="56">
                        <c:v>35</c:v>
                      </c:pt>
                      <c:pt idx="57">
                        <c:v>20</c:v>
                      </c:pt>
                      <c:pt idx="58">
                        <c:v>34</c:v>
                      </c:pt>
                      <c:pt idx="59">
                        <c:v>21</c:v>
                      </c:pt>
                      <c:pt idx="60">
                        <c:v>40</c:v>
                      </c:pt>
                      <c:pt idx="61">
                        <c:v>28</c:v>
                      </c:pt>
                      <c:pt idx="62">
                        <c:v>28</c:v>
                      </c:pt>
                      <c:pt idx="63">
                        <c:v>29</c:v>
                      </c:pt>
                      <c:pt idx="64">
                        <c:v>24</c:v>
                      </c:pt>
                      <c:pt idx="65">
                        <c:v>32</c:v>
                      </c:pt>
                      <c:pt idx="66">
                        <c:v>46</c:v>
                      </c:pt>
                      <c:pt idx="67">
                        <c:v>39</c:v>
                      </c:pt>
                      <c:pt idx="68">
                        <c:v>37</c:v>
                      </c:pt>
                      <c:pt idx="69">
                        <c:v>40</c:v>
                      </c:pt>
                      <c:pt idx="70">
                        <c:v>36</c:v>
                      </c:pt>
                      <c:pt idx="71">
                        <c:v>25</c:v>
                      </c:pt>
                      <c:pt idx="72">
                        <c:v>32</c:v>
                      </c:pt>
                      <c:pt idx="73">
                        <c:v>38</c:v>
                      </c:pt>
                      <c:pt idx="74">
                        <c:v>25</c:v>
                      </c:pt>
                      <c:pt idx="75">
                        <c:v>25</c:v>
                      </c:pt>
                      <c:pt idx="76">
                        <c:v>41</c:v>
                      </c:pt>
                      <c:pt idx="77">
                        <c:v>29</c:v>
                      </c:pt>
                      <c:pt idx="78">
                        <c:v>33</c:v>
                      </c:pt>
                      <c:pt idx="79">
                        <c:v>34</c:v>
                      </c:pt>
                      <c:pt idx="80">
                        <c:v>46</c:v>
                      </c:pt>
                      <c:pt idx="81">
                        <c:v>24</c:v>
                      </c:pt>
                      <c:pt idx="82">
                        <c:v>29</c:v>
                      </c:pt>
                      <c:pt idx="83">
                        <c:v>30</c:v>
                      </c:pt>
                      <c:pt idx="84">
                        <c:v>22</c:v>
                      </c:pt>
                      <c:pt idx="85">
                        <c:v>41</c:v>
                      </c:pt>
                      <c:pt idx="86">
                        <c:v>44</c:v>
                      </c:pt>
                      <c:pt idx="87">
                        <c:v>31</c:v>
                      </c:pt>
                      <c:pt idx="88">
                        <c:v>28</c:v>
                      </c:pt>
                      <c:pt idx="89">
                        <c:v>27</c:v>
                      </c:pt>
                      <c:pt idx="90">
                        <c:v>31</c:v>
                      </c:pt>
                      <c:pt idx="91">
                        <c:v>40</c:v>
                      </c:pt>
                      <c:pt idx="92">
                        <c:v>36</c:v>
                      </c:pt>
                      <c:pt idx="93">
                        <c:v>35</c:v>
                      </c:pt>
                      <c:pt idx="94">
                        <c:v>36</c:v>
                      </c:pt>
                      <c:pt idx="95">
                        <c:v>30</c:v>
                      </c:pt>
                      <c:pt idx="96">
                        <c:v>41</c:v>
                      </c:pt>
                      <c:pt idx="97">
                        <c:v>33</c:v>
                      </c:pt>
                      <c:pt idx="98">
                        <c:v>36</c:v>
                      </c:pt>
                      <c:pt idx="99">
                        <c:v>0</c:v>
                      </c:pt>
                      <c:pt idx="100">
                        <c:v>0</c:v>
                      </c:pt>
                    </c:numCache>
                  </c:numRef>
                </c:val>
                <c:smooth val="0"/>
                <c:extLst xmlns:c15="http://schemas.microsoft.com/office/drawing/2012/chart">
                  <c:ext xmlns:c16="http://schemas.microsoft.com/office/drawing/2014/chart" uri="{C3380CC4-5D6E-409C-BE32-E72D297353CC}">
                    <c16:uniqueId val="{00000008-EBD3-41DF-9F8F-5702CD272C78}"/>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t-BR"/>
              <a:t>CONGRUENTE L. ADAPTADO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lineChart>
        <c:grouping val="standard"/>
        <c:varyColors val="0"/>
        <c:ser>
          <c:idx val="6"/>
          <c:order val="6"/>
          <c:tx>
            <c:strRef>
              <c:f>'Qui CONGRUENTE L. ADAPTADO'!$U$2</c:f>
              <c:strCache>
                <c:ptCount val="1"/>
                <c:pt idx="0">
                  <c:v>Frequencia 500 (semente 3)</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none"/>
          </c:marker>
          <c:val>
            <c:numRef>
              <c:f>'Qui CONGRUENTE L. ADAPTADO'!$U$3:$U$103</c:f>
              <c:numCache>
                <c:formatCode>General</c:formatCode>
                <c:ptCount val="101"/>
                <c:pt idx="0">
                  <c:v>15</c:v>
                </c:pt>
                <c:pt idx="1">
                  <c:v>3</c:v>
                </c:pt>
                <c:pt idx="2">
                  <c:v>5</c:v>
                </c:pt>
                <c:pt idx="3">
                  <c:v>2</c:v>
                </c:pt>
                <c:pt idx="4">
                  <c:v>3</c:v>
                </c:pt>
                <c:pt idx="5">
                  <c:v>2</c:v>
                </c:pt>
                <c:pt idx="6">
                  <c:v>5</c:v>
                </c:pt>
                <c:pt idx="7">
                  <c:v>3</c:v>
                </c:pt>
                <c:pt idx="8">
                  <c:v>4</c:v>
                </c:pt>
                <c:pt idx="9">
                  <c:v>5</c:v>
                </c:pt>
                <c:pt idx="10">
                  <c:v>5</c:v>
                </c:pt>
                <c:pt idx="11">
                  <c:v>2</c:v>
                </c:pt>
                <c:pt idx="12">
                  <c:v>2</c:v>
                </c:pt>
                <c:pt idx="13">
                  <c:v>5</c:v>
                </c:pt>
                <c:pt idx="14">
                  <c:v>7</c:v>
                </c:pt>
                <c:pt idx="15">
                  <c:v>5</c:v>
                </c:pt>
                <c:pt idx="16">
                  <c:v>3</c:v>
                </c:pt>
                <c:pt idx="17">
                  <c:v>5</c:v>
                </c:pt>
                <c:pt idx="18">
                  <c:v>1</c:v>
                </c:pt>
                <c:pt idx="19">
                  <c:v>3</c:v>
                </c:pt>
                <c:pt idx="20">
                  <c:v>8</c:v>
                </c:pt>
                <c:pt idx="21">
                  <c:v>5</c:v>
                </c:pt>
                <c:pt idx="22">
                  <c:v>3</c:v>
                </c:pt>
                <c:pt idx="23">
                  <c:v>3</c:v>
                </c:pt>
                <c:pt idx="24">
                  <c:v>5</c:v>
                </c:pt>
                <c:pt idx="25">
                  <c:v>4</c:v>
                </c:pt>
                <c:pt idx="26">
                  <c:v>6</c:v>
                </c:pt>
                <c:pt idx="27">
                  <c:v>8</c:v>
                </c:pt>
                <c:pt idx="28">
                  <c:v>6</c:v>
                </c:pt>
                <c:pt idx="29">
                  <c:v>4</c:v>
                </c:pt>
                <c:pt idx="30">
                  <c:v>7</c:v>
                </c:pt>
                <c:pt idx="31">
                  <c:v>4</c:v>
                </c:pt>
                <c:pt idx="32">
                  <c:v>4</c:v>
                </c:pt>
                <c:pt idx="33">
                  <c:v>6</c:v>
                </c:pt>
                <c:pt idx="34">
                  <c:v>13</c:v>
                </c:pt>
                <c:pt idx="35">
                  <c:v>5</c:v>
                </c:pt>
                <c:pt idx="36">
                  <c:v>2</c:v>
                </c:pt>
                <c:pt idx="37">
                  <c:v>3</c:v>
                </c:pt>
                <c:pt idx="38">
                  <c:v>2</c:v>
                </c:pt>
                <c:pt idx="39">
                  <c:v>5</c:v>
                </c:pt>
                <c:pt idx="40">
                  <c:v>6</c:v>
                </c:pt>
                <c:pt idx="41">
                  <c:v>8</c:v>
                </c:pt>
                <c:pt idx="42">
                  <c:v>5</c:v>
                </c:pt>
                <c:pt idx="43">
                  <c:v>5</c:v>
                </c:pt>
                <c:pt idx="44">
                  <c:v>7</c:v>
                </c:pt>
                <c:pt idx="45">
                  <c:v>3</c:v>
                </c:pt>
                <c:pt idx="46">
                  <c:v>4</c:v>
                </c:pt>
                <c:pt idx="47">
                  <c:v>4</c:v>
                </c:pt>
                <c:pt idx="48">
                  <c:v>6</c:v>
                </c:pt>
                <c:pt idx="49">
                  <c:v>7</c:v>
                </c:pt>
                <c:pt idx="50">
                  <c:v>8</c:v>
                </c:pt>
                <c:pt idx="51">
                  <c:v>6</c:v>
                </c:pt>
                <c:pt idx="52">
                  <c:v>3</c:v>
                </c:pt>
                <c:pt idx="53">
                  <c:v>7</c:v>
                </c:pt>
                <c:pt idx="54">
                  <c:v>7</c:v>
                </c:pt>
                <c:pt idx="55">
                  <c:v>4</c:v>
                </c:pt>
                <c:pt idx="56">
                  <c:v>5</c:v>
                </c:pt>
                <c:pt idx="57">
                  <c:v>5</c:v>
                </c:pt>
                <c:pt idx="58">
                  <c:v>4</c:v>
                </c:pt>
                <c:pt idx="59">
                  <c:v>2</c:v>
                </c:pt>
                <c:pt idx="60">
                  <c:v>7</c:v>
                </c:pt>
                <c:pt idx="61">
                  <c:v>5</c:v>
                </c:pt>
                <c:pt idx="62">
                  <c:v>6</c:v>
                </c:pt>
                <c:pt idx="63">
                  <c:v>2</c:v>
                </c:pt>
                <c:pt idx="64">
                  <c:v>2</c:v>
                </c:pt>
                <c:pt idx="65">
                  <c:v>4</c:v>
                </c:pt>
                <c:pt idx="66">
                  <c:v>9</c:v>
                </c:pt>
                <c:pt idx="67">
                  <c:v>5</c:v>
                </c:pt>
                <c:pt idx="68">
                  <c:v>5</c:v>
                </c:pt>
                <c:pt idx="69">
                  <c:v>9</c:v>
                </c:pt>
                <c:pt idx="70">
                  <c:v>5</c:v>
                </c:pt>
                <c:pt idx="71">
                  <c:v>7</c:v>
                </c:pt>
                <c:pt idx="72">
                  <c:v>7</c:v>
                </c:pt>
                <c:pt idx="73">
                  <c:v>6</c:v>
                </c:pt>
                <c:pt idx="74">
                  <c:v>6</c:v>
                </c:pt>
                <c:pt idx="75">
                  <c:v>4</c:v>
                </c:pt>
                <c:pt idx="76">
                  <c:v>5</c:v>
                </c:pt>
                <c:pt idx="77">
                  <c:v>5</c:v>
                </c:pt>
                <c:pt idx="78">
                  <c:v>5</c:v>
                </c:pt>
                <c:pt idx="79">
                  <c:v>9</c:v>
                </c:pt>
                <c:pt idx="80">
                  <c:v>5</c:v>
                </c:pt>
                <c:pt idx="81">
                  <c:v>4</c:v>
                </c:pt>
                <c:pt idx="82">
                  <c:v>6</c:v>
                </c:pt>
                <c:pt idx="83">
                  <c:v>5</c:v>
                </c:pt>
                <c:pt idx="84">
                  <c:v>3</c:v>
                </c:pt>
                <c:pt idx="85">
                  <c:v>5</c:v>
                </c:pt>
                <c:pt idx="86">
                  <c:v>4</c:v>
                </c:pt>
                <c:pt idx="87">
                  <c:v>4</c:v>
                </c:pt>
                <c:pt idx="88">
                  <c:v>9</c:v>
                </c:pt>
                <c:pt idx="89">
                  <c:v>6</c:v>
                </c:pt>
                <c:pt idx="90">
                  <c:v>2</c:v>
                </c:pt>
                <c:pt idx="91">
                  <c:v>6</c:v>
                </c:pt>
                <c:pt idx="92">
                  <c:v>4</c:v>
                </c:pt>
                <c:pt idx="93">
                  <c:v>6</c:v>
                </c:pt>
                <c:pt idx="94">
                  <c:v>2</c:v>
                </c:pt>
                <c:pt idx="95">
                  <c:v>5</c:v>
                </c:pt>
                <c:pt idx="96">
                  <c:v>7</c:v>
                </c:pt>
                <c:pt idx="97">
                  <c:v>2</c:v>
                </c:pt>
                <c:pt idx="98">
                  <c:v>8</c:v>
                </c:pt>
                <c:pt idx="99">
                  <c:v>0</c:v>
                </c:pt>
                <c:pt idx="100">
                  <c:v>0</c:v>
                </c:pt>
              </c:numCache>
            </c:numRef>
          </c:val>
          <c:smooth val="0"/>
          <c:extLst>
            <c:ext xmlns:c16="http://schemas.microsoft.com/office/drawing/2014/chart" uri="{C3380CC4-5D6E-409C-BE32-E72D297353CC}">
              <c16:uniqueId val="{00000000-EBA3-4FE7-930F-7263E874AEEC}"/>
            </c:ext>
          </c:extLst>
        </c:ser>
        <c:ser>
          <c:idx val="7"/>
          <c:order val="7"/>
          <c:tx>
            <c:strRef>
              <c:f>'Qui CONGRUENTE L. ADAPTADO'!$X$2</c:f>
              <c:strCache>
                <c:ptCount val="1"/>
                <c:pt idx="0">
                  <c:v>Frequencia 1500 (semente 3)</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none"/>
          </c:marker>
          <c:val>
            <c:numRef>
              <c:f>'Qui CONGRUENTE L. ADAPTADO'!$X$3:$X$103</c:f>
              <c:numCache>
                <c:formatCode>General</c:formatCode>
                <c:ptCount val="101"/>
                <c:pt idx="0">
                  <c:v>36</c:v>
                </c:pt>
                <c:pt idx="1">
                  <c:v>16</c:v>
                </c:pt>
                <c:pt idx="2">
                  <c:v>14</c:v>
                </c:pt>
                <c:pt idx="3">
                  <c:v>6</c:v>
                </c:pt>
                <c:pt idx="4">
                  <c:v>8</c:v>
                </c:pt>
                <c:pt idx="5">
                  <c:v>6</c:v>
                </c:pt>
                <c:pt idx="6">
                  <c:v>11</c:v>
                </c:pt>
                <c:pt idx="7">
                  <c:v>5</c:v>
                </c:pt>
                <c:pt idx="8">
                  <c:v>12</c:v>
                </c:pt>
                <c:pt idx="9">
                  <c:v>14</c:v>
                </c:pt>
                <c:pt idx="10">
                  <c:v>14</c:v>
                </c:pt>
                <c:pt idx="11">
                  <c:v>9</c:v>
                </c:pt>
                <c:pt idx="12">
                  <c:v>9</c:v>
                </c:pt>
                <c:pt idx="13">
                  <c:v>13</c:v>
                </c:pt>
                <c:pt idx="14">
                  <c:v>17</c:v>
                </c:pt>
                <c:pt idx="15">
                  <c:v>13</c:v>
                </c:pt>
                <c:pt idx="16">
                  <c:v>13</c:v>
                </c:pt>
                <c:pt idx="17">
                  <c:v>18</c:v>
                </c:pt>
                <c:pt idx="18">
                  <c:v>12</c:v>
                </c:pt>
                <c:pt idx="19">
                  <c:v>13</c:v>
                </c:pt>
                <c:pt idx="20">
                  <c:v>16</c:v>
                </c:pt>
                <c:pt idx="21">
                  <c:v>16</c:v>
                </c:pt>
                <c:pt idx="22">
                  <c:v>11</c:v>
                </c:pt>
                <c:pt idx="23">
                  <c:v>13</c:v>
                </c:pt>
                <c:pt idx="24">
                  <c:v>13</c:v>
                </c:pt>
                <c:pt idx="25">
                  <c:v>12</c:v>
                </c:pt>
                <c:pt idx="26">
                  <c:v>12</c:v>
                </c:pt>
                <c:pt idx="27">
                  <c:v>13</c:v>
                </c:pt>
                <c:pt idx="28">
                  <c:v>12</c:v>
                </c:pt>
                <c:pt idx="29">
                  <c:v>13</c:v>
                </c:pt>
                <c:pt idx="30">
                  <c:v>20</c:v>
                </c:pt>
                <c:pt idx="31">
                  <c:v>19</c:v>
                </c:pt>
                <c:pt idx="32">
                  <c:v>16</c:v>
                </c:pt>
                <c:pt idx="33">
                  <c:v>20</c:v>
                </c:pt>
                <c:pt idx="34">
                  <c:v>24</c:v>
                </c:pt>
                <c:pt idx="35">
                  <c:v>18</c:v>
                </c:pt>
                <c:pt idx="36">
                  <c:v>12</c:v>
                </c:pt>
                <c:pt idx="37">
                  <c:v>16</c:v>
                </c:pt>
                <c:pt idx="38">
                  <c:v>18</c:v>
                </c:pt>
                <c:pt idx="39">
                  <c:v>14</c:v>
                </c:pt>
                <c:pt idx="40">
                  <c:v>19</c:v>
                </c:pt>
                <c:pt idx="41">
                  <c:v>18</c:v>
                </c:pt>
                <c:pt idx="42">
                  <c:v>19</c:v>
                </c:pt>
                <c:pt idx="43">
                  <c:v>13</c:v>
                </c:pt>
                <c:pt idx="44">
                  <c:v>12</c:v>
                </c:pt>
                <c:pt idx="45">
                  <c:v>11</c:v>
                </c:pt>
                <c:pt idx="46">
                  <c:v>12</c:v>
                </c:pt>
                <c:pt idx="47">
                  <c:v>12</c:v>
                </c:pt>
                <c:pt idx="48">
                  <c:v>17</c:v>
                </c:pt>
                <c:pt idx="49">
                  <c:v>23</c:v>
                </c:pt>
                <c:pt idx="50">
                  <c:v>14</c:v>
                </c:pt>
                <c:pt idx="51">
                  <c:v>17</c:v>
                </c:pt>
                <c:pt idx="52">
                  <c:v>13</c:v>
                </c:pt>
                <c:pt idx="53">
                  <c:v>14</c:v>
                </c:pt>
                <c:pt idx="54">
                  <c:v>11</c:v>
                </c:pt>
                <c:pt idx="55">
                  <c:v>10</c:v>
                </c:pt>
                <c:pt idx="56">
                  <c:v>22</c:v>
                </c:pt>
                <c:pt idx="57">
                  <c:v>10</c:v>
                </c:pt>
                <c:pt idx="58">
                  <c:v>13</c:v>
                </c:pt>
                <c:pt idx="59">
                  <c:v>9</c:v>
                </c:pt>
                <c:pt idx="60">
                  <c:v>23</c:v>
                </c:pt>
                <c:pt idx="61">
                  <c:v>15</c:v>
                </c:pt>
                <c:pt idx="62">
                  <c:v>14</c:v>
                </c:pt>
                <c:pt idx="63">
                  <c:v>9</c:v>
                </c:pt>
                <c:pt idx="64">
                  <c:v>15</c:v>
                </c:pt>
                <c:pt idx="65">
                  <c:v>18</c:v>
                </c:pt>
                <c:pt idx="66">
                  <c:v>24</c:v>
                </c:pt>
                <c:pt idx="67">
                  <c:v>17</c:v>
                </c:pt>
                <c:pt idx="68">
                  <c:v>18</c:v>
                </c:pt>
                <c:pt idx="69">
                  <c:v>22</c:v>
                </c:pt>
                <c:pt idx="70">
                  <c:v>15</c:v>
                </c:pt>
                <c:pt idx="71">
                  <c:v>14</c:v>
                </c:pt>
                <c:pt idx="72">
                  <c:v>14</c:v>
                </c:pt>
                <c:pt idx="73">
                  <c:v>22</c:v>
                </c:pt>
                <c:pt idx="74">
                  <c:v>15</c:v>
                </c:pt>
                <c:pt idx="75">
                  <c:v>14</c:v>
                </c:pt>
                <c:pt idx="76">
                  <c:v>17</c:v>
                </c:pt>
                <c:pt idx="77">
                  <c:v>14</c:v>
                </c:pt>
                <c:pt idx="78">
                  <c:v>13</c:v>
                </c:pt>
                <c:pt idx="79">
                  <c:v>21</c:v>
                </c:pt>
                <c:pt idx="80">
                  <c:v>20</c:v>
                </c:pt>
                <c:pt idx="81">
                  <c:v>10</c:v>
                </c:pt>
                <c:pt idx="82">
                  <c:v>14</c:v>
                </c:pt>
                <c:pt idx="83">
                  <c:v>18</c:v>
                </c:pt>
                <c:pt idx="84">
                  <c:v>10</c:v>
                </c:pt>
                <c:pt idx="85">
                  <c:v>23</c:v>
                </c:pt>
                <c:pt idx="86">
                  <c:v>20</c:v>
                </c:pt>
                <c:pt idx="87">
                  <c:v>13</c:v>
                </c:pt>
                <c:pt idx="88">
                  <c:v>16</c:v>
                </c:pt>
                <c:pt idx="89">
                  <c:v>18</c:v>
                </c:pt>
                <c:pt idx="90">
                  <c:v>12</c:v>
                </c:pt>
                <c:pt idx="91">
                  <c:v>16</c:v>
                </c:pt>
                <c:pt idx="92">
                  <c:v>18</c:v>
                </c:pt>
                <c:pt idx="93">
                  <c:v>15</c:v>
                </c:pt>
                <c:pt idx="94">
                  <c:v>15</c:v>
                </c:pt>
                <c:pt idx="95">
                  <c:v>13</c:v>
                </c:pt>
                <c:pt idx="96">
                  <c:v>20</c:v>
                </c:pt>
                <c:pt idx="97">
                  <c:v>19</c:v>
                </c:pt>
                <c:pt idx="98">
                  <c:v>20</c:v>
                </c:pt>
                <c:pt idx="99">
                  <c:v>0</c:v>
                </c:pt>
                <c:pt idx="100">
                  <c:v>0</c:v>
                </c:pt>
              </c:numCache>
            </c:numRef>
          </c:val>
          <c:smooth val="0"/>
          <c:extLst>
            <c:ext xmlns:c16="http://schemas.microsoft.com/office/drawing/2014/chart" uri="{C3380CC4-5D6E-409C-BE32-E72D297353CC}">
              <c16:uniqueId val="{00000001-EBA3-4FE7-930F-7263E874AEEC}"/>
            </c:ext>
          </c:extLst>
        </c:ser>
        <c:ser>
          <c:idx val="8"/>
          <c:order val="8"/>
          <c:tx>
            <c:strRef>
              <c:f>'Qui CONGRUENTE L. ADAPTADO'!$AA$2</c:f>
              <c:strCache>
                <c:ptCount val="1"/>
                <c:pt idx="0">
                  <c:v>Frequencia 3000 (semente 3)</c:v>
                </c:pt>
              </c:strCache>
            </c:strRef>
          </c:tx>
          <c:spPr>
            <a:ln w="22225" cap="rnd">
              <a:solidFill>
                <a:schemeClr val="accent3">
                  <a:lumMod val="60000"/>
                </a:schemeClr>
              </a:solidFill>
            </a:ln>
            <a:effectLst>
              <a:glow rad="139700">
                <a:schemeClr val="accent3">
                  <a:lumMod val="60000"/>
                  <a:satMod val="175000"/>
                  <a:alpha val="14000"/>
                </a:schemeClr>
              </a:glow>
            </a:effectLst>
          </c:spPr>
          <c:marker>
            <c:symbol val="none"/>
          </c:marker>
          <c:val>
            <c:numRef>
              <c:f>'Qui CONGRUENTE L. ADAPTADO'!$AA$3:$AA$103</c:f>
              <c:numCache>
                <c:formatCode>General</c:formatCode>
                <c:ptCount val="101"/>
                <c:pt idx="0">
                  <c:v>66</c:v>
                </c:pt>
                <c:pt idx="1">
                  <c:v>30</c:v>
                </c:pt>
                <c:pt idx="2">
                  <c:v>26</c:v>
                </c:pt>
                <c:pt idx="3">
                  <c:v>18</c:v>
                </c:pt>
                <c:pt idx="4">
                  <c:v>17</c:v>
                </c:pt>
                <c:pt idx="5">
                  <c:v>14</c:v>
                </c:pt>
                <c:pt idx="6">
                  <c:v>27</c:v>
                </c:pt>
                <c:pt idx="7">
                  <c:v>11</c:v>
                </c:pt>
                <c:pt idx="8">
                  <c:v>14</c:v>
                </c:pt>
                <c:pt idx="9">
                  <c:v>23</c:v>
                </c:pt>
                <c:pt idx="10">
                  <c:v>22</c:v>
                </c:pt>
                <c:pt idx="11">
                  <c:v>19</c:v>
                </c:pt>
                <c:pt idx="12">
                  <c:v>21</c:v>
                </c:pt>
                <c:pt idx="13">
                  <c:v>26</c:v>
                </c:pt>
                <c:pt idx="14">
                  <c:v>27</c:v>
                </c:pt>
                <c:pt idx="15">
                  <c:v>25</c:v>
                </c:pt>
                <c:pt idx="16">
                  <c:v>31</c:v>
                </c:pt>
                <c:pt idx="17">
                  <c:v>31</c:v>
                </c:pt>
                <c:pt idx="18">
                  <c:v>19</c:v>
                </c:pt>
                <c:pt idx="19">
                  <c:v>31</c:v>
                </c:pt>
                <c:pt idx="20">
                  <c:v>27</c:v>
                </c:pt>
                <c:pt idx="21">
                  <c:v>30</c:v>
                </c:pt>
                <c:pt idx="22">
                  <c:v>29</c:v>
                </c:pt>
                <c:pt idx="23">
                  <c:v>30</c:v>
                </c:pt>
                <c:pt idx="24">
                  <c:v>25</c:v>
                </c:pt>
                <c:pt idx="25">
                  <c:v>25</c:v>
                </c:pt>
                <c:pt idx="26">
                  <c:v>25</c:v>
                </c:pt>
                <c:pt idx="27">
                  <c:v>17</c:v>
                </c:pt>
                <c:pt idx="28">
                  <c:v>24</c:v>
                </c:pt>
                <c:pt idx="29">
                  <c:v>24</c:v>
                </c:pt>
                <c:pt idx="30">
                  <c:v>36</c:v>
                </c:pt>
                <c:pt idx="31">
                  <c:v>35</c:v>
                </c:pt>
                <c:pt idx="32">
                  <c:v>33</c:v>
                </c:pt>
                <c:pt idx="33">
                  <c:v>43</c:v>
                </c:pt>
                <c:pt idx="34">
                  <c:v>35</c:v>
                </c:pt>
                <c:pt idx="35">
                  <c:v>30</c:v>
                </c:pt>
                <c:pt idx="36">
                  <c:v>27</c:v>
                </c:pt>
                <c:pt idx="37">
                  <c:v>32</c:v>
                </c:pt>
                <c:pt idx="38">
                  <c:v>38</c:v>
                </c:pt>
                <c:pt idx="39">
                  <c:v>28</c:v>
                </c:pt>
                <c:pt idx="40">
                  <c:v>35</c:v>
                </c:pt>
                <c:pt idx="41">
                  <c:v>42</c:v>
                </c:pt>
                <c:pt idx="42">
                  <c:v>36</c:v>
                </c:pt>
                <c:pt idx="43">
                  <c:v>27</c:v>
                </c:pt>
                <c:pt idx="44">
                  <c:v>25</c:v>
                </c:pt>
                <c:pt idx="45">
                  <c:v>29</c:v>
                </c:pt>
                <c:pt idx="46">
                  <c:v>35</c:v>
                </c:pt>
                <c:pt idx="47">
                  <c:v>26</c:v>
                </c:pt>
                <c:pt idx="48">
                  <c:v>31</c:v>
                </c:pt>
                <c:pt idx="49">
                  <c:v>43</c:v>
                </c:pt>
                <c:pt idx="50">
                  <c:v>32</c:v>
                </c:pt>
                <c:pt idx="51">
                  <c:v>34</c:v>
                </c:pt>
                <c:pt idx="52">
                  <c:v>31</c:v>
                </c:pt>
                <c:pt idx="53">
                  <c:v>28</c:v>
                </c:pt>
                <c:pt idx="54">
                  <c:v>25</c:v>
                </c:pt>
                <c:pt idx="55">
                  <c:v>19</c:v>
                </c:pt>
                <c:pt idx="56">
                  <c:v>35</c:v>
                </c:pt>
                <c:pt idx="57">
                  <c:v>20</c:v>
                </c:pt>
                <c:pt idx="58">
                  <c:v>34</c:v>
                </c:pt>
                <c:pt idx="59">
                  <c:v>21</c:v>
                </c:pt>
                <c:pt idx="60">
                  <c:v>40</c:v>
                </c:pt>
                <c:pt idx="61">
                  <c:v>28</c:v>
                </c:pt>
                <c:pt idx="62">
                  <c:v>28</c:v>
                </c:pt>
                <c:pt idx="63">
                  <c:v>29</c:v>
                </c:pt>
                <c:pt idx="64">
                  <c:v>24</c:v>
                </c:pt>
                <c:pt idx="65">
                  <c:v>32</c:v>
                </c:pt>
                <c:pt idx="66">
                  <c:v>46</c:v>
                </c:pt>
                <c:pt idx="67">
                  <c:v>39</c:v>
                </c:pt>
                <c:pt idx="68">
                  <c:v>37</c:v>
                </c:pt>
                <c:pt idx="69">
                  <c:v>40</c:v>
                </c:pt>
                <c:pt idx="70">
                  <c:v>36</c:v>
                </c:pt>
                <c:pt idx="71">
                  <c:v>25</c:v>
                </c:pt>
                <c:pt idx="72">
                  <c:v>32</c:v>
                </c:pt>
                <c:pt idx="73">
                  <c:v>38</c:v>
                </c:pt>
                <c:pt idx="74">
                  <c:v>25</c:v>
                </c:pt>
                <c:pt idx="75">
                  <c:v>25</c:v>
                </c:pt>
                <c:pt idx="76">
                  <c:v>41</c:v>
                </c:pt>
                <c:pt idx="77">
                  <c:v>29</c:v>
                </c:pt>
                <c:pt idx="78">
                  <c:v>33</c:v>
                </c:pt>
                <c:pt idx="79">
                  <c:v>34</c:v>
                </c:pt>
                <c:pt idx="80">
                  <c:v>46</c:v>
                </c:pt>
                <c:pt idx="81">
                  <c:v>24</c:v>
                </c:pt>
                <c:pt idx="82">
                  <c:v>29</c:v>
                </c:pt>
                <c:pt idx="83">
                  <c:v>30</c:v>
                </c:pt>
                <c:pt idx="84">
                  <c:v>22</c:v>
                </c:pt>
                <c:pt idx="85">
                  <c:v>41</c:v>
                </c:pt>
                <c:pt idx="86">
                  <c:v>44</c:v>
                </c:pt>
                <c:pt idx="87">
                  <c:v>31</c:v>
                </c:pt>
                <c:pt idx="88">
                  <c:v>28</c:v>
                </c:pt>
                <c:pt idx="89">
                  <c:v>27</c:v>
                </c:pt>
                <c:pt idx="90">
                  <c:v>31</c:v>
                </c:pt>
                <c:pt idx="91">
                  <c:v>40</c:v>
                </c:pt>
                <c:pt idx="92">
                  <c:v>36</c:v>
                </c:pt>
                <c:pt idx="93">
                  <c:v>35</c:v>
                </c:pt>
                <c:pt idx="94">
                  <c:v>36</c:v>
                </c:pt>
                <c:pt idx="95">
                  <c:v>30</c:v>
                </c:pt>
                <c:pt idx="96">
                  <c:v>41</c:v>
                </c:pt>
                <c:pt idx="97">
                  <c:v>33</c:v>
                </c:pt>
                <c:pt idx="98">
                  <c:v>36</c:v>
                </c:pt>
                <c:pt idx="99">
                  <c:v>0</c:v>
                </c:pt>
                <c:pt idx="100">
                  <c:v>0</c:v>
                </c:pt>
              </c:numCache>
            </c:numRef>
          </c:val>
          <c:smooth val="0"/>
          <c:extLst>
            <c:ext xmlns:c16="http://schemas.microsoft.com/office/drawing/2014/chart" uri="{C3380CC4-5D6E-409C-BE32-E72D297353CC}">
              <c16:uniqueId val="{00000002-EBA3-4FE7-930F-7263E874AEEC}"/>
            </c:ext>
          </c:extLst>
        </c:ser>
        <c:dLbls>
          <c:showLegendKey val="0"/>
          <c:showVal val="0"/>
          <c:showCatName val="0"/>
          <c:showSerName val="0"/>
          <c:showPercent val="0"/>
          <c:showBubbleSize val="0"/>
        </c:dLbls>
        <c:smooth val="0"/>
        <c:axId val="509035368"/>
        <c:axId val="509035696"/>
        <c:extLst>
          <c:ext xmlns:c15="http://schemas.microsoft.com/office/drawing/2012/chart" uri="{02D57815-91ED-43cb-92C2-25804820EDAC}">
            <c15:filteredLineSeries>
              <c15:ser>
                <c:idx val="0"/>
                <c:order val="0"/>
                <c:tx>
                  <c:strRef>
                    <c:extLst>
                      <c:ext uri="{02D57815-91ED-43cb-92C2-25804820EDAC}">
                        <c15:formulaRef>
                          <c15:sqref>'Qui CONGRUENTE L. ADAPTADO'!$C$2</c15:sqref>
                        </c15:formulaRef>
                      </c:ext>
                    </c:extLst>
                    <c:strCache>
                      <c:ptCount val="1"/>
                      <c:pt idx="0">
                        <c:v>Frequencia 500 (semente 1)</c:v>
                      </c:pt>
                    </c:strCache>
                  </c:strRef>
                </c:tx>
                <c:spPr>
                  <a:ln w="22225" cap="rnd">
                    <a:solidFill>
                      <a:schemeClr val="accent1"/>
                    </a:solidFill>
                  </a:ln>
                  <a:effectLst>
                    <a:glow rad="139700">
                      <a:schemeClr val="accent1">
                        <a:satMod val="175000"/>
                        <a:alpha val="14000"/>
                      </a:schemeClr>
                    </a:glow>
                  </a:effectLst>
                </c:spPr>
                <c:marker>
                  <c:symbol val="none"/>
                </c:marker>
                <c:cat>
                  <c:numRef>
                    <c:extLst>
                      <c:ext uri="{02D57815-91ED-43cb-92C2-25804820EDAC}">
                        <c15:formulaRef>
                          <c15:sqref>'Qui CONGRUENTE L. ADAPTADO'!$A$3:$A$103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c:ext uri="{02D57815-91ED-43cb-92C2-25804820EDAC}">
                        <c15:formulaRef>
                          <c15:sqref>'Qui CONGRUENTE L. ADAPTADO'!$C$3:$C$103</c15:sqref>
                        </c15:formulaRef>
                      </c:ext>
                    </c:extLst>
                    <c:numCache>
                      <c:formatCode>General</c:formatCode>
                      <c:ptCount val="101"/>
                      <c:pt idx="0">
                        <c:v>10</c:v>
                      </c:pt>
                      <c:pt idx="1">
                        <c:v>9</c:v>
                      </c:pt>
                      <c:pt idx="2">
                        <c:v>4</c:v>
                      </c:pt>
                      <c:pt idx="3">
                        <c:v>4</c:v>
                      </c:pt>
                      <c:pt idx="4">
                        <c:v>3</c:v>
                      </c:pt>
                      <c:pt idx="5">
                        <c:v>2</c:v>
                      </c:pt>
                      <c:pt idx="6">
                        <c:v>1</c:v>
                      </c:pt>
                      <c:pt idx="7">
                        <c:v>3</c:v>
                      </c:pt>
                      <c:pt idx="8">
                        <c:v>1</c:v>
                      </c:pt>
                      <c:pt idx="9">
                        <c:v>8</c:v>
                      </c:pt>
                      <c:pt idx="10">
                        <c:v>1</c:v>
                      </c:pt>
                      <c:pt idx="11">
                        <c:v>4</c:v>
                      </c:pt>
                      <c:pt idx="12">
                        <c:v>5</c:v>
                      </c:pt>
                      <c:pt idx="13">
                        <c:v>3</c:v>
                      </c:pt>
                      <c:pt idx="14">
                        <c:v>2</c:v>
                      </c:pt>
                      <c:pt idx="15">
                        <c:v>6</c:v>
                      </c:pt>
                      <c:pt idx="16">
                        <c:v>3</c:v>
                      </c:pt>
                      <c:pt idx="17">
                        <c:v>4</c:v>
                      </c:pt>
                      <c:pt idx="18">
                        <c:v>4</c:v>
                      </c:pt>
                      <c:pt idx="19">
                        <c:v>6</c:v>
                      </c:pt>
                      <c:pt idx="20">
                        <c:v>2</c:v>
                      </c:pt>
                      <c:pt idx="21">
                        <c:v>1</c:v>
                      </c:pt>
                      <c:pt idx="22">
                        <c:v>6</c:v>
                      </c:pt>
                      <c:pt idx="23">
                        <c:v>2</c:v>
                      </c:pt>
                      <c:pt idx="24">
                        <c:v>6</c:v>
                      </c:pt>
                      <c:pt idx="25">
                        <c:v>8</c:v>
                      </c:pt>
                      <c:pt idx="26">
                        <c:v>3</c:v>
                      </c:pt>
                      <c:pt idx="27">
                        <c:v>2</c:v>
                      </c:pt>
                      <c:pt idx="28">
                        <c:v>5</c:v>
                      </c:pt>
                      <c:pt idx="29">
                        <c:v>5</c:v>
                      </c:pt>
                      <c:pt idx="30">
                        <c:v>5</c:v>
                      </c:pt>
                      <c:pt idx="31">
                        <c:v>9</c:v>
                      </c:pt>
                      <c:pt idx="32">
                        <c:v>6</c:v>
                      </c:pt>
                      <c:pt idx="33">
                        <c:v>10</c:v>
                      </c:pt>
                      <c:pt idx="34">
                        <c:v>7</c:v>
                      </c:pt>
                      <c:pt idx="35">
                        <c:v>9</c:v>
                      </c:pt>
                      <c:pt idx="36">
                        <c:v>10</c:v>
                      </c:pt>
                      <c:pt idx="37">
                        <c:v>6</c:v>
                      </c:pt>
                      <c:pt idx="38">
                        <c:v>8</c:v>
                      </c:pt>
                      <c:pt idx="39">
                        <c:v>5</c:v>
                      </c:pt>
                      <c:pt idx="40">
                        <c:v>6</c:v>
                      </c:pt>
                      <c:pt idx="41">
                        <c:v>6</c:v>
                      </c:pt>
                      <c:pt idx="42">
                        <c:v>4</c:v>
                      </c:pt>
                      <c:pt idx="43">
                        <c:v>4</c:v>
                      </c:pt>
                      <c:pt idx="44">
                        <c:v>5</c:v>
                      </c:pt>
                      <c:pt idx="45">
                        <c:v>6</c:v>
                      </c:pt>
                      <c:pt idx="46">
                        <c:v>7</c:v>
                      </c:pt>
                      <c:pt idx="47">
                        <c:v>6</c:v>
                      </c:pt>
                      <c:pt idx="48">
                        <c:v>4</c:v>
                      </c:pt>
                      <c:pt idx="49">
                        <c:v>3</c:v>
                      </c:pt>
                      <c:pt idx="50">
                        <c:v>1</c:v>
                      </c:pt>
                      <c:pt idx="51">
                        <c:v>9</c:v>
                      </c:pt>
                      <c:pt idx="52">
                        <c:v>5</c:v>
                      </c:pt>
                      <c:pt idx="53">
                        <c:v>7</c:v>
                      </c:pt>
                      <c:pt idx="54">
                        <c:v>3</c:v>
                      </c:pt>
                      <c:pt idx="55">
                        <c:v>2</c:v>
                      </c:pt>
                      <c:pt idx="56">
                        <c:v>3</c:v>
                      </c:pt>
                      <c:pt idx="57">
                        <c:v>4</c:v>
                      </c:pt>
                      <c:pt idx="58">
                        <c:v>10</c:v>
                      </c:pt>
                      <c:pt idx="59">
                        <c:v>6</c:v>
                      </c:pt>
                      <c:pt idx="60">
                        <c:v>5</c:v>
                      </c:pt>
                      <c:pt idx="61">
                        <c:v>5</c:v>
                      </c:pt>
                      <c:pt idx="62">
                        <c:v>5</c:v>
                      </c:pt>
                      <c:pt idx="63">
                        <c:v>3</c:v>
                      </c:pt>
                      <c:pt idx="64">
                        <c:v>6</c:v>
                      </c:pt>
                      <c:pt idx="65">
                        <c:v>4</c:v>
                      </c:pt>
                      <c:pt idx="66">
                        <c:v>6</c:v>
                      </c:pt>
                      <c:pt idx="67">
                        <c:v>5</c:v>
                      </c:pt>
                      <c:pt idx="68">
                        <c:v>3</c:v>
                      </c:pt>
                      <c:pt idx="69">
                        <c:v>3</c:v>
                      </c:pt>
                      <c:pt idx="70">
                        <c:v>3</c:v>
                      </c:pt>
                      <c:pt idx="71">
                        <c:v>3</c:v>
                      </c:pt>
                      <c:pt idx="72">
                        <c:v>4</c:v>
                      </c:pt>
                      <c:pt idx="73">
                        <c:v>8</c:v>
                      </c:pt>
                      <c:pt idx="74">
                        <c:v>8</c:v>
                      </c:pt>
                      <c:pt idx="75">
                        <c:v>7</c:v>
                      </c:pt>
                      <c:pt idx="76">
                        <c:v>5</c:v>
                      </c:pt>
                      <c:pt idx="77">
                        <c:v>4</c:v>
                      </c:pt>
                      <c:pt idx="78">
                        <c:v>7</c:v>
                      </c:pt>
                      <c:pt idx="79">
                        <c:v>4</c:v>
                      </c:pt>
                      <c:pt idx="80">
                        <c:v>8</c:v>
                      </c:pt>
                      <c:pt idx="81">
                        <c:v>7</c:v>
                      </c:pt>
                      <c:pt idx="82">
                        <c:v>3</c:v>
                      </c:pt>
                      <c:pt idx="83">
                        <c:v>5</c:v>
                      </c:pt>
                      <c:pt idx="84">
                        <c:v>4</c:v>
                      </c:pt>
                      <c:pt idx="85">
                        <c:v>6</c:v>
                      </c:pt>
                      <c:pt idx="86">
                        <c:v>3</c:v>
                      </c:pt>
                      <c:pt idx="87">
                        <c:v>4</c:v>
                      </c:pt>
                      <c:pt idx="88">
                        <c:v>6</c:v>
                      </c:pt>
                      <c:pt idx="89">
                        <c:v>5</c:v>
                      </c:pt>
                      <c:pt idx="90">
                        <c:v>5</c:v>
                      </c:pt>
                      <c:pt idx="91">
                        <c:v>9</c:v>
                      </c:pt>
                      <c:pt idx="92">
                        <c:v>6</c:v>
                      </c:pt>
                      <c:pt idx="93">
                        <c:v>3</c:v>
                      </c:pt>
                      <c:pt idx="94">
                        <c:v>11</c:v>
                      </c:pt>
                      <c:pt idx="95">
                        <c:v>3</c:v>
                      </c:pt>
                      <c:pt idx="96">
                        <c:v>3</c:v>
                      </c:pt>
                      <c:pt idx="97">
                        <c:v>6</c:v>
                      </c:pt>
                      <c:pt idx="98">
                        <c:v>6</c:v>
                      </c:pt>
                      <c:pt idx="99">
                        <c:v>0</c:v>
                      </c:pt>
                      <c:pt idx="100">
                        <c:v>0</c:v>
                      </c:pt>
                    </c:numCache>
                  </c:numRef>
                </c:val>
                <c:smooth val="0"/>
                <c:extLst>
                  <c:ext xmlns:c16="http://schemas.microsoft.com/office/drawing/2014/chart" uri="{C3380CC4-5D6E-409C-BE32-E72D297353CC}">
                    <c16:uniqueId val="{00000003-EBA3-4FE7-930F-7263E874AEE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'Qui CONGRUENTE L. ADAPTADO'!$F$2</c15:sqref>
                        </c15:formulaRef>
                      </c:ext>
                    </c:extLst>
                    <c:strCache>
                      <c:ptCount val="1"/>
                      <c:pt idx="0">
                        <c:v>Frequencia 1500 (semente 1)</c:v>
                      </c:pt>
                    </c:strCache>
                  </c:strRef>
                </c:tx>
                <c:spPr>
                  <a:ln w="22225" cap="rnd">
                    <a:solidFill>
                      <a:schemeClr val="accent2"/>
                    </a:solidFill>
                  </a:ln>
                  <a:effectLst>
                    <a:glow rad="139700">
                      <a:schemeClr val="accent2">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ADAPTADO'!$A$3:$A$103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ADAPTADO'!$F$3:$F$103</c15:sqref>
                        </c15:formulaRef>
                      </c:ext>
                    </c:extLst>
                    <c:numCache>
                      <c:formatCode>General</c:formatCode>
                      <c:ptCount val="101"/>
                      <c:pt idx="0">
                        <c:v>37</c:v>
                      </c:pt>
                      <c:pt idx="1">
                        <c:v>22</c:v>
                      </c:pt>
                      <c:pt idx="2">
                        <c:v>14</c:v>
                      </c:pt>
                      <c:pt idx="3">
                        <c:v>11</c:v>
                      </c:pt>
                      <c:pt idx="4">
                        <c:v>9</c:v>
                      </c:pt>
                      <c:pt idx="5">
                        <c:v>6</c:v>
                      </c:pt>
                      <c:pt idx="6">
                        <c:v>8</c:v>
                      </c:pt>
                      <c:pt idx="7">
                        <c:v>8</c:v>
                      </c:pt>
                      <c:pt idx="8">
                        <c:v>12</c:v>
                      </c:pt>
                      <c:pt idx="9">
                        <c:v>12</c:v>
                      </c:pt>
                      <c:pt idx="10">
                        <c:v>12</c:v>
                      </c:pt>
                      <c:pt idx="11">
                        <c:v>10</c:v>
                      </c:pt>
                      <c:pt idx="12">
                        <c:v>11</c:v>
                      </c:pt>
                      <c:pt idx="13">
                        <c:v>10</c:v>
                      </c:pt>
                      <c:pt idx="14">
                        <c:v>7</c:v>
                      </c:pt>
                      <c:pt idx="15">
                        <c:v>18</c:v>
                      </c:pt>
                      <c:pt idx="16">
                        <c:v>12</c:v>
                      </c:pt>
                      <c:pt idx="17">
                        <c:v>13</c:v>
                      </c:pt>
                      <c:pt idx="18">
                        <c:v>15</c:v>
                      </c:pt>
                      <c:pt idx="19">
                        <c:v>17</c:v>
                      </c:pt>
                      <c:pt idx="20">
                        <c:v>12</c:v>
                      </c:pt>
                      <c:pt idx="21">
                        <c:v>11</c:v>
                      </c:pt>
                      <c:pt idx="22">
                        <c:v>10</c:v>
                      </c:pt>
                      <c:pt idx="23">
                        <c:v>8</c:v>
                      </c:pt>
                      <c:pt idx="24">
                        <c:v>18</c:v>
                      </c:pt>
                      <c:pt idx="25">
                        <c:v>14</c:v>
                      </c:pt>
                      <c:pt idx="26">
                        <c:v>11</c:v>
                      </c:pt>
                      <c:pt idx="27">
                        <c:v>12</c:v>
                      </c:pt>
                      <c:pt idx="28">
                        <c:v>16</c:v>
                      </c:pt>
                      <c:pt idx="29">
                        <c:v>15</c:v>
                      </c:pt>
                      <c:pt idx="30">
                        <c:v>20</c:v>
                      </c:pt>
                      <c:pt idx="31">
                        <c:v>24</c:v>
                      </c:pt>
                      <c:pt idx="32">
                        <c:v>18</c:v>
                      </c:pt>
                      <c:pt idx="33">
                        <c:v>17</c:v>
                      </c:pt>
                      <c:pt idx="34">
                        <c:v>26</c:v>
                      </c:pt>
                      <c:pt idx="35">
                        <c:v>28</c:v>
                      </c:pt>
                      <c:pt idx="36">
                        <c:v>24</c:v>
                      </c:pt>
                      <c:pt idx="37">
                        <c:v>23</c:v>
                      </c:pt>
                      <c:pt idx="38">
                        <c:v>23</c:v>
                      </c:pt>
                      <c:pt idx="39">
                        <c:v>11</c:v>
                      </c:pt>
                      <c:pt idx="40">
                        <c:v>18</c:v>
                      </c:pt>
                      <c:pt idx="41">
                        <c:v>12</c:v>
                      </c:pt>
                      <c:pt idx="42">
                        <c:v>11</c:v>
                      </c:pt>
                      <c:pt idx="43">
                        <c:v>17</c:v>
                      </c:pt>
                      <c:pt idx="44">
                        <c:v>15</c:v>
                      </c:pt>
                      <c:pt idx="45">
                        <c:v>12</c:v>
                      </c:pt>
                      <c:pt idx="46">
                        <c:v>19</c:v>
                      </c:pt>
                      <c:pt idx="47">
                        <c:v>13</c:v>
                      </c:pt>
                      <c:pt idx="48">
                        <c:v>10</c:v>
                      </c:pt>
                      <c:pt idx="49">
                        <c:v>11</c:v>
                      </c:pt>
                      <c:pt idx="50">
                        <c:v>14</c:v>
                      </c:pt>
                      <c:pt idx="51">
                        <c:v>18</c:v>
                      </c:pt>
                      <c:pt idx="52">
                        <c:v>12</c:v>
                      </c:pt>
                      <c:pt idx="53">
                        <c:v>14</c:v>
                      </c:pt>
                      <c:pt idx="54">
                        <c:v>12</c:v>
                      </c:pt>
                      <c:pt idx="55">
                        <c:v>13</c:v>
                      </c:pt>
                      <c:pt idx="56">
                        <c:v>16</c:v>
                      </c:pt>
                      <c:pt idx="57">
                        <c:v>11</c:v>
                      </c:pt>
                      <c:pt idx="58">
                        <c:v>23</c:v>
                      </c:pt>
                      <c:pt idx="59">
                        <c:v>11</c:v>
                      </c:pt>
                      <c:pt idx="60">
                        <c:v>22</c:v>
                      </c:pt>
                      <c:pt idx="61">
                        <c:v>16</c:v>
                      </c:pt>
                      <c:pt idx="62">
                        <c:v>19</c:v>
                      </c:pt>
                      <c:pt idx="63">
                        <c:v>11</c:v>
                      </c:pt>
                      <c:pt idx="64">
                        <c:v>16</c:v>
                      </c:pt>
                      <c:pt idx="65">
                        <c:v>11</c:v>
                      </c:pt>
                      <c:pt idx="66">
                        <c:v>15</c:v>
                      </c:pt>
                      <c:pt idx="67">
                        <c:v>18</c:v>
                      </c:pt>
                      <c:pt idx="68">
                        <c:v>15</c:v>
                      </c:pt>
                      <c:pt idx="69">
                        <c:v>14</c:v>
                      </c:pt>
                      <c:pt idx="70">
                        <c:v>15</c:v>
                      </c:pt>
                      <c:pt idx="71">
                        <c:v>8</c:v>
                      </c:pt>
                      <c:pt idx="72">
                        <c:v>14</c:v>
                      </c:pt>
                      <c:pt idx="73">
                        <c:v>15</c:v>
                      </c:pt>
                      <c:pt idx="74">
                        <c:v>23</c:v>
                      </c:pt>
                      <c:pt idx="75">
                        <c:v>18</c:v>
                      </c:pt>
                      <c:pt idx="76">
                        <c:v>14</c:v>
                      </c:pt>
                      <c:pt idx="77">
                        <c:v>13</c:v>
                      </c:pt>
                      <c:pt idx="78">
                        <c:v>21</c:v>
                      </c:pt>
                      <c:pt idx="79">
                        <c:v>10</c:v>
                      </c:pt>
                      <c:pt idx="80">
                        <c:v>13</c:v>
                      </c:pt>
                      <c:pt idx="81">
                        <c:v>17</c:v>
                      </c:pt>
                      <c:pt idx="82">
                        <c:v>13</c:v>
                      </c:pt>
                      <c:pt idx="83">
                        <c:v>20</c:v>
                      </c:pt>
                      <c:pt idx="84">
                        <c:v>17</c:v>
                      </c:pt>
                      <c:pt idx="85">
                        <c:v>19</c:v>
                      </c:pt>
                      <c:pt idx="86">
                        <c:v>20</c:v>
                      </c:pt>
                      <c:pt idx="87">
                        <c:v>12</c:v>
                      </c:pt>
                      <c:pt idx="88">
                        <c:v>16</c:v>
                      </c:pt>
                      <c:pt idx="89">
                        <c:v>15</c:v>
                      </c:pt>
                      <c:pt idx="90">
                        <c:v>13</c:v>
                      </c:pt>
                      <c:pt idx="91">
                        <c:v>12</c:v>
                      </c:pt>
                      <c:pt idx="92">
                        <c:v>24</c:v>
                      </c:pt>
                      <c:pt idx="93">
                        <c:v>11</c:v>
                      </c:pt>
                      <c:pt idx="94">
                        <c:v>21</c:v>
                      </c:pt>
                      <c:pt idx="95">
                        <c:v>10</c:v>
                      </c:pt>
                      <c:pt idx="96">
                        <c:v>13</c:v>
                      </c:pt>
                      <c:pt idx="97">
                        <c:v>20</c:v>
                      </c:pt>
                      <c:pt idx="98">
                        <c:v>19</c:v>
                      </c:pt>
                      <c:pt idx="99">
                        <c:v>0</c:v>
                      </c:pt>
                      <c:pt idx="100">
                        <c:v>0</c:v>
                      </c:pt>
                    </c:numCache>
                  </c:numRef>
                </c:val>
                <c:smooth val="0"/>
                <c:extLst xmlns:c15="http://schemas.microsoft.com/office/drawing/2012/chart">
                  <c:ext xmlns:c16="http://schemas.microsoft.com/office/drawing/2014/chart" uri="{C3380CC4-5D6E-409C-BE32-E72D297353CC}">
                    <c16:uniqueId val="{00000004-EBA3-4FE7-930F-7263E874AEE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'Qui CONGRUENTE L. ADAPTADO'!$I$2</c15:sqref>
                        </c15:formulaRef>
                      </c:ext>
                    </c:extLst>
                    <c:strCache>
                      <c:ptCount val="1"/>
                      <c:pt idx="0">
                        <c:v>Frequencia 3000 (semente 1)</c:v>
                      </c:pt>
                    </c:strCache>
                  </c:strRef>
                </c:tx>
                <c:spPr>
                  <a:ln w="22225" cap="rnd">
                    <a:solidFill>
                      <a:schemeClr val="accent3"/>
                    </a:solidFill>
                  </a:ln>
                  <a:effectLst>
                    <a:glow rad="139700">
                      <a:schemeClr val="accent3">
                        <a:satMod val="175000"/>
                        <a:alpha val="14000"/>
                      </a:schemeClr>
                    </a:glow>
                  </a:effectLst>
                </c:spPr>
                <c:marker>
                  <c:symbol val="none"/>
                </c:marker>
                <c:cat>
                  <c:numRef>
                    <c:extLst xmlns:c15="http://schemas.microsoft.com/office/drawing/2012/chart">
                      <c:ext xmlns:c15="http://schemas.microsoft.com/office/drawing/2012/chart" uri="{02D57815-91ED-43cb-92C2-25804820EDAC}">
                        <c15:formulaRef>
                          <c15:sqref>'Qui CONGRUENTE L. ADAPTADO'!$A$3:$A$103</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extLst xmlns:c15="http://schemas.microsoft.com/office/drawing/2012/chart">
                      <c:ext xmlns:c15="http://schemas.microsoft.com/office/drawing/2012/chart" uri="{02D57815-91ED-43cb-92C2-25804820EDAC}">
                        <c15:formulaRef>
                          <c15:sqref>'Qui CONGRUENTE L. ADAPTADO'!$I$3:$I$103</c15:sqref>
                        </c15:formulaRef>
                      </c:ext>
                    </c:extLst>
                    <c:numCache>
                      <c:formatCode>General</c:formatCode>
                      <c:ptCount val="101"/>
                      <c:pt idx="0">
                        <c:v>65</c:v>
                      </c:pt>
                      <c:pt idx="1">
                        <c:v>34</c:v>
                      </c:pt>
                      <c:pt idx="2">
                        <c:v>27</c:v>
                      </c:pt>
                      <c:pt idx="3">
                        <c:v>21</c:v>
                      </c:pt>
                      <c:pt idx="4">
                        <c:v>12</c:v>
                      </c:pt>
                      <c:pt idx="5">
                        <c:v>11</c:v>
                      </c:pt>
                      <c:pt idx="6">
                        <c:v>15</c:v>
                      </c:pt>
                      <c:pt idx="7">
                        <c:v>23</c:v>
                      </c:pt>
                      <c:pt idx="8">
                        <c:v>17</c:v>
                      </c:pt>
                      <c:pt idx="9">
                        <c:v>32</c:v>
                      </c:pt>
                      <c:pt idx="10">
                        <c:v>27</c:v>
                      </c:pt>
                      <c:pt idx="11">
                        <c:v>17</c:v>
                      </c:pt>
                      <c:pt idx="12">
                        <c:v>24</c:v>
                      </c:pt>
                      <c:pt idx="13">
                        <c:v>21</c:v>
                      </c:pt>
                      <c:pt idx="14">
                        <c:v>22</c:v>
                      </c:pt>
                      <c:pt idx="15">
                        <c:v>32</c:v>
                      </c:pt>
                      <c:pt idx="16">
                        <c:v>25</c:v>
                      </c:pt>
                      <c:pt idx="17">
                        <c:v>31</c:v>
                      </c:pt>
                      <c:pt idx="18">
                        <c:v>23</c:v>
                      </c:pt>
                      <c:pt idx="19">
                        <c:v>30</c:v>
                      </c:pt>
                      <c:pt idx="20">
                        <c:v>30</c:v>
                      </c:pt>
                      <c:pt idx="21">
                        <c:v>20</c:v>
                      </c:pt>
                      <c:pt idx="22">
                        <c:v>24</c:v>
                      </c:pt>
                      <c:pt idx="23">
                        <c:v>16</c:v>
                      </c:pt>
                      <c:pt idx="24">
                        <c:v>28</c:v>
                      </c:pt>
                      <c:pt idx="25">
                        <c:v>23</c:v>
                      </c:pt>
                      <c:pt idx="26">
                        <c:v>20</c:v>
                      </c:pt>
                      <c:pt idx="27">
                        <c:v>25</c:v>
                      </c:pt>
                      <c:pt idx="28">
                        <c:v>34</c:v>
                      </c:pt>
                      <c:pt idx="29">
                        <c:v>29</c:v>
                      </c:pt>
                      <c:pt idx="30">
                        <c:v>39</c:v>
                      </c:pt>
                      <c:pt idx="31">
                        <c:v>46</c:v>
                      </c:pt>
                      <c:pt idx="32">
                        <c:v>36</c:v>
                      </c:pt>
                      <c:pt idx="33">
                        <c:v>30</c:v>
                      </c:pt>
                      <c:pt idx="34">
                        <c:v>43</c:v>
                      </c:pt>
                      <c:pt idx="35">
                        <c:v>45</c:v>
                      </c:pt>
                      <c:pt idx="36">
                        <c:v>40</c:v>
                      </c:pt>
                      <c:pt idx="37">
                        <c:v>44</c:v>
                      </c:pt>
                      <c:pt idx="38">
                        <c:v>45</c:v>
                      </c:pt>
                      <c:pt idx="39">
                        <c:v>30</c:v>
                      </c:pt>
                      <c:pt idx="40">
                        <c:v>33</c:v>
                      </c:pt>
                      <c:pt idx="41">
                        <c:v>26</c:v>
                      </c:pt>
                      <c:pt idx="42">
                        <c:v>24</c:v>
                      </c:pt>
                      <c:pt idx="43">
                        <c:v>38</c:v>
                      </c:pt>
                      <c:pt idx="44">
                        <c:v>25</c:v>
                      </c:pt>
                      <c:pt idx="45">
                        <c:v>30</c:v>
                      </c:pt>
                      <c:pt idx="46">
                        <c:v>31</c:v>
                      </c:pt>
                      <c:pt idx="47">
                        <c:v>23</c:v>
                      </c:pt>
                      <c:pt idx="48">
                        <c:v>25</c:v>
                      </c:pt>
                      <c:pt idx="49">
                        <c:v>26</c:v>
                      </c:pt>
                      <c:pt idx="50">
                        <c:v>27</c:v>
                      </c:pt>
                      <c:pt idx="51">
                        <c:v>37</c:v>
                      </c:pt>
                      <c:pt idx="52">
                        <c:v>31</c:v>
                      </c:pt>
                      <c:pt idx="53">
                        <c:v>37</c:v>
                      </c:pt>
                      <c:pt idx="54">
                        <c:v>26</c:v>
                      </c:pt>
                      <c:pt idx="55">
                        <c:v>29</c:v>
                      </c:pt>
                      <c:pt idx="56">
                        <c:v>30</c:v>
                      </c:pt>
                      <c:pt idx="57">
                        <c:v>21</c:v>
                      </c:pt>
                      <c:pt idx="58">
                        <c:v>37</c:v>
                      </c:pt>
                      <c:pt idx="59">
                        <c:v>34</c:v>
                      </c:pt>
                      <c:pt idx="60">
                        <c:v>38</c:v>
                      </c:pt>
                      <c:pt idx="61">
                        <c:v>31</c:v>
                      </c:pt>
                      <c:pt idx="62">
                        <c:v>37</c:v>
                      </c:pt>
                      <c:pt idx="63">
                        <c:v>18</c:v>
                      </c:pt>
                      <c:pt idx="64">
                        <c:v>30</c:v>
                      </c:pt>
                      <c:pt idx="65">
                        <c:v>31</c:v>
                      </c:pt>
                      <c:pt idx="66">
                        <c:v>35</c:v>
                      </c:pt>
                      <c:pt idx="67">
                        <c:v>36</c:v>
                      </c:pt>
                      <c:pt idx="68">
                        <c:v>30</c:v>
                      </c:pt>
                      <c:pt idx="69">
                        <c:v>33</c:v>
                      </c:pt>
                      <c:pt idx="70">
                        <c:v>24</c:v>
                      </c:pt>
                      <c:pt idx="71">
                        <c:v>24</c:v>
                      </c:pt>
                      <c:pt idx="72">
                        <c:v>43</c:v>
                      </c:pt>
                      <c:pt idx="73">
                        <c:v>29</c:v>
                      </c:pt>
                      <c:pt idx="74">
                        <c:v>38</c:v>
                      </c:pt>
                      <c:pt idx="75">
                        <c:v>34</c:v>
                      </c:pt>
                      <c:pt idx="76">
                        <c:v>29</c:v>
                      </c:pt>
                      <c:pt idx="77">
                        <c:v>30</c:v>
                      </c:pt>
                      <c:pt idx="78">
                        <c:v>42</c:v>
                      </c:pt>
                      <c:pt idx="79">
                        <c:v>27</c:v>
                      </c:pt>
                      <c:pt idx="80">
                        <c:v>31</c:v>
                      </c:pt>
                      <c:pt idx="81">
                        <c:v>36</c:v>
                      </c:pt>
                      <c:pt idx="82">
                        <c:v>29</c:v>
                      </c:pt>
                      <c:pt idx="83">
                        <c:v>34</c:v>
                      </c:pt>
                      <c:pt idx="84">
                        <c:v>33</c:v>
                      </c:pt>
                      <c:pt idx="85">
                        <c:v>40</c:v>
                      </c:pt>
                      <c:pt idx="86">
                        <c:v>41</c:v>
                      </c:pt>
                      <c:pt idx="87">
                        <c:v>26</c:v>
                      </c:pt>
                      <c:pt idx="88">
                        <c:v>33</c:v>
                      </c:pt>
                      <c:pt idx="89">
                        <c:v>27</c:v>
                      </c:pt>
                      <c:pt idx="90">
                        <c:v>29</c:v>
                      </c:pt>
                      <c:pt idx="91">
                        <c:v>31</c:v>
                      </c:pt>
                      <c:pt idx="92">
                        <c:v>41</c:v>
                      </c:pt>
                      <c:pt idx="93">
                        <c:v>32</c:v>
                      </c:pt>
                      <c:pt idx="94">
                        <c:v>35</c:v>
                      </c:pt>
                      <c:pt idx="95">
                        <c:v>35</c:v>
                      </c:pt>
                      <c:pt idx="96">
                        <c:v>25</c:v>
                      </c:pt>
                      <c:pt idx="97">
                        <c:v>26</c:v>
                      </c:pt>
                      <c:pt idx="98">
                        <c:v>31</c:v>
                      </c:pt>
                      <c:pt idx="99">
                        <c:v>0</c:v>
                      </c:pt>
                      <c:pt idx="100">
                        <c:v>0</c:v>
                      </c:pt>
                    </c:numCache>
                  </c:numRef>
                </c:val>
                <c:smooth val="0"/>
                <c:extLst xmlns:c15="http://schemas.microsoft.com/office/drawing/2012/chart">
                  <c:ext xmlns:c16="http://schemas.microsoft.com/office/drawing/2014/chart" uri="{C3380CC4-5D6E-409C-BE32-E72D297353CC}">
                    <c16:uniqueId val="{00000005-EBA3-4FE7-930F-7263E874AEEC}"/>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'Qui CONGRUENTE L. ADAPTADO'!$L$2</c15:sqref>
                        </c15:formulaRef>
                      </c:ext>
                    </c:extLst>
                    <c:strCache>
                      <c:ptCount val="1"/>
                      <c:pt idx="0">
                        <c:v>Frequencia 500 (semente 2)</c:v>
                      </c:pt>
                    </c:strCache>
                  </c:strRef>
                </c:tx>
                <c:spPr>
                  <a:ln w="22225" cap="rnd">
                    <a:solidFill>
                      <a:schemeClr val="accent4"/>
                    </a:solidFill>
                  </a:ln>
                  <a:effectLst>
                    <a:glow rad="139700">
                      <a:schemeClr val="accent4">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ADAPTADO'!$L$3:$L$103</c15:sqref>
                        </c15:formulaRef>
                      </c:ext>
                    </c:extLst>
                    <c:numCache>
                      <c:formatCode>General</c:formatCode>
                      <c:ptCount val="101"/>
                      <c:pt idx="0">
                        <c:v>17</c:v>
                      </c:pt>
                      <c:pt idx="1">
                        <c:v>11</c:v>
                      </c:pt>
                      <c:pt idx="2">
                        <c:v>2</c:v>
                      </c:pt>
                      <c:pt idx="3">
                        <c:v>4</c:v>
                      </c:pt>
                      <c:pt idx="4">
                        <c:v>6</c:v>
                      </c:pt>
                      <c:pt idx="5">
                        <c:v>2</c:v>
                      </c:pt>
                      <c:pt idx="6">
                        <c:v>2</c:v>
                      </c:pt>
                      <c:pt idx="7">
                        <c:v>2</c:v>
                      </c:pt>
                      <c:pt idx="8">
                        <c:v>4</c:v>
                      </c:pt>
                      <c:pt idx="9">
                        <c:v>3</c:v>
                      </c:pt>
                      <c:pt idx="10">
                        <c:v>4</c:v>
                      </c:pt>
                      <c:pt idx="11">
                        <c:v>4</c:v>
                      </c:pt>
                      <c:pt idx="12">
                        <c:v>3</c:v>
                      </c:pt>
                      <c:pt idx="13">
                        <c:v>5</c:v>
                      </c:pt>
                      <c:pt idx="14">
                        <c:v>5</c:v>
                      </c:pt>
                      <c:pt idx="15">
                        <c:v>1</c:v>
                      </c:pt>
                      <c:pt idx="16">
                        <c:v>7</c:v>
                      </c:pt>
                      <c:pt idx="17">
                        <c:v>2</c:v>
                      </c:pt>
                      <c:pt idx="18">
                        <c:v>3</c:v>
                      </c:pt>
                      <c:pt idx="19">
                        <c:v>4</c:v>
                      </c:pt>
                      <c:pt idx="20">
                        <c:v>3</c:v>
                      </c:pt>
                      <c:pt idx="21">
                        <c:v>4</c:v>
                      </c:pt>
                      <c:pt idx="22">
                        <c:v>5</c:v>
                      </c:pt>
                      <c:pt idx="23">
                        <c:v>2</c:v>
                      </c:pt>
                      <c:pt idx="24">
                        <c:v>11</c:v>
                      </c:pt>
                      <c:pt idx="25">
                        <c:v>7</c:v>
                      </c:pt>
                      <c:pt idx="26">
                        <c:v>7</c:v>
                      </c:pt>
                      <c:pt idx="27">
                        <c:v>2</c:v>
                      </c:pt>
                      <c:pt idx="28">
                        <c:v>6</c:v>
                      </c:pt>
                      <c:pt idx="29">
                        <c:v>7</c:v>
                      </c:pt>
                      <c:pt idx="30">
                        <c:v>6</c:v>
                      </c:pt>
                      <c:pt idx="31">
                        <c:v>4</c:v>
                      </c:pt>
                      <c:pt idx="32">
                        <c:v>3</c:v>
                      </c:pt>
                      <c:pt idx="33">
                        <c:v>13</c:v>
                      </c:pt>
                      <c:pt idx="34">
                        <c:v>6</c:v>
                      </c:pt>
                      <c:pt idx="35">
                        <c:v>10</c:v>
                      </c:pt>
                      <c:pt idx="36">
                        <c:v>5</c:v>
                      </c:pt>
                      <c:pt idx="37">
                        <c:v>7</c:v>
                      </c:pt>
                      <c:pt idx="38">
                        <c:v>8</c:v>
                      </c:pt>
                      <c:pt idx="39">
                        <c:v>2</c:v>
                      </c:pt>
                      <c:pt idx="40">
                        <c:v>2</c:v>
                      </c:pt>
                      <c:pt idx="41">
                        <c:v>3</c:v>
                      </c:pt>
                      <c:pt idx="42">
                        <c:v>4</c:v>
                      </c:pt>
                      <c:pt idx="43">
                        <c:v>3</c:v>
                      </c:pt>
                      <c:pt idx="44">
                        <c:v>4</c:v>
                      </c:pt>
                      <c:pt idx="45">
                        <c:v>6</c:v>
                      </c:pt>
                      <c:pt idx="46">
                        <c:v>5</c:v>
                      </c:pt>
                      <c:pt idx="47">
                        <c:v>7</c:v>
                      </c:pt>
                      <c:pt idx="48">
                        <c:v>3</c:v>
                      </c:pt>
                      <c:pt idx="49">
                        <c:v>4</c:v>
                      </c:pt>
                      <c:pt idx="50">
                        <c:v>5</c:v>
                      </c:pt>
                      <c:pt idx="51">
                        <c:v>3</c:v>
                      </c:pt>
                      <c:pt idx="52">
                        <c:v>2</c:v>
                      </c:pt>
                      <c:pt idx="53">
                        <c:v>3</c:v>
                      </c:pt>
                      <c:pt idx="54">
                        <c:v>4</c:v>
                      </c:pt>
                      <c:pt idx="55">
                        <c:v>6</c:v>
                      </c:pt>
                      <c:pt idx="56">
                        <c:v>4</c:v>
                      </c:pt>
                      <c:pt idx="57">
                        <c:v>5</c:v>
                      </c:pt>
                      <c:pt idx="58">
                        <c:v>3</c:v>
                      </c:pt>
                      <c:pt idx="59">
                        <c:v>10</c:v>
                      </c:pt>
                      <c:pt idx="60">
                        <c:v>6</c:v>
                      </c:pt>
                      <c:pt idx="61">
                        <c:v>6</c:v>
                      </c:pt>
                      <c:pt idx="62">
                        <c:v>5</c:v>
                      </c:pt>
                      <c:pt idx="63">
                        <c:v>4</c:v>
                      </c:pt>
                      <c:pt idx="64">
                        <c:v>5</c:v>
                      </c:pt>
                      <c:pt idx="65">
                        <c:v>5</c:v>
                      </c:pt>
                      <c:pt idx="66">
                        <c:v>6</c:v>
                      </c:pt>
                      <c:pt idx="67">
                        <c:v>3</c:v>
                      </c:pt>
                      <c:pt idx="68">
                        <c:v>4</c:v>
                      </c:pt>
                      <c:pt idx="69">
                        <c:v>5</c:v>
                      </c:pt>
                      <c:pt idx="70">
                        <c:v>10</c:v>
                      </c:pt>
                      <c:pt idx="71">
                        <c:v>6</c:v>
                      </c:pt>
                      <c:pt idx="72">
                        <c:v>5</c:v>
                      </c:pt>
                      <c:pt idx="73">
                        <c:v>4</c:v>
                      </c:pt>
                      <c:pt idx="74">
                        <c:v>4</c:v>
                      </c:pt>
                      <c:pt idx="75">
                        <c:v>0</c:v>
                      </c:pt>
                      <c:pt idx="76">
                        <c:v>3</c:v>
                      </c:pt>
                      <c:pt idx="77">
                        <c:v>3</c:v>
                      </c:pt>
                      <c:pt idx="78">
                        <c:v>8</c:v>
                      </c:pt>
                      <c:pt idx="79">
                        <c:v>6</c:v>
                      </c:pt>
                      <c:pt idx="80">
                        <c:v>4</c:v>
                      </c:pt>
                      <c:pt idx="81">
                        <c:v>3</c:v>
                      </c:pt>
                      <c:pt idx="82">
                        <c:v>5</c:v>
                      </c:pt>
                      <c:pt idx="83">
                        <c:v>7</c:v>
                      </c:pt>
                      <c:pt idx="84">
                        <c:v>7</c:v>
                      </c:pt>
                      <c:pt idx="85">
                        <c:v>5</c:v>
                      </c:pt>
                      <c:pt idx="86">
                        <c:v>4</c:v>
                      </c:pt>
                      <c:pt idx="87">
                        <c:v>9</c:v>
                      </c:pt>
                      <c:pt idx="88">
                        <c:v>5</c:v>
                      </c:pt>
                      <c:pt idx="89">
                        <c:v>2</c:v>
                      </c:pt>
                      <c:pt idx="90">
                        <c:v>7</c:v>
                      </c:pt>
                      <c:pt idx="91">
                        <c:v>3</c:v>
                      </c:pt>
                      <c:pt idx="92">
                        <c:v>8</c:v>
                      </c:pt>
                      <c:pt idx="93">
                        <c:v>8</c:v>
                      </c:pt>
                      <c:pt idx="94">
                        <c:v>7</c:v>
                      </c:pt>
                      <c:pt idx="95">
                        <c:v>5</c:v>
                      </c:pt>
                      <c:pt idx="96">
                        <c:v>6</c:v>
                      </c:pt>
                      <c:pt idx="97">
                        <c:v>4</c:v>
                      </c:pt>
                      <c:pt idx="98">
                        <c:v>8</c:v>
                      </c:pt>
                      <c:pt idx="99">
                        <c:v>0</c:v>
                      </c:pt>
                      <c:pt idx="100">
                        <c:v>0</c:v>
                      </c:pt>
                    </c:numCache>
                  </c:numRef>
                </c:val>
                <c:smooth val="0"/>
                <c:extLst xmlns:c15="http://schemas.microsoft.com/office/drawing/2012/chart">
                  <c:ext xmlns:c16="http://schemas.microsoft.com/office/drawing/2014/chart" uri="{C3380CC4-5D6E-409C-BE32-E72D297353CC}">
                    <c16:uniqueId val="{00000006-EBA3-4FE7-930F-7263E874AEEC}"/>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'Qui CONGRUENTE L. ADAPTADO'!$O$2</c15:sqref>
                        </c15:formulaRef>
                      </c:ext>
                    </c:extLst>
                    <c:strCache>
                      <c:ptCount val="1"/>
                      <c:pt idx="0">
                        <c:v>Frequencia 1500 (semente 2)</c:v>
                      </c:pt>
                    </c:strCache>
                  </c:strRef>
                </c:tx>
                <c:spPr>
                  <a:ln w="22225" cap="rnd">
                    <a:solidFill>
                      <a:schemeClr val="accent5"/>
                    </a:solidFill>
                  </a:ln>
                  <a:effectLst>
                    <a:glow rad="139700">
                      <a:schemeClr val="accent5">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ADAPTADO'!$O$3:$O$103</c15:sqref>
                        </c15:formulaRef>
                      </c:ext>
                    </c:extLst>
                    <c:numCache>
                      <c:formatCode>General</c:formatCode>
                      <c:ptCount val="101"/>
                      <c:pt idx="0">
                        <c:v>41</c:v>
                      </c:pt>
                      <c:pt idx="1">
                        <c:v>21</c:v>
                      </c:pt>
                      <c:pt idx="2">
                        <c:v>9</c:v>
                      </c:pt>
                      <c:pt idx="3">
                        <c:v>11</c:v>
                      </c:pt>
                      <c:pt idx="4">
                        <c:v>13</c:v>
                      </c:pt>
                      <c:pt idx="5">
                        <c:v>9</c:v>
                      </c:pt>
                      <c:pt idx="6">
                        <c:v>9</c:v>
                      </c:pt>
                      <c:pt idx="7">
                        <c:v>11</c:v>
                      </c:pt>
                      <c:pt idx="8">
                        <c:v>12</c:v>
                      </c:pt>
                      <c:pt idx="9">
                        <c:v>10</c:v>
                      </c:pt>
                      <c:pt idx="10">
                        <c:v>9</c:v>
                      </c:pt>
                      <c:pt idx="11">
                        <c:v>9</c:v>
                      </c:pt>
                      <c:pt idx="12">
                        <c:v>10</c:v>
                      </c:pt>
                      <c:pt idx="13">
                        <c:v>9</c:v>
                      </c:pt>
                      <c:pt idx="14">
                        <c:v>15</c:v>
                      </c:pt>
                      <c:pt idx="15">
                        <c:v>13</c:v>
                      </c:pt>
                      <c:pt idx="16">
                        <c:v>15</c:v>
                      </c:pt>
                      <c:pt idx="17">
                        <c:v>9</c:v>
                      </c:pt>
                      <c:pt idx="18">
                        <c:v>13</c:v>
                      </c:pt>
                      <c:pt idx="19">
                        <c:v>18</c:v>
                      </c:pt>
                      <c:pt idx="20">
                        <c:v>11</c:v>
                      </c:pt>
                      <c:pt idx="21">
                        <c:v>7</c:v>
                      </c:pt>
                      <c:pt idx="22">
                        <c:v>15</c:v>
                      </c:pt>
                      <c:pt idx="23">
                        <c:v>11</c:v>
                      </c:pt>
                      <c:pt idx="24">
                        <c:v>20</c:v>
                      </c:pt>
                      <c:pt idx="25">
                        <c:v>13</c:v>
                      </c:pt>
                      <c:pt idx="26">
                        <c:v>19</c:v>
                      </c:pt>
                      <c:pt idx="27">
                        <c:v>11</c:v>
                      </c:pt>
                      <c:pt idx="28">
                        <c:v>12</c:v>
                      </c:pt>
                      <c:pt idx="29">
                        <c:v>14</c:v>
                      </c:pt>
                      <c:pt idx="30">
                        <c:v>20</c:v>
                      </c:pt>
                      <c:pt idx="31">
                        <c:v>20</c:v>
                      </c:pt>
                      <c:pt idx="32">
                        <c:v>15</c:v>
                      </c:pt>
                      <c:pt idx="33">
                        <c:v>29</c:v>
                      </c:pt>
                      <c:pt idx="34">
                        <c:v>20</c:v>
                      </c:pt>
                      <c:pt idx="35">
                        <c:v>22</c:v>
                      </c:pt>
                      <c:pt idx="36">
                        <c:v>21</c:v>
                      </c:pt>
                      <c:pt idx="37">
                        <c:v>23</c:v>
                      </c:pt>
                      <c:pt idx="38">
                        <c:v>24</c:v>
                      </c:pt>
                      <c:pt idx="39">
                        <c:v>8</c:v>
                      </c:pt>
                      <c:pt idx="40">
                        <c:v>11</c:v>
                      </c:pt>
                      <c:pt idx="41">
                        <c:v>15</c:v>
                      </c:pt>
                      <c:pt idx="42">
                        <c:v>21</c:v>
                      </c:pt>
                      <c:pt idx="43">
                        <c:v>13</c:v>
                      </c:pt>
                      <c:pt idx="44">
                        <c:v>11</c:v>
                      </c:pt>
                      <c:pt idx="45">
                        <c:v>17</c:v>
                      </c:pt>
                      <c:pt idx="46">
                        <c:v>12</c:v>
                      </c:pt>
                      <c:pt idx="47">
                        <c:v>19</c:v>
                      </c:pt>
                      <c:pt idx="48">
                        <c:v>14</c:v>
                      </c:pt>
                      <c:pt idx="49">
                        <c:v>16</c:v>
                      </c:pt>
                      <c:pt idx="50">
                        <c:v>17</c:v>
                      </c:pt>
                      <c:pt idx="51">
                        <c:v>14</c:v>
                      </c:pt>
                      <c:pt idx="52">
                        <c:v>12</c:v>
                      </c:pt>
                      <c:pt idx="53">
                        <c:v>10</c:v>
                      </c:pt>
                      <c:pt idx="54">
                        <c:v>17</c:v>
                      </c:pt>
                      <c:pt idx="55">
                        <c:v>16</c:v>
                      </c:pt>
                      <c:pt idx="56">
                        <c:v>14</c:v>
                      </c:pt>
                      <c:pt idx="57">
                        <c:v>15</c:v>
                      </c:pt>
                      <c:pt idx="58">
                        <c:v>12</c:v>
                      </c:pt>
                      <c:pt idx="59">
                        <c:v>17</c:v>
                      </c:pt>
                      <c:pt idx="60">
                        <c:v>15</c:v>
                      </c:pt>
                      <c:pt idx="61">
                        <c:v>18</c:v>
                      </c:pt>
                      <c:pt idx="62">
                        <c:v>13</c:v>
                      </c:pt>
                      <c:pt idx="63">
                        <c:v>14</c:v>
                      </c:pt>
                      <c:pt idx="64">
                        <c:v>20</c:v>
                      </c:pt>
                      <c:pt idx="65">
                        <c:v>11</c:v>
                      </c:pt>
                      <c:pt idx="66">
                        <c:v>20</c:v>
                      </c:pt>
                      <c:pt idx="67">
                        <c:v>16</c:v>
                      </c:pt>
                      <c:pt idx="68">
                        <c:v>14</c:v>
                      </c:pt>
                      <c:pt idx="69">
                        <c:v>11</c:v>
                      </c:pt>
                      <c:pt idx="70">
                        <c:v>19</c:v>
                      </c:pt>
                      <c:pt idx="71">
                        <c:v>17</c:v>
                      </c:pt>
                      <c:pt idx="72">
                        <c:v>15</c:v>
                      </c:pt>
                      <c:pt idx="73">
                        <c:v>15</c:v>
                      </c:pt>
                      <c:pt idx="74">
                        <c:v>16</c:v>
                      </c:pt>
                      <c:pt idx="75">
                        <c:v>13</c:v>
                      </c:pt>
                      <c:pt idx="76">
                        <c:v>21</c:v>
                      </c:pt>
                      <c:pt idx="77">
                        <c:v>15</c:v>
                      </c:pt>
                      <c:pt idx="78">
                        <c:v>15</c:v>
                      </c:pt>
                      <c:pt idx="79">
                        <c:v>14</c:v>
                      </c:pt>
                      <c:pt idx="80">
                        <c:v>15</c:v>
                      </c:pt>
                      <c:pt idx="81">
                        <c:v>15</c:v>
                      </c:pt>
                      <c:pt idx="82">
                        <c:v>11</c:v>
                      </c:pt>
                      <c:pt idx="83">
                        <c:v>18</c:v>
                      </c:pt>
                      <c:pt idx="84">
                        <c:v>20</c:v>
                      </c:pt>
                      <c:pt idx="85">
                        <c:v>16</c:v>
                      </c:pt>
                      <c:pt idx="86">
                        <c:v>16</c:v>
                      </c:pt>
                      <c:pt idx="87">
                        <c:v>14</c:v>
                      </c:pt>
                      <c:pt idx="88">
                        <c:v>16</c:v>
                      </c:pt>
                      <c:pt idx="89">
                        <c:v>19</c:v>
                      </c:pt>
                      <c:pt idx="90">
                        <c:v>15</c:v>
                      </c:pt>
                      <c:pt idx="91">
                        <c:v>11</c:v>
                      </c:pt>
                      <c:pt idx="92">
                        <c:v>16</c:v>
                      </c:pt>
                      <c:pt idx="93">
                        <c:v>15</c:v>
                      </c:pt>
                      <c:pt idx="94">
                        <c:v>20</c:v>
                      </c:pt>
                      <c:pt idx="95">
                        <c:v>13</c:v>
                      </c:pt>
                      <c:pt idx="96">
                        <c:v>15</c:v>
                      </c:pt>
                      <c:pt idx="97">
                        <c:v>8</c:v>
                      </c:pt>
                      <c:pt idx="98">
                        <c:v>21</c:v>
                      </c:pt>
                      <c:pt idx="99">
                        <c:v>0</c:v>
                      </c:pt>
                      <c:pt idx="100">
                        <c:v>0</c:v>
                      </c:pt>
                    </c:numCache>
                  </c:numRef>
                </c:val>
                <c:smooth val="0"/>
                <c:extLst xmlns:c15="http://schemas.microsoft.com/office/drawing/2012/chart">
                  <c:ext xmlns:c16="http://schemas.microsoft.com/office/drawing/2014/chart" uri="{C3380CC4-5D6E-409C-BE32-E72D297353CC}">
                    <c16:uniqueId val="{00000007-EBA3-4FE7-930F-7263E874AEEC}"/>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'Qui CONGRUENTE L. ADAPTADO'!$R$2</c15:sqref>
                        </c15:formulaRef>
                      </c:ext>
                    </c:extLst>
                    <c:strCache>
                      <c:ptCount val="1"/>
                      <c:pt idx="0">
                        <c:v>Frequencia 3000 (semente 2)</c:v>
                      </c:pt>
                    </c:strCache>
                  </c:strRef>
                </c:tx>
                <c:spPr>
                  <a:ln w="22225" cap="rnd">
                    <a:solidFill>
                      <a:schemeClr val="accent6"/>
                    </a:solidFill>
                  </a:ln>
                  <a:effectLst>
                    <a:glow rad="139700">
                      <a:schemeClr val="accent6">
                        <a:satMod val="175000"/>
                        <a:alpha val="14000"/>
                      </a:schemeClr>
                    </a:glow>
                  </a:effectLst>
                </c:spPr>
                <c:marker>
                  <c:symbol val="none"/>
                </c:marker>
                <c:val>
                  <c:numRef>
                    <c:extLst xmlns:c15="http://schemas.microsoft.com/office/drawing/2012/chart">
                      <c:ext xmlns:c15="http://schemas.microsoft.com/office/drawing/2012/chart" uri="{02D57815-91ED-43cb-92C2-25804820EDAC}">
                        <c15:formulaRef>
                          <c15:sqref>'Qui CONGRUENTE L. ADAPTADO'!$R$3:$R$103</c15:sqref>
                        </c15:formulaRef>
                      </c:ext>
                    </c:extLst>
                    <c:numCache>
                      <c:formatCode>General</c:formatCode>
                      <c:ptCount val="101"/>
                      <c:pt idx="0">
                        <c:v>68</c:v>
                      </c:pt>
                      <c:pt idx="1">
                        <c:v>37</c:v>
                      </c:pt>
                      <c:pt idx="2">
                        <c:v>17</c:v>
                      </c:pt>
                      <c:pt idx="3">
                        <c:v>19</c:v>
                      </c:pt>
                      <c:pt idx="4">
                        <c:v>21</c:v>
                      </c:pt>
                      <c:pt idx="5">
                        <c:v>14</c:v>
                      </c:pt>
                      <c:pt idx="6">
                        <c:v>25</c:v>
                      </c:pt>
                      <c:pt idx="7">
                        <c:v>23</c:v>
                      </c:pt>
                      <c:pt idx="8">
                        <c:v>22</c:v>
                      </c:pt>
                      <c:pt idx="9">
                        <c:v>24</c:v>
                      </c:pt>
                      <c:pt idx="10">
                        <c:v>19</c:v>
                      </c:pt>
                      <c:pt idx="11">
                        <c:v>19</c:v>
                      </c:pt>
                      <c:pt idx="12">
                        <c:v>21</c:v>
                      </c:pt>
                      <c:pt idx="13">
                        <c:v>22</c:v>
                      </c:pt>
                      <c:pt idx="14">
                        <c:v>25</c:v>
                      </c:pt>
                      <c:pt idx="15">
                        <c:v>20</c:v>
                      </c:pt>
                      <c:pt idx="16">
                        <c:v>34</c:v>
                      </c:pt>
                      <c:pt idx="17">
                        <c:v>21</c:v>
                      </c:pt>
                      <c:pt idx="18">
                        <c:v>25</c:v>
                      </c:pt>
                      <c:pt idx="19">
                        <c:v>33</c:v>
                      </c:pt>
                      <c:pt idx="20">
                        <c:v>22</c:v>
                      </c:pt>
                      <c:pt idx="21">
                        <c:v>21</c:v>
                      </c:pt>
                      <c:pt idx="22">
                        <c:v>28</c:v>
                      </c:pt>
                      <c:pt idx="23">
                        <c:v>27</c:v>
                      </c:pt>
                      <c:pt idx="24">
                        <c:v>32</c:v>
                      </c:pt>
                      <c:pt idx="25">
                        <c:v>22</c:v>
                      </c:pt>
                      <c:pt idx="26">
                        <c:v>29</c:v>
                      </c:pt>
                      <c:pt idx="27">
                        <c:v>27</c:v>
                      </c:pt>
                      <c:pt idx="28">
                        <c:v>28</c:v>
                      </c:pt>
                      <c:pt idx="29">
                        <c:v>27</c:v>
                      </c:pt>
                      <c:pt idx="30">
                        <c:v>33</c:v>
                      </c:pt>
                      <c:pt idx="31">
                        <c:v>34</c:v>
                      </c:pt>
                      <c:pt idx="32">
                        <c:v>35</c:v>
                      </c:pt>
                      <c:pt idx="33">
                        <c:v>46</c:v>
                      </c:pt>
                      <c:pt idx="34">
                        <c:v>38</c:v>
                      </c:pt>
                      <c:pt idx="35">
                        <c:v>38</c:v>
                      </c:pt>
                      <c:pt idx="36">
                        <c:v>45</c:v>
                      </c:pt>
                      <c:pt idx="37">
                        <c:v>41</c:v>
                      </c:pt>
                      <c:pt idx="38">
                        <c:v>47</c:v>
                      </c:pt>
                      <c:pt idx="39">
                        <c:v>18</c:v>
                      </c:pt>
                      <c:pt idx="40">
                        <c:v>24</c:v>
                      </c:pt>
                      <c:pt idx="41">
                        <c:v>30</c:v>
                      </c:pt>
                      <c:pt idx="42">
                        <c:v>40</c:v>
                      </c:pt>
                      <c:pt idx="43">
                        <c:v>24</c:v>
                      </c:pt>
                      <c:pt idx="44">
                        <c:v>24</c:v>
                      </c:pt>
                      <c:pt idx="45">
                        <c:v>31</c:v>
                      </c:pt>
                      <c:pt idx="46">
                        <c:v>25</c:v>
                      </c:pt>
                      <c:pt idx="47">
                        <c:v>34</c:v>
                      </c:pt>
                      <c:pt idx="48">
                        <c:v>31</c:v>
                      </c:pt>
                      <c:pt idx="49">
                        <c:v>39</c:v>
                      </c:pt>
                      <c:pt idx="50">
                        <c:v>33</c:v>
                      </c:pt>
                      <c:pt idx="51">
                        <c:v>28</c:v>
                      </c:pt>
                      <c:pt idx="52">
                        <c:v>31</c:v>
                      </c:pt>
                      <c:pt idx="53">
                        <c:v>24</c:v>
                      </c:pt>
                      <c:pt idx="54">
                        <c:v>28</c:v>
                      </c:pt>
                      <c:pt idx="55">
                        <c:v>28</c:v>
                      </c:pt>
                      <c:pt idx="56">
                        <c:v>35</c:v>
                      </c:pt>
                      <c:pt idx="57">
                        <c:v>30</c:v>
                      </c:pt>
                      <c:pt idx="58">
                        <c:v>31</c:v>
                      </c:pt>
                      <c:pt idx="59">
                        <c:v>28</c:v>
                      </c:pt>
                      <c:pt idx="60">
                        <c:v>31</c:v>
                      </c:pt>
                      <c:pt idx="61">
                        <c:v>31</c:v>
                      </c:pt>
                      <c:pt idx="62">
                        <c:v>25</c:v>
                      </c:pt>
                      <c:pt idx="63">
                        <c:v>30</c:v>
                      </c:pt>
                      <c:pt idx="64">
                        <c:v>36</c:v>
                      </c:pt>
                      <c:pt idx="65">
                        <c:v>25</c:v>
                      </c:pt>
                      <c:pt idx="66">
                        <c:v>40</c:v>
                      </c:pt>
                      <c:pt idx="67">
                        <c:v>35</c:v>
                      </c:pt>
                      <c:pt idx="68">
                        <c:v>35</c:v>
                      </c:pt>
                      <c:pt idx="69">
                        <c:v>27</c:v>
                      </c:pt>
                      <c:pt idx="70">
                        <c:v>35</c:v>
                      </c:pt>
                      <c:pt idx="71">
                        <c:v>38</c:v>
                      </c:pt>
                      <c:pt idx="72">
                        <c:v>25</c:v>
                      </c:pt>
                      <c:pt idx="73">
                        <c:v>28</c:v>
                      </c:pt>
                      <c:pt idx="74">
                        <c:v>33</c:v>
                      </c:pt>
                      <c:pt idx="75">
                        <c:v>31</c:v>
                      </c:pt>
                      <c:pt idx="76">
                        <c:v>42</c:v>
                      </c:pt>
                      <c:pt idx="77">
                        <c:v>30</c:v>
                      </c:pt>
                      <c:pt idx="78">
                        <c:v>34</c:v>
                      </c:pt>
                      <c:pt idx="79">
                        <c:v>35</c:v>
                      </c:pt>
                      <c:pt idx="80">
                        <c:v>30</c:v>
                      </c:pt>
                      <c:pt idx="81">
                        <c:v>28</c:v>
                      </c:pt>
                      <c:pt idx="82">
                        <c:v>29</c:v>
                      </c:pt>
                      <c:pt idx="83">
                        <c:v>32</c:v>
                      </c:pt>
                      <c:pt idx="84">
                        <c:v>35</c:v>
                      </c:pt>
                      <c:pt idx="85">
                        <c:v>33</c:v>
                      </c:pt>
                      <c:pt idx="86">
                        <c:v>35</c:v>
                      </c:pt>
                      <c:pt idx="87">
                        <c:v>32</c:v>
                      </c:pt>
                      <c:pt idx="88">
                        <c:v>32</c:v>
                      </c:pt>
                      <c:pt idx="89">
                        <c:v>37</c:v>
                      </c:pt>
                      <c:pt idx="90">
                        <c:v>34</c:v>
                      </c:pt>
                      <c:pt idx="91">
                        <c:v>33</c:v>
                      </c:pt>
                      <c:pt idx="92">
                        <c:v>28</c:v>
                      </c:pt>
                      <c:pt idx="93">
                        <c:v>30</c:v>
                      </c:pt>
                      <c:pt idx="94">
                        <c:v>39</c:v>
                      </c:pt>
                      <c:pt idx="95">
                        <c:v>30</c:v>
                      </c:pt>
                      <c:pt idx="96">
                        <c:v>40</c:v>
                      </c:pt>
                      <c:pt idx="97">
                        <c:v>17</c:v>
                      </c:pt>
                      <c:pt idx="98">
                        <c:v>35</c:v>
                      </c:pt>
                      <c:pt idx="99">
                        <c:v>0</c:v>
                      </c:pt>
                      <c:pt idx="100">
                        <c:v>0</c:v>
                      </c:pt>
                    </c:numCache>
                  </c:numRef>
                </c:val>
                <c:smooth val="0"/>
                <c:extLst xmlns:c15="http://schemas.microsoft.com/office/drawing/2012/chart">
                  <c:ext xmlns:c16="http://schemas.microsoft.com/office/drawing/2014/chart" uri="{C3380CC4-5D6E-409C-BE32-E72D297353CC}">
                    <c16:uniqueId val="{00000008-EBA3-4FE7-930F-7263E874AEEC}"/>
                  </c:ext>
                </c:extLst>
              </c15:ser>
            </c15:filteredLineSeries>
          </c:ext>
        </c:extLst>
      </c:lineChart>
      <c:catAx>
        <c:axId val="5090353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696"/>
        <c:crosses val="autoZero"/>
        <c:auto val="1"/>
        <c:lblAlgn val="ctr"/>
        <c:lblOffset val="100"/>
        <c:noMultiLvlLbl val="0"/>
      </c:catAx>
      <c:valAx>
        <c:axId val="509035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509035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2355</TotalTime>
  <Pages>11</Pages>
  <Words>703</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4494</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Guilherme Pries</cp:lastModifiedBy>
  <cp:revision>5</cp:revision>
  <cp:lastPrinted>2005-03-17T02:14:00Z</cp:lastPrinted>
  <dcterms:created xsi:type="dcterms:W3CDTF">2017-05-15T03:46:00Z</dcterms:created>
  <dcterms:modified xsi:type="dcterms:W3CDTF">2017-06-05T22:18:00Z</dcterms:modified>
</cp:coreProperties>
</file>